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8A6FB" w14:textId="39BB14DD" w:rsidR="00F15FCF" w:rsidRDefault="00F15FCF" w:rsidP="003133F6">
      <w:pPr>
        <w:rPr>
          <w:rFonts w:asciiTheme="minorHAnsi" w:hAnsiTheme="minorHAnsi" w:cstheme="minorHAnsi"/>
        </w:rPr>
      </w:pPr>
      <w:bookmarkStart w:id="0" w:name="_GoBack"/>
      <w:bookmarkEnd w:id="0"/>
    </w:p>
    <w:p w14:paraId="591C26FE" w14:textId="463A4940" w:rsidR="00744F04" w:rsidRDefault="00744F04" w:rsidP="003133F6">
      <w:pPr>
        <w:rPr>
          <w:rFonts w:asciiTheme="minorHAnsi" w:hAnsiTheme="minorHAnsi" w:cstheme="minorHAnsi"/>
        </w:rPr>
      </w:pPr>
    </w:p>
    <w:p w14:paraId="4518E4B5" w14:textId="61CDF37D" w:rsidR="00744F04" w:rsidRDefault="00744F04" w:rsidP="003133F6">
      <w:pPr>
        <w:rPr>
          <w:rFonts w:asciiTheme="minorHAnsi" w:hAnsiTheme="minorHAnsi" w:cstheme="minorHAnsi"/>
        </w:rPr>
      </w:pPr>
    </w:p>
    <w:p w14:paraId="3502ECF6" w14:textId="6C732A6D" w:rsidR="00744F04" w:rsidRDefault="00744F04" w:rsidP="003133F6">
      <w:pPr>
        <w:rPr>
          <w:rFonts w:asciiTheme="minorHAnsi" w:hAnsiTheme="minorHAnsi" w:cstheme="minorHAnsi"/>
        </w:rPr>
      </w:pPr>
    </w:p>
    <w:p w14:paraId="192F7B1B" w14:textId="77777777" w:rsidR="00744F04" w:rsidRPr="008A563E" w:rsidRDefault="00744F04" w:rsidP="003133F6">
      <w:pPr>
        <w:rPr>
          <w:rFonts w:asciiTheme="minorHAnsi" w:hAnsiTheme="minorHAnsi" w:cstheme="minorHAnsi"/>
        </w:rPr>
      </w:pPr>
    </w:p>
    <w:p w14:paraId="7A946589" w14:textId="76D58B0E" w:rsidR="00251454" w:rsidRPr="008A563E" w:rsidRDefault="00251454" w:rsidP="00251454">
      <w:pPr>
        <w:jc w:val="center"/>
        <w:rPr>
          <w:rFonts w:asciiTheme="minorHAnsi" w:hAnsiTheme="minorHAnsi" w:cstheme="minorHAnsi"/>
          <w:b/>
          <w:sz w:val="52"/>
          <w:szCs w:val="52"/>
        </w:rPr>
      </w:pPr>
      <w:r w:rsidRPr="008A563E">
        <w:rPr>
          <w:rFonts w:asciiTheme="minorHAnsi" w:hAnsiTheme="minorHAnsi" w:cstheme="minorHAnsi"/>
          <w:b/>
          <w:sz w:val="52"/>
          <w:szCs w:val="52"/>
        </w:rPr>
        <w:t>STUDY</w:t>
      </w:r>
      <w:r>
        <w:rPr>
          <w:rFonts w:asciiTheme="minorHAnsi" w:hAnsiTheme="minorHAnsi" w:cstheme="minorHAnsi"/>
          <w:b/>
          <w:sz w:val="52"/>
          <w:szCs w:val="52"/>
        </w:rPr>
        <w:t xml:space="preserve"> </w:t>
      </w:r>
      <w:r>
        <w:rPr>
          <w:rFonts w:asciiTheme="minorHAnsi" w:hAnsiTheme="minorHAnsi" w:cstheme="minorHAnsi"/>
          <w:b/>
          <w:i/>
          <w:color w:val="FF0000"/>
          <w:sz w:val="48"/>
          <w:szCs w:val="48"/>
        </w:rPr>
        <w:t>XXXX</w:t>
      </w:r>
    </w:p>
    <w:p w14:paraId="2A082A23" w14:textId="77777777" w:rsidR="00251454" w:rsidRPr="008A563E" w:rsidRDefault="00251454" w:rsidP="00251454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CAD16E5" w14:textId="1123769C" w:rsidR="00251454" w:rsidRDefault="00B15A76" w:rsidP="00251454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>Randomization User requirements</w:t>
      </w:r>
    </w:p>
    <w:p w14:paraId="17544236" w14:textId="77777777" w:rsidR="00251454" w:rsidRPr="008A563E" w:rsidRDefault="00251454" w:rsidP="00251454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14:paraId="22BD3C1D" w14:textId="77777777" w:rsidR="008C7CAC" w:rsidRPr="008A563E" w:rsidRDefault="008C7CAC" w:rsidP="00F15FC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A563E">
        <w:rPr>
          <w:rFonts w:asciiTheme="minorHAnsi" w:hAnsiTheme="minorHAnsi" w:cstheme="minorHAnsi"/>
          <w:b/>
          <w:sz w:val="28"/>
          <w:szCs w:val="28"/>
        </w:rPr>
        <w:t>Version x.x</w:t>
      </w:r>
    </w:p>
    <w:p w14:paraId="50B7ED24" w14:textId="77777777" w:rsidR="00900E2B" w:rsidRPr="008A563E" w:rsidRDefault="00900E2B" w:rsidP="00F15FCF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B11584B" w14:textId="2470B38B" w:rsidR="00744F04" w:rsidRDefault="00744F04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12A49B57" w14:textId="77777777" w:rsidR="00900E2B" w:rsidRPr="008A563E" w:rsidRDefault="00900E2B" w:rsidP="00F15FCF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14"/>
        <w:gridCol w:w="1410"/>
        <w:gridCol w:w="1273"/>
        <w:gridCol w:w="4938"/>
      </w:tblGrid>
      <w:tr w:rsidR="00900E2B" w:rsidRPr="008A563E" w14:paraId="1FB43C19" w14:textId="77777777" w:rsidTr="00695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23750366" w14:textId="77777777" w:rsidR="00900E2B" w:rsidRPr="008A563E" w:rsidRDefault="00900E2B" w:rsidP="00F15FCF">
            <w:pPr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A563E">
              <w:rPr>
                <w:rFonts w:asciiTheme="minorHAnsi" w:hAnsiTheme="minorHAnsi" w:cstheme="minorHAnsi"/>
                <w:b w:val="0"/>
                <w:sz w:val="22"/>
                <w:szCs w:val="22"/>
              </w:rPr>
              <w:t>Name</w:t>
            </w:r>
          </w:p>
        </w:tc>
        <w:tc>
          <w:tcPr>
            <w:tcW w:w="1410" w:type="dxa"/>
          </w:tcPr>
          <w:p w14:paraId="5B1024D6" w14:textId="77777777" w:rsidR="00900E2B" w:rsidRPr="008A563E" w:rsidRDefault="00BE7211" w:rsidP="00F15F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A563E">
              <w:rPr>
                <w:rFonts w:asciiTheme="minorHAnsi" w:hAnsiTheme="minorHAnsi" w:cstheme="minorHAnsi"/>
                <w:b w:val="0"/>
                <w:sz w:val="22"/>
                <w:szCs w:val="22"/>
              </w:rPr>
              <w:t>Title</w:t>
            </w:r>
          </w:p>
        </w:tc>
        <w:tc>
          <w:tcPr>
            <w:tcW w:w="1273" w:type="dxa"/>
          </w:tcPr>
          <w:p w14:paraId="15621C35" w14:textId="77777777" w:rsidR="00900E2B" w:rsidRPr="008A563E" w:rsidRDefault="00900E2B" w:rsidP="00BE7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A563E">
              <w:rPr>
                <w:rFonts w:asciiTheme="minorHAnsi" w:hAnsiTheme="minorHAnsi" w:cstheme="minorHAnsi"/>
                <w:b w:val="0"/>
                <w:sz w:val="22"/>
                <w:szCs w:val="22"/>
              </w:rPr>
              <w:t>Reason for sign</w:t>
            </w:r>
            <w:r w:rsidR="00BE7211" w:rsidRPr="008A563E">
              <w:rPr>
                <w:rFonts w:asciiTheme="minorHAnsi" w:hAnsiTheme="minorHAnsi" w:cstheme="minorHAnsi"/>
                <w:b w:val="0"/>
                <w:sz w:val="22"/>
                <w:szCs w:val="22"/>
              </w:rPr>
              <w:t>ing</w:t>
            </w:r>
          </w:p>
        </w:tc>
        <w:tc>
          <w:tcPr>
            <w:tcW w:w="4938" w:type="dxa"/>
          </w:tcPr>
          <w:p w14:paraId="6FE0D765" w14:textId="77777777" w:rsidR="00900E2B" w:rsidRPr="008A563E" w:rsidRDefault="00900E2B" w:rsidP="00F15F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A563E">
              <w:rPr>
                <w:rFonts w:asciiTheme="minorHAnsi" w:hAnsiTheme="minorHAnsi" w:cstheme="minorHAnsi"/>
                <w:b w:val="0"/>
                <w:sz w:val="22"/>
                <w:szCs w:val="22"/>
              </w:rPr>
              <w:t>Signature</w:t>
            </w:r>
          </w:p>
        </w:tc>
      </w:tr>
      <w:tr w:rsidR="00900E2B" w:rsidRPr="008A563E" w14:paraId="7B393FE0" w14:textId="77777777" w:rsidTr="00597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Align w:val="center"/>
          </w:tcPr>
          <w:p w14:paraId="60724F0A" w14:textId="77777777" w:rsidR="00900E2B" w:rsidRPr="008A563E" w:rsidRDefault="00900E2B" w:rsidP="00BE721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  <w:tc>
          <w:tcPr>
            <w:tcW w:w="1410" w:type="dxa"/>
            <w:vAlign w:val="center"/>
          </w:tcPr>
          <w:p w14:paraId="1C4F292C" w14:textId="70524430" w:rsidR="00900E2B" w:rsidRPr="008D3FD0" w:rsidRDefault="0059790F" w:rsidP="00BE7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Senior Statistician</w:t>
            </w:r>
          </w:p>
        </w:tc>
        <w:tc>
          <w:tcPr>
            <w:tcW w:w="1273" w:type="dxa"/>
            <w:vAlign w:val="center"/>
          </w:tcPr>
          <w:p w14:paraId="23EB3E19" w14:textId="5BD0C371" w:rsidR="00900E2B" w:rsidRPr="008A563E" w:rsidRDefault="0059790F" w:rsidP="005979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Study Statistician</w:t>
            </w:r>
          </w:p>
        </w:tc>
        <w:tc>
          <w:tcPr>
            <w:tcW w:w="4938" w:type="dxa"/>
            <w:vAlign w:val="center"/>
          </w:tcPr>
          <w:p w14:paraId="12BA1901" w14:textId="77777777" w:rsidR="00900E2B" w:rsidRPr="008A563E" w:rsidRDefault="00900E2B" w:rsidP="00BE7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5DFFA0" w14:textId="77777777" w:rsidR="00900E2B" w:rsidRPr="008A563E" w:rsidRDefault="00900E2B" w:rsidP="00BE7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2462D0" w14:textId="77777777" w:rsidR="00900E2B" w:rsidRPr="008A563E" w:rsidRDefault="00900E2B" w:rsidP="00BE7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EF7631" w14:textId="77777777" w:rsidR="00900E2B" w:rsidRPr="008A563E" w:rsidRDefault="00900E2B" w:rsidP="00BE7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960B38" w14:textId="77777777" w:rsidR="00900E2B" w:rsidRPr="008A563E" w:rsidRDefault="00900E2B" w:rsidP="00BE7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A779E79" w14:textId="77777777" w:rsidR="00900E2B" w:rsidRPr="008A563E" w:rsidRDefault="00900E2B" w:rsidP="00F15FCF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A079426" w14:textId="77777777" w:rsidR="00BE7211" w:rsidRPr="008A563E" w:rsidRDefault="00BE7211" w:rsidP="00BE7211">
      <w:pPr>
        <w:rPr>
          <w:rFonts w:asciiTheme="minorHAnsi" w:hAnsiTheme="minorHAnsi" w:cstheme="minorHAnsi"/>
          <w:b/>
          <w:sz w:val="22"/>
          <w:szCs w:val="22"/>
        </w:rPr>
      </w:pPr>
      <w:r w:rsidRPr="008A563E">
        <w:rPr>
          <w:rFonts w:asciiTheme="minorHAnsi" w:hAnsiTheme="minorHAnsi" w:cstheme="minorHAnsi"/>
          <w:b/>
          <w:sz w:val="22"/>
          <w:szCs w:val="22"/>
        </w:rPr>
        <w:t>Signature statement</w:t>
      </w:r>
      <w:r w:rsidRPr="008A563E">
        <w:rPr>
          <w:rFonts w:asciiTheme="minorHAnsi" w:hAnsiTheme="minorHAnsi" w:cstheme="minorHAnsi"/>
          <w:b/>
          <w:sz w:val="22"/>
          <w:szCs w:val="22"/>
        </w:rPr>
        <w:br/>
      </w:r>
      <w:r w:rsidRPr="00695FF6">
        <w:rPr>
          <w:rFonts w:asciiTheme="minorHAnsi" w:hAnsiTheme="minorHAnsi" w:cstheme="minorHAnsi"/>
          <w:i/>
          <w:sz w:val="22"/>
          <w:szCs w:val="22"/>
        </w:rPr>
        <w:t>This document will be electronically signed using DocuSign.</w:t>
      </w:r>
      <w:r w:rsidRPr="00695FF6">
        <w:rPr>
          <w:rFonts w:asciiTheme="minorHAnsi" w:hAnsiTheme="minorHAnsi" w:cstheme="minorHAnsi"/>
          <w:i/>
          <w:sz w:val="22"/>
          <w:szCs w:val="22"/>
        </w:rPr>
        <w:br/>
        <w:t>The following statement will be electronically acknowledged during the electronic signing process:</w:t>
      </w:r>
      <w:r w:rsidRPr="00695FF6">
        <w:rPr>
          <w:rFonts w:asciiTheme="minorHAnsi" w:hAnsiTheme="minorHAnsi" w:cstheme="minorHAnsi"/>
          <w:i/>
          <w:sz w:val="22"/>
          <w:szCs w:val="22"/>
        </w:rPr>
        <w:br/>
        <w:t>"I regard my electronic signature as legally binding equivalent to my handwritten signatures".</w:t>
      </w:r>
    </w:p>
    <w:p w14:paraId="6FCB49F2" w14:textId="2525D7AC" w:rsidR="008C7CAC" w:rsidRPr="008A563E" w:rsidRDefault="008C7CAC">
      <w:pPr>
        <w:rPr>
          <w:rFonts w:asciiTheme="minorHAnsi" w:hAnsiTheme="minorHAnsi" w:cstheme="minorHAnsi"/>
          <w:b/>
          <w:sz w:val="28"/>
          <w:szCs w:val="28"/>
        </w:rPr>
      </w:pPr>
    </w:p>
    <w:p w14:paraId="64E0C871" w14:textId="77777777" w:rsidR="00BE7211" w:rsidRPr="008A563E" w:rsidRDefault="00BE7211" w:rsidP="00BE7211">
      <w:pPr>
        <w:rPr>
          <w:rFonts w:asciiTheme="minorHAnsi" w:hAnsiTheme="minorHAnsi"/>
          <w:b/>
          <w:sz w:val="40"/>
          <w:szCs w:val="40"/>
        </w:rPr>
      </w:pPr>
      <w:r w:rsidRPr="008A563E">
        <w:rPr>
          <w:rFonts w:asciiTheme="minorHAnsi" w:hAnsiTheme="minorHAnsi"/>
          <w:b/>
          <w:sz w:val="40"/>
          <w:szCs w:val="40"/>
        </w:rPr>
        <w:t>Document history</w:t>
      </w:r>
    </w:p>
    <w:p w14:paraId="1E7676E3" w14:textId="77777777" w:rsidR="00BE7211" w:rsidRPr="008A563E" w:rsidRDefault="00BE7211" w:rsidP="00BE7211">
      <w:pPr>
        <w:rPr>
          <w:rFonts w:asciiTheme="minorHAnsi" w:hAnsiTheme="minorHAnsi"/>
          <w:sz w:val="22"/>
          <w:szCs w:val="22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34"/>
        <w:gridCol w:w="2096"/>
        <w:gridCol w:w="5942"/>
      </w:tblGrid>
      <w:tr w:rsidR="00BE7211" w:rsidRPr="008A563E" w14:paraId="2735825C" w14:textId="77777777" w:rsidTr="00B02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41BBA227" w14:textId="77777777" w:rsidR="00BE7211" w:rsidRPr="008A563E" w:rsidRDefault="00BE7211" w:rsidP="00B02912">
            <w:pPr>
              <w:spacing w:before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8A563E">
              <w:rPr>
                <w:rFonts w:asciiTheme="minorHAnsi" w:hAnsiTheme="minorHAnsi" w:cstheme="minorHAnsi"/>
                <w:sz w:val="22"/>
                <w:szCs w:val="22"/>
              </w:rPr>
              <w:t>Version</w:t>
            </w:r>
          </w:p>
        </w:tc>
        <w:tc>
          <w:tcPr>
            <w:tcW w:w="2096" w:type="dxa"/>
          </w:tcPr>
          <w:p w14:paraId="56489B24" w14:textId="77777777" w:rsidR="00BE7211" w:rsidRPr="008A563E" w:rsidRDefault="00BE7211" w:rsidP="00B02912">
            <w:pPr>
              <w:spacing w:before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8A563E">
              <w:rPr>
                <w:rFonts w:asciiTheme="minorHAnsi" w:hAnsiTheme="minorHAnsi" w:cstheme="minorHAnsi"/>
                <w:sz w:val="22"/>
                <w:szCs w:val="22"/>
              </w:rPr>
              <w:t>Date approved</w:t>
            </w:r>
          </w:p>
        </w:tc>
        <w:tc>
          <w:tcPr>
            <w:tcW w:w="5942" w:type="dxa"/>
          </w:tcPr>
          <w:p w14:paraId="3A74A046" w14:textId="77777777" w:rsidR="00BE7211" w:rsidRPr="008A563E" w:rsidRDefault="00BE7211" w:rsidP="00B02912">
            <w:pPr>
              <w:spacing w:before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8A563E">
              <w:rPr>
                <w:rFonts w:asciiTheme="minorHAnsi" w:hAnsiTheme="minorHAnsi" w:cstheme="minorHAnsi"/>
                <w:sz w:val="22"/>
                <w:szCs w:val="22"/>
              </w:rPr>
              <w:t>Reason for modification</w:t>
            </w:r>
          </w:p>
        </w:tc>
      </w:tr>
      <w:tr w:rsidR="00BE7211" w:rsidRPr="008A563E" w14:paraId="7E13F3A3" w14:textId="77777777" w:rsidTr="00B02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4AD6D099" w14:textId="77777777" w:rsidR="00BE7211" w:rsidRPr="008A563E" w:rsidRDefault="00BE7211" w:rsidP="00B02912">
            <w:pPr>
              <w:spacing w:before="15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6" w:type="dxa"/>
          </w:tcPr>
          <w:p w14:paraId="2E0D5ADF" w14:textId="77777777" w:rsidR="00BE7211" w:rsidRPr="008A563E" w:rsidRDefault="00BE7211" w:rsidP="00B02912">
            <w:pPr>
              <w:spacing w:before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42" w:type="dxa"/>
          </w:tcPr>
          <w:p w14:paraId="5163D5F5" w14:textId="77777777" w:rsidR="00BE7211" w:rsidRPr="008A563E" w:rsidRDefault="00BE7211" w:rsidP="00B02912">
            <w:pPr>
              <w:spacing w:before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E76BA09" w14:textId="77777777" w:rsidR="00BE7211" w:rsidRPr="008A563E" w:rsidRDefault="00BE7211" w:rsidP="00BE7211">
      <w:pPr>
        <w:spacing w:before="150"/>
        <w:rPr>
          <w:rFonts w:asciiTheme="minorHAnsi" w:hAnsiTheme="minorHAnsi" w:cstheme="minorHAnsi"/>
          <w:sz w:val="24"/>
          <w:szCs w:val="24"/>
        </w:rPr>
      </w:pPr>
    </w:p>
    <w:p w14:paraId="0BCBD4FF" w14:textId="77777777" w:rsidR="00BE7211" w:rsidRPr="008A563E" w:rsidRDefault="00BE7211">
      <w:pPr>
        <w:rPr>
          <w:rFonts w:asciiTheme="minorHAnsi" w:hAnsiTheme="minorHAnsi" w:cstheme="minorHAnsi"/>
          <w:b/>
          <w:sz w:val="28"/>
          <w:szCs w:val="28"/>
        </w:rPr>
      </w:pPr>
      <w:r w:rsidRPr="008A563E">
        <w:rPr>
          <w:rFonts w:asciiTheme="minorHAnsi" w:hAnsiTheme="minorHAnsi" w:cstheme="minorHAnsi"/>
          <w:b/>
          <w:sz w:val="28"/>
          <w:szCs w:val="28"/>
        </w:rPr>
        <w:br w:type="page"/>
      </w:r>
    </w:p>
    <w:sdt>
      <w:sdtPr>
        <w:rPr>
          <w:rFonts w:asciiTheme="minorHAnsi" w:eastAsia="Times New Roman" w:hAnsiTheme="minorHAnsi" w:cs="Times New Roman"/>
          <w:color w:val="auto"/>
          <w:sz w:val="20"/>
          <w:szCs w:val="20"/>
        </w:rPr>
        <w:id w:val="14722440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B6F96E" w14:textId="77777777" w:rsidR="00BE7211" w:rsidRPr="008A563E" w:rsidRDefault="00BE7211">
          <w:pPr>
            <w:pStyle w:val="TOCHeading"/>
            <w:rPr>
              <w:rFonts w:asciiTheme="minorHAnsi" w:hAnsiTheme="minorHAnsi"/>
            </w:rPr>
          </w:pPr>
          <w:r w:rsidRPr="008A563E">
            <w:rPr>
              <w:rFonts w:asciiTheme="minorHAnsi" w:hAnsiTheme="minorHAnsi"/>
            </w:rPr>
            <w:t>Contents</w:t>
          </w:r>
        </w:p>
        <w:p w14:paraId="055A2B1E" w14:textId="76AB834B" w:rsidR="00ED3951" w:rsidRDefault="00BE7211">
          <w:pPr>
            <w:pStyle w:val="TOC1"/>
            <w:tabs>
              <w:tab w:val="left" w:pos="40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A563E">
            <w:rPr>
              <w:rFonts w:asciiTheme="minorHAnsi" w:hAnsiTheme="minorHAnsi"/>
            </w:rPr>
            <w:fldChar w:fldCharType="begin"/>
          </w:r>
          <w:r w:rsidRPr="008A563E">
            <w:rPr>
              <w:rFonts w:asciiTheme="minorHAnsi" w:hAnsiTheme="minorHAnsi"/>
            </w:rPr>
            <w:instrText xml:space="preserve"> TOC \o "1-3" \h \z \u </w:instrText>
          </w:r>
          <w:r w:rsidRPr="008A563E">
            <w:rPr>
              <w:rFonts w:asciiTheme="minorHAnsi" w:hAnsiTheme="minorHAnsi"/>
            </w:rPr>
            <w:fldChar w:fldCharType="separate"/>
          </w:r>
          <w:hyperlink w:anchor="_Toc515616296" w:history="1">
            <w:r w:rsidR="00ED3951" w:rsidRPr="0093218D">
              <w:rPr>
                <w:rStyle w:val="Hyperlink"/>
                <w:rFonts w:cs="Arial"/>
                <w:noProof/>
              </w:rPr>
              <w:t>1</w:t>
            </w:r>
            <w:r w:rsidR="00ED39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3951" w:rsidRPr="0093218D">
              <w:rPr>
                <w:rStyle w:val="Hyperlink"/>
                <w:rFonts w:cs="Arial"/>
                <w:bCs/>
                <w:noProof/>
              </w:rPr>
              <w:t>Purpose</w:t>
            </w:r>
            <w:r w:rsidR="00ED3951">
              <w:rPr>
                <w:noProof/>
                <w:webHidden/>
              </w:rPr>
              <w:tab/>
            </w:r>
            <w:r w:rsidR="00ED3951">
              <w:rPr>
                <w:noProof/>
                <w:webHidden/>
              </w:rPr>
              <w:fldChar w:fldCharType="begin"/>
            </w:r>
            <w:r w:rsidR="00ED3951">
              <w:rPr>
                <w:noProof/>
                <w:webHidden/>
              </w:rPr>
              <w:instrText xml:space="preserve"> PAGEREF _Toc515616296 \h </w:instrText>
            </w:r>
            <w:r w:rsidR="00ED3951">
              <w:rPr>
                <w:noProof/>
                <w:webHidden/>
              </w:rPr>
            </w:r>
            <w:r w:rsidR="00ED3951">
              <w:rPr>
                <w:noProof/>
                <w:webHidden/>
              </w:rPr>
              <w:fldChar w:fldCharType="separate"/>
            </w:r>
            <w:r w:rsidR="00ED3951">
              <w:rPr>
                <w:noProof/>
                <w:webHidden/>
              </w:rPr>
              <w:t>4</w:t>
            </w:r>
            <w:r w:rsidR="00ED3951">
              <w:rPr>
                <w:noProof/>
                <w:webHidden/>
              </w:rPr>
              <w:fldChar w:fldCharType="end"/>
            </w:r>
          </w:hyperlink>
        </w:p>
        <w:p w14:paraId="6F34D50B" w14:textId="11D47A23" w:rsidR="00ED3951" w:rsidRDefault="009907E9">
          <w:pPr>
            <w:pStyle w:val="TOC1"/>
            <w:tabs>
              <w:tab w:val="left" w:pos="40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16297" w:history="1">
            <w:r w:rsidR="00ED3951" w:rsidRPr="0093218D">
              <w:rPr>
                <w:rStyle w:val="Hyperlink"/>
                <w:noProof/>
              </w:rPr>
              <w:t>2</w:t>
            </w:r>
            <w:r w:rsidR="00ED39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3951" w:rsidRPr="0093218D">
              <w:rPr>
                <w:rStyle w:val="Hyperlink"/>
                <w:noProof/>
              </w:rPr>
              <w:t>Randomization Parameters</w:t>
            </w:r>
            <w:r w:rsidR="00ED3951">
              <w:rPr>
                <w:noProof/>
                <w:webHidden/>
              </w:rPr>
              <w:tab/>
            </w:r>
            <w:r w:rsidR="00ED3951">
              <w:rPr>
                <w:noProof/>
                <w:webHidden/>
              </w:rPr>
              <w:fldChar w:fldCharType="begin"/>
            </w:r>
            <w:r w:rsidR="00ED3951">
              <w:rPr>
                <w:noProof/>
                <w:webHidden/>
              </w:rPr>
              <w:instrText xml:space="preserve"> PAGEREF _Toc515616297 \h </w:instrText>
            </w:r>
            <w:r w:rsidR="00ED3951">
              <w:rPr>
                <w:noProof/>
                <w:webHidden/>
              </w:rPr>
            </w:r>
            <w:r w:rsidR="00ED3951">
              <w:rPr>
                <w:noProof/>
                <w:webHidden/>
              </w:rPr>
              <w:fldChar w:fldCharType="separate"/>
            </w:r>
            <w:r w:rsidR="00ED3951">
              <w:rPr>
                <w:noProof/>
                <w:webHidden/>
              </w:rPr>
              <w:t>4</w:t>
            </w:r>
            <w:r w:rsidR="00ED3951">
              <w:rPr>
                <w:noProof/>
                <w:webHidden/>
              </w:rPr>
              <w:fldChar w:fldCharType="end"/>
            </w:r>
          </w:hyperlink>
        </w:p>
        <w:p w14:paraId="58DDFB35" w14:textId="7DD84411" w:rsidR="00ED3951" w:rsidRDefault="009907E9">
          <w:pPr>
            <w:pStyle w:val="TOC2"/>
            <w:tabs>
              <w:tab w:val="left" w:pos="88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16298" w:history="1">
            <w:r w:rsidR="00ED3951" w:rsidRPr="0093218D">
              <w:rPr>
                <w:rStyle w:val="Hyperlink"/>
                <w:noProof/>
              </w:rPr>
              <w:t>2.1</w:t>
            </w:r>
            <w:r w:rsidR="00ED39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3951" w:rsidRPr="0093218D">
              <w:rPr>
                <w:rStyle w:val="Hyperlink"/>
                <w:noProof/>
              </w:rPr>
              <w:t>Design</w:t>
            </w:r>
            <w:r w:rsidR="00ED3951">
              <w:rPr>
                <w:noProof/>
                <w:webHidden/>
              </w:rPr>
              <w:tab/>
            </w:r>
            <w:r w:rsidR="00ED3951">
              <w:rPr>
                <w:noProof/>
                <w:webHidden/>
              </w:rPr>
              <w:fldChar w:fldCharType="begin"/>
            </w:r>
            <w:r w:rsidR="00ED3951">
              <w:rPr>
                <w:noProof/>
                <w:webHidden/>
              </w:rPr>
              <w:instrText xml:space="preserve"> PAGEREF _Toc515616298 \h </w:instrText>
            </w:r>
            <w:r w:rsidR="00ED3951">
              <w:rPr>
                <w:noProof/>
                <w:webHidden/>
              </w:rPr>
            </w:r>
            <w:r w:rsidR="00ED3951">
              <w:rPr>
                <w:noProof/>
                <w:webHidden/>
              </w:rPr>
              <w:fldChar w:fldCharType="separate"/>
            </w:r>
            <w:r w:rsidR="00ED3951">
              <w:rPr>
                <w:noProof/>
                <w:webHidden/>
              </w:rPr>
              <w:t>4</w:t>
            </w:r>
            <w:r w:rsidR="00ED3951">
              <w:rPr>
                <w:noProof/>
                <w:webHidden/>
              </w:rPr>
              <w:fldChar w:fldCharType="end"/>
            </w:r>
          </w:hyperlink>
        </w:p>
        <w:p w14:paraId="56FB15F7" w14:textId="7079DE5D" w:rsidR="00ED3951" w:rsidRDefault="009907E9">
          <w:pPr>
            <w:pStyle w:val="TOC2"/>
            <w:tabs>
              <w:tab w:val="left" w:pos="88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16299" w:history="1">
            <w:r w:rsidR="00ED3951" w:rsidRPr="0093218D">
              <w:rPr>
                <w:rStyle w:val="Hyperlink"/>
                <w:noProof/>
              </w:rPr>
              <w:t>2.2</w:t>
            </w:r>
            <w:r w:rsidR="00ED39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3951" w:rsidRPr="0093218D">
              <w:rPr>
                <w:rStyle w:val="Hyperlink"/>
                <w:noProof/>
              </w:rPr>
              <w:t>Treatment arms</w:t>
            </w:r>
            <w:r w:rsidR="00ED3951">
              <w:rPr>
                <w:noProof/>
                <w:webHidden/>
              </w:rPr>
              <w:tab/>
            </w:r>
            <w:r w:rsidR="00ED3951">
              <w:rPr>
                <w:noProof/>
                <w:webHidden/>
              </w:rPr>
              <w:fldChar w:fldCharType="begin"/>
            </w:r>
            <w:r w:rsidR="00ED3951">
              <w:rPr>
                <w:noProof/>
                <w:webHidden/>
              </w:rPr>
              <w:instrText xml:space="preserve"> PAGEREF _Toc515616299 \h </w:instrText>
            </w:r>
            <w:r w:rsidR="00ED3951">
              <w:rPr>
                <w:noProof/>
                <w:webHidden/>
              </w:rPr>
            </w:r>
            <w:r w:rsidR="00ED3951">
              <w:rPr>
                <w:noProof/>
                <w:webHidden/>
              </w:rPr>
              <w:fldChar w:fldCharType="separate"/>
            </w:r>
            <w:r w:rsidR="00ED3951">
              <w:rPr>
                <w:noProof/>
                <w:webHidden/>
              </w:rPr>
              <w:t>4</w:t>
            </w:r>
            <w:r w:rsidR="00ED3951">
              <w:rPr>
                <w:noProof/>
                <w:webHidden/>
              </w:rPr>
              <w:fldChar w:fldCharType="end"/>
            </w:r>
          </w:hyperlink>
        </w:p>
        <w:p w14:paraId="79868C47" w14:textId="5C3371DD" w:rsidR="00ED3951" w:rsidRDefault="009907E9">
          <w:pPr>
            <w:pStyle w:val="TOC2"/>
            <w:tabs>
              <w:tab w:val="left" w:pos="88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16300" w:history="1">
            <w:r w:rsidR="00ED3951" w:rsidRPr="0093218D">
              <w:rPr>
                <w:rStyle w:val="Hyperlink"/>
                <w:noProof/>
              </w:rPr>
              <w:t>2.3</w:t>
            </w:r>
            <w:r w:rsidR="00ED39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3951" w:rsidRPr="0093218D">
              <w:rPr>
                <w:rStyle w:val="Hyperlink"/>
                <w:noProof/>
              </w:rPr>
              <w:t>Stratification Factors</w:t>
            </w:r>
            <w:r w:rsidR="00ED3951">
              <w:rPr>
                <w:noProof/>
                <w:webHidden/>
              </w:rPr>
              <w:tab/>
            </w:r>
            <w:r w:rsidR="00ED3951">
              <w:rPr>
                <w:noProof/>
                <w:webHidden/>
              </w:rPr>
              <w:fldChar w:fldCharType="begin"/>
            </w:r>
            <w:r w:rsidR="00ED3951">
              <w:rPr>
                <w:noProof/>
                <w:webHidden/>
              </w:rPr>
              <w:instrText xml:space="preserve"> PAGEREF _Toc515616300 \h </w:instrText>
            </w:r>
            <w:r w:rsidR="00ED3951">
              <w:rPr>
                <w:noProof/>
                <w:webHidden/>
              </w:rPr>
            </w:r>
            <w:r w:rsidR="00ED3951">
              <w:rPr>
                <w:noProof/>
                <w:webHidden/>
              </w:rPr>
              <w:fldChar w:fldCharType="separate"/>
            </w:r>
            <w:r w:rsidR="00ED3951">
              <w:rPr>
                <w:noProof/>
                <w:webHidden/>
              </w:rPr>
              <w:t>4</w:t>
            </w:r>
            <w:r w:rsidR="00ED3951">
              <w:rPr>
                <w:noProof/>
                <w:webHidden/>
              </w:rPr>
              <w:fldChar w:fldCharType="end"/>
            </w:r>
          </w:hyperlink>
        </w:p>
        <w:p w14:paraId="39C0810C" w14:textId="7FEBDA2D" w:rsidR="00ED3951" w:rsidRDefault="009907E9">
          <w:pPr>
            <w:pStyle w:val="TOC2"/>
            <w:tabs>
              <w:tab w:val="left" w:pos="88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16301" w:history="1">
            <w:r w:rsidR="00ED3951" w:rsidRPr="0093218D">
              <w:rPr>
                <w:rStyle w:val="Hyperlink"/>
                <w:noProof/>
              </w:rPr>
              <w:t>2.4</w:t>
            </w:r>
            <w:r w:rsidR="00ED39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3951" w:rsidRPr="0093218D">
              <w:rPr>
                <w:rStyle w:val="Hyperlink"/>
                <w:noProof/>
              </w:rPr>
              <w:t>Probability of Complete Randomization</w:t>
            </w:r>
            <w:r w:rsidR="00ED3951">
              <w:rPr>
                <w:noProof/>
                <w:webHidden/>
              </w:rPr>
              <w:tab/>
            </w:r>
            <w:r w:rsidR="00ED3951">
              <w:rPr>
                <w:noProof/>
                <w:webHidden/>
              </w:rPr>
              <w:fldChar w:fldCharType="begin"/>
            </w:r>
            <w:r w:rsidR="00ED3951">
              <w:rPr>
                <w:noProof/>
                <w:webHidden/>
              </w:rPr>
              <w:instrText xml:space="preserve"> PAGEREF _Toc515616301 \h </w:instrText>
            </w:r>
            <w:r w:rsidR="00ED3951">
              <w:rPr>
                <w:noProof/>
                <w:webHidden/>
              </w:rPr>
            </w:r>
            <w:r w:rsidR="00ED3951">
              <w:rPr>
                <w:noProof/>
                <w:webHidden/>
              </w:rPr>
              <w:fldChar w:fldCharType="separate"/>
            </w:r>
            <w:r w:rsidR="00ED3951">
              <w:rPr>
                <w:noProof/>
                <w:webHidden/>
              </w:rPr>
              <w:t>4</w:t>
            </w:r>
            <w:r w:rsidR="00ED3951">
              <w:rPr>
                <w:noProof/>
                <w:webHidden/>
              </w:rPr>
              <w:fldChar w:fldCharType="end"/>
            </w:r>
          </w:hyperlink>
        </w:p>
        <w:p w14:paraId="29236993" w14:textId="13E496F1" w:rsidR="00ED3951" w:rsidRDefault="009907E9">
          <w:pPr>
            <w:pStyle w:val="TOC2"/>
            <w:tabs>
              <w:tab w:val="left" w:pos="88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16302" w:history="1">
            <w:r w:rsidR="00ED3951" w:rsidRPr="0093218D">
              <w:rPr>
                <w:rStyle w:val="Hyperlink"/>
                <w:noProof/>
              </w:rPr>
              <w:t>2.5</w:t>
            </w:r>
            <w:r w:rsidR="00ED39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3951" w:rsidRPr="0093218D">
              <w:rPr>
                <w:rStyle w:val="Hyperlink"/>
                <w:noProof/>
              </w:rPr>
              <w:t>Block Size/Lengths</w:t>
            </w:r>
            <w:r w:rsidR="00ED3951">
              <w:rPr>
                <w:noProof/>
                <w:webHidden/>
              </w:rPr>
              <w:tab/>
            </w:r>
            <w:r w:rsidR="00ED3951">
              <w:rPr>
                <w:noProof/>
                <w:webHidden/>
              </w:rPr>
              <w:fldChar w:fldCharType="begin"/>
            </w:r>
            <w:r w:rsidR="00ED3951">
              <w:rPr>
                <w:noProof/>
                <w:webHidden/>
              </w:rPr>
              <w:instrText xml:space="preserve"> PAGEREF _Toc515616302 \h </w:instrText>
            </w:r>
            <w:r w:rsidR="00ED3951">
              <w:rPr>
                <w:noProof/>
                <w:webHidden/>
              </w:rPr>
            </w:r>
            <w:r w:rsidR="00ED3951">
              <w:rPr>
                <w:noProof/>
                <w:webHidden/>
              </w:rPr>
              <w:fldChar w:fldCharType="separate"/>
            </w:r>
            <w:r w:rsidR="00ED3951">
              <w:rPr>
                <w:noProof/>
                <w:webHidden/>
              </w:rPr>
              <w:t>5</w:t>
            </w:r>
            <w:r w:rsidR="00ED3951">
              <w:rPr>
                <w:noProof/>
                <w:webHidden/>
              </w:rPr>
              <w:fldChar w:fldCharType="end"/>
            </w:r>
          </w:hyperlink>
        </w:p>
        <w:p w14:paraId="4E95F96E" w14:textId="09B386EE" w:rsidR="00ED3951" w:rsidRDefault="009907E9">
          <w:pPr>
            <w:pStyle w:val="TOC1"/>
            <w:tabs>
              <w:tab w:val="left" w:pos="40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16303" w:history="1">
            <w:r w:rsidR="00ED3951" w:rsidRPr="0093218D">
              <w:rPr>
                <w:rStyle w:val="Hyperlink"/>
                <w:noProof/>
              </w:rPr>
              <w:t>3</w:t>
            </w:r>
            <w:r w:rsidR="00ED39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3951" w:rsidRPr="0093218D">
              <w:rPr>
                <w:rStyle w:val="Hyperlink"/>
                <w:noProof/>
              </w:rPr>
              <w:t>Other parameters</w:t>
            </w:r>
            <w:r w:rsidR="00ED3951">
              <w:rPr>
                <w:noProof/>
                <w:webHidden/>
              </w:rPr>
              <w:tab/>
            </w:r>
            <w:r w:rsidR="00ED3951">
              <w:rPr>
                <w:noProof/>
                <w:webHidden/>
              </w:rPr>
              <w:fldChar w:fldCharType="begin"/>
            </w:r>
            <w:r w:rsidR="00ED3951">
              <w:rPr>
                <w:noProof/>
                <w:webHidden/>
              </w:rPr>
              <w:instrText xml:space="preserve"> PAGEREF _Toc515616303 \h </w:instrText>
            </w:r>
            <w:r w:rsidR="00ED3951">
              <w:rPr>
                <w:noProof/>
                <w:webHidden/>
              </w:rPr>
            </w:r>
            <w:r w:rsidR="00ED3951">
              <w:rPr>
                <w:noProof/>
                <w:webHidden/>
              </w:rPr>
              <w:fldChar w:fldCharType="separate"/>
            </w:r>
            <w:r w:rsidR="00ED3951">
              <w:rPr>
                <w:noProof/>
                <w:webHidden/>
              </w:rPr>
              <w:t>5</w:t>
            </w:r>
            <w:r w:rsidR="00ED3951">
              <w:rPr>
                <w:noProof/>
                <w:webHidden/>
              </w:rPr>
              <w:fldChar w:fldCharType="end"/>
            </w:r>
          </w:hyperlink>
        </w:p>
        <w:p w14:paraId="44F68E5B" w14:textId="4F90E97C" w:rsidR="00BE7211" w:rsidRPr="008A563E" w:rsidRDefault="00BE7211">
          <w:pPr>
            <w:rPr>
              <w:rFonts w:asciiTheme="minorHAnsi" w:hAnsiTheme="minorHAnsi"/>
            </w:rPr>
          </w:pPr>
          <w:r w:rsidRPr="008A563E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41C01898" w14:textId="77777777" w:rsidR="00BE7211" w:rsidRPr="008A563E" w:rsidRDefault="00BE7211" w:rsidP="00BE7211">
      <w:pPr>
        <w:rPr>
          <w:rFonts w:asciiTheme="minorHAnsi" w:hAnsiTheme="minorHAnsi"/>
        </w:rPr>
      </w:pPr>
    </w:p>
    <w:p w14:paraId="017C4967" w14:textId="77777777" w:rsidR="00BE7211" w:rsidRPr="008A563E" w:rsidRDefault="00BE7211">
      <w:pPr>
        <w:rPr>
          <w:rFonts w:asciiTheme="minorHAnsi" w:hAnsiTheme="minorHAnsi" w:cstheme="minorHAnsi"/>
        </w:rPr>
      </w:pPr>
      <w:r w:rsidRPr="008A563E">
        <w:rPr>
          <w:rFonts w:asciiTheme="minorHAnsi" w:hAnsiTheme="minorHAnsi" w:cstheme="minorHAnsi"/>
        </w:rPr>
        <w:br w:type="page"/>
      </w:r>
    </w:p>
    <w:p w14:paraId="1818A127" w14:textId="77777777" w:rsidR="00BE7211" w:rsidRPr="001D0E69" w:rsidRDefault="00BE7211" w:rsidP="00BE7211">
      <w:pPr>
        <w:pStyle w:val="Heading1"/>
        <w:spacing w:before="450" w:after="0"/>
        <w:rPr>
          <w:rFonts w:asciiTheme="minorHAnsi" w:hAnsiTheme="minorHAnsi" w:cs="Arial"/>
          <w:b w:val="0"/>
          <w:color w:val="333333"/>
          <w:szCs w:val="40"/>
        </w:rPr>
      </w:pPr>
      <w:bookmarkStart w:id="1" w:name="_Toc515616296"/>
      <w:r w:rsidRPr="001D0E69">
        <w:rPr>
          <w:rFonts w:asciiTheme="minorHAnsi" w:hAnsiTheme="minorHAnsi" w:cs="Arial"/>
          <w:b w:val="0"/>
          <w:bCs/>
          <w:color w:val="333333"/>
          <w:szCs w:val="40"/>
        </w:rPr>
        <w:t>Purpose</w:t>
      </w:r>
      <w:bookmarkEnd w:id="1"/>
    </w:p>
    <w:p w14:paraId="763804F3" w14:textId="10221CBA" w:rsidR="00501609" w:rsidRPr="00501609" w:rsidRDefault="00501609" w:rsidP="00501609">
      <w:pPr>
        <w:spacing w:before="150"/>
        <w:rPr>
          <w:rFonts w:asciiTheme="minorHAnsi" w:hAnsiTheme="minorHAnsi" w:cs="Arial"/>
          <w:iCs/>
          <w:color w:val="333333"/>
          <w:sz w:val="21"/>
          <w:szCs w:val="21"/>
        </w:rPr>
      </w:pPr>
      <w:r w:rsidRPr="00501609">
        <w:rPr>
          <w:rFonts w:asciiTheme="minorHAnsi" w:hAnsiTheme="minorHAnsi" w:cs="Arial"/>
          <w:iCs/>
          <w:color w:val="333333"/>
          <w:sz w:val="21"/>
          <w:szCs w:val="21"/>
        </w:rPr>
        <w:t xml:space="preserve">The document describes the </w:t>
      </w:r>
      <w:r w:rsidR="00997E92">
        <w:rPr>
          <w:rFonts w:asciiTheme="minorHAnsi" w:hAnsiTheme="minorHAnsi" w:cs="Arial"/>
          <w:iCs/>
          <w:color w:val="333333"/>
          <w:sz w:val="21"/>
          <w:szCs w:val="21"/>
        </w:rPr>
        <w:t>user requirements</w:t>
      </w:r>
      <w:r w:rsidRPr="00501609">
        <w:rPr>
          <w:rFonts w:asciiTheme="minorHAnsi" w:hAnsiTheme="minorHAnsi" w:cs="Arial"/>
          <w:iCs/>
          <w:color w:val="333333"/>
          <w:sz w:val="21"/>
          <w:szCs w:val="21"/>
        </w:rPr>
        <w:t xml:space="preserve"> </w:t>
      </w:r>
      <w:r w:rsidR="00997E92">
        <w:rPr>
          <w:rFonts w:asciiTheme="minorHAnsi" w:hAnsiTheme="minorHAnsi" w:cs="Arial"/>
          <w:iCs/>
          <w:color w:val="333333"/>
          <w:sz w:val="21"/>
          <w:szCs w:val="21"/>
        </w:rPr>
        <w:t>for</w:t>
      </w:r>
      <w:r w:rsidRPr="00501609">
        <w:rPr>
          <w:rFonts w:asciiTheme="minorHAnsi" w:hAnsiTheme="minorHAnsi" w:cs="Arial"/>
          <w:iCs/>
          <w:color w:val="333333"/>
          <w:sz w:val="21"/>
          <w:szCs w:val="21"/>
        </w:rPr>
        <w:t xml:space="preserve"> the randomization implementation for </w:t>
      </w:r>
      <w:r w:rsidRPr="00501609">
        <w:rPr>
          <w:rFonts w:asciiTheme="minorHAnsi" w:hAnsiTheme="minorHAnsi" w:cs="Arial"/>
          <w:i/>
          <w:color w:val="FF0000"/>
          <w:sz w:val="21"/>
          <w:szCs w:val="21"/>
        </w:rPr>
        <w:t>XXXX</w:t>
      </w:r>
      <w:r w:rsidRPr="00501609">
        <w:rPr>
          <w:rFonts w:asciiTheme="minorHAnsi" w:hAnsiTheme="minorHAnsi" w:cs="Arial"/>
          <w:iCs/>
          <w:color w:val="333333"/>
          <w:sz w:val="21"/>
          <w:szCs w:val="21"/>
        </w:rPr>
        <w:t>.</w:t>
      </w:r>
    </w:p>
    <w:p w14:paraId="5E22D4D0" w14:textId="77777777" w:rsidR="00501609" w:rsidRPr="00501609" w:rsidRDefault="00501609" w:rsidP="00501609">
      <w:pPr>
        <w:spacing w:before="150"/>
        <w:rPr>
          <w:rFonts w:asciiTheme="minorHAnsi" w:hAnsiTheme="minorHAnsi" w:cs="Arial"/>
          <w:iCs/>
          <w:color w:val="333333"/>
          <w:sz w:val="21"/>
          <w:szCs w:val="21"/>
        </w:rPr>
      </w:pPr>
    </w:p>
    <w:p w14:paraId="3012929C" w14:textId="4770250F" w:rsidR="00F74EBD" w:rsidRDefault="00C91A99" w:rsidP="00F74EBD">
      <w:pPr>
        <w:pStyle w:val="Heading1"/>
        <w:rPr>
          <w:rFonts w:asciiTheme="minorHAnsi" w:hAnsiTheme="minorHAnsi"/>
          <w:b w:val="0"/>
        </w:rPr>
      </w:pPr>
      <w:bookmarkStart w:id="2" w:name="_Toc515616297"/>
      <w:r>
        <w:rPr>
          <w:rFonts w:asciiTheme="minorHAnsi" w:hAnsiTheme="minorHAnsi"/>
          <w:b w:val="0"/>
        </w:rPr>
        <w:t xml:space="preserve">Randomization </w:t>
      </w:r>
      <w:r w:rsidR="00DA364C">
        <w:rPr>
          <w:rFonts w:asciiTheme="minorHAnsi" w:hAnsiTheme="minorHAnsi"/>
          <w:b w:val="0"/>
        </w:rPr>
        <w:t>Parameters</w:t>
      </w:r>
      <w:bookmarkEnd w:id="2"/>
    </w:p>
    <w:p w14:paraId="778650DB" w14:textId="6C147F8B" w:rsidR="00DA364C" w:rsidRDefault="00DA364C" w:rsidP="00DA364C">
      <w:pPr>
        <w:pStyle w:val="Heading2"/>
      </w:pPr>
      <w:bookmarkStart w:id="3" w:name="_Toc515616298"/>
      <w:r>
        <w:t>Design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968"/>
      </w:tblGrid>
      <w:tr w:rsidR="00DA364C" w14:paraId="4211891F" w14:textId="77777777" w:rsidTr="00DA364C">
        <w:tc>
          <w:tcPr>
            <w:tcW w:w="4967" w:type="dxa"/>
          </w:tcPr>
          <w:p w14:paraId="3C8A2445" w14:textId="7F1FB6DE" w:rsidR="00DA364C" w:rsidRPr="00DA364C" w:rsidRDefault="00DA364C" w:rsidP="00DA364C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DA364C">
              <w:rPr>
                <w:rFonts w:asciiTheme="minorHAnsi" w:hAnsiTheme="minorHAnsi" w:cs="Arial"/>
                <w:b/>
                <w:sz w:val="22"/>
                <w:szCs w:val="22"/>
              </w:rPr>
              <w:t>tudy design:</w:t>
            </w:r>
          </w:p>
        </w:tc>
        <w:tc>
          <w:tcPr>
            <w:tcW w:w="4968" w:type="dxa"/>
          </w:tcPr>
          <w:p w14:paraId="1A9E32DA" w14:textId="29D3DA4E" w:rsidR="00DA364C" w:rsidRPr="00DA364C" w:rsidRDefault="00DA364C" w:rsidP="00DA364C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DA364C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Basic, Cohort, Treatment Period</w:t>
            </w:r>
          </w:p>
        </w:tc>
      </w:tr>
      <w:tr w:rsidR="00DA364C" w14:paraId="1CD9282E" w14:textId="77777777" w:rsidTr="00DA364C">
        <w:tc>
          <w:tcPr>
            <w:tcW w:w="4967" w:type="dxa"/>
          </w:tcPr>
          <w:p w14:paraId="35C63F62" w14:textId="2381A8F5" w:rsidR="00DA364C" w:rsidRPr="00DA364C" w:rsidRDefault="00DA364C" w:rsidP="00DA364C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A364C">
              <w:rPr>
                <w:rFonts w:asciiTheme="minorHAnsi" w:hAnsiTheme="minorHAnsi" w:cs="Arial"/>
                <w:b/>
                <w:sz w:val="22"/>
                <w:szCs w:val="22"/>
              </w:rPr>
              <w:t>Method:</w:t>
            </w:r>
          </w:p>
        </w:tc>
        <w:tc>
          <w:tcPr>
            <w:tcW w:w="4968" w:type="dxa"/>
          </w:tcPr>
          <w:p w14:paraId="117A5345" w14:textId="75A4F09C" w:rsidR="00DA364C" w:rsidRPr="00DA364C" w:rsidRDefault="00DA364C" w:rsidP="00DA364C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DA364C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Dynamic Allocation or Permuted Blocks</w:t>
            </w:r>
          </w:p>
        </w:tc>
      </w:tr>
    </w:tbl>
    <w:p w14:paraId="209C0C17" w14:textId="4ABD9402" w:rsidR="00DA364C" w:rsidRDefault="00DA364C" w:rsidP="00DA364C"/>
    <w:p w14:paraId="455CA270" w14:textId="77777777" w:rsidR="00086673" w:rsidRPr="002671DA" w:rsidRDefault="00086673" w:rsidP="00086673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  <w:u w:val="single"/>
        </w:rPr>
      </w:pPr>
      <w:r w:rsidRPr="002671DA">
        <w:rPr>
          <w:rFonts w:asciiTheme="minorHAnsi" w:hAnsiTheme="minorHAnsi" w:cs="Arial"/>
          <w:color w:val="333333"/>
          <w:sz w:val="22"/>
          <w:szCs w:val="22"/>
          <w:u w:val="single"/>
        </w:rPr>
        <w:t>Notes:</w:t>
      </w:r>
    </w:p>
    <w:p w14:paraId="0DD08E83" w14:textId="237B1C07" w:rsidR="00086673" w:rsidRDefault="00086673" w:rsidP="00086673">
      <w:pPr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>Describe any relevant comments.</w:t>
      </w:r>
    </w:p>
    <w:p w14:paraId="4C6659BC" w14:textId="2A261572" w:rsidR="00DA364C" w:rsidRDefault="00DA364C" w:rsidP="00DA364C"/>
    <w:p w14:paraId="12117B93" w14:textId="59E64E02" w:rsidR="00DA364C" w:rsidRDefault="00DA364C" w:rsidP="00DA364C">
      <w:pPr>
        <w:pStyle w:val="Heading2"/>
      </w:pPr>
      <w:bookmarkStart w:id="4" w:name="_Toc515616299"/>
      <w:r>
        <w:t>Treatment arms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6821"/>
      </w:tblGrid>
      <w:tr w:rsidR="00DA364C" w14:paraId="097DE75E" w14:textId="77777777" w:rsidTr="00DA364C">
        <w:tc>
          <w:tcPr>
            <w:tcW w:w="1838" w:type="dxa"/>
          </w:tcPr>
          <w:p w14:paraId="13FEFBB9" w14:textId="72EAED40" w:rsidR="00DA364C" w:rsidRPr="00DA364C" w:rsidRDefault="00DA364C" w:rsidP="00DA364C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A364C">
              <w:rPr>
                <w:rFonts w:asciiTheme="minorHAnsi" w:hAnsiTheme="minorHAnsi" w:cs="Arial"/>
                <w:b/>
                <w:sz w:val="22"/>
                <w:szCs w:val="22"/>
              </w:rPr>
              <w:t>Name</w:t>
            </w:r>
          </w:p>
        </w:tc>
        <w:tc>
          <w:tcPr>
            <w:tcW w:w="1276" w:type="dxa"/>
          </w:tcPr>
          <w:p w14:paraId="380B9158" w14:textId="50040CA4" w:rsidR="00DA364C" w:rsidRPr="00DA364C" w:rsidRDefault="00DA364C" w:rsidP="00DA364C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A364C">
              <w:rPr>
                <w:rFonts w:asciiTheme="minorHAnsi" w:hAnsiTheme="minorHAnsi" w:cs="Arial"/>
                <w:b/>
                <w:sz w:val="22"/>
                <w:szCs w:val="22"/>
              </w:rPr>
              <w:t>Ratio</w:t>
            </w:r>
          </w:p>
        </w:tc>
        <w:tc>
          <w:tcPr>
            <w:tcW w:w="6821" w:type="dxa"/>
          </w:tcPr>
          <w:p w14:paraId="2ED3AC18" w14:textId="6B1BA1A8" w:rsidR="00DA364C" w:rsidRPr="00DA364C" w:rsidRDefault="00DA364C" w:rsidP="00DA364C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A364C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DA364C" w14:paraId="102ED706" w14:textId="77777777" w:rsidTr="00DA364C">
        <w:tc>
          <w:tcPr>
            <w:tcW w:w="1838" w:type="dxa"/>
          </w:tcPr>
          <w:p w14:paraId="3E21C209" w14:textId="51E6E619" w:rsidR="00DA364C" w:rsidRPr="00DA364C" w:rsidRDefault="00DA364C" w:rsidP="00DA364C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DA364C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Standard arm</w:t>
            </w:r>
          </w:p>
        </w:tc>
        <w:tc>
          <w:tcPr>
            <w:tcW w:w="1276" w:type="dxa"/>
          </w:tcPr>
          <w:p w14:paraId="301DB8A6" w14:textId="0ED6BCE2" w:rsidR="00DA364C" w:rsidRPr="00DA364C" w:rsidRDefault="00DA364C" w:rsidP="00DA364C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DA364C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1</w:t>
            </w:r>
          </w:p>
        </w:tc>
        <w:tc>
          <w:tcPr>
            <w:tcW w:w="6821" w:type="dxa"/>
          </w:tcPr>
          <w:p w14:paraId="7F4188ED" w14:textId="16554D2C" w:rsidR="00DA364C" w:rsidRPr="00DA364C" w:rsidRDefault="00DA364C" w:rsidP="00DA364C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DA364C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 xml:space="preserve">Standard </w:t>
            </w: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chemo</w:t>
            </w:r>
            <w:r w:rsidRPr="00DA364C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therapy</w:t>
            </w: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 xml:space="preserve"> </w:t>
            </w:r>
            <w:r w:rsidRPr="00DA364C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for 6 weeks (during</w:t>
            </w: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 xml:space="preserve"> </w:t>
            </w:r>
            <w:r w:rsidRPr="00DA364C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 xml:space="preserve">radiotherapy) then (after 4-week break) up to 6 cycles </w:t>
            </w: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or PD</w:t>
            </w:r>
            <w:r w:rsidRPr="00DA364C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.</w:t>
            </w:r>
          </w:p>
        </w:tc>
      </w:tr>
      <w:tr w:rsidR="00DA364C" w14:paraId="48B957B6" w14:textId="77777777" w:rsidTr="00DA364C">
        <w:tc>
          <w:tcPr>
            <w:tcW w:w="1838" w:type="dxa"/>
          </w:tcPr>
          <w:p w14:paraId="6FFBBC72" w14:textId="77777777" w:rsidR="00DA364C" w:rsidRPr="00DA364C" w:rsidRDefault="00DA364C" w:rsidP="00DA364C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7795541" w14:textId="77777777" w:rsidR="00DA364C" w:rsidRPr="00DA364C" w:rsidRDefault="00DA364C" w:rsidP="00DA364C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</w:p>
        </w:tc>
        <w:tc>
          <w:tcPr>
            <w:tcW w:w="6821" w:type="dxa"/>
          </w:tcPr>
          <w:p w14:paraId="74C8718E" w14:textId="77777777" w:rsidR="00DA364C" w:rsidRPr="00DA364C" w:rsidRDefault="00DA364C" w:rsidP="00DA364C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</w:p>
        </w:tc>
      </w:tr>
    </w:tbl>
    <w:p w14:paraId="734B9345" w14:textId="2F6CACC2" w:rsidR="00DA364C" w:rsidRDefault="00DA364C" w:rsidP="00DA364C"/>
    <w:p w14:paraId="798217D9" w14:textId="77777777" w:rsidR="00086673" w:rsidRPr="002671DA" w:rsidRDefault="00086673" w:rsidP="00086673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  <w:u w:val="single"/>
        </w:rPr>
      </w:pPr>
      <w:r w:rsidRPr="002671DA">
        <w:rPr>
          <w:rFonts w:asciiTheme="minorHAnsi" w:hAnsiTheme="minorHAnsi" w:cs="Arial"/>
          <w:color w:val="333333"/>
          <w:sz w:val="22"/>
          <w:szCs w:val="22"/>
          <w:u w:val="single"/>
        </w:rPr>
        <w:t>Notes:</w:t>
      </w:r>
    </w:p>
    <w:p w14:paraId="0ED9E3DC" w14:textId="77777777" w:rsidR="00086673" w:rsidRDefault="00086673" w:rsidP="00086673">
      <w:pPr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>Describe any relevant comments.</w:t>
      </w:r>
    </w:p>
    <w:p w14:paraId="58469875" w14:textId="77777777" w:rsidR="00086673" w:rsidRDefault="00086673" w:rsidP="00DA364C"/>
    <w:p w14:paraId="4D20C795" w14:textId="174D598D" w:rsidR="00086673" w:rsidRDefault="00086673" w:rsidP="008A52E8">
      <w:pPr>
        <w:pStyle w:val="Heading2"/>
      </w:pPr>
      <w:bookmarkStart w:id="5" w:name="_Toc515616300"/>
      <w:r>
        <w:t>Stratification Factors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980"/>
        <w:gridCol w:w="3437"/>
        <w:gridCol w:w="4095"/>
      </w:tblGrid>
      <w:tr w:rsidR="002607DB" w14:paraId="43156A36" w14:textId="77777777" w:rsidTr="002607DB">
        <w:tc>
          <w:tcPr>
            <w:tcW w:w="1423" w:type="dxa"/>
          </w:tcPr>
          <w:p w14:paraId="3AB8CD48" w14:textId="77777777" w:rsidR="002607DB" w:rsidRPr="00DA364C" w:rsidRDefault="002607DB" w:rsidP="00D32F67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A364C">
              <w:rPr>
                <w:rFonts w:asciiTheme="minorHAnsi" w:hAnsiTheme="minorHAnsi" w:cs="Arial"/>
                <w:b/>
                <w:sz w:val="22"/>
                <w:szCs w:val="22"/>
              </w:rPr>
              <w:t>Name</w:t>
            </w:r>
          </w:p>
        </w:tc>
        <w:tc>
          <w:tcPr>
            <w:tcW w:w="980" w:type="dxa"/>
          </w:tcPr>
          <w:p w14:paraId="5EA818CC" w14:textId="2BB8D1F8" w:rsidR="002607DB" w:rsidRPr="00DA364C" w:rsidRDefault="002607DB" w:rsidP="00D32F67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Weight</w:t>
            </w:r>
          </w:p>
        </w:tc>
        <w:tc>
          <w:tcPr>
            <w:tcW w:w="3437" w:type="dxa"/>
          </w:tcPr>
          <w:p w14:paraId="1328AF94" w14:textId="7041FB1B" w:rsidR="002607DB" w:rsidRPr="00DA364C" w:rsidRDefault="002607DB" w:rsidP="00D32F67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State</w:t>
            </w:r>
          </w:p>
        </w:tc>
        <w:tc>
          <w:tcPr>
            <w:tcW w:w="4095" w:type="dxa"/>
          </w:tcPr>
          <w:p w14:paraId="71CC3B8C" w14:textId="08ED5027" w:rsidR="002607DB" w:rsidRPr="00DA364C" w:rsidRDefault="002607DB" w:rsidP="00D32F67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A364C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2607DB" w14:paraId="5D0A54B3" w14:textId="77777777" w:rsidTr="002607DB">
        <w:tc>
          <w:tcPr>
            <w:tcW w:w="1423" w:type="dxa"/>
          </w:tcPr>
          <w:p w14:paraId="2798794D" w14:textId="3BB1A667" w:rsidR="002607DB" w:rsidRPr="00DA364C" w:rsidRDefault="002607DB" w:rsidP="00D32F67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Site</w:t>
            </w:r>
          </w:p>
        </w:tc>
        <w:tc>
          <w:tcPr>
            <w:tcW w:w="980" w:type="dxa"/>
          </w:tcPr>
          <w:p w14:paraId="1F725717" w14:textId="77777777" w:rsidR="002607DB" w:rsidRPr="00DA364C" w:rsidRDefault="002607DB" w:rsidP="00D32F67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DA364C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1</w:t>
            </w:r>
          </w:p>
        </w:tc>
        <w:tc>
          <w:tcPr>
            <w:tcW w:w="3437" w:type="dxa"/>
          </w:tcPr>
          <w:p w14:paraId="49E49957" w14:textId="0A1DFD96" w:rsidR="002607DB" w:rsidRPr="00DA364C" w:rsidRDefault="002607DB" w:rsidP="00D32F67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(NA)</w:t>
            </w:r>
          </w:p>
        </w:tc>
        <w:tc>
          <w:tcPr>
            <w:tcW w:w="4095" w:type="dxa"/>
          </w:tcPr>
          <w:p w14:paraId="0083D837" w14:textId="16EC542E" w:rsidR="002607DB" w:rsidRPr="00DA364C" w:rsidRDefault="002607DB" w:rsidP="00D32F67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(NA)</w:t>
            </w:r>
          </w:p>
        </w:tc>
      </w:tr>
      <w:tr w:rsidR="002607DB" w14:paraId="63719A25" w14:textId="77777777" w:rsidTr="002607DB">
        <w:tc>
          <w:tcPr>
            <w:tcW w:w="1423" w:type="dxa"/>
          </w:tcPr>
          <w:p w14:paraId="706042FF" w14:textId="170D02C5" w:rsidR="002607DB" w:rsidRPr="00DA364C" w:rsidRDefault="002607DB" w:rsidP="002607DB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Stratum</w:t>
            </w:r>
          </w:p>
        </w:tc>
        <w:tc>
          <w:tcPr>
            <w:tcW w:w="980" w:type="dxa"/>
          </w:tcPr>
          <w:p w14:paraId="37F7327D" w14:textId="55F942C5" w:rsidR="002607DB" w:rsidRPr="00DA364C" w:rsidRDefault="002607DB" w:rsidP="002607DB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DA364C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1</w:t>
            </w:r>
          </w:p>
        </w:tc>
        <w:tc>
          <w:tcPr>
            <w:tcW w:w="3437" w:type="dxa"/>
          </w:tcPr>
          <w:p w14:paraId="3D5A8B8F" w14:textId="56836265" w:rsidR="002607DB" w:rsidRPr="00DA364C" w:rsidRDefault="002607DB" w:rsidP="002607DB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(NA)</w:t>
            </w:r>
          </w:p>
        </w:tc>
        <w:tc>
          <w:tcPr>
            <w:tcW w:w="4095" w:type="dxa"/>
          </w:tcPr>
          <w:p w14:paraId="2158B702" w14:textId="0962ACF0" w:rsidR="002607DB" w:rsidRPr="00DA364C" w:rsidRDefault="002607DB" w:rsidP="002607DB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(NA)</w:t>
            </w:r>
          </w:p>
        </w:tc>
      </w:tr>
      <w:tr w:rsidR="002607DB" w14:paraId="2EBD3EC5" w14:textId="77777777" w:rsidTr="002607DB">
        <w:tc>
          <w:tcPr>
            <w:tcW w:w="1423" w:type="dxa"/>
          </w:tcPr>
          <w:p w14:paraId="26C55C5F" w14:textId="4E28750E" w:rsidR="002607DB" w:rsidRDefault="002607DB" w:rsidP="002607DB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Study</w:t>
            </w:r>
          </w:p>
        </w:tc>
        <w:tc>
          <w:tcPr>
            <w:tcW w:w="980" w:type="dxa"/>
          </w:tcPr>
          <w:p w14:paraId="7C75795B" w14:textId="1D6E02AD" w:rsidR="002607DB" w:rsidRPr="00DA364C" w:rsidRDefault="002607DB" w:rsidP="002607DB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DA364C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1</w:t>
            </w:r>
          </w:p>
        </w:tc>
        <w:tc>
          <w:tcPr>
            <w:tcW w:w="3437" w:type="dxa"/>
          </w:tcPr>
          <w:p w14:paraId="41BD97E3" w14:textId="20695BF9" w:rsidR="002607DB" w:rsidRDefault="002607DB" w:rsidP="002607DB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(NA)</w:t>
            </w:r>
          </w:p>
        </w:tc>
        <w:tc>
          <w:tcPr>
            <w:tcW w:w="4095" w:type="dxa"/>
          </w:tcPr>
          <w:p w14:paraId="2178B4CF" w14:textId="04FA30FC" w:rsidR="002607DB" w:rsidRDefault="002607DB" w:rsidP="002607DB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(NA)</w:t>
            </w:r>
          </w:p>
        </w:tc>
      </w:tr>
      <w:tr w:rsidR="002607DB" w14:paraId="1F00F163" w14:textId="77777777" w:rsidTr="002607DB">
        <w:tc>
          <w:tcPr>
            <w:tcW w:w="1423" w:type="dxa"/>
          </w:tcPr>
          <w:p w14:paraId="08DD7B49" w14:textId="03B0E348" w:rsidR="002607DB" w:rsidRDefault="002607DB" w:rsidP="002607DB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STRT_AGE</w:t>
            </w:r>
          </w:p>
        </w:tc>
        <w:tc>
          <w:tcPr>
            <w:tcW w:w="980" w:type="dxa"/>
          </w:tcPr>
          <w:p w14:paraId="33CF5877" w14:textId="5A5EA450" w:rsidR="002607DB" w:rsidRPr="00DA364C" w:rsidRDefault="002607DB" w:rsidP="002607DB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1</w:t>
            </w:r>
          </w:p>
        </w:tc>
        <w:tc>
          <w:tcPr>
            <w:tcW w:w="3437" w:type="dxa"/>
          </w:tcPr>
          <w:p w14:paraId="3481A8DE" w14:textId="6735AC85" w:rsidR="002607DB" w:rsidRDefault="002607DB" w:rsidP="002607DB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2607DB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&lt;=55 years, &gt;55years</w:t>
            </w:r>
          </w:p>
        </w:tc>
        <w:tc>
          <w:tcPr>
            <w:tcW w:w="4095" w:type="dxa"/>
          </w:tcPr>
          <w:p w14:paraId="6D382C1B" w14:textId="672C5959" w:rsidR="002607DB" w:rsidRDefault="002607DB" w:rsidP="002607DB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Age</w:t>
            </w:r>
          </w:p>
        </w:tc>
      </w:tr>
      <w:tr w:rsidR="002607DB" w14:paraId="27C624FC" w14:textId="77777777" w:rsidTr="002607DB">
        <w:tc>
          <w:tcPr>
            <w:tcW w:w="1423" w:type="dxa"/>
          </w:tcPr>
          <w:p w14:paraId="33983E6E" w14:textId="77777777" w:rsidR="002607DB" w:rsidRDefault="002607DB" w:rsidP="002607DB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</w:p>
        </w:tc>
        <w:tc>
          <w:tcPr>
            <w:tcW w:w="980" w:type="dxa"/>
          </w:tcPr>
          <w:p w14:paraId="729FE40A" w14:textId="77777777" w:rsidR="002607DB" w:rsidRPr="00DA364C" w:rsidRDefault="002607DB" w:rsidP="002607DB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</w:p>
        </w:tc>
        <w:tc>
          <w:tcPr>
            <w:tcW w:w="3437" w:type="dxa"/>
          </w:tcPr>
          <w:p w14:paraId="7AFC4AEA" w14:textId="77777777" w:rsidR="002607DB" w:rsidRDefault="002607DB" w:rsidP="002607DB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</w:p>
        </w:tc>
        <w:tc>
          <w:tcPr>
            <w:tcW w:w="4095" w:type="dxa"/>
          </w:tcPr>
          <w:p w14:paraId="3BD2F9CE" w14:textId="77777777" w:rsidR="002607DB" w:rsidRDefault="002607DB" w:rsidP="002607DB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</w:p>
        </w:tc>
      </w:tr>
    </w:tbl>
    <w:p w14:paraId="18337627" w14:textId="77777777" w:rsidR="00086673" w:rsidRDefault="00086673" w:rsidP="00086673"/>
    <w:p w14:paraId="6977B2EC" w14:textId="77777777" w:rsidR="00FE56EE" w:rsidRPr="002671DA" w:rsidRDefault="00FE56EE" w:rsidP="00FE56EE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  <w:u w:val="single"/>
        </w:rPr>
      </w:pPr>
      <w:r w:rsidRPr="002671DA">
        <w:rPr>
          <w:rFonts w:asciiTheme="minorHAnsi" w:hAnsiTheme="minorHAnsi" w:cs="Arial"/>
          <w:color w:val="333333"/>
          <w:sz w:val="22"/>
          <w:szCs w:val="22"/>
          <w:u w:val="single"/>
        </w:rPr>
        <w:t>Notes:</w:t>
      </w:r>
    </w:p>
    <w:p w14:paraId="3018017F" w14:textId="77777777" w:rsidR="00FE56EE" w:rsidRDefault="00FE56EE" w:rsidP="00FE56EE">
      <w:pPr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>Describe any relevant comments.</w:t>
      </w:r>
    </w:p>
    <w:p w14:paraId="794FCA92" w14:textId="77777777" w:rsidR="00086673" w:rsidRPr="00086673" w:rsidRDefault="00086673" w:rsidP="00086673"/>
    <w:p w14:paraId="1842E45F" w14:textId="748283C8" w:rsidR="008A52E8" w:rsidRDefault="005E59D4" w:rsidP="005E59D4">
      <w:pPr>
        <w:pStyle w:val="Heading2"/>
      </w:pPr>
      <w:bookmarkStart w:id="6" w:name="_Toc515616301"/>
      <w:r w:rsidRPr="005E59D4">
        <w:t>Probability of Complete Randomization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968"/>
      </w:tblGrid>
      <w:tr w:rsidR="005E59D4" w14:paraId="0E0EC008" w14:textId="77777777" w:rsidTr="00D32F67">
        <w:tc>
          <w:tcPr>
            <w:tcW w:w="4967" w:type="dxa"/>
          </w:tcPr>
          <w:p w14:paraId="14E68397" w14:textId="72141439" w:rsidR="005E59D4" w:rsidRPr="00DA364C" w:rsidRDefault="005E59D4" w:rsidP="00D32F67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Probability of Complete Randomization</w:t>
            </w:r>
          </w:p>
        </w:tc>
        <w:tc>
          <w:tcPr>
            <w:tcW w:w="4968" w:type="dxa"/>
          </w:tcPr>
          <w:p w14:paraId="6A5305B4" w14:textId="2F753464" w:rsidR="005E59D4" w:rsidRPr="00DA364C" w:rsidRDefault="005E59D4" w:rsidP="00D32F67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0 %</w:t>
            </w:r>
          </w:p>
        </w:tc>
      </w:tr>
    </w:tbl>
    <w:p w14:paraId="46543DC3" w14:textId="77777777" w:rsidR="005E59D4" w:rsidRDefault="005E59D4" w:rsidP="005E59D4"/>
    <w:p w14:paraId="28D24A11" w14:textId="77777777" w:rsidR="005E59D4" w:rsidRPr="002671DA" w:rsidRDefault="005E59D4" w:rsidP="005E59D4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  <w:u w:val="single"/>
        </w:rPr>
      </w:pPr>
      <w:r w:rsidRPr="002671DA">
        <w:rPr>
          <w:rFonts w:asciiTheme="minorHAnsi" w:hAnsiTheme="minorHAnsi" w:cs="Arial"/>
          <w:color w:val="333333"/>
          <w:sz w:val="22"/>
          <w:szCs w:val="22"/>
          <w:u w:val="single"/>
        </w:rPr>
        <w:t>Notes:</w:t>
      </w:r>
    </w:p>
    <w:p w14:paraId="26703B0E" w14:textId="77777777" w:rsidR="005E59D4" w:rsidRDefault="005E59D4" w:rsidP="005E59D4">
      <w:pPr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>Describe any relevant comments.</w:t>
      </w:r>
    </w:p>
    <w:p w14:paraId="3A964980" w14:textId="77777777" w:rsidR="005E59D4" w:rsidRDefault="005E59D4" w:rsidP="005E59D4"/>
    <w:p w14:paraId="3DE652E9" w14:textId="03894FBD" w:rsidR="008A52E8" w:rsidRDefault="007051A2" w:rsidP="008A52E8">
      <w:pPr>
        <w:pStyle w:val="Heading2"/>
      </w:pPr>
      <w:bookmarkStart w:id="7" w:name="_Toc515616302"/>
      <w:r>
        <w:t>Block Size/Lengths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968"/>
      </w:tblGrid>
      <w:tr w:rsidR="00B2765B" w14:paraId="375D4731" w14:textId="77777777" w:rsidTr="00D32F67">
        <w:tc>
          <w:tcPr>
            <w:tcW w:w="4967" w:type="dxa"/>
          </w:tcPr>
          <w:p w14:paraId="3F477933" w14:textId="5F4145E9" w:rsidR="00B2765B" w:rsidRPr="00DA364C" w:rsidRDefault="00B2765B" w:rsidP="00B2765B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Randomization List Name:</w:t>
            </w:r>
          </w:p>
        </w:tc>
        <w:tc>
          <w:tcPr>
            <w:tcW w:w="4968" w:type="dxa"/>
          </w:tcPr>
          <w:p w14:paraId="340177CA" w14:textId="5AB1B855" w:rsidR="00B2765B" w:rsidRPr="00DA364C" w:rsidRDefault="00B2765B" w:rsidP="00D32F67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[name]</w:t>
            </w:r>
          </w:p>
        </w:tc>
      </w:tr>
      <w:tr w:rsidR="00B2765B" w14:paraId="1CBFF337" w14:textId="77777777" w:rsidTr="00D32F67">
        <w:tc>
          <w:tcPr>
            <w:tcW w:w="4967" w:type="dxa"/>
          </w:tcPr>
          <w:p w14:paraId="1080EF3B" w14:textId="5C47575F" w:rsidR="00B2765B" w:rsidRPr="00DA364C" w:rsidRDefault="00B2765B" w:rsidP="00D32F67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Randomization ID</w:t>
            </w:r>
          </w:p>
        </w:tc>
        <w:tc>
          <w:tcPr>
            <w:tcW w:w="4968" w:type="dxa"/>
          </w:tcPr>
          <w:p w14:paraId="3D666866" w14:textId="00B02794" w:rsidR="00B2765B" w:rsidRPr="00DA364C" w:rsidRDefault="00B2765B" w:rsidP="00D32F67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Sequential or Random</w:t>
            </w:r>
          </w:p>
        </w:tc>
      </w:tr>
      <w:tr w:rsidR="00B2765B" w14:paraId="1E4085FC" w14:textId="77777777" w:rsidTr="00D32F67">
        <w:tc>
          <w:tcPr>
            <w:tcW w:w="4967" w:type="dxa"/>
          </w:tcPr>
          <w:p w14:paraId="1778BF0A" w14:textId="219E5A8F" w:rsidR="00B2765B" w:rsidRDefault="00B2765B" w:rsidP="00D32F67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B2765B">
              <w:rPr>
                <w:rFonts w:asciiTheme="minorHAnsi" w:hAnsiTheme="minorHAnsi" w:cs="Arial"/>
                <w:b/>
                <w:sz w:val="22"/>
                <w:szCs w:val="22"/>
              </w:rPr>
              <w:t>Acceptable Block Sizes</w:t>
            </w:r>
          </w:p>
        </w:tc>
        <w:tc>
          <w:tcPr>
            <w:tcW w:w="4968" w:type="dxa"/>
          </w:tcPr>
          <w:p w14:paraId="4C8D7E00" w14:textId="7508CE57" w:rsidR="002968BC" w:rsidRDefault="002968BC" w:rsidP="00D32F67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2968BC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 xml:space="preserve">Size </w:t>
            </w: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2</w:t>
            </w:r>
            <w:r w:rsidRPr="002968BC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 xml:space="preserve"> = 100 Blocks</w:t>
            </w:r>
          </w:p>
          <w:p w14:paraId="650B2474" w14:textId="6E6C51DD" w:rsidR="00B2765B" w:rsidRDefault="00B2765B" w:rsidP="00D32F67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Size 4 = 100 Blocks</w:t>
            </w:r>
          </w:p>
          <w:p w14:paraId="0E4593B7" w14:textId="32AC3200" w:rsidR="00B2765B" w:rsidRDefault="00B2765B" w:rsidP="00B2765B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Size 6 = 100 Blocks</w:t>
            </w:r>
          </w:p>
        </w:tc>
      </w:tr>
    </w:tbl>
    <w:p w14:paraId="0AE23683" w14:textId="77777777" w:rsidR="00B2765B" w:rsidRDefault="00B2765B" w:rsidP="00B2765B"/>
    <w:p w14:paraId="2351F58A" w14:textId="77777777" w:rsidR="00B2765B" w:rsidRPr="002671DA" w:rsidRDefault="00B2765B" w:rsidP="00B2765B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  <w:u w:val="single"/>
        </w:rPr>
      </w:pPr>
      <w:r w:rsidRPr="002671DA">
        <w:rPr>
          <w:rFonts w:asciiTheme="minorHAnsi" w:hAnsiTheme="minorHAnsi" w:cs="Arial"/>
          <w:color w:val="333333"/>
          <w:sz w:val="22"/>
          <w:szCs w:val="22"/>
          <w:u w:val="single"/>
        </w:rPr>
        <w:t>Notes:</w:t>
      </w:r>
    </w:p>
    <w:p w14:paraId="1A458095" w14:textId="77777777" w:rsidR="00B2765B" w:rsidRDefault="00B2765B" w:rsidP="00B2765B">
      <w:pPr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>Describe any relevant comments.</w:t>
      </w:r>
    </w:p>
    <w:p w14:paraId="67928299" w14:textId="2426E209" w:rsidR="007051A2" w:rsidRDefault="007051A2" w:rsidP="007051A2"/>
    <w:p w14:paraId="02BA4672" w14:textId="77777777" w:rsidR="007051A2" w:rsidRPr="007051A2" w:rsidRDefault="007051A2" w:rsidP="007051A2"/>
    <w:p w14:paraId="5CA167E0" w14:textId="68907548" w:rsidR="00F74EBD" w:rsidRDefault="00C91A99" w:rsidP="00702372">
      <w:pPr>
        <w:pStyle w:val="Heading1"/>
        <w:rPr>
          <w:rFonts w:asciiTheme="minorHAnsi" w:hAnsiTheme="minorHAnsi"/>
          <w:b w:val="0"/>
        </w:rPr>
      </w:pPr>
      <w:bookmarkStart w:id="8" w:name="_Toc515616303"/>
      <w:r>
        <w:rPr>
          <w:rFonts w:asciiTheme="minorHAnsi" w:hAnsiTheme="minorHAnsi"/>
          <w:b w:val="0"/>
        </w:rPr>
        <w:t>Other parameters</w:t>
      </w:r>
      <w:bookmarkEnd w:id="8"/>
    </w:p>
    <w:p w14:paraId="52CA02F7" w14:textId="773808CA" w:rsidR="00C91A99" w:rsidRPr="00C91A99" w:rsidRDefault="00C91A99" w:rsidP="00C91A99">
      <w:pPr>
        <w:rPr>
          <w:rFonts w:asciiTheme="minorHAnsi" w:hAnsiTheme="minorHAnsi" w:cs="Arial"/>
          <w:i/>
          <w:color w:val="FF0000"/>
          <w:sz w:val="22"/>
          <w:szCs w:val="22"/>
        </w:rPr>
      </w:pPr>
      <w:r w:rsidRPr="00C91A99">
        <w:rPr>
          <w:rFonts w:asciiTheme="minorHAnsi" w:hAnsiTheme="minorHAnsi" w:cs="Arial"/>
          <w:i/>
          <w:color w:val="FF0000"/>
          <w:sz w:val="22"/>
          <w:szCs w:val="22"/>
        </w:rPr>
        <w:t>In case of deviation of the default values, list any relevant parameter setting fo</w:t>
      </w:r>
      <w:r>
        <w:rPr>
          <w:rFonts w:asciiTheme="minorHAnsi" w:hAnsiTheme="minorHAnsi" w:cs="Arial"/>
          <w:i/>
          <w:color w:val="FF0000"/>
          <w:sz w:val="22"/>
          <w:szCs w:val="22"/>
        </w:rPr>
        <w:t>r</w:t>
      </w:r>
      <w:r w:rsidRPr="00C91A99">
        <w:rPr>
          <w:rFonts w:asciiTheme="minorHAnsi" w:hAnsiTheme="minorHAnsi" w:cs="Arial"/>
          <w:i/>
          <w:color w:val="FF0000"/>
          <w:sz w:val="22"/>
          <w:szCs w:val="22"/>
        </w:rPr>
        <w:t>:</w:t>
      </w:r>
    </w:p>
    <w:p w14:paraId="380E7B62" w14:textId="77777777" w:rsidR="00C91A99" w:rsidRPr="00C91A99" w:rsidRDefault="00C91A99" w:rsidP="00C91A99">
      <w:pPr>
        <w:rPr>
          <w:rFonts w:asciiTheme="minorHAnsi" w:hAnsiTheme="minorHAnsi" w:cs="Arial"/>
          <w:i/>
          <w:color w:val="FF0000"/>
          <w:sz w:val="22"/>
          <w:szCs w:val="22"/>
        </w:rPr>
      </w:pPr>
      <w:r w:rsidRPr="00C91A99">
        <w:rPr>
          <w:rFonts w:asciiTheme="minorHAnsi" w:hAnsiTheme="minorHAnsi" w:cs="Arial"/>
          <w:i/>
          <w:color w:val="FF0000"/>
          <w:sz w:val="22"/>
          <w:szCs w:val="22"/>
        </w:rPr>
        <w:t>-</w:t>
      </w:r>
      <w:r w:rsidRPr="00C91A99">
        <w:rPr>
          <w:rFonts w:asciiTheme="minorHAnsi" w:hAnsiTheme="minorHAnsi" w:cs="Arial"/>
          <w:i/>
          <w:color w:val="FF0000"/>
          <w:sz w:val="22"/>
          <w:szCs w:val="22"/>
        </w:rPr>
        <w:tab/>
        <w:t>Capping</w:t>
      </w:r>
    </w:p>
    <w:p w14:paraId="1EA03DD6" w14:textId="77777777" w:rsidR="00C91A99" w:rsidRPr="00C91A99" w:rsidRDefault="00C91A99" w:rsidP="00C91A99">
      <w:pPr>
        <w:rPr>
          <w:rFonts w:asciiTheme="minorHAnsi" w:hAnsiTheme="minorHAnsi" w:cs="Arial"/>
          <w:i/>
          <w:color w:val="FF0000"/>
          <w:sz w:val="22"/>
          <w:szCs w:val="22"/>
        </w:rPr>
      </w:pPr>
      <w:r w:rsidRPr="00C91A99">
        <w:rPr>
          <w:rFonts w:asciiTheme="minorHAnsi" w:hAnsiTheme="minorHAnsi" w:cs="Arial"/>
          <w:i/>
          <w:color w:val="FF0000"/>
          <w:sz w:val="22"/>
          <w:szCs w:val="22"/>
        </w:rPr>
        <w:t>-</w:t>
      </w:r>
      <w:r w:rsidRPr="00C91A99">
        <w:rPr>
          <w:rFonts w:asciiTheme="minorHAnsi" w:hAnsiTheme="minorHAnsi" w:cs="Arial"/>
          <w:i/>
          <w:color w:val="FF0000"/>
          <w:sz w:val="22"/>
          <w:szCs w:val="22"/>
        </w:rPr>
        <w:tab/>
        <w:t>Site list</w:t>
      </w:r>
    </w:p>
    <w:p w14:paraId="04710F6A" w14:textId="77777777" w:rsidR="00C91A99" w:rsidRPr="00C91A99" w:rsidRDefault="00C91A99" w:rsidP="00C91A99">
      <w:pPr>
        <w:rPr>
          <w:rFonts w:asciiTheme="minorHAnsi" w:hAnsiTheme="minorHAnsi" w:cs="Arial"/>
          <w:i/>
          <w:color w:val="FF0000"/>
          <w:sz w:val="22"/>
          <w:szCs w:val="22"/>
        </w:rPr>
      </w:pPr>
      <w:r w:rsidRPr="00C91A99">
        <w:rPr>
          <w:rFonts w:asciiTheme="minorHAnsi" w:hAnsiTheme="minorHAnsi" w:cs="Arial"/>
          <w:i/>
          <w:color w:val="FF0000"/>
          <w:sz w:val="22"/>
          <w:szCs w:val="22"/>
        </w:rPr>
        <w:t>-</w:t>
      </w:r>
      <w:r w:rsidRPr="00C91A99">
        <w:rPr>
          <w:rFonts w:asciiTheme="minorHAnsi" w:hAnsiTheme="minorHAnsi" w:cs="Arial"/>
          <w:i/>
          <w:color w:val="FF0000"/>
          <w:sz w:val="22"/>
          <w:szCs w:val="22"/>
        </w:rPr>
        <w:tab/>
        <w:t>Blinding restrictions</w:t>
      </w:r>
    </w:p>
    <w:p w14:paraId="66BEA0CC" w14:textId="56F3014A" w:rsidR="00C91A99" w:rsidRDefault="00C91A99" w:rsidP="00C91A99">
      <w:pPr>
        <w:rPr>
          <w:rFonts w:asciiTheme="minorHAnsi" w:hAnsiTheme="minorHAnsi" w:cs="Arial"/>
          <w:i/>
          <w:color w:val="FF0000"/>
          <w:sz w:val="22"/>
          <w:szCs w:val="22"/>
        </w:rPr>
      </w:pPr>
      <w:r w:rsidRPr="00C91A99">
        <w:rPr>
          <w:rFonts w:asciiTheme="minorHAnsi" w:hAnsiTheme="minorHAnsi" w:cs="Arial"/>
          <w:i/>
          <w:color w:val="FF0000"/>
          <w:sz w:val="22"/>
          <w:szCs w:val="22"/>
        </w:rPr>
        <w:t>-</w:t>
      </w:r>
      <w:r w:rsidRPr="00C91A99">
        <w:rPr>
          <w:rFonts w:asciiTheme="minorHAnsi" w:hAnsiTheme="minorHAnsi" w:cs="Arial"/>
          <w:i/>
          <w:color w:val="FF0000"/>
          <w:sz w:val="22"/>
          <w:szCs w:val="22"/>
        </w:rPr>
        <w:tab/>
        <w:t>Email alerts</w:t>
      </w:r>
    </w:p>
    <w:p w14:paraId="43854854" w14:textId="01DAB014" w:rsidR="00C91A99" w:rsidRDefault="00C91A99" w:rsidP="00C91A99">
      <w:pPr>
        <w:rPr>
          <w:rFonts w:asciiTheme="minorHAnsi" w:hAnsiTheme="minorHAnsi" w:cs="Arial"/>
          <w:i/>
          <w:color w:val="FF0000"/>
          <w:sz w:val="22"/>
          <w:szCs w:val="22"/>
        </w:rPr>
      </w:pPr>
    </w:p>
    <w:p w14:paraId="3DA1ACDB" w14:textId="720F8082" w:rsidR="00C91A99" w:rsidRPr="00C91A99" w:rsidRDefault="00C91A99" w:rsidP="00C91A99">
      <w:pPr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>Otherwise state “All other parameters kept to default setting”.</w:t>
      </w:r>
    </w:p>
    <w:sectPr w:rsidR="00C91A99" w:rsidRPr="00C91A99" w:rsidSect="007835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40" w:code="9"/>
      <w:pgMar w:top="787" w:right="544" w:bottom="544" w:left="1418" w:header="567" w:footer="720" w:gutter="0"/>
      <w:paperSrc w:first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56D8D" w14:textId="77777777" w:rsidR="001B1FB5" w:rsidRDefault="001B1FB5">
      <w:r>
        <w:separator/>
      </w:r>
    </w:p>
  </w:endnote>
  <w:endnote w:type="continuationSeparator" w:id="0">
    <w:p w14:paraId="4DD4B504" w14:textId="77777777" w:rsidR="001B1FB5" w:rsidRDefault="001B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5F4B5" w14:textId="77777777" w:rsidR="004671BE" w:rsidRDefault="00467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DA535" w14:textId="0BA515E3" w:rsidR="00D2598A" w:rsidRPr="002428BC" w:rsidRDefault="00C93503" w:rsidP="00C93503">
    <w:pPr>
      <w:tabs>
        <w:tab w:val="center" w:pos="4962"/>
        <w:tab w:val="right" w:pos="9923"/>
      </w:tabs>
      <w:rPr>
        <w:rFonts w:asciiTheme="minorHAnsi" w:hAnsiTheme="minorHAnsi" w:cstheme="minorHAnsi"/>
        <w:szCs w:val="24"/>
      </w:rPr>
    </w:pPr>
    <w:r w:rsidRPr="002428BC">
      <w:rPr>
        <w:rFonts w:asciiTheme="minorHAnsi" w:hAnsiTheme="minorHAnsi" w:cstheme="minorHAnsi"/>
        <w:szCs w:val="24"/>
      </w:rPr>
      <w:br/>
    </w:r>
    <w:r w:rsidR="00ED3951">
      <w:rPr>
        <w:rFonts w:asciiTheme="minorHAnsi" w:hAnsiTheme="minorHAnsi" w:cstheme="minorHAnsi"/>
        <w:szCs w:val="24"/>
      </w:rPr>
      <w:t>ST-000-Temp-01</w:t>
    </w:r>
    <w:r w:rsidR="00D2598A" w:rsidRPr="002428BC">
      <w:rPr>
        <w:rFonts w:asciiTheme="minorHAnsi" w:hAnsiTheme="minorHAnsi" w:cstheme="minorHAnsi"/>
        <w:szCs w:val="24"/>
      </w:rPr>
      <w:tab/>
      <w:t xml:space="preserve">Page </w:t>
    </w:r>
    <w:r w:rsidR="00D2598A" w:rsidRPr="002428BC">
      <w:rPr>
        <w:rFonts w:asciiTheme="minorHAnsi" w:hAnsiTheme="minorHAnsi" w:cstheme="minorHAnsi"/>
        <w:szCs w:val="24"/>
      </w:rPr>
      <w:fldChar w:fldCharType="begin"/>
    </w:r>
    <w:r w:rsidR="00D2598A" w:rsidRPr="002428BC">
      <w:rPr>
        <w:rFonts w:asciiTheme="minorHAnsi" w:hAnsiTheme="minorHAnsi" w:cstheme="minorHAnsi"/>
        <w:szCs w:val="24"/>
      </w:rPr>
      <w:instrText xml:space="preserve"> PAGE </w:instrText>
    </w:r>
    <w:r w:rsidR="00D2598A" w:rsidRPr="002428BC">
      <w:rPr>
        <w:rFonts w:asciiTheme="minorHAnsi" w:hAnsiTheme="minorHAnsi" w:cstheme="minorHAnsi"/>
        <w:szCs w:val="24"/>
      </w:rPr>
      <w:fldChar w:fldCharType="separate"/>
    </w:r>
    <w:r w:rsidR="009907E9">
      <w:rPr>
        <w:rFonts w:asciiTheme="minorHAnsi" w:hAnsiTheme="minorHAnsi" w:cstheme="minorHAnsi"/>
        <w:noProof/>
        <w:szCs w:val="24"/>
      </w:rPr>
      <w:t>2</w:t>
    </w:r>
    <w:r w:rsidR="00D2598A" w:rsidRPr="002428BC">
      <w:rPr>
        <w:rFonts w:asciiTheme="minorHAnsi" w:hAnsiTheme="minorHAnsi" w:cstheme="minorHAnsi"/>
        <w:szCs w:val="24"/>
      </w:rPr>
      <w:fldChar w:fldCharType="end"/>
    </w:r>
    <w:r w:rsidR="00D2598A" w:rsidRPr="002428BC">
      <w:rPr>
        <w:rFonts w:asciiTheme="minorHAnsi" w:hAnsiTheme="minorHAnsi" w:cstheme="minorHAnsi"/>
        <w:szCs w:val="24"/>
      </w:rPr>
      <w:t xml:space="preserve"> of </w:t>
    </w:r>
    <w:r w:rsidR="00D2598A" w:rsidRPr="002428BC">
      <w:rPr>
        <w:rFonts w:asciiTheme="minorHAnsi" w:hAnsiTheme="minorHAnsi" w:cstheme="minorHAnsi"/>
        <w:szCs w:val="24"/>
      </w:rPr>
      <w:fldChar w:fldCharType="begin"/>
    </w:r>
    <w:r w:rsidR="00D2598A" w:rsidRPr="002428BC">
      <w:rPr>
        <w:rFonts w:asciiTheme="minorHAnsi" w:hAnsiTheme="minorHAnsi" w:cstheme="minorHAnsi"/>
        <w:szCs w:val="24"/>
      </w:rPr>
      <w:instrText xml:space="preserve"> NUMPAGES </w:instrText>
    </w:r>
    <w:r w:rsidR="00D2598A" w:rsidRPr="002428BC">
      <w:rPr>
        <w:rFonts w:asciiTheme="minorHAnsi" w:hAnsiTheme="minorHAnsi" w:cstheme="minorHAnsi"/>
        <w:szCs w:val="24"/>
      </w:rPr>
      <w:fldChar w:fldCharType="separate"/>
    </w:r>
    <w:r w:rsidR="009907E9">
      <w:rPr>
        <w:rFonts w:asciiTheme="minorHAnsi" w:hAnsiTheme="minorHAnsi" w:cstheme="minorHAnsi"/>
        <w:noProof/>
        <w:szCs w:val="24"/>
      </w:rPr>
      <w:t>2</w:t>
    </w:r>
    <w:r w:rsidR="00D2598A" w:rsidRPr="002428BC">
      <w:rPr>
        <w:rFonts w:asciiTheme="minorHAnsi" w:hAnsiTheme="minorHAnsi" w:cstheme="minorHAnsi"/>
        <w:szCs w:val="24"/>
      </w:rPr>
      <w:fldChar w:fldCharType="end"/>
    </w:r>
    <w:r w:rsidR="003F4B4B" w:rsidRPr="002428BC">
      <w:rPr>
        <w:rFonts w:asciiTheme="minorHAnsi" w:hAnsiTheme="minorHAnsi" w:cstheme="minorHAnsi"/>
        <w:szCs w:val="24"/>
      </w:rPr>
      <w:tab/>
    </w:r>
    <w:r w:rsidR="00BA7791" w:rsidRPr="002428BC">
      <w:rPr>
        <w:rFonts w:asciiTheme="minorHAnsi" w:hAnsiTheme="minorHAnsi" w:cstheme="minorHAnsi"/>
        <w:szCs w:val="24"/>
      </w:rPr>
      <w:t>Template v</w:t>
    </w:r>
    <w:r w:rsidR="003F4B4B" w:rsidRPr="002428BC">
      <w:rPr>
        <w:rFonts w:asciiTheme="minorHAnsi" w:hAnsiTheme="minorHAnsi" w:cstheme="minorHAnsi"/>
        <w:szCs w:val="24"/>
      </w:rPr>
      <w:t>ersion</w:t>
    </w:r>
    <w:r w:rsidR="00E6008B" w:rsidRPr="002428BC">
      <w:rPr>
        <w:rFonts w:asciiTheme="minorHAnsi" w:hAnsiTheme="minorHAnsi" w:cstheme="minorHAnsi"/>
        <w:szCs w:val="24"/>
      </w:rPr>
      <w:t xml:space="preserve"> </w:t>
    </w:r>
    <w:r w:rsidR="00ED3951">
      <w:rPr>
        <w:rFonts w:asciiTheme="minorHAnsi" w:hAnsiTheme="minorHAnsi" w:cstheme="minorHAnsi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AF9FF" w14:textId="5488DAA4" w:rsidR="00D2598A" w:rsidRPr="008C7CAC" w:rsidRDefault="00195D6C" w:rsidP="00C93503">
    <w:pPr>
      <w:tabs>
        <w:tab w:val="center" w:pos="4962"/>
        <w:tab w:val="right" w:pos="9923"/>
      </w:tabs>
      <w:rPr>
        <w:rFonts w:asciiTheme="minorHAnsi" w:hAnsiTheme="minorHAnsi" w:cstheme="minorHAnsi"/>
      </w:rPr>
    </w:pPr>
    <w:r>
      <w:br/>
    </w:r>
    <w:r w:rsidR="00ED3951">
      <w:rPr>
        <w:rFonts w:asciiTheme="minorHAnsi" w:hAnsiTheme="minorHAnsi" w:cstheme="minorHAnsi"/>
      </w:rPr>
      <w:t>ST-000-Temp-01</w:t>
    </w:r>
    <w:r w:rsidR="00D2598A" w:rsidRPr="008C7CAC">
      <w:rPr>
        <w:rFonts w:asciiTheme="minorHAnsi" w:hAnsiTheme="minorHAnsi" w:cstheme="minorHAnsi"/>
      </w:rPr>
      <w:tab/>
      <w:t xml:space="preserve">Page </w:t>
    </w:r>
    <w:r w:rsidR="00D2598A" w:rsidRPr="008C7CAC">
      <w:rPr>
        <w:rFonts w:asciiTheme="minorHAnsi" w:hAnsiTheme="minorHAnsi" w:cstheme="minorHAnsi"/>
      </w:rPr>
      <w:fldChar w:fldCharType="begin"/>
    </w:r>
    <w:r w:rsidR="00D2598A" w:rsidRPr="008C7CAC">
      <w:rPr>
        <w:rFonts w:asciiTheme="minorHAnsi" w:hAnsiTheme="minorHAnsi" w:cstheme="minorHAnsi"/>
      </w:rPr>
      <w:instrText xml:space="preserve"> PAGE </w:instrText>
    </w:r>
    <w:r w:rsidR="00D2598A" w:rsidRPr="008C7CAC">
      <w:rPr>
        <w:rFonts w:asciiTheme="minorHAnsi" w:hAnsiTheme="minorHAnsi" w:cstheme="minorHAnsi"/>
      </w:rPr>
      <w:fldChar w:fldCharType="separate"/>
    </w:r>
    <w:r w:rsidR="009907E9">
      <w:rPr>
        <w:rFonts w:asciiTheme="minorHAnsi" w:hAnsiTheme="minorHAnsi" w:cstheme="minorHAnsi"/>
        <w:noProof/>
      </w:rPr>
      <w:t>1</w:t>
    </w:r>
    <w:r w:rsidR="00D2598A" w:rsidRPr="008C7CAC">
      <w:rPr>
        <w:rFonts w:asciiTheme="minorHAnsi" w:hAnsiTheme="minorHAnsi" w:cstheme="minorHAnsi"/>
      </w:rPr>
      <w:fldChar w:fldCharType="end"/>
    </w:r>
    <w:r w:rsidR="00D2598A" w:rsidRPr="008C7CAC">
      <w:rPr>
        <w:rFonts w:asciiTheme="minorHAnsi" w:hAnsiTheme="minorHAnsi" w:cstheme="minorHAnsi"/>
      </w:rPr>
      <w:t xml:space="preserve"> of </w:t>
    </w:r>
    <w:r w:rsidR="006D0F06" w:rsidRPr="008C7CAC">
      <w:rPr>
        <w:rFonts w:asciiTheme="minorHAnsi" w:hAnsiTheme="minorHAnsi" w:cstheme="minorHAnsi"/>
      </w:rPr>
      <w:fldChar w:fldCharType="begin"/>
    </w:r>
    <w:r w:rsidR="006D0F06" w:rsidRPr="008C7CAC">
      <w:rPr>
        <w:rFonts w:asciiTheme="minorHAnsi" w:hAnsiTheme="minorHAnsi" w:cstheme="minorHAnsi"/>
      </w:rPr>
      <w:instrText xml:space="preserve"> NUMPAGES </w:instrText>
    </w:r>
    <w:r w:rsidR="006D0F06" w:rsidRPr="008C7CAC">
      <w:rPr>
        <w:rFonts w:asciiTheme="minorHAnsi" w:hAnsiTheme="minorHAnsi" w:cstheme="minorHAnsi"/>
      </w:rPr>
      <w:fldChar w:fldCharType="separate"/>
    </w:r>
    <w:r w:rsidR="009907E9">
      <w:rPr>
        <w:rFonts w:asciiTheme="minorHAnsi" w:hAnsiTheme="minorHAnsi" w:cstheme="minorHAnsi"/>
        <w:noProof/>
      </w:rPr>
      <w:t>1</w:t>
    </w:r>
    <w:r w:rsidR="006D0F06" w:rsidRPr="008C7CAC">
      <w:rPr>
        <w:rFonts w:asciiTheme="minorHAnsi" w:hAnsiTheme="minorHAnsi" w:cstheme="minorHAnsi"/>
        <w:noProof/>
      </w:rPr>
      <w:fldChar w:fldCharType="end"/>
    </w:r>
    <w:r w:rsidR="00D2598A" w:rsidRPr="008C7CAC">
      <w:rPr>
        <w:rFonts w:asciiTheme="minorHAnsi" w:hAnsiTheme="minorHAnsi" w:cstheme="minorHAnsi"/>
      </w:rPr>
      <w:tab/>
    </w:r>
    <w:r w:rsidR="00454011" w:rsidRPr="008C7CAC">
      <w:rPr>
        <w:rFonts w:asciiTheme="minorHAnsi" w:hAnsiTheme="minorHAnsi" w:cstheme="minorHAnsi"/>
      </w:rPr>
      <w:t>Template v</w:t>
    </w:r>
    <w:r w:rsidR="00E6008B" w:rsidRPr="008C7CAC">
      <w:rPr>
        <w:rFonts w:asciiTheme="minorHAnsi" w:hAnsiTheme="minorHAnsi" w:cstheme="minorHAnsi"/>
      </w:rPr>
      <w:t xml:space="preserve">ersion </w:t>
    </w:r>
    <w:r w:rsidR="00ED3951">
      <w:rPr>
        <w:rFonts w:asciiTheme="minorHAnsi" w:hAnsiTheme="minorHAnsi" w:cstheme="minorHAnsi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EE77F" w14:textId="77777777" w:rsidR="001B1FB5" w:rsidRDefault="001B1FB5">
      <w:r>
        <w:separator/>
      </w:r>
    </w:p>
  </w:footnote>
  <w:footnote w:type="continuationSeparator" w:id="0">
    <w:p w14:paraId="3163F574" w14:textId="77777777" w:rsidR="001B1FB5" w:rsidRDefault="001B1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6A07B" w14:textId="77777777" w:rsidR="004671BE" w:rsidRDefault="00467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8DA62" w14:textId="0DDB3182" w:rsidR="00D2598A" w:rsidRPr="008C7CAC" w:rsidRDefault="00B15A76" w:rsidP="00C93503">
    <w:pPr>
      <w:pStyle w:val="Header"/>
      <w:tabs>
        <w:tab w:val="clear" w:pos="4320"/>
        <w:tab w:val="clear" w:pos="8640"/>
        <w:tab w:val="center" w:pos="4962"/>
        <w:tab w:val="right" w:pos="9923"/>
      </w:tabs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Cs w:val="24"/>
      </w:rPr>
      <w:t>Randomization User requirements</w:t>
    </w:r>
    <w:r w:rsidR="004671BE">
      <w:rPr>
        <w:rFonts w:asciiTheme="minorHAnsi" w:hAnsiTheme="minorHAnsi" w:cstheme="minorHAnsi"/>
        <w:szCs w:val="24"/>
      </w:rPr>
      <w:t xml:space="preserve"> Study </w:t>
    </w:r>
    <w:r w:rsidR="004671BE" w:rsidRPr="004671BE">
      <w:rPr>
        <w:rFonts w:asciiTheme="minorHAnsi" w:hAnsiTheme="minorHAnsi" w:cstheme="minorHAnsi"/>
        <w:color w:val="FF0000"/>
        <w:szCs w:val="24"/>
      </w:rPr>
      <w:t>XXXX</w:t>
    </w:r>
    <w:r w:rsidR="00D2598A" w:rsidRPr="008C7CAC">
      <w:rPr>
        <w:rFonts w:asciiTheme="minorHAnsi" w:hAnsiTheme="minorHAnsi" w:cstheme="minorHAnsi"/>
        <w:szCs w:val="24"/>
      </w:rPr>
      <w:tab/>
    </w:r>
    <w:r w:rsidR="00D2598A" w:rsidRPr="008C7CAC">
      <w:rPr>
        <w:rFonts w:asciiTheme="minorHAnsi" w:hAnsiTheme="minorHAnsi" w:cstheme="minorHAnsi"/>
        <w:szCs w:val="24"/>
      </w:rPr>
      <w:tab/>
      <w:t>EORTC</w:t>
    </w:r>
    <w:r w:rsidR="00195D6C" w:rsidRPr="008C7CAC">
      <w:rPr>
        <w:rFonts w:asciiTheme="minorHAnsi" w:hAnsiTheme="minorHAnsi" w:cstheme="minorHAnsi"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F16C7" w14:textId="77777777" w:rsidR="00EC0B6D" w:rsidRPr="0071494F" w:rsidRDefault="00EC0B6D" w:rsidP="00974F11">
    <w:pPr>
      <w:ind w:left="-142"/>
    </w:pPr>
  </w:p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47"/>
      <w:gridCol w:w="222"/>
    </w:tblGrid>
    <w:tr w:rsidR="00EC0B6D" w:rsidRPr="00E40213" w14:paraId="0748BE6E" w14:textId="77777777" w:rsidTr="007835C5">
      <w:tc>
        <w:tcPr>
          <w:tcW w:w="6771" w:type="dxa"/>
        </w:tcPr>
        <w:tbl>
          <w:tblPr>
            <w:tblStyle w:val="TableGrid1"/>
            <w:tblW w:w="100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771"/>
            <w:gridCol w:w="3260"/>
          </w:tblGrid>
          <w:tr w:rsidR="00ED3951" w:rsidRPr="00E40213" w14:paraId="61CDCFAD" w14:textId="77777777" w:rsidTr="006F1441">
            <w:tc>
              <w:tcPr>
                <w:tcW w:w="6771" w:type="dxa"/>
              </w:tcPr>
              <w:p w14:paraId="4FC044BC" w14:textId="77777777" w:rsidR="00ED3951" w:rsidRPr="004C41A9" w:rsidRDefault="00ED3951" w:rsidP="00ED3951">
                <w:r>
                  <w:rPr>
                    <w:noProof/>
                  </w:rPr>
                  <w:drawing>
                    <wp:inline distT="0" distB="0" distL="0" distR="0" wp14:anchorId="2FA4FA70" wp14:editId="67286550">
                      <wp:extent cx="2569210" cy="1243330"/>
                      <wp:effectExtent l="0" t="0" r="0" b="0"/>
                      <wp:docPr id="3" name="Picture 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9210" cy="12433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260" w:type="dxa"/>
                <w:vAlign w:val="center"/>
              </w:tcPr>
              <w:p w14:paraId="1E19CE85" w14:textId="77777777" w:rsidR="00ED3951" w:rsidRPr="007835C5" w:rsidRDefault="00ED3951" w:rsidP="00ED3951">
                <w:pPr>
                  <w:spacing w:before="0" w:after="0"/>
                  <w:jc w:val="right"/>
                </w:pPr>
                <w:r w:rsidRPr="007835C5">
                  <w:t>Avenue E. Mounier 83/11</w:t>
                </w:r>
              </w:p>
              <w:p w14:paraId="5F147F35" w14:textId="77777777" w:rsidR="00ED3951" w:rsidRPr="007835C5" w:rsidRDefault="00ED3951" w:rsidP="00ED3951">
                <w:pPr>
                  <w:spacing w:before="0" w:after="0"/>
                  <w:jc w:val="right"/>
                </w:pPr>
                <w:r w:rsidRPr="007835C5">
                  <w:t>1200 Brussels</w:t>
                </w:r>
              </w:p>
              <w:p w14:paraId="30610B9E" w14:textId="77777777" w:rsidR="00ED3951" w:rsidRPr="007835C5" w:rsidRDefault="00ED3951" w:rsidP="00ED3951">
                <w:pPr>
                  <w:spacing w:before="0" w:after="0"/>
                  <w:jc w:val="right"/>
                </w:pPr>
                <w:r w:rsidRPr="007835C5">
                  <w:t>Belgium</w:t>
                </w:r>
              </w:p>
              <w:p w14:paraId="16076D70" w14:textId="77777777" w:rsidR="00ED3951" w:rsidRPr="007835C5" w:rsidRDefault="00ED3951" w:rsidP="00ED3951">
                <w:pPr>
                  <w:spacing w:before="0" w:after="0"/>
                  <w:jc w:val="right"/>
                </w:pPr>
                <w:r w:rsidRPr="007835C5">
                  <w:t>Tel: +32 2 774 1611</w:t>
                </w:r>
              </w:p>
              <w:p w14:paraId="35FE2EA4" w14:textId="77777777" w:rsidR="00ED3951" w:rsidRPr="007835C5" w:rsidRDefault="00ED3951" w:rsidP="00ED3951">
                <w:pPr>
                  <w:spacing w:before="0" w:after="0"/>
                  <w:jc w:val="right"/>
                </w:pPr>
                <w:r w:rsidRPr="007835C5">
                  <w:t>Email: eortc@eortc.be</w:t>
                </w:r>
              </w:p>
              <w:p w14:paraId="735011F5" w14:textId="77777777" w:rsidR="00ED3951" w:rsidRPr="007835C5" w:rsidRDefault="00ED3951" w:rsidP="00ED3951">
                <w:pPr>
                  <w:spacing w:before="0" w:after="0"/>
                  <w:jc w:val="right"/>
                  <w:rPr>
                    <w:lang w:val="fr-FR"/>
                  </w:rPr>
                </w:pPr>
                <w:r w:rsidRPr="007835C5">
                  <w:t>www.eortc.org</w:t>
                </w:r>
              </w:p>
            </w:tc>
          </w:tr>
        </w:tbl>
        <w:p w14:paraId="0079B60D" w14:textId="1ECD3161" w:rsidR="00EC0B6D" w:rsidRPr="004C41A9" w:rsidRDefault="00EC0B6D" w:rsidP="000F6D0B"/>
      </w:tc>
      <w:tc>
        <w:tcPr>
          <w:tcW w:w="3260" w:type="dxa"/>
          <w:vAlign w:val="center"/>
        </w:tcPr>
        <w:p w14:paraId="78198D25" w14:textId="615DBF5C" w:rsidR="00EC0B6D" w:rsidRPr="007835C5" w:rsidRDefault="00EC0B6D" w:rsidP="007835C5">
          <w:pPr>
            <w:spacing w:before="0" w:after="0"/>
            <w:jc w:val="right"/>
            <w:rPr>
              <w:lang w:val="fr-FR"/>
            </w:rPr>
          </w:pPr>
        </w:p>
      </w:tc>
    </w:tr>
  </w:tbl>
  <w:p w14:paraId="0CBE2A5A" w14:textId="77777777" w:rsidR="00D2598A" w:rsidRPr="00E80CCE" w:rsidRDefault="00D2598A" w:rsidP="00974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DBC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FAE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567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AA7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54A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468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726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72D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B6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B8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0059E"/>
    <w:multiLevelType w:val="hybridMultilevel"/>
    <w:tmpl w:val="5EBA6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AC2135"/>
    <w:multiLevelType w:val="multilevel"/>
    <w:tmpl w:val="5ECE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754E1D"/>
    <w:multiLevelType w:val="multilevel"/>
    <w:tmpl w:val="FFFA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DA62A3"/>
    <w:multiLevelType w:val="singleLevel"/>
    <w:tmpl w:val="DD661BA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541733"/>
    <w:multiLevelType w:val="hybridMultilevel"/>
    <w:tmpl w:val="B07AEC08"/>
    <w:lvl w:ilvl="0" w:tplc="AEA47B9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17341"/>
    <w:multiLevelType w:val="hybridMultilevel"/>
    <w:tmpl w:val="C13CB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9F6A56"/>
    <w:multiLevelType w:val="hybridMultilevel"/>
    <w:tmpl w:val="66C07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5E33EB"/>
    <w:multiLevelType w:val="multilevel"/>
    <w:tmpl w:val="06B0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6863C0"/>
    <w:multiLevelType w:val="singleLevel"/>
    <w:tmpl w:val="8DCA23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8F002C5"/>
    <w:multiLevelType w:val="multilevel"/>
    <w:tmpl w:val="BFEC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511FF8"/>
    <w:multiLevelType w:val="hybridMultilevel"/>
    <w:tmpl w:val="47D88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C52D8F"/>
    <w:multiLevelType w:val="hybridMultilevel"/>
    <w:tmpl w:val="2BD4D300"/>
    <w:lvl w:ilvl="0" w:tplc="AEA47B9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02581"/>
    <w:multiLevelType w:val="hybridMultilevel"/>
    <w:tmpl w:val="F6A6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20E2D"/>
    <w:multiLevelType w:val="singleLevel"/>
    <w:tmpl w:val="B414110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5" w15:restartNumberingAfterBreak="0">
    <w:nsid w:val="535E1485"/>
    <w:multiLevelType w:val="multilevel"/>
    <w:tmpl w:val="C058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C519F5"/>
    <w:multiLevelType w:val="multilevel"/>
    <w:tmpl w:val="20EEA1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B671B7"/>
    <w:multiLevelType w:val="multilevel"/>
    <w:tmpl w:val="42CAC11C"/>
    <w:lvl w:ilvl="0">
      <w:start w:val="1"/>
      <w:numFmt w:val="decimal"/>
      <w:pStyle w:val="Heading1"/>
      <w:lvlText w:val="%1"/>
      <w:lvlJc w:val="left"/>
      <w:pPr>
        <w:tabs>
          <w:tab w:val="num" w:pos="708"/>
        </w:tabs>
        <w:ind w:left="708" w:hanging="567"/>
      </w:pPr>
      <w:rPr>
        <w:b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5"/>
        </w:tabs>
        <w:ind w:left="1275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59"/>
        </w:tabs>
        <w:ind w:left="1559" w:hanging="141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842"/>
        </w:tabs>
        <w:ind w:left="1842" w:hanging="1701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2126"/>
        </w:tabs>
        <w:ind w:left="2126" w:hanging="1985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409"/>
        </w:tabs>
        <w:ind w:left="2409" w:hanging="226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021"/>
        </w:tabs>
        <w:ind w:left="2693" w:hanging="2552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381"/>
        </w:tabs>
        <w:ind w:left="2976" w:hanging="2835"/>
      </w:pPr>
    </w:lvl>
  </w:abstractNum>
  <w:abstractNum w:abstractNumId="28" w15:restartNumberingAfterBreak="0">
    <w:nsid w:val="67FF683F"/>
    <w:multiLevelType w:val="multilevel"/>
    <w:tmpl w:val="ED4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18"/>
  </w:num>
  <w:num w:numId="4">
    <w:abstractNumId w:val="29"/>
  </w:num>
  <w:num w:numId="5">
    <w:abstractNumId w:val="19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  <w:num w:numId="18">
    <w:abstractNumId w:val="25"/>
  </w:num>
  <w:num w:numId="19">
    <w:abstractNumId w:val="11"/>
  </w:num>
  <w:num w:numId="20">
    <w:abstractNumId w:val="17"/>
  </w:num>
  <w:num w:numId="21">
    <w:abstractNumId w:val="20"/>
  </w:num>
  <w:num w:numId="22">
    <w:abstractNumId w:val="28"/>
  </w:num>
  <w:num w:numId="23">
    <w:abstractNumId w:val="12"/>
  </w:num>
  <w:num w:numId="24">
    <w:abstractNumId w:val="26"/>
  </w:num>
  <w:num w:numId="25">
    <w:abstractNumId w:val="15"/>
  </w:num>
  <w:num w:numId="26">
    <w:abstractNumId w:val="10"/>
  </w:num>
  <w:num w:numId="27">
    <w:abstractNumId w:val="21"/>
  </w:num>
  <w:num w:numId="28">
    <w:abstractNumId w:val="23"/>
  </w:num>
  <w:num w:numId="29">
    <w:abstractNumId w:val="22"/>
  </w:num>
  <w:num w:numId="30">
    <w:abstractNumId w:val="1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activeWritingStyle w:appName="MSWord" w:lang="en-US" w:vendorID="8" w:dllVersion="513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inkAnnotations="0"/>
  <w:documentProtection w:edit="trackedChange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AC"/>
    <w:rsid w:val="0000766F"/>
    <w:rsid w:val="0002676C"/>
    <w:rsid w:val="00086673"/>
    <w:rsid w:val="00095498"/>
    <w:rsid w:val="000C6493"/>
    <w:rsid w:val="000D4224"/>
    <w:rsid w:val="000F68F7"/>
    <w:rsid w:val="00105031"/>
    <w:rsid w:val="00170F4E"/>
    <w:rsid w:val="00195D6C"/>
    <w:rsid w:val="001973F8"/>
    <w:rsid w:val="001B1FB5"/>
    <w:rsid w:val="001C6767"/>
    <w:rsid w:val="001D0E69"/>
    <w:rsid w:val="001E2817"/>
    <w:rsid w:val="001F61C7"/>
    <w:rsid w:val="00205E0B"/>
    <w:rsid w:val="00216C75"/>
    <w:rsid w:val="00224752"/>
    <w:rsid w:val="002371AE"/>
    <w:rsid w:val="002428BC"/>
    <w:rsid w:val="00251454"/>
    <w:rsid w:val="002607DB"/>
    <w:rsid w:val="002968BC"/>
    <w:rsid w:val="00301614"/>
    <w:rsid w:val="003041AE"/>
    <w:rsid w:val="003133F6"/>
    <w:rsid w:val="00314373"/>
    <w:rsid w:val="003464C3"/>
    <w:rsid w:val="0038067B"/>
    <w:rsid w:val="003B6378"/>
    <w:rsid w:val="003F05C9"/>
    <w:rsid w:val="003F4B4B"/>
    <w:rsid w:val="00415F98"/>
    <w:rsid w:val="00451C16"/>
    <w:rsid w:val="00453DEB"/>
    <w:rsid w:val="00454011"/>
    <w:rsid w:val="00466DE3"/>
    <w:rsid w:val="004671BE"/>
    <w:rsid w:val="004749E8"/>
    <w:rsid w:val="004C56B2"/>
    <w:rsid w:val="004D6049"/>
    <w:rsid w:val="004E54DB"/>
    <w:rsid w:val="00501609"/>
    <w:rsid w:val="00512C4E"/>
    <w:rsid w:val="00533812"/>
    <w:rsid w:val="005338E2"/>
    <w:rsid w:val="00551A9B"/>
    <w:rsid w:val="00590621"/>
    <w:rsid w:val="0059790F"/>
    <w:rsid w:val="005A50A7"/>
    <w:rsid w:val="005B669B"/>
    <w:rsid w:val="005E59D4"/>
    <w:rsid w:val="005F6289"/>
    <w:rsid w:val="005F6CD3"/>
    <w:rsid w:val="00614A4B"/>
    <w:rsid w:val="00651917"/>
    <w:rsid w:val="00660DD3"/>
    <w:rsid w:val="00675DD1"/>
    <w:rsid w:val="00685B12"/>
    <w:rsid w:val="00685DB0"/>
    <w:rsid w:val="00695FF6"/>
    <w:rsid w:val="006A637B"/>
    <w:rsid w:val="006A7C9F"/>
    <w:rsid w:val="006C0E01"/>
    <w:rsid w:val="006D0F06"/>
    <w:rsid w:val="006F47F6"/>
    <w:rsid w:val="00702372"/>
    <w:rsid w:val="007051A2"/>
    <w:rsid w:val="00721546"/>
    <w:rsid w:val="00744F04"/>
    <w:rsid w:val="007835C5"/>
    <w:rsid w:val="007B5155"/>
    <w:rsid w:val="007C3CF3"/>
    <w:rsid w:val="00856CC1"/>
    <w:rsid w:val="00882430"/>
    <w:rsid w:val="008A52E8"/>
    <w:rsid w:val="008A563E"/>
    <w:rsid w:val="008C7CAC"/>
    <w:rsid w:val="008D3FD0"/>
    <w:rsid w:val="008E559C"/>
    <w:rsid w:val="00900E2B"/>
    <w:rsid w:val="00904490"/>
    <w:rsid w:val="0095516B"/>
    <w:rsid w:val="00974F11"/>
    <w:rsid w:val="009907E9"/>
    <w:rsid w:val="0099525D"/>
    <w:rsid w:val="00997E92"/>
    <w:rsid w:val="009A0B23"/>
    <w:rsid w:val="009C22DF"/>
    <w:rsid w:val="009D48F9"/>
    <w:rsid w:val="00A13040"/>
    <w:rsid w:val="00A13FD4"/>
    <w:rsid w:val="00A53DB4"/>
    <w:rsid w:val="00A65D36"/>
    <w:rsid w:val="00A66F55"/>
    <w:rsid w:val="00B05596"/>
    <w:rsid w:val="00B15A76"/>
    <w:rsid w:val="00B2307B"/>
    <w:rsid w:val="00B263D1"/>
    <w:rsid w:val="00B2765B"/>
    <w:rsid w:val="00B27D2F"/>
    <w:rsid w:val="00B853BE"/>
    <w:rsid w:val="00B92315"/>
    <w:rsid w:val="00B92FB5"/>
    <w:rsid w:val="00BA7791"/>
    <w:rsid w:val="00BB27F1"/>
    <w:rsid w:val="00BC02C2"/>
    <w:rsid w:val="00BD7ACF"/>
    <w:rsid w:val="00BE7211"/>
    <w:rsid w:val="00BF5CEC"/>
    <w:rsid w:val="00C14970"/>
    <w:rsid w:val="00C235A0"/>
    <w:rsid w:val="00C54D99"/>
    <w:rsid w:val="00C91A99"/>
    <w:rsid w:val="00C93503"/>
    <w:rsid w:val="00C93D32"/>
    <w:rsid w:val="00CA0A51"/>
    <w:rsid w:val="00CA4093"/>
    <w:rsid w:val="00CF679D"/>
    <w:rsid w:val="00D00CA7"/>
    <w:rsid w:val="00D2598A"/>
    <w:rsid w:val="00D507B2"/>
    <w:rsid w:val="00D519BC"/>
    <w:rsid w:val="00D55952"/>
    <w:rsid w:val="00D62EB0"/>
    <w:rsid w:val="00D72834"/>
    <w:rsid w:val="00D72D16"/>
    <w:rsid w:val="00DA364C"/>
    <w:rsid w:val="00DA79E2"/>
    <w:rsid w:val="00E50992"/>
    <w:rsid w:val="00E6008B"/>
    <w:rsid w:val="00E85F5E"/>
    <w:rsid w:val="00EC0B6D"/>
    <w:rsid w:val="00ED3951"/>
    <w:rsid w:val="00F15FCF"/>
    <w:rsid w:val="00F324D4"/>
    <w:rsid w:val="00F74EBD"/>
    <w:rsid w:val="00F87854"/>
    <w:rsid w:val="00FA76AC"/>
    <w:rsid w:val="00FB4535"/>
    <w:rsid w:val="00FD20D3"/>
    <w:rsid w:val="00FE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456248B1"/>
  <w15:docId w15:val="{AF2E9E35-BA1E-44D3-85E5-3A85EB76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673"/>
  </w:style>
  <w:style w:type="paragraph" w:styleId="Heading1">
    <w:name w:val="heading 1"/>
    <w:next w:val="Normal"/>
    <w:link w:val="Heading1Char"/>
    <w:uiPriority w:val="9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link w:val="Heading2Char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num" w:pos="2835"/>
        <w:tab w:val="num" w:pos="3021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uiPriority w:val="99"/>
    <w:rsid w:val="00ED3951"/>
    <w:rPr>
      <w:rFonts w:ascii="Calibri" w:hAnsi="Calibri"/>
      <w:color w:val="0000FF"/>
      <w:sz w:val="22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D3951"/>
    <w:pPr>
      <w:tabs>
        <w:tab w:val="left" w:pos="357"/>
      </w:tabs>
      <w:spacing w:before="60" w:after="60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7CAC"/>
    <w:rPr>
      <w:b/>
      <w:kern w:val="40"/>
      <w:sz w:val="40"/>
    </w:rPr>
  </w:style>
  <w:style w:type="paragraph" w:styleId="NormalWeb">
    <w:name w:val="Normal (Web)"/>
    <w:basedOn w:val="Normal"/>
    <w:uiPriority w:val="99"/>
    <w:unhideWhenUsed/>
    <w:locked/>
    <w:rsid w:val="008C7CAC"/>
    <w:pPr>
      <w:spacing w:before="100" w:beforeAutospacing="1" w:after="100" w:afterAutospacing="1"/>
    </w:pPr>
    <w:rPr>
      <w:sz w:val="24"/>
      <w:szCs w:val="24"/>
    </w:rPr>
  </w:style>
  <w:style w:type="paragraph" w:customStyle="1" w:styleId="auto-cursor-target">
    <w:name w:val="auto-cursor-target"/>
    <w:basedOn w:val="Normal"/>
    <w:rsid w:val="008C7CAC"/>
    <w:pPr>
      <w:spacing w:before="100" w:beforeAutospacing="1" w:after="100" w:afterAutospacing="1"/>
    </w:pPr>
    <w:rPr>
      <w:sz w:val="24"/>
      <w:szCs w:val="24"/>
    </w:rPr>
  </w:style>
  <w:style w:type="table" w:styleId="GridTable1Light">
    <w:name w:val="Grid Table 1 Light"/>
    <w:basedOn w:val="TableNormal"/>
    <w:uiPriority w:val="46"/>
    <w:rsid w:val="008C7C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721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BE7211"/>
    <w:pPr>
      <w:spacing w:after="100"/>
    </w:pPr>
  </w:style>
  <w:style w:type="character" w:styleId="Emphasis">
    <w:name w:val="Emphasis"/>
    <w:basedOn w:val="DefaultParagraphFont"/>
    <w:uiPriority w:val="20"/>
    <w:qFormat/>
    <w:locked/>
    <w:rsid w:val="00F74EBD"/>
    <w:rPr>
      <w:i/>
      <w:iCs/>
    </w:rPr>
  </w:style>
  <w:style w:type="character" w:styleId="Strong">
    <w:name w:val="Strong"/>
    <w:basedOn w:val="DefaultParagraphFont"/>
    <w:uiPriority w:val="22"/>
    <w:qFormat/>
    <w:locked/>
    <w:rsid w:val="00F74EBD"/>
    <w:rPr>
      <w:b/>
      <w:bCs/>
    </w:rPr>
  </w:style>
  <w:style w:type="paragraph" w:styleId="ListParagraph">
    <w:name w:val="List Paragraph"/>
    <w:basedOn w:val="Normal"/>
    <w:uiPriority w:val="34"/>
    <w:qFormat/>
    <w:rsid w:val="00F74EB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locked/>
    <w:rsid w:val="008A563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locked/>
    <w:rsid w:val="008A563E"/>
    <w:pPr>
      <w:spacing w:after="100"/>
      <w:ind w:left="400"/>
    </w:pPr>
  </w:style>
  <w:style w:type="character" w:customStyle="1" w:styleId="Heading2Char">
    <w:name w:val="Heading 2 Char"/>
    <w:basedOn w:val="DefaultParagraphFont"/>
    <w:link w:val="Heading2"/>
    <w:rsid w:val="004749E8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1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Template%2097\Headquarters\AF%20portra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http://schemas.microsoft.com/sharepoint/v3/fields">Not Started</_Status>
    <Archive_x0020_Date xmlns="064772f9-3397-47c7-b469-c4f76203a6e7" xsi:nil="true"/>
    <Effective_x0020_Date xmlns="064772f9-3397-47c7-b469-c4f76203a6e7" xsi:nil="true"/>
    <Archived xmlns="1fed57ab-65b5-4050-a8d7-daf184c12885">false</Archived>
    <_Revision xmlns="http://schemas.microsoft.com/sharepoint/v3/fields">1</_Revision>
    <Authors xmlns="064772f9-3397-47c7-b469-c4f76203a6e7">
      <UserInfo>
        <DisplayName>i:0#.w|eortc\ccoens</DisplayName>
        <AccountId>18652</AccountId>
        <AccountType/>
      </UserInfo>
    </Authors>
    <Owner xmlns="6DF07A32-CA69-471E-8B92-0013F00BE126">
      <UserInfo>
        <DisplayName>Statistics Department</DisplayName>
        <AccountId>1017</AccountId>
        <AccountType/>
      </UserInfo>
    </Owner>
    <Zone_x0020_2 xmlns="ec655465-1fad-42e9-bbfd-ed010db294cf">7</Zone_x0020_2>
    <Contents xmlns="064772f9-3397-47c7-b469-c4f76203a6e7" xsi:nil="true"/>
    <Section_x0020_2 xmlns="ec655465-1fad-42e9-bbfd-ed010db294cf">73</Section_x0020_2>
    <Class_x0020_2 xmlns="ec655465-1fad-42e9-bbfd-ed010db294cf">7</Class_x0020_2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128787498881C84E9F8EDBAF9F04754C00FB89CF36D3F1194C820A57959162DD27" ma:contentTypeVersion="4" ma:contentTypeDescription="Default content type for &quot;Quality Procedure Development&quot;. Includes metadata necessary for management of SOPs, AFs, WINs and POLs." ma:contentTypeScope="" ma:versionID="5bd8f0ec065427bf051c71f7bbf11de7">
  <xsd:schema xmlns:xsd="http://www.w3.org/2001/XMLSchema" xmlns:xs="http://www.w3.org/2001/XMLSchema" xmlns:p="http://schemas.microsoft.com/office/2006/metadata/properties" xmlns:ns1="ec655465-1fad-42e9-bbfd-ed010db294cf" xmlns:ns3="064772f9-3397-47c7-b469-c4f76203a6e7" xmlns:ns4="http://schemas.microsoft.com/sharepoint/v3/fields" xmlns:ns5="6DF07A32-CA69-471E-8B92-0013F00BE126" xmlns:ns6="6df07a32-ca69-471e-8b92-0013f00be126" xmlns:ns7="1fed57ab-65b5-4050-a8d7-daf184c12885" xmlns:ns8="2b89fff0-41e3-4825-b506-35ba16e1628a" targetNamespace="http://schemas.microsoft.com/office/2006/metadata/properties" ma:root="true" ma:fieldsID="a78dbb8e8a44e24fb5320655ded35bff" ns1:_="" ns3:_="" ns4:_="" ns5:_="" ns6:_="" ns7:_="" ns8:_="">
    <xsd:import namespace="ec655465-1fad-42e9-bbfd-ed010db294cf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import namespace="1fed57ab-65b5-4050-a8d7-daf184c12885"/>
    <xsd:import namespace="2b89fff0-41e3-4825-b506-35ba16e1628a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  <xsd:element ref="ns7:Archived" minOccurs="0"/>
                <xsd:element ref="ns8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5465-1fad-42e9-bbfd-ed010db294cf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93340c87-4895-4fa9-887a-a0438dd5e53e}" ma:internalName="Class_x0020_2" ma:showField="Title" ma:web="2b89fff0-41e3-4825-b506-35ba16e1628a">
      <xsd:simpleType>
        <xsd:restriction base="dms:Lookup"/>
      </xsd:simpleType>
    </xsd:element>
    <xsd:element name="Zone_x0020_2" ma:index="1" nillable="true" ma:displayName="Zone" ma:list="{3c415d51-dd74-4baf-99cb-3b284d06b54b}" ma:internalName="Zone_x0020_2" ma:showField="Title" ma:web="2b89fff0-41e3-4825-b506-35ba16e1628a">
      <xsd:simpleType>
        <xsd:restriction base="dms:Lookup"/>
      </xsd:simpleType>
    </xsd:element>
    <xsd:element name="Section_x0020_2" ma:index="2" nillable="true" ma:displayName="Section" ma:list="{84a588f2-a894-429e-80aa-c50cbafc415a}" ma:internalName="Section_x0020_2" ma:showField="Title" ma:web="2b89fff0-41e3-4825-b506-35ba16e1628a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Archived" ma:index="22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9fff0-41e3-4825-b506-35ba16e1628a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956BE-F852-4140-ACE6-3DE053BE1143}">
  <ds:schemaRefs>
    <ds:schemaRef ds:uri="http://purl.org/dc/terms/"/>
    <ds:schemaRef ds:uri="2b89fff0-41e3-4825-b506-35ba16e1628a"/>
    <ds:schemaRef ds:uri="http://www.w3.org/XML/1998/namespace"/>
    <ds:schemaRef ds:uri="6DF07A32-CA69-471E-8B92-0013F00BE126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ec655465-1fad-42e9-bbfd-ed010db294cf"/>
    <ds:schemaRef ds:uri="http://schemas.openxmlformats.org/package/2006/metadata/core-properties"/>
    <ds:schemaRef ds:uri="1fed57ab-65b5-4050-a8d7-daf184c12885"/>
    <ds:schemaRef ds:uri="http://purl.org/dc/dcmitype/"/>
    <ds:schemaRef ds:uri="6df07a32-ca69-471e-8b92-0013f00be126"/>
    <ds:schemaRef ds:uri="http://schemas.microsoft.com/sharepoint/v3/fields"/>
    <ds:schemaRef ds:uri="064772f9-3397-47c7-b469-c4f76203a6e7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80D9838-C7F1-492C-AC4D-3F4348F2D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EBDEA0-CACF-4DB6-B31B-FB9FE1DCFE7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4820ECB-956D-4D20-B8CC-1AC1DF861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55465-1fad-42e9-bbfd-ed010db294cf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1fed57ab-65b5-4050-a8d7-daf184c12885"/>
    <ds:schemaRef ds:uri="2b89fff0-41e3-4825-b506-35ba16e162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D1D63A8-946E-4A36-BE83-E703CCB30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 portrait template.dotx</Template>
  <TotalTime>0</TotalTime>
  <Pages>6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Randomization User Requirements</vt:lpstr>
    </vt:vector>
  </TitlesOfParts>
  <Company>EORTC Data Center</Company>
  <LinksUpToDate>false</LinksUpToDate>
  <CharactersWithSpaces>2470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Randomization User Requirements</dc:title>
  <dc:subject>(Protocol number)</dc:subject>
  <dc:creator>Liv Meert</dc:creator>
  <dc:description/>
  <cp:lastModifiedBy>Isabelle Meulders</cp:lastModifiedBy>
  <cp:revision>2</cp:revision>
  <cp:lastPrinted>2012-10-01T10:54:00Z</cp:lastPrinted>
  <dcterms:created xsi:type="dcterms:W3CDTF">2018-06-01T11:29:00Z</dcterms:created>
  <dcterms:modified xsi:type="dcterms:W3CDTF">2018-06-01T11:29:00Z</dcterms:modified>
  <cp:category>Version: (DRAFT or version number)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0x010100128787498881C84E9F8EDBAF9F04754C00FB89CF36D3F1194C820A57959162DD27</vt:lpwstr>
  </property>
</Properties>
</file>