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8A6FB" w14:textId="39BB14DD" w:rsidR="00F15FCF" w:rsidRDefault="00F15FCF" w:rsidP="003133F6">
      <w:pPr>
        <w:rPr>
          <w:rFonts w:asciiTheme="minorHAnsi" w:hAnsiTheme="minorHAnsi" w:cstheme="minorHAnsi"/>
        </w:rPr>
      </w:pPr>
      <w:bookmarkStart w:id="0" w:name="_GoBack"/>
      <w:bookmarkEnd w:id="0"/>
    </w:p>
    <w:p w14:paraId="591C26FE" w14:textId="463A4940" w:rsidR="00744F04" w:rsidRDefault="00744F04" w:rsidP="003133F6">
      <w:pPr>
        <w:rPr>
          <w:rFonts w:asciiTheme="minorHAnsi" w:hAnsiTheme="minorHAnsi" w:cstheme="minorHAnsi"/>
        </w:rPr>
      </w:pPr>
    </w:p>
    <w:p w14:paraId="4518E4B5" w14:textId="61CDF37D" w:rsidR="00744F04" w:rsidRDefault="00744F04" w:rsidP="003133F6">
      <w:pPr>
        <w:rPr>
          <w:rFonts w:asciiTheme="minorHAnsi" w:hAnsiTheme="minorHAnsi" w:cstheme="minorHAnsi"/>
        </w:rPr>
      </w:pPr>
    </w:p>
    <w:p w14:paraId="3502ECF6" w14:textId="6C732A6D" w:rsidR="00744F04" w:rsidRDefault="00744F04" w:rsidP="003133F6">
      <w:pPr>
        <w:rPr>
          <w:rFonts w:asciiTheme="minorHAnsi" w:hAnsiTheme="minorHAnsi" w:cstheme="minorHAnsi"/>
        </w:rPr>
      </w:pPr>
    </w:p>
    <w:p w14:paraId="192F7B1B" w14:textId="77777777" w:rsidR="00744F04" w:rsidRPr="008A563E" w:rsidRDefault="00744F04" w:rsidP="003133F6">
      <w:pPr>
        <w:rPr>
          <w:rFonts w:asciiTheme="minorHAnsi" w:hAnsiTheme="minorHAnsi" w:cstheme="minorHAnsi"/>
        </w:rPr>
      </w:pPr>
    </w:p>
    <w:p w14:paraId="7A946589" w14:textId="76D58B0E" w:rsidR="00251454" w:rsidRPr="008A563E" w:rsidRDefault="00251454" w:rsidP="00251454">
      <w:pPr>
        <w:jc w:val="center"/>
        <w:rPr>
          <w:rFonts w:asciiTheme="minorHAnsi" w:hAnsiTheme="minorHAnsi" w:cstheme="minorHAnsi"/>
          <w:b/>
          <w:sz w:val="52"/>
          <w:szCs w:val="52"/>
        </w:rPr>
      </w:pPr>
      <w:r w:rsidRPr="008A563E">
        <w:rPr>
          <w:rFonts w:asciiTheme="minorHAnsi" w:hAnsiTheme="minorHAnsi" w:cstheme="minorHAnsi"/>
          <w:b/>
          <w:sz w:val="52"/>
          <w:szCs w:val="52"/>
        </w:rPr>
        <w:t>STUDY</w:t>
      </w:r>
      <w:r>
        <w:rPr>
          <w:rFonts w:asciiTheme="minorHAnsi" w:hAnsiTheme="minorHAnsi" w:cstheme="minorHAnsi"/>
          <w:b/>
          <w:sz w:val="52"/>
          <w:szCs w:val="52"/>
        </w:rPr>
        <w:t xml:space="preserve"> </w:t>
      </w:r>
      <w:r>
        <w:rPr>
          <w:rFonts w:asciiTheme="minorHAnsi" w:hAnsiTheme="minorHAnsi" w:cstheme="minorHAnsi"/>
          <w:b/>
          <w:i/>
          <w:color w:val="FF0000"/>
          <w:sz w:val="48"/>
          <w:szCs w:val="48"/>
        </w:rPr>
        <w:t>XXXX</w:t>
      </w:r>
    </w:p>
    <w:p w14:paraId="2A082A23" w14:textId="77777777" w:rsidR="00251454" w:rsidRPr="008A563E" w:rsidRDefault="00251454" w:rsidP="00251454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CAD16E5" w14:textId="1BD5EB21" w:rsidR="00251454" w:rsidRDefault="00FF28F9" w:rsidP="00251454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Randomization Test report</w:t>
      </w:r>
    </w:p>
    <w:p w14:paraId="17544236" w14:textId="77777777" w:rsidR="00251454" w:rsidRPr="008A563E" w:rsidRDefault="00251454" w:rsidP="00251454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22BD3C1D" w14:textId="77777777" w:rsidR="008C7CAC" w:rsidRPr="008A563E" w:rsidRDefault="008C7CAC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8A563E">
        <w:rPr>
          <w:rFonts w:asciiTheme="minorHAnsi" w:hAnsiTheme="minorHAnsi" w:cstheme="minorHAnsi"/>
          <w:b/>
          <w:sz w:val="28"/>
          <w:szCs w:val="28"/>
        </w:rPr>
        <w:t>Version x.x</w:t>
      </w:r>
    </w:p>
    <w:p w14:paraId="50B7ED24" w14:textId="77777777" w:rsidR="00900E2B" w:rsidRPr="008A563E" w:rsidRDefault="00900E2B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B11584B" w14:textId="2470B38B" w:rsidR="00744F04" w:rsidRDefault="00744F04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12A49B57" w14:textId="77777777" w:rsidR="00900E2B" w:rsidRPr="008A563E" w:rsidRDefault="00900E2B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14"/>
        <w:gridCol w:w="1410"/>
        <w:gridCol w:w="1374"/>
        <w:gridCol w:w="4837"/>
      </w:tblGrid>
      <w:tr w:rsidR="00900E2B" w:rsidRPr="008A563E" w14:paraId="1FB43C19" w14:textId="77777777" w:rsidTr="00726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23750366" w14:textId="77777777" w:rsidR="00900E2B" w:rsidRPr="008A563E" w:rsidRDefault="00900E2B" w:rsidP="00F15FCF">
            <w:pPr>
              <w:jc w:val="center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b w:val="0"/>
                <w:sz w:val="22"/>
                <w:szCs w:val="22"/>
              </w:rPr>
              <w:t>Name</w:t>
            </w:r>
          </w:p>
        </w:tc>
        <w:tc>
          <w:tcPr>
            <w:tcW w:w="1410" w:type="dxa"/>
          </w:tcPr>
          <w:p w14:paraId="5B1024D6" w14:textId="77777777" w:rsidR="00900E2B" w:rsidRPr="008A563E" w:rsidRDefault="00BE7211" w:rsidP="00F15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b w:val="0"/>
                <w:sz w:val="22"/>
                <w:szCs w:val="22"/>
              </w:rPr>
              <w:t>Title</w:t>
            </w:r>
          </w:p>
        </w:tc>
        <w:tc>
          <w:tcPr>
            <w:tcW w:w="1374" w:type="dxa"/>
          </w:tcPr>
          <w:p w14:paraId="15621C35" w14:textId="77777777" w:rsidR="00900E2B" w:rsidRPr="008A563E" w:rsidRDefault="00900E2B" w:rsidP="00BE72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b w:val="0"/>
                <w:sz w:val="22"/>
                <w:szCs w:val="22"/>
              </w:rPr>
              <w:t>Reason for sign</w:t>
            </w:r>
            <w:r w:rsidR="00BE7211" w:rsidRPr="008A563E">
              <w:rPr>
                <w:rFonts w:asciiTheme="minorHAnsi" w:hAnsiTheme="minorHAnsi" w:cstheme="minorHAnsi"/>
                <w:b w:val="0"/>
                <w:sz w:val="22"/>
                <w:szCs w:val="22"/>
              </w:rPr>
              <w:t>ing</w:t>
            </w:r>
          </w:p>
        </w:tc>
        <w:tc>
          <w:tcPr>
            <w:tcW w:w="4837" w:type="dxa"/>
          </w:tcPr>
          <w:p w14:paraId="6FE0D765" w14:textId="77777777" w:rsidR="00900E2B" w:rsidRPr="008A563E" w:rsidRDefault="00900E2B" w:rsidP="00F15F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b w:val="0"/>
                <w:sz w:val="22"/>
                <w:szCs w:val="22"/>
              </w:rPr>
              <w:t>Signature</w:t>
            </w:r>
          </w:p>
        </w:tc>
      </w:tr>
      <w:tr w:rsidR="00900E2B" w:rsidRPr="008A563E" w14:paraId="7B393FE0" w14:textId="77777777" w:rsidTr="00726766">
        <w:trPr>
          <w:trHeight w:val="1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  <w:vAlign w:val="center"/>
          </w:tcPr>
          <w:p w14:paraId="60724F0A" w14:textId="77777777" w:rsidR="00900E2B" w:rsidRPr="008A563E" w:rsidRDefault="00900E2B" w:rsidP="00BE721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</w:p>
        </w:tc>
        <w:tc>
          <w:tcPr>
            <w:tcW w:w="1410" w:type="dxa"/>
            <w:vAlign w:val="center"/>
          </w:tcPr>
          <w:p w14:paraId="1C4F292C" w14:textId="70524430" w:rsidR="00900E2B" w:rsidRPr="008D3FD0" w:rsidRDefault="0059790F" w:rsidP="00BE72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Senior Statistician</w:t>
            </w:r>
          </w:p>
        </w:tc>
        <w:tc>
          <w:tcPr>
            <w:tcW w:w="1374" w:type="dxa"/>
            <w:vAlign w:val="center"/>
          </w:tcPr>
          <w:p w14:paraId="23EB3E19" w14:textId="5BD0C371" w:rsidR="00900E2B" w:rsidRPr="008A563E" w:rsidRDefault="0059790F" w:rsidP="005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Study Statistician</w:t>
            </w:r>
          </w:p>
        </w:tc>
        <w:tc>
          <w:tcPr>
            <w:tcW w:w="4837" w:type="dxa"/>
            <w:vAlign w:val="center"/>
          </w:tcPr>
          <w:p w14:paraId="12BA1901" w14:textId="77777777" w:rsidR="00900E2B" w:rsidRPr="008A563E" w:rsidRDefault="00900E2B" w:rsidP="00BE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85DFFA0" w14:textId="77777777" w:rsidR="00900E2B" w:rsidRPr="008A563E" w:rsidRDefault="00900E2B" w:rsidP="00BE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92462D0" w14:textId="77777777" w:rsidR="00900E2B" w:rsidRPr="008A563E" w:rsidRDefault="00900E2B" w:rsidP="00BE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EF7631" w14:textId="77777777" w:rsidR="00900E2B" w:rsidRPr="008A563E" w:rsidRDefault="00900E2B" w:rsidP="00BE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4960B38" w14:textId="77777777" w:rsidR="00900E2B" w:rsidRPr="008A563E" w:rsidRDefault="00900E2B" w:rsidP="00BE7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A779E79" w14:textId="77777777" w:rsidR="00900E2B" w:rsidRPr="008A563E" w:rsidRDefault="00900E2B" w:rsidP="00F15FCF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5A079426" w14:textId="77777777" w:rsidR="00BE7211" w:rsidRPr="008A563E" w:rsidRDefault="00BE7211" w:rsidP="00BE7211">
      <w:pPr>
        <w:rPr>
          <w:rFonts w:asciiTheme="minorHAnsi" w:hAnsiTheme="minorHAnsi" w:cstheme="minorHAnsi"/>
          <w:b/>
          <w:sz w:val="22"/>
          <w:szCs w:val="22"/>
        </w:rPr>
      </w:pPr>
      <w:r w:rsidRPr="008A563E">
        <w:rPr>
          <w:rFonts w:asciiTheme="minorHAnsi" w:hAnsiTheme="minorHAnsi" w:cstheme="minorHAnsi"/>
          <w:b/>
          <w:sz w:val="22"/>
          <w:szCs w:val="22"/>
        </w:rPr>
        <w:t>Signature statement</w:t>
      </w:r>
      <w:r w:rsidRPr="008A563E">
        <w:rPr>
          <w:rFonts w:asciiTheme="minorHAnsi" w:hAnsiTheme="minorHAnsi" w:cstheme="minorHAnsi"/>
          <w:b/>
          <w:sz w:val="22"/>
          <w:szCs w:val="22"/>
        </w:rPr>
        <w:br/>
      </w:r>
      <w:r w:rsidRPr="00F059CA">
        <w:rPr>
          <w:rFonts w:asciiTheme="minorHAnsi" w:hAnsiTheme="minorHAnsi" w:cstheme="minorHAnsi"/>
          <w:i/>
          <w:sz w:val="22"/>
          <w:szCs w:val="22"/>
        </w:rPr>
        <w:t>This document will be electronically signed using DocuSign.</w:t>
      </w:r>
      <w:r w:rsidRPr="00F059CA">
        <w:rPr>
          <w:rFonts w:asciiTheme="minorHAnsi" w:hAnsiTheme="minorHAnsi" w:cstheme="minorHAnsi"/>
          <w:i/>
          <w:sz w:val="22"/>
          <w:szCs w:val="22"/>
        </w:rPr>
        <w:br/>
        <w:t>The following statement will be electronically acknowledged during the electronic signing process:</w:t>
      </w:r>
      <w:r w:rsidRPr="00F059CA">
        <w:rPr>
          <w:rFonts w:asciiTheme="minorHAnsi" w:hAnsiTheme="minorHAnsi" w:cstheme="minorHAnsi"/>
          <w:i/>
          <w:sz w:val="22"/>
          <w:szCs w:val="22"/>
        </w:rPr>
        <w:br/>
        <w:t>"I regard my electronic signature as legally binding equivalent to my handwritten signatures".</w:t>
      </w:r>
    </w:p>
    <w:p w14:paraId="6FCB49F2" w14:textId="2525D7AC" w:rsidR="008C7CAC" w:rsidRPr="008A563E" w:rsidRDefault="008C7CAC">
      <w:pPr>
        <w:rPr>
          <w:rFonts w:asciiTheme="minorHAnsi" w:hAnsiTheme="minorHAnsi" w:cstheme="minorHAnsi"/>
          <w:b/>
          <w:sz w:val="28"/>
          <w:szCs w:val="28"/>
        </w:rPr>
      </w:pPr>
    </w:p>
    <w:p w14:paraId="64E0C871" w14:textId="77777777" w:rsidR="00BE7211" w:rsidRPr="008A563E" w:rsidRDefault="00BE7211" w:rsidP="00BE7211">
      <w:pPr>
        <w:rPr>
          <w:rFonts w:asciiTheme="minorHAnsi" w:hAnsiTheme="minorHAnsi"/>
          <w:b/>
          <w:sz w:val="40"/>
          <w:szCs w:val="40"/>
        </w:rPr>
      </w:pPr>
      <w:r w:rsidRPr="008A563E">
        <w:rPr>
          <w:rFonts w:asciiTheme="minorHAnsi" w:hAnsiTheme="minorHAnsi"/>
          <w:b/>
          <w:sz w:val="40"/>
          <w:szCs w:val="40"/>
        </w:rPr>
        <w:t>Document history</w:t>
      </w:r>
    </w:p>
    <w:p w14:paraId="1E7676E3" w14:textId="77777777" w:rsidR="00BE7211" w:rsidRPr="008A563E" w:rsidRDefault="00BE7211" w:rsidP="00BE7211">
      <w:pPr>
        <w:rPr>
          <w:rFonts w:asciiTheme="minorHAnsi" w:hAnsiTheme="minorHAnsi"/>
          <w:sz w:val="22"/>
          <w:szCs w:val="22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34"/>
        <w:gridCol w:w="2096"/>
        <w:gridCol w:w="5942"/>
      </w:tblGrid>
      <w:tr w:rsidR="00BE7211" w:rsidRPr="008A563E" w14:paraId="2735825C" w14:textId="77777777" w:rsidTr="00B02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41BBA227" w14:textId="77777777" w:rsidR="00BE7211" w:rsidRPr="008A563E" w:rsidRDefault="00BE7211" w:rsidP="00B02912">
            <w:pPr>
              <w:spacing w:before="150"/>
              <w:rPr>
                <w:rFonts w:asciiTheme="minorHAnsi" w:hAnsiTheme="minorHAnsi" w:cstheme="minorHAnsi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sz w:val="22"/>
                <w:szCs w:val="22"/>
              </w:rPr>
              <w:t>Version</w:t>
            </w:r>
          </w:p>
        </w:tc>
        <w:tc>
          <w:tcPr>
            <w:tcW w:w="2096" w:type="dxa"/>
          </w:tcPr>
          <w:p w14:paraId="56489B24" w14:textId="77777777" w:rsidR="00BE7211" w:rsidRPr="008A563E" w:rsidRDefault="00BE7211" w:rsidP="00B02912">
            <w:pPr>
              <w:spacing w:before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sz w:val="22"/>
                <w:szCs w:val="22"/>
              </w:rPr>
              <w:t>Date approved</w:t>
            </w:r>
          </w:p>
        </w:tc>
        <w:tc>
          <w:tcPr>
            <w:tcW w:w="5942" w:type="dxa"/>
          </w:tcPr>
          <w:p w14:paraId="3A74A046" w14:textId="77777777" w:rsidR="00BE7211" w:rsidRPr="008A563E" w:rsidRDefault="00BE7211" w:rsidP="00B02912">
            <w:pPr>
              <w:spacing w:before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8A563E">
              <w:rPr>
                <w:rFonts w:asciiTheme="minorHAnsi" w:hAnsiTheme="minorHAnsi" w:cstheme="minorHAnsi"/>
                <w:sz w:val="22"/>
                <w:szCs w:val="22"/>
              </w:rPr>
              <w:t>Reason for modification</w:t>
            </w:r>
          </w:p>
        </w:tc>
      </w:tr>
      <w:tr w:rsidR="00BE7211" w:rsidRPr="008A563E" w14:paraId="7E13F3A3" w14:textId="77777777" w:rsidTr="00B02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4AD6D099" w14:textId="77777777" w:rsidR="00BE7211" w:rsidRPr="008A563E" w:rsidRDefault="00BE7211" w:rsidP="00B02912">
            <w:pPr>
              <w:spacing w:before="15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096" w:type="dxa"/>
          </w:tcPr>
          <w:p w14:paraId="2E0D5ADF" w14:textId="77777777" w:rsidR="00BE7211" w:rsidRPr="008A563E" w:rsidRDefault="00BE7211" w:rsidP="00B02912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42" w:type="dxa"/>
          </w:tcPr>
          <w:p w14:paraId="5163D5F5" w14:textId="77777777" w:rsidR="00BE7211" w:rsidRPr="008A563E" w:rsidRDefault="00BE7211" w:rsidP="00B02912">
            <w:pPr>
              <w:spacing w:before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E76BA09" w14:textId="77777777" w:rsidR="00BE7211" w:rsidRPr="008A563E" w:rsidRDefault="00BE7211" w:rsidP="00BE7211">
      <w:pPr>
        <w:spacing w:before="150"/>
        <w:rPr>
          <w:rFonts w:asciiTheme="minorHAnsi" w:hAnsiTheme="minorHAnsi" w:cstheme="minorHAnsi"/>
          <w:sz w:val="24"/>
          <w:szCs w:val="24"/>
        </w:rPr>
      </w:pPr>
    </w:p>
    <w:p w14:paraId="0BCBD4FF" w14:textId="77777777" w:rsidR="00BE7211" w:rsidRPr="008A563E" w:rsidRDefault="00BE7211">
      <w:pPr>
        <w:rPr>
          <w:rFonts w:asciiTheme="minorHAnsi" w:hAnsiTheme="minorHAnsi" w:cstheme="minorHAnsi"/>
          <w:b/>
          <w:sz w:val="28"/>
          <w:szCs w:val="28"/>
        </w:rPr>
      </w:pPr>
      <w:r w:rsidRPr="008A563E">
        <w:rPr>
          <w:rFonts w:asciiTheme="minorHAnsi" w:hAnsiTheme="minorHAnsi" w:cstheme="minorHAnsi"/>
          <w:b/>
          <w:sz w:val="28"/>
          <w:szCs w:val="28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0"/>
          <w:szCs w:val="20"/>
        </w:rPr>
        <w:id w:val="1472244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B6F96E" w14:textId="77777777" w:rsidR="00BE7211" w:rsidRPr="008A563E" w:rsidRDefault="00BE7211">
          <w:pPr>
            <w:pStyle w:val="TOCHeading"/>
            <w:rPr>
              <w:rFonts w:asciiTheme="minorHAnsi" w:hAnsiTheme="minorHAnsi"/>
            </w:rPr>
          </w:pPr>
          <w:r w:rsidRPr="008A563E">
            <w:rPr>
              <w:rFonts w:asciiTheme="minorHAnsi" w:hAnsiTheme="minorHAnsi"/>
            </w:rPr>
            <w:t>Contents</w:t>
          </w:r>
        </w:p>
        <w:p w14:paraId="64159738" w14:textId="72268D44" w:rsidR="00AD1920" w:rsidRDefault="00BE7211">
          <w:pPr>
            <w:pStyle w:val="TOC1"/>
            <w:tabs>
              <w:tab w:val="left" w:pos="4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A563E">
            <w:rPr>
              <w:rFonts w:asciiTheme="minorHAnsi" w:hAnsiTheme="minorHAnsi"/>
            </w:rPr>
            <w:fldChar w:fldCharType="begin"/>
          </w:r>
          <w:r w:rsidRPr="008A563E">
            <w:rPr>
              <w:rFonts w:asciiTheme="minorHAnsi" w:hAnsiTheme="minorHAnsi"/>
            </w:rPr>
            <w:instrText xml:space="preserve"> TOC \o "1-3" \h \z \u </w:instrText>
          </w:r>
          <w:r w:rsidRPr="008A563E">
            <w:rPr>
              <w:rFonts w:asciiTheme="minorHAnsi" w:hAnsiTheme="minorHAnsi"/>
            </w:rPr>
            <w:fldChar w:fldCharType="separate"/>
          </w:r>
          <w:hyperlink w:anchor="_Toc515037837" w:history="1">
            <w:r w:rsidR="00AD1920" w:rsidRPr="007A216F">
              <w:rPr>
                <w:rStyle w:val="Hyperlink"/>
                <w:rFonts w:cs="Arial"/>
                <w:noProof/>
              </w:rPr>
              <w:t>1</w:t>
            </w:r>
            <w:r w:rsidR="00AD19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1920" w:rsidRPr="007A216F">
              <w:rPr>
                <w:rStyle w:val="Hyperlink"/>
                <w:rFonts w:cs="Arial"/>
                <w:bCs/>
                <w:noProof/>
              </w:rPr>
              <w:t>Purpose</w:t>
            </w:r>
            <w:r w:rsidR="00AD1920">
              <w:rPr>
                <w:noProof/>
                <w:webHidden/>
              </w:rPr>
              <w:tab/>
            </w:r>
            <w:r w:rsidR="00AD1920">
              <w:rPr>
                <w:noProof/>
                <w:webHidden/>
              </w:rPr>
              <w:fldChar w:fldCharType="begin"/>
            </w:r>
            <w:r w:rsidR="00AD1920">
              <w:rPr>
                <w:noProof/>
                <w:webHidden/>
              </w:rPr>
              <w:instrText xml:space="preserve"> PAGEREF _Toc515037837 \h </w:instrText>
            </w:r>
            <w:r w:rsidR="00AD1920">
              <w:rPr>
                <w:noProof/>
                <w:webHidden/>
              </w:rPr>
            </w:r>
            <w:r w:rsidR="00AD1920">
              <w:rPr>
                <w:noProof/>
                <w:webHidden/>
              </w:rPr>
              <w:fldChar w:fldCharType="separate"/>
            </w:r>
            <w:r w:rsidR="00B00181">
              <w:rPr>
                <w:noProof/>
                <w:webHidden/>
              </w:rPr>
              <w:t>4</w:t>
            </w:r>
            <w:r w:rsidR="00AD1920">
              <w:rPr>
                <w:noProof/>
                <w:webHidden/>
              </w:rPr>
              <w:fldChar w:fldCharType="end"/>
            </w:r>
          </w:hyperlink>
        </w:p>
        <w:p w14:paraId="2B573C07" w14:textId="37B9C138" w:rsidR="00AD1920" w:rsidRDefault="00793083">
          <w:pPr>
            <w:pStyle w:val="TOC1"/>
            <w:tabs>
              <w:tab w:val="left" w:pos="4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037838" w:history="1">
            <w:r w:rsidR="00AD1920" w:rsidRPr="007A216F">
              <w:rPr>
                <w:rStyle w:val="Hyperlink"/>
                <w:rFonts w:cs="Arial"/>
                <w:bCs/>
                <w:noProof/>
              </w:rPr>
              <w:t>2</w:t>
            </w:r>
            <w:r w:rsidR="00AD19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1920" w:rsidRPr="007A216F">
              <w:rPr>
                <w:rStyle w:val="Hyperlink"/>
                <w:rFonts w:cs="Arial"/>
                <w:bCs/>
                <w:noProof/>
              </w:rPr>
              <w:t>Testers</w:t>
            </w:r>
            <w:r w:rsidR="00AD1920">
              <w:rPr>
                <w:noProof/>
                <w:webHidden/>
              </w:rPr>
              <w:tab/>
            </w:r>
            <w:r w:rsidR="00AD1920">
              <w:rPr>
                <w:noProof/>
                <w:webHidden/>
              </w:rPr>
              <w:fldChar w:fldCharType="begin"/>
            </w:r>
            <w:r w:rsidR="00AD1920">
              <w:rPr>
                <w:noProof/>
                <w:webHidden/>
              </w:rPr>
              <w:instrText xml:space="preserve"> PAGEREF _Toc515037838 \h </w:instrText>
            </w:r>
            <w:r w:rsidR="00AD1920">
              <w:rPr>
                <w:noProof/>
                <w:webHidden/>
              </w:rPr>
            </w:r>
            <w:r w:rsidR="00AD1920">
              <w:rPr>
                <w:noProof/>
                <w:webHidden/>
              </w:rPr>
              <w:fldChar w:fldCharType="separate"/>
            </w:r>
            <w:r w:rsidR="00B00181">
              <w:rPr>
                <w:noProof/>
                <w:webHidden/>
              </w:rPr>
              <w:t>4</w:t>
            </w:r>
            <w:r w:rsidR="00AD1920">
              <w:rPr>
                <w:noProof/>
                <w:webHidden/>
              </w:rPr>
              <w:fldChar w:fldCharType="end"/>
            </w:r>
          </w:hyperlink>
        </w:p>
        <w:p w14:paraId="4CA6959C" w14:textId="063EE810" w:rsidR="00AD1920" w:rsidRDefault="00793083">
          <w:pPr>
            <w:pStyle w:val="TOC1"/>
            <w:tabs>
              <w:tab w:val="left" w:pos="4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037839" w:history="1">
            <w:r w:rsidR="00AD1920" w:rsidRPr="007A216F">
              <w:rPr>
                <w:rStyle w:val="Hyperlink"/>
                <w:noProof/>
              </w:rPr>
              <w:t>3</w:t>
            </w:r>
            <w:r w:rsidR="00AD19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1920" w:rsidRPr="007A216F">
              <w:rPr>
                <w:rStyle w:val="Hyperlink"/>
                <w:noProof/>
              </w:rPr>
              <w:t>Test results</w:t>
            </w:r>
            <w:r w:rsidR="00AD1920">
              <w:rPr>
                <w:noProof/>
                <w:webHidden/>
              </w:rPr>
              <w:tab/>
            </w:r>
            <w:r w:rsidR="00AD1920">
              <w:rPr>
                <w:noProof/>
                <w:webHidden/>
              </w:rPr>
              <w:fldChar w:fldCharType="begin"/>
            </w:r>
            <w:r w:rsidR="00AD1920">
              <w:rPr>
                <w:noProof/>
                <w:webHidden/>
              </w:rPr>
              <w:instrText xml:space="preserve"> PAGEREF _Toc515037839 \h </w:instrText>
            </w:r>
            <w:r w:rsidR="00AD1920">
              <w:rPr>
                <w:noProof/>
                <w:webHidden/>
              </w:rPr>
            </w:r>
            <w:r w:rsidR="00AD1920">
              <w:rPr>
                <w:noProof/>
                <w:webHidden/>
              </w:rPr>
              <w:fldChar w:fldCharType="separate"/>
            </w:r>
            <w:r w:rsidR="00B00181">
              <w:rPr>
                <w:noProof/>
                <w:webHidden/>
              </w:rPr>
              <w:t>4</w:t>
            </w:r>
            <w:r w:rsidR="00AD1920">
              <w:rPr>
                <w:noProof/>
                <w:webHidden/>
              </w:rPr>
              <w:fldChar w:fldCharType="end"/>
            </w:r>
          </w:hyperlink>
        </w:p>
        <w:p w14:paraId="2DC65CF0" w14:textId="6B723039" w:rsidR="00AD1920" w:rsidRDefault="00793083">
          <w:pPr>
            <w:pStyle w:val="TOC2"/>
            <w:tabs>
              <w:tab w:val="left" w:pos="88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037840" w:history="1">
            <w:r w:rsidR="00AD1920" w:rsidRPr="007A216F">
              <w:rPr>
                <w:rStyle w:val="Hyperlink"/>
                <w:noProof/>
              </w:rPr>
              <w:t>3.1</w:t>
            </w:r>
            <w:r w:rsidR="00AD19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1920" w:rsidRPr="007A216F">
              <w:rPr>
                <w:rStyle w:val="Hyperlink"/>
                <w:noProof/>
              </w:rPr>
              <w:t>Functional testing</w:t>
            </w:r>
            <w:r w:rsidR="00AD1920">
              <w:rPr>
                <w:noProof/>
                <w:webHidden/>
              </w:rPr>
              <w:tab/>
            </w:r>
            <w:r w:rsidR="00AD1920">
              <w:rPr>
                <w:noProof/>
                <w:webHidden/>
              </w:rPr>
              <w:fldChar w:fldCharType="begin"/>
            </w:r>
            <w:r w:rsidR="00AD1920">
              <w:rPr>
                <w:noProof/>
                <w:webHidden/>
              </w:rPr>
              <w:instrText xml:space="preserve"> PAGEREF _Toc515037840 \h </w:instrText>
            </w:r>
            <w:r w:rsidR="00AD1920">
              <w:rPr>
                <w:noProof/>
                <w:webHidden/>
              </w:rPr>
            </w:r>
            <w:r w:rsidR="00AD1920">
              <w:rPr>
                <w:noProof/>
                <w:webHidden/>
              </w:rPr>
              <w:fldChar w:fldCharType="separate"/>
            </w:r>
            <w:r w:rsidR="00B00181">
              <w:rPr>
                <w:noProof/>
                <w:webHidden/>
              </w:rPr>
              <w:t>4</w:t>
            </w:r>
            <w:r w:rsidR="00AD1920">
              <w:rPr>
                <w:noProof/>
                <w:webHidden/>
              </w:rPr>
              <w:fldChar w:fldCharType="end"/>
            </w:r>
          </w:hyperlink>
        </w:p>
        <w:p w14:paraId="2DE81FCE" w14:textId="423D8D04" w:rsidR="00AD1920" w:rsidRDefault="00793083">
          <w:pPr>
            <w:pStyle w:val="TOC2"/>
            <w:tabs>
              <w:tab w:val="left" w:pos="88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037841" w:history="1">
            <w:r w:rsidR="00AD1920" w:rsidRPr="007A216F">
              <w:rPr>
                <w:rStyle w:val="Hyperlink"/>
                <w:noProof/>
              </w:rPr>
              <w:t>3.2</w:t>
            </w:r>
            <w:r w:rsidR="00AD19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1920" w:rsidRPr="007A216F">
              <w:rPr>
                <w:rStyle w:val="Hyperlink"/>
                <w:noProof/>
              </w:rPr>
              <w:t>User acceptance testing</w:t>
            </w:r>
            <w:r w:rsidR="00AD1920">
              <w:rPr>
                <w:noProof/>
                <w:webHidden/>
              </w:rPr>
              <w:tab/>
            </w:r>
            <w:r w:rsidR="00AD1920">
              <w:rPr>
                <w:noProof/>
                <w:webHidden/>
              </w:rPr>
              <w:fldChar w:fldCharType="begin"/>
            </w:r>
            <w:r w:rsidR="00AD1920">
              <w:rPr>
                <w:noProof/>
                <w:webHidden/>
              </w:rPr>
              <w:instrText xml:space="preserve"> PAGEREF _Toc515037841 \h </w:instrText>
            </w:r>
            <w:r w:rsidR="00AD1920">
              <w:rPr>
                <w:noProof/>
                <w:webHidden/>
              </w:rPr>
            </w:r>
            <w:r w:rsidR="00AD1920">
              <w:rPr>
                <w:noProof/>
                <w:webHidden/>
              </w:rPr>
              <w:fldChar w:fldCharType="separate"/>
            </w:r>
            <w:r w:rsidR="00B00181">
              <w:rPr>
                <w:noProof/>
                <w:webHidden/>
              </w:rPr>
              <w:t>4</w:t>
            </w:r>
            <w:r w:rsidR="00AD1920">
              <w:rPr>
                <w:noProof/>
                <w:webHidden/>
              </w:rPr>
              <w:fldChar w:fldCharType="end"/>
            </w:r>
          </w:hyperlink>
        </w:p>
        <w:p w14:paraId="3D18F9A7" w14:textId="54DFC0BA" w:rsidR="00AD1920" w:rsidRDefault="00793083">
          <w:pPr>
            <w:pStyle w:val="TOC2"/>
            <w:tabs>
              <w:tab w:val="left" w:pos="88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037842" w:history="1">
            <w:r w:rsidR="00AD1920" w:rsidRPr="007A216F">
              <w:rPr>
                <w:rStyle w:val="Hyperlink"/>
                <w:noProof/>
              </w:rPr>
              <w:t>3.3</w:t>
            </w:r>
            <w:r w:rsidR="00AD19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1920" w:rsidRPr="007A216F">
              <w:rPr>
                <w:rStyle w:val="Hyperlink"/>
                <w:noProof/>
              </w:rPr>
              <w:t>Performance testing</w:t>
            </w:r>
            <w:r w:rsidR="00AD1920">
              <w:rPr>
                <w:noProof/>
                <w:webHidden/>
              </w:rPr>
              <w:tab/>
            </w:r>
            <w:r w:rsidR="00AD1920">
              <w:rPr>
                <w:noProof/>
                <w:webHidden/>
              </w:rPr>
              <w:fldChar w:fldCharType="begin"/>
            </w:r>
            <w:r w:rsidR="00AD1920">
              <w:rPr>
                <w:noProof/>
                <w:webHidden/>
              </w:rPr>
              <w:instrText xml:space="preserve"> PAGEREF _Toc515037842 \h </w:instrText>
            </w:r>
            <w:r w:rsidR="00AD1920">
              <w:rPr>
                <w:noProof/>
                <w:webHidden/>
              </w:rPr>
            </w:r>
            <w:r w:rsidR="00AD1920">
              <w:rPr>
                <w:noProof/>
                <w:webHidden/>
              </w:rPr>
              <w:fldChar w:fldCharType="separate"/>
            </w:r>
            <w:r w:rsidR="00B00181">
              <w:rPr>
                <w:noProof/>
                <w:webHidden/>
              </w:rPr>
              <w:t>5</w:t>
            </w:r>
            <w:r w:rsidR="00AD1920">
              <w:rPr>
                <w:noProof/>
                <w:webHidden/>
              </w:rPr>
              <w:fldChar w:fldCharType="end"/>
            </w:r>
          </w:hyperlink>
        </w:p>
        <w:p w14:paraId="022E5104" w14:textId="55D6D61F" w:rsidR="00AD1920" w:rsidRDefault="00793083">
          <w:pPr>
            <w:pStyle w:val="TOC1"/>
            <w:tabs>
              <w:tab w:val="left" w:pos="400"/>
              <w:tab w:val="right" w:leader="dot" w:pos="993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037843" w:history="1">
            <w:r w:rsidR="00AD1920" w:rsidRPr="007A216F">
              <w:rPr>
                <w:rStyle w:val="Hyperlink"/>
                <w:noProof/>
              </w:rPr>
              <w:t>4</w:t>
            </w:r>
            <w:r w:rsidR="00AD192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D1920" w:rsidRPr="007A216F">
              <w:rPr>
                <w:rStyle w:val="Hyperlink"/>
                <w:noProof/>
              </w:rPr>
              <w:t>Conclusion</w:t>
            </w:r>
            <w:r w:rsidR="00AD1920">
              <w:rPr>
                <w:noProof/>
                <w:webHidden/>
              </w:rPr>
              <w:tab/>
            </w:r>
            <w:r w:rsidR="00AD1920">
              <w:rPr>
                <w:noProof/>
                <w:webHidden/>
              </w:rPr>
              <w:fldChar w:fldCharType="begin"/>
            </w:r>
            <w:r w:rsidR="00AD1920">
              <w:rPr>
                <w:noProof/>
                <w:webHidden/>
              </w:rPr>
              <w:instrText xml:space="preserve"> PAGEREF _Toc515037843 \h </w:instrText>
            </w:r>
            <w:r w:rsidR="00AD1920">
              <w:rPr>
                <w:noProof/>
                <w:webHidden/>
              </w:rPr>
            </w:r>
            <w:r w:rsidR="00AD1920">
              <w:rPr>
                <w:noProof/>
                <w:webHidden/>
              </w:rPr>
              <w:fldChar w:fldCharType="separate"/>
            </w:r>
            <w:r w:rsidR="00B00181">
              <w:rPr>
                <w:noProof/>
                <w:webHidden/>
              </w:rPr>
              <w:t>5</w:t>
            </w:r>
            <w:r w:rsidR="00AD1920">
              <w:rPr>
                <w:noProof/>
                <w:webHidden/>
              </w:rPr>
              <w:fldChar w:fldCharType="end"/>
            </w:r>
          </w:hyperlink>
        </w:p>
        <w:p w14:paraId="44F68E5B" w14:textId="2E2532AB" w:rsidR="00BE7211" w:rsidRPr="008A563E" w:rsidRDefault="00BE7211">
          <w:pPr>
            <w:rPr>
              <w:rFonts w:asciiTheme="minorHAnsi" w:hAnsiTheme="minorHAnsi"/>
            </w:rPr>
          </w:pPr>
          <w:r w:rsidRPr="008A563E">
            <w:rPr>
              <w:rFonts w:asciiTheme="minorHAnsi" w:hAnsiTheme="minorHAnsi"/>
              <w:b/>
              <w:bCs/>
              <w:noProof/>
            </w:rPr>
            <w:fldChar w:fldCharType="end"/>
          </w:r>
        </w:p>
      </w:sdtContent>
    </w:sdt>
    <w:p w14:paraId="41C01898" w14:textId="77777777" w:rsidR="00BE7211" w:rsidRPr="008A563E" w:rsidRDefault="00BE7211" w:rsidP="00BE7211">
      <w:pPr>
        <w:rPr>
          <w:rFonts w:asciiTheme="minorHAnsi" w:hAnsiTheme="minorHAnsi"/>
        </w:rPr>
      </w:pPr>
    </w:p>
    <w:p w14:paraId="017C4967" w14:textId="77777777" w:rsidR="00BE7211" w:rsidRPr="008A563E" w:rsidRDefault="00BE7211">
      <w:pPr>
        <w:rPr>
          <w:rFonts w:asciiTheme="minorHAnsi" w:hAnsiTheme="minorHAnsi" w:cstheme="minorHAnsi"/>
        </w:rPr>
      </w:pPr>
      <w:r w:rsidRPr="008A563E">
        <w:rPr>
          <w:rFonts w:asciiTheme="minorHAnsi" w:hAnsiTheme="minorHAnsi" w:cstheme="minorHAnsi"/>
        </w:rPr>
        <w:br w:type="page"/>
      </w:r>
    </w:p>
    <w:p w14:paraId="1818A127" w14:textId="77777777" w:rsidR="00BE7211" w:rsidRPr="001D0E69" w:rsidRDefault="00BE7211" w:rsidP="00BE7211">
      <w:pPr>
        <w:pStyle w:val="Heading1"/>
        <w:spacing w:before="450" w:after="0"/>
        <w:rPr>
          <w:rFonts w:asciiTheme="minorHAnsi" w:hAnsiTheme="minorHAnsi" w:cs="Arial"/>
          <w:b w:val="0"/>
          <w:color w:val="333333"/>
          <w:szCs w:val="40"/>
        </w:rPr>
      </w:pPr>
      <w:bookmarkStart w:id="1" w:name="_Toc515037837"/>
      <w:r w:rsidRPr="001D0E69">
        <w:rPr>
          <w:rFonts w:asciiTheme="minorHAnsi" w:hAnsiTheme="minorHAnsi" w:cs="Arial"/>
          <w:b w:val="0"/>
          <w:bCs/>
          <w:color w:val="333333"/>
          <w:szCs w:val="40"/>
        </w:rPr>
        <w:t>Purpose</w:t>
      </w:r>
      <w:bookmarkEnd w:id="1"/>
    </w:p>
    <w:p w14:paraId="03EB1982" w14:textId="77777777" w:rsidR="00F74EBD" w:rsidRPr="00F74EBD" w:rsidRDefault="00F74EBD" w:rsidP="00F74EBD">
      <w:pPr>
        <w:spacing w:before="150"/>
        <w:rPr>
          <w:rFonts w:asciiTheme="minorHAnsi" w:hAnsiTheme="minorHAnsi" w:cs="Arial"/>
          <w:i/>
          <w:color w:val="FF0000"/>
          <w:sz w:val="21"/>
          <w:szCs w:val="21"/>
        </w:rPr>
      </w:pPr>
      <w:r w:rsidRPr="00F74EBD">
        <w:rPr>
          <w:rFonts w:asciiTheme="minorHAnsi" w:hAnsiTheme="minorHAnsi" w:cs="Arial"/>
          <w:i/>
          <w:color w:val="FF0000"/>
          <w:sz w:val="21"/>
          <w:szCs w:val="21"/>
        </w:rPr>
        <w:t>Define the features to be tested and the features not to be tested.</w:t>
      </w:r>
    </w:p>
    <w:p w14:paraId="763804F3" w14:textId="0CBF6685" w:rsidR="00501609" w:rsidRPr="00501609" w:rsidRDefault="00F56C0D" w:rsidP="00501609">
      <w:pPr>
        <w:spacing w:before="150"/>
        <w:rPr>
          <w:rFonts w:asciiTheme="minorHAnsi" w:hAnsiTheme="minorHAnsi" w:cs="Arial"/>
          <w:iCs/>
          <w:color w:val="333333"/>
          <w:sz w:val="21"/>
          <w:szCs w:val="21"/>
        </w:rPr>
      </w:pPr>
      <w:r>
        <w:rPr>
          <w:rFonts w:asciiTheme="minorHAnsi" w:hAnsiTheme="minorHAnsi" w:cs="Arial"/>
          <w:iCs/>
          <w:color w:val="333333"/>
          <w:sz w:val="21"/>
          <w:szCs w:val="21"/>
        </w:rPr>
        <w:t>This</w:t>
      </w:r>
      <w:r w:rsidR="00501609" w:rsidRPr="00501609">
        <w:rPr>
          <w:rFonts w:asciiTheme="minorHAnsi" w:hAnsiTheme="minorHAnsi" w:cs="Arial"/>
          <w:iCs/>
          <w:color w:val="333333"/>
          <w:sz w:val="21"/>
          <w:szCs w:val="21"/>
        </w:rPr>
        <w:t xml:space="preserve"> document describes the test</w:t>
      </w:r>
      <w:r>
        <w:rPr>
          <w:rFonts w:asciiTheme="minorHAnsi" w:hAnsiTheme="minorHAnsi" w:cs="Arial"/>
          <w:iCs/>
          <w:color w:val="333333"/>
          <w:sz w:val="21"/>
          <w:szCs w:val="21"/>
        </w:rPr>
        <w:t xml:space="preserve"> result </w:t>
      </w:r>
      <w:r w:rsidR="00501609" w:rsidRPr="00501609">
        <w:rPr>
          <w:rFonts w:asciiTheme="minorHAnsi" w:hAnsiTheme="minorHAnsi" w:cs="Arial"/>
          <w:iCs/>
          <w:color w:val="333333"/>
          <w:sz w:val="21"/>
          <w:szCs w:val="21"/>
        </w:rPr>
        <w:t xml:space="preserve">of the </w:t>
      </w:r>
      <w:r w:rsidR="00FF28F9">
        <w:rPr>
          <w:rFonts w:asciiTheme="minorHAnsi" w:hAnsiTheme="minorHAnsi" w:cs="Arial"/>
          <w:iCs/>
          <w:color w:val="333333"/>
          <w:sz w:val="21"/>
          <w:szCs w:val="21"/>
        </w:rPr>
        <w:t>Medidata</w:t>
      </w:r>
      <w:r w:rsidR="00501609" w:rsidRPr="00501609">
        <w:rPr>
          <w:rFonts w:asciiTheme="minorHAnsi" w:hAnsiTheme="minorHAnsi" w:cs="Arial"/>
          <w:iCs/>
          <w:color w:val="333333"/>
          <w:sz w:val="21"/>
          <w:szCs w:val="21"/>
        </w:rPr>
        <w:t xml:space="preserve"> randomization</w:t>
      </w:r>
      <w:r w:rsidR="00FF28F9">
        <w:rPr>
          <w:rFonts w:asciiTheme="minorHAnsi" w:hAnsiTheme="minorHAnsi" w:cs="Arial"/>
          <w:iCs/>
          <w:color w:val="333333"/>
          <w:sz w:val="21"/>
          <w:szCs w:val="21"/>
        </w:rPr>
        <w:t xml:space="preserve"> process</w:t>
      </w:r>
      <w:r w:rsidR="00501609" w:rsidRPr="00501609">
        <w:rPr>
          <w:rFonts w:asciiTheme="minorHAnsi" w:hAnsiTheme="minorHAnsi" w:cs="Arial"/>
          <w:iCs/>
          <w:color w:val="333333"/>
          <w:sz w:val="21"/>
          <w:szCs w:val="21"/>
        </w:rPr>
        <w:t xml:space="preserve"> implementation </w:t>
      </w:r>
      <w:r>
        <w:rPr>
          <w:rFonts w:asciiTheme="minorHAnsi" w:hAnsiTheme="minorHAnsi" w:cs="Arial"/>
          <w:iCs/>
          <w:color w:val="333333"/>
          <w:sz w:val="21"/>
          <w:szCs w:val="21"/>
        </w:rPr>
        <w:t xml:space="preserve">test </w:t>
      </w:r>
      <w:r w:rsidR="00501609" w:rsidRPr="00501609">
        <w:rPr>
          <w:rFonts w:asciiTheme="minorHAnsi" w:hAnsiTheme="minorHAnsi" w:cs="Arial"/>
          <w:iCs/>
          <w:color w:val="333333"/>
          <w:sz w:val="21"/>
          <w:szCs w:val="21"/>
        </w:rPr>
        <w:t xml:space="preserve">for </w:t>
      </w:r>
      <w:r w:rsidR="00501609" w:rsidRPr="00501609">
        <w:rPr>
          <w:rFonts w:asciiTheme="minorHAnsi" w:hAnsiTheme="minorHAnsi" w:cs="Arial"/>
          <w:i/>
          <w:color w:val="FF0000"/>
          <w:sz w:val="21"/>
          <w:szCs w:val="21"/>
        </w:rPr>
        <w:t>XXXX</w:t>
      </w:r>
      <w:r w:rsidR="00501609" w:rsidRPr="00501609">
        <w:rPr>
          <w:rFonts w:asciiTheme="minorHAnsi" w:hAnsiTheme="minorHAnsi" w:cs="Arial"/>
          <w:iCs/>
          <w:color w:val="333333"/>
          <w:sz w:val="21"/>
          <w:szCs w:val="21"/>
        </w:rPr>
        <w:t>.</w:t>
      </w:r>
    </w:p>
    <w:p w14:paraId="5E22D4D0" w14:textId="77777777" w:rsidR="00501609" w:rsidRPr="00501609" w:rsidRDefault="00501609" w:rsidP="00501609">
      <w:pPr>
        <w:spacing w:before="150"/>
        <w:rPr>
          <w:rFonts w:asciiTheme="minorHAnsi" w:hAnsiTheme="minorHAnsi" w:cs="Arial"/>
          <w:iCs/>
          <w:color w:val="333333"/>
          <w:sz w:val="21"/>
          <w:szCs w:val="21"/>
        </w:rPr>
      </w:pPr>
    </w:p>
    <w:p w14:paraId="3A098830" w14:textId="77777777" w:rsidR="00BE7211" w:rsidRPr="001D0E69" w:rsidRDefault="00F74EBD" w:rsidP="00BE7211">
      <w:pPr>
        <w:pStyle w:val="Heading1"/>
        <w:spacing w:before="450" w:after="0"/>
        <w:rPr>
          <w:rFonts w:asciiTheme="minorHAnsi" w:hAnsiTheme="minorHAnsi" w:cs="Arial"/>
          <w:b w:val="0"/>
          <w:bCs/>
          <w:color w:val="333333"/>
          <w:szCs w:val="40"/>
        </w:rPr>
      </w:pPr>
      <w:bookmarkStart w:id="2" w:name="_Toc515037838"/>
      <w:r w:rsidRPr="001D0E69">
        <w:rPr>
          <w:rFonts w:asciiTheme="minorHAnsi" w:hAnsiTheme="minorHAnsi" w:cs="Arial"/>
          <w:b w:val="0"/>
          <w:bCs/>
          <w:color w:val="333333"/>
          <w:szCs w:val="40"/>
        </w:rPr>
        <w:t>Testers</w:t>
      </w:r>
      <w:bookmarkEnd w:id="2"/>
    </w:p>
    <w:p w14:paraId="1ABA6438" w14:textId="77777777" w:rsidR="00F74EBD" w:rsidRPr="008A563E" w:rsidRDefault="00F74EBD" w:rsidP="00F74EBD">
      <w:pPr>
        <w:rPr>
          <w:rFonts w:asciiTheme="minorHAnsi" w:hAnsiTheme="minorHAnsi"/>
          <w:i/>
          <w:color w:val="FF0000"/>
          <w:sz w:val="22"/>
          <w:szCs w:val="22"/>
        </w:rPr>
      </w:pPr>
      <w:r w:rsidRPr="008A563E">
        <w:rPr>
          <w:rFonts w:asciiTheme="minorHAnsi" w:hAnsiTheme="minorHAnsi" w:cs="Arial"/>
          <w:i/>
          <w:color w:val="FF0000"/>
          <w:sz w:val="22"/>
          <w:szCs w:val="22"/>
        </w:rPr>
        <w:t>The specific staff involved is listed in the test plan with name, test role (e.g. user test writing, user test execution, functional test execution,...) and function.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311"/>
        <w:gridCol w:w="3306"/>
        <w:gridCol w:w="3318"/>
      </w:tblGrid>
      <w:tr w:rsidR="00F74EBD" w:rsidRPr="008A563E" w14:paraId="7704E37E" w14:textId="77777777" w:rsidTr="00501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</w:tcPr>
          <w:p w14:paraId="7BA37675" w14:textId="77777777" w:rsidR="00F74EBD" w:rsidRPr="008A563E" w:rsidRDefault="00F74EBD" w:rsidP="00F74EBD">
            <w:pPr>
              <w:rPr>
                <w:rFonts w:asciiTheme="minorHAnsi" w:hAnsiTheme="minorHAnsi"/>
                <w:sz w:val="22"/>
                <w:szCs w:val="22"/>
              </w:rPr>
            </w:pPr>
            <w:r w:rsidRPr="008A563E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3306" w:type="dxa"/>
          </w:tcPr>
          <w:p w14:paraId="49045699" w14:textId="77777777" w:rsidR="00F74EBD" w:rsidRPr="008A563E" w:rsidRDefault="00F74EBD" w:rsidP="00F74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A563E">
              <w:rPr>
                <w:rFonts w:asciiTheme="minorHAnsi" w:hAnsiTheme="minorHAnsi"/>
                <w:sz w:val="22"/>
                <w:szCs w:val="22"/>
              </w:rPr>
              <w:t>Test role</w:t>
            </w:r>
          </w:p>
        </w:tc>
        <w:tc>
          <w:tcPr>
            <w:tcW w:w="3318" w:type="dxa"/>
          </w:tcPr>
          <w:p w14:paraId="467AFB3B" w14:textId="77777777" w:rsidR="00F74EBD" w:rsidRPr="008A563E" w:rsidRDefault="00F74EBD" w:rsidP="00F74E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A563E">
              <w:rPr>
                <w:rFonts w:asciiTheme="minorHAnsi" w:hAnsiTheme="minorHAnsi"/>
                <w:sz w:val="22"/>
                <w:szCs w:val="22"/>
              </w:rPr>
              <w:t>Function</w:t>
            </w:r>
          </w:p>
        </w:tc>
      </w:tr>
      <w:tr w:rsidR="00501609" w:rsidRPr="008A563E" w14:paraId="0896289C" w14:textId="77777777" w:rsidTr="00501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</w:tcPr>
          <w:p w14:paraId="1198498B" w14:textId="77777777" w:rsidR="00501609" w:rsidRPr="008A563E" w:rsidRDefault="00501609" w:rsidP="0050160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6" w:type="dxa"/>
          </w:tcPr>
          <w:p w14:paraId="1A4A1B36" w14:textId="5BE4DDDD" w:rsidR="00501609" w:rsidRPr="008A563E" w:rsidRDefault="00501609" w:rsidP="00501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Tester</w:t>
            </w:r>
          </w:p>
        </w:tc>
        <w:tc>
          <w:tcPr>
            <w:tcW w:w="3318" w:type="dxa"/>
          </w:tcPr>
          <w:p w14:paraId="2802A58F" w14:textId="52A53543" w:rsidR="00501609" w:rsidRPr="008A563E" w:rsidRDefault="00501609" w:rsidP="00501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Lead Statistician</w:t>
            </w:r>
          </w:p>
        </w:tc>
      </w:tr>
      <w:tr w:rsidR="00501609" w:rsidRPr="008A563E" w14:paraId="6A5C39E8" w14:textId="77777777" w:rsidTr="00501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</w:tcPr>
          <w:p w14:paraId="03A08AFE" w14:textId="77777777" w:rsidR="00501609" w:rsidRPr="008A563E" w:rsidRDefault="00501609" w:rsidP="0050160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6" w:type="dxa"/>
          </w:tcPr>
          <w:p w14:paraId="4100ED18" w14:textId="26F9385D" w:rsidR="00501609" w:rsidRPr="008A563E" w:rsidRDefault="00501609" w:rsidP="00501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Study Statistician</w:t>
            </w:r>
          </w:p>
        </w:tc>
        <w:tc>
          <w:tcPr>
            <w:tcW w:w="3318" w:type="dxa"/>
          </w:tcPr>
          <w:p w14:paraId="5B947BBF" w14:textId="41F40647" w:rsidR="00501609" w:rsidRPr="008A563E" w:rsidRDefault="00501609" w:rsidP="00501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Senior Statistician</w:t>
            </w:r>
          </w:p>
        </w:tc>
      </w:tr>
      <w:tr w:rsidR="00501609" w:rsidRPr="008A563E" w14:paraId="22E3F2AE" w14:textId="77777777" w:rsidTr="00501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</w:tcPr>
          <w:p w14:paraId="04717F32" w14:textId="77777777" w:rsidR="00501609" w:rsidRPr="008A563E" w:rsidRDefault="00501609" w:rsidP="0050160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6" w:type="dxa"/>
          </w:tcPr>
          <w:p w14:paraId="11296461" w14:textId="729ECD59" w:rsidR="00501609" w:rsidRPr="008A563E" w:rsidRDefault="00FF28F9" w:rsidP="00501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Medidata Randomization Process</w:t>
            </w:r>
            <w:r w:rsidR="00501609">
              <w:rPr>
                <w:rFonts w:asciiTheme="minorHAnsi" w:hAnsiTheme="minorHAnsi"/>
                <w:sz w:val="22"/>
                <w:szCs w:val="22"/>
              </w:rPr>
              <w:t xml:space="preserve"> expert</w:t>
            </w:r>
          </w:p>
        </w:tc>
        <w:tc>
          <w:tcPr>
            <w:tcW w:w="3318" w:type="dxa"/>
          </w:tcPr>
          <w:p w14:paraId="7BFC8E17" w14:textId="57511968" w:rsidR="00501609" w:rsidRPr="008A563E" w:rsidRDefault="00501609" w:rsidP="00501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Lead Statistician</w:t>
            </w:r>
          </w:p>
        </w:tc>
      </w:tr>
      <w:tr w:rsidR="00501609" w:rsidRPr="008A563E" w14:paraId="7FCA1625" w14:textId="77777777" w:rsidTr="00501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1" w:type="dxa"/>
          </w:tcPr>
          <w:p w14:paraId="7386587E" w14:textId="77777777" w:rsidR="00501609" w:rsidRPr="008A563E" w:rsidRDefault="00501609" w:rsidP="00501609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06" w:type="dxa"/>
          </w:tcPr>
          <w:p w14:paraId="03FDC29A" w14:textId="06C0781D" w:rsidR="00501609" w:rsidRDefault="00501609" w:rsidP="00501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Study Designer</w:t>
            </w:r>
          </w:p>
        </w:tc>
        <w:tc>
          <w:tcPr>
            <w:tcW w:w="3318" w:type="dxa"/>
          </w:tcPr>
          <w:p w14:paraId="391F45EB" w14:textId="20CCAEF4" w:rsidR="00501609" w:rsidRDefault="00501609" w:rsidP="00501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CDM</w:t>
            </w:r>
          </w:p>
        </w:tc>
      </w:tr>
    </w:tbl>
    <w:p w14:paraId="6F266C38" w14:textId="77777777" w:rsidR="00F74EBD" w:rsidRPr="008A563E" w:rsidRDefault="00F74EBD" w:rsidP="00F74EBD">
      <w:pPr>
        <w:rPr>
          <w:rFonts w:asciiTheme="minorHAnsi" w:hAnsiTheme="minorHAnsi"/>
        </w:rPr>
      </w:pPr>
    </w:p>
    <w:p w14:paraId="3012929C" w14:textId="25D31438" w:rsidR="00F74EBD" w:rsidRPr="008A563E" w:rsidRDefault="00F56C0D" w:rsidP="00F74EBD">
      <w:pPr>
        <w:pStyle w:val="Heading1"/>
        <w:rPr>
          <w:rFonts w:asciiTheme="minorHAnsi" w:hAnsiTheme="minorHAnsi"/>
          <w:b w:val="0"/>
        </w:rPr>
      </w:pPr>
      <w:bookmarkStart w:id="3" w:name="_Toc515037839"/>
      <w:r>
        <w:rPr>
          <w:rFonts w:asciiTheme="minorHAnsi" w:hAnsiTheme="minorHAnsi"/>
          <w:b w:val="0"/>
        </w:rPr>
        <w:t>Test results</w:t>
      </w:r>
      <w:bookmarkEnd w:id="3"/>
    </w:p>
    <w:p w14:paraId="1842E45F" w14:textId="77777777" w:rsidR="008A52E8" w:rsidRDefault="008A52E8" w:rsidP="008A52E8">
      <w:pPr>
        <w:pStyle w:val="Heading2"/>
      </w:pPr>
      <w:bookmarkStart w:id="4" w:name="_Toc515037840"/>
      <w:r>
        <w:t>Functional testing</w:t>
      </w:r>
      <w:bookmarkEnd w:id="4"/>
    </w:p>
    <w:p w14:paraId="0C0793F1" w14:textId="0571388D" w:rsidR="008A52E8" w:rsidRDefault="008A52E8" w:rsidP="008A52E8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Describe the test </w:t>
      </w:r>
      <w:r w:rsidR="00F56C0D">
        <w:rPr>
          <w:rFonts w:asciiTheme="minorHAnsi" w:hAnsiTheme="minorHAnsi" w:cs="Arial"/>
          <w:i/>
          <w:color w:val="FF0000"/>
          <w:sz w:val="22"/>
          <w:szCs w:val="22"/>
        </w:rPr>
        <w:t>result</w:t>
      </w:r>
      <w:r>
        <w:rPr>
          <w:rFonts w:asciiTheme="minorHAnsi" w:hAnsiTheme="minorHAnsi" w:cs="Arial"/>
          <w:i/>
          <w:color w:val="FF0000"/>
          <w:sz w:val="22"/>
          <w:szCs w:val="22"/>
        </w:rPr>
        <w:t>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95"/>
        <w:gridCol w:w="2528"/>
        <w:gridCol w:w="2536"/>
        <w:gridCol w:w="2176"/>
      </w:tblGrid>
      <w:tr w:rsidR="00637D5C" w:rsidRPr="008A563E" w14:paraId="57102535" w14:textId="5FD03A78" w:rsidTr="00637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1DFF7EB7" w14:textId="24E96602" w:rsidR="00637D5C" w:rsidRPr="008A563E" w:rsidRDefault="00637D5C" w:rsidP="00EB5C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Randomization Parameter</w:t>
            </w:r>
          </w:p>
        </w:tc>
        <w:tc>
          <w:tcPr>
            <w:tcW w:w="2528" w:type="dxa"/>
          </w:tcPr>
          <w:p w14:paraId="6DACFAA2" w14:textId="47CAD37E" w:rsidR="00637D5C" w:rsidRPr="008A563E" w:rsidRDefault="00637D5C" w:rsidP="00EB5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Protocol</w:t>
            </w:r>
          </w:p>
        </w:tc>
        <w:tc>
          <w:tcPr>
            <w:tcW w:w="2536" w:type="dxa"/>
          </w:tcPr>
          <w:p w14:paraId="201815FC" w14:textId="1E4A2E37" w:rsidR="00637D5C" w:rsidRPr="008A563E" w:rsidRDefault="00FF28F9" w:rsidP="00EB5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FF28F9">
              <w:rPr>
                <w:rFonts w:asciiTheme="minorHAnsi" w:hAnsiTheme="minorHAnsi"/>
                <w:sz w:val="22"/>
                <w:szCs w:val="22"/>
              </w:rPr>
              <w:t>Medidata Randomization Process</w:t>
            </w:r>
          </w:p>
        </w:tc>
        <w:tc>
          <w:tcPr>
            <w:tcW w:w="2176" w:type="dxa"/>
          </w:tcPr>
          <w:p w14:paraId="525FFEA9" w14:textId="5715D740" w:rsidR="00637D5C" w:rsidRPr="008A563E" w:rsidRDefault="00637D5C" w:rsidP="00EB5C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Result</w:t>
            </w:r>
          </w:p>
        </w:tc>
      </w:tr>
      <w:tr w:rsidR="00637D5C" w:rsidRPr="008A563E" w14:paraId="5076668A" w14:textId="47B976E8" w:rsidTr="0063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752FBEC" w14:textId="77777777" w:rsidR="00637D5C" w:rsidRPr="00F56C0D" w:rsidRDefault="00637D5C" w:rsidP="00F56C0D">
            <w:pPr>
              <w:rPr>
                <w:rFonts w:asciiTheme="minorHAnsi" w:hAnsiTheme="minorHAnsi"/>
                <w:sz w:val="22"/>
                <w:szCs w:val="22"/>
              </w:rPr>
            </w:pPr>
            <w:r w:rsidRPr="00F56C0D">
              <w:rPr>
                <w:rFonts w:asciiTheme="minorHAnsi" w:hAnsiTheme="minorHAnsi"/>
                <w:sz w:val="22"/>
                <w:szCs w:val="22"/>
              </w:rPr>
              <w:t>study design:</w:t>
            </w:r>
          </w:p>
          <w:p w14:paraId="21705918" w14:textId="1CF2D2EC" w:rsidR="00637D5C" w:rsidRPr="008A563E" w:rsidRDefault="00637D5C" w:rsidP="00BB7482">
            <w:pPr>
              <w:rPr>
                <w:rFonts w:asciiTheme="minorHAnsi" w:hAnsiTheme="minorHAnsi"/>
                <w:sz w:val="22"/>
                <w:szCs w:val="22"/>
              </w:rPr>
            </w:pPr>
            <w:r w:rsidRPr="00F56C0D">
              <w:rPr>
                <w:rFonts w:asciiTheme="minorHAnsi" w:hAnsiTheme="minorHAnsi"/>
                <w:sz w:val="22"/>
                <w:szCs w:val="22"/>
              </w:rPr>
              <w:t>Basic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F56C0D">
              <w:rPr>
                <w:rFonts w:asciiTheme="minorHAnsi" w:hAnsiTheme="minorHAnsi"/>
                <w:sz w:val="22"/>
                <w:szCs w:val="22"/>
              </w:rPr>
              <w:t>Cohort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F56C0D">
              <w:rPr>
                <w:rFonts w:asciiTheme="minorHAnsi" w:hAnsiTheme="minorHAnsi"/>
                <w:sz w:val="22"/>
                <w:szCs w:val="22"/>
              </w:rPr>
              <w:t>Treatment Period</w:t>
            </w:r>
          </w:p>
        </w:tc>
        <w:tc>
          <w:tcPr>
            <w:tcW w:w="2528" w:type="dxa"/>
          </w:tcPr>
          <w:p w14:paraId="6E16A457" w14:textId="052596A8" w:rsidR="00637D5C" w:rsidRPr="00637D5C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637D5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NA</w:t>
            </w:r>
          </w:p>
        </w:tc>
        <w:tc>
          <w:tcPr>
            <w:tcW w:w="2536" w:type="dxa"/>
          </w:tcPr>
          <w:p w14:paraId="75AB8767" w14:textId="0C3EBE99" w:rsidR="00637D5C" w:rsidRPr="00637D5C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637D5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Basic</w:t>
            </w:r>
          </w:p>
        </w:tc>
        <w:tc>
          <w:tcPr>
            <w:tcW w:w="2176" w:type="dxa"/>
          </w:tcPr>
          <w:p w14:paraId="31137022" w14:textId="05E33C24" w:rsidR="00637D5C" w:rsidRPr="00637D5C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637D5C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OK</w:t>
            </w:r>
          </w:p>
        </w:tc>
      </w:tr>
      <w:tr w:rsidR="00637D5C" w:rsidRPr="008A563E" w14:paraId="1AAF3CD2" w14:textId="51C197A0" w:rsidTr="0063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9489A2A" w14:textId="3E72CCA2" w:rsidR="00637D5C" w:rsidRPr="008A563E" w:rsidRDefault="00637D5C" w:rsidP="00EB5C8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</w:t>
            </w:r>
            <w:r w:rsidRPr="00637D5C">
              <w:rPr>
                <w:rFonts w:asciiTheme="minorHAnsi" w:hAnsiTheme="minorHAnsi"/>
                <w:sz w:val="22"/>
                <w:szCs w:val="22"/>
              </w:rPr>
              <w:t>ethod: “Dynamic Allocation” or “Permuted Blocks”</w:t>
            </w:r>
          </w:p>
        </w:tc>
        <w:tc>
          <w:tcPr>
            <w:tcW w:w="2528" w:type="dxa"/>
          </w:tcPr>
          <w:p w14:paraId="214F3BE4" w14:textId="5C3B5B0A" w:rsidR="00637D5C" w:rsidRPr="008A563E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36" w:type="dxa"/>
          </w:tcPr>
          <w:p w14:paraId="77B94C40" w14:textId="12623296" w:rsidR="00637D5C" w:rsidRPr="008A563E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76" w:type="dxa"/>
          </w:tcPr>
          <w:p w14:paraId="0AE2B5B6" w14:textId="77777777" w:rsidR="00637D5C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37D5C" w:rsidRPr="008A563E" w14:paraId="2C1A2587" w14:textId="3661BFC4" w:rsidTr="0063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FBD0AA5" w14:textId="3CAC8173" w:rsidR="00637D5C" w:rsidRPr="008A563E" w:rsidRDefault="00637D5C" w:rsidP="00637D5C">
            <w:pPr>
              <w:rPr>
                <w:rFonts w:asciiTheme="minorHAnsi" w:hAnsiTheme="minorHAnsi"/>
                <w:sz w:val="22"/>
                <w:szCs w:val="22"/>
              </w:rPr>
            </w:pPr>
            <w:r w:rsidRPr="00637D5C">
              <w:rPr>
                <w:rFonts w:asciiTheme="minorHAnsi" w:hAnsiTheme="minorHAnsi"/>
                <w:sz w:val="22"/>
                <w:szCs w:val="22"/>
              </w:rPr>
              <w:t>treatment arm</w:t>
            </w:r>
            <w:r>
              <w:rPr>
                <w:rFonts w:asciiTheme="minorHAnsi" w:hAnsiTheme="minorHAnsi"/>
                <w:sz w:val="22"/>
                <w:szCs w:val="22"/>
              </w:rPr>
              <w:t>:</w:t>
            </w:r>
            <w:r w:rsidRPr="00637D5C">
              <w:rPr>
                <w:rFonts w:asciiTheme="minorHAnsi" w:hAnsiTheme="minorHAnsi"/>
                <w:sz w:val="22"/>
                <w:szCs w:val="22"/>
              </w:rPr>
              <w:t xml:space="preserve"> name, ratio and description</w:t>
            </w:r>
          </w:p>
        </w:tc>
        <w:tc>
          <w:tcPr>
            <w:tcW w:w="2528" w:type="dxa"/>
          </w:tcPr>
          <w:p w14:paraId="224E4B49" w14:textId="33ADAC1C" w:rsidR="00637D5C" w:rsidRPr="008A563E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36" w:type="dxa"/>
          </w:tcPr>
          <w:p w14:paraId="30AB0636" w14:textId="6C207176" w:rsidR="00637D5C" w:rsidRPr="008A563E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76" w:type="dxa"/>
          </w:tcPr>
          <w:p w14:paraId="5F0681F7" w14:textId="77777777" w:rsidR="00637D5C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37D5C" w:rsidRPr="008A563E" w14:paraId="3F199D41" w14:textId="77777777" w:rsidTr="0063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D48177C" w14:textId="30D3EE9E" w:rsidR="00637D5C" w:rsidRPr="00637D5C" w:rsidRDefault="00637D5C" w:rsidP="00637D5C">
            <w:pPr>
              <w:rPr>
                <w:rFonts w:asciiTheme="minorHAnsi" w:hAnsiTheme="minorHAnsi"/>
                <w:sz w:val="22"/>
                <w:szCs w:val="22"/>
              </w:rPr>
            </w:pPr>
            <w:r w:rsidRPr="00637D5C">
              <w:rPr>
                <w:rFonts w:asciiTheme="minorHAnsi" w:hAnsiTheme="minorHAnsi"/>
                <w:sz w:val="22"/>
                <w:szCs w:val="22"/>
              </w:rPr>
              <w:t>stratification factors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: </w:t>
            </w:r>
            <w:r w:rsidRPr="00637D5C">
              <w:rPr>
                <w:rFonts w:asciiTheme="minorHAnsi" w:hAnsiTheme="minorHAnsi"/>
                <w:sz w:val="22"/>
                <w:szCs w:val="22"/>
              </w:rPr>
              <w:t>name, values, description and weight</w:t>
            </w:r>
          </w:p>
        </w:tc>
        <w:tc>
          <w:tcPr>
            <w:tcW w:w="2528" w:type="dxa"/>
          </w:tcPr>
          <w:p w14:paraId="41B9AF5D" w14:textId="77777777" w:rsidR="00637D5C" w:rsidRPr="008A563E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36" w:type="dxa"/>
          </w:tcPr>
          <w:p w14:paraId="0B8948EC" w14:textId="77777777" w:rsidR="00637D5C" w:rsidRPr="008A563E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76" w:type="dxa"/>
          </w:tcPr>
          <w:p w14:paraId="2CBF39D0" w14:textId="77777777" w:rsidR="00637D5C" w:rsidRDefault="00637D5C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7482" w:rsidRPr="008A563E" w14:paraId="52491C02" w14:textId="77777777" w:rsidTr="0063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7A43C1E" w14:textId="3369A1AD" w:rsidR="00BB7482" w:rsidRPr="00637D5C" w:rsidRDefault="00BB7482" w:rsidP="00637D5C">
            <w:pPr>
              <w:rPr>
                <w:rFonts w:asciiTheme="minorHAnsi" w:hAnsiTheme="minorHAnsi"/>
                <w:sz w:val="22"/>
                <w:szCs w:val="22"/>
              </w:rPr>
            </w:pPr>
            <w:r w:rsidRPr="00BB7482">
              <w:rPr>
                <w:rFonts w:asciiTheme="minorHAnsi" w:hAnsiTheme="minorHAnsi"/>
                <w:sz w:val="22"/>
                <w:szCs w:val="22"/>
              </w:rPr>
              <w:t>Complete Randomization Probability</w:t>
            </w:r>
          </w:p>
        </w:tc>
        <w:tc>
          <w:tcPr>
            <w:tcW w:w="2528" w:type="dxa"/>
          </w:tcPr>
          <w:p w14:paraId="62A30770" w14:textId="77777777" w:rsidR="00BB7482" w:rsidRPr="008A563E" w:rsidRDefault="00BB7482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36" w:type="dxa"/>
          </w:tcPr>
          <w:p w14:paraId="23614AE7" w14:textId="77777777" w:rsidR="00BB7482" w:rsidRPr="008A563E" w:rsidRDefault="00BB7482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76" w:type="dxa"/>
          </w:tcPr>
          <w:p w14:paraId="66833304" w14:textId="77777777" w:rsidR="00BB7482" w:rsidRDefault="00BB7482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7482" w:rsidRPr="008A563E" w14:paraId="06BB1E2C" w14:textId="77777777" w:rsidTr="0063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4F8F42F3" w14:textId="6128D30A" w:rsidR="00BB7482" w:rsidRPr="00BB7482" w:rsidRDefault="00BB7482" w:rsidP="00637D5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Block length and size</w:t>
            </w:r>
          </w:p>
        </w:tc>
        <w:tc>
          <w:tcPr>
            <w:tcW w:w="2528" w:type="dxa"/>
          </w:tcPr>
          <w:p w14:paraId="46084875" w14:textId="77777777" w:rsidR="00BB7482" w:rsidRPr="008A563E" w:rsidRDefault="00BB7482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36" w:type="dxa"/>
          </w:tcPr>
          <w:p w14:paraId="46D084B9" w14:textId="77777777" w:rsidR="00BB7482" w:rsidRPr="008A563E" w:rsidRDefault="00BB7482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76" w:type="dxa"/>
          </w:tcPr>
          <w:p w14:paraId="48808D57" w14:textId="77777777" w:rsidR="00BB7482" w:rsidRDefault="00BB7482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BB7482" w:rsidRPr="008A563E" w14:paraId="7DC58975" w14:textId="77777777" w:rsidTr="00637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88C8652" w14:textId="66434100" w:rsidR="00BB7482" w:rsidRDefault="00BB7482" w:rsidP="00637D5C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…</w:t>
            </w:r>
          </w:p>
        </w:tc>
        <w:tc>
          <w:tcPr>
            <w:tcW w:w="2528" w:type="dxa"/>
          </w:tcPr>
          <w:p w14:paraId="7209E87A" w14:textId="77777777" w:rsidR="00BB7482" w:rsidRPr="008A563E" w:rsidRDefault="00BB7482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536" w:type="dxa"/>
          </w:tcPr>
          <w:p w14:paraId="012897B8" w14:textId="77777777" w:rsidR="00BB7482" w:rsidRPr="008A563E" w:rsidRDefault="00BB7482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176" w:type="dxa"/>
          </w:tcPr>
          <w:p w14:paraId="0D512A04" w14:textId="77777777" w:rsidR="00BB7482" w:rsidRDefault="00BB7482" w:rsidP="00EB5C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308E049" w14:textId="6108497D" w:rsidR="00F56C0D" w:rsidRDefault="00F56C0D" w:rsidP="00651917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14:paraId="15F83620" w14:textId="05EDE4D7" w:rsidR="002671DA" w:rsidRPr="002671DA" w:rsidRDefault="002671DA" w:rsidP="00651917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Resulting modifications:</w:t>
      </w:r>
    </w:p>
    <w:p w14:paraId="1270B52B" w14:textId="693947F6" w:rsidR="002671DA" w:rsidRPr="002671DA" w:rsidRDefault="002671DA" w:rsidP="002671DA">
      <w:pPr>
        <w:rPr>
          <w:rFonts w:asciiTheme="minorHAnsi" w:hAnsiTheme="minorHAnsi" w:cs="Arial"/>
          <w:i/>
          <w:color w:val="FF0000"/>
          <w:sz w:val="22"/>
          <w:szCs w:val="22"/>
        </w:rPr>
      </w:pPr>
      <w:r w:rsidRPr="002671DA">
        <w:rPr>
          <w:rFonts w:asciiTheme="minorHAnsi" w:hAnsiTheme="minorHAnsi" w:cs="Arial"/>
          <w:i/>
          <w:color w:val="FF0000"/>
          <w:sz w:val="22"/>
          <w:szCs w:val="22"/>
        </w:rPr>
        <w:t>List any relevant modifications if any.</w:t>
      </w:r>
    </w:p>
    <w:p w14:paraId="42C4CE5B" w14:textId="020E51E0" w:rsidR="00BB7482" w:rsidRPr="002671DA" w:rsidRDefault="00BB7482" w:rsidP="00651917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Notes:</w:t>
      </w:r>
    </w:p>
    <w:p w14:paraId="766CD9E6" w14:textId="7DB47D87" w:rsidR="00BB7482" w:rsidRDefault="00BB7482" w:rsidP="00BB7482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 xml:space="preserve">Describe </w:t>
      </w:r>
      <w:r w:rsidR="002B6A7E">
        <w:rPr>
          <w:rFonts w:asciiTheme="minorHAnsi" w:hAnsiTheme="minorHAnsi" w:cs="Arial"/>
          <w:i/>
          <w:color w:val="FF0000"/>
          <w:sz w:val="22"/>
          <w:szCs w:val="22"/>
        </w:rPr>
        <w:t>any relevant results or comments.</w:t>
      </w:r>
    </w:p>
    <w:p w14:paraId="7C3FFD53" w14:textId="77777777" w:rsidR="008A52E8" w:rsidRPr="00651917" w:rsidRDefault="008A52E8" w:rsidP="00651917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14:paraId="3DE652E9" w14:textId="77777777" w:rsidR="008A52E8" w:rsidRDefault="008A52E8" w:rsidP="008A52E8">
      <w:pPr>
        <w:pStyle w:val="Heading2"/>
      </w:pPr>
      <w:bookmarkStart w:id="5" w:name="_Toc515037841"/>
      <w:r w:rsidRPr="00187DD6">
        <w:t>User acceptance testing</w:t>
      </w:r>
      <w:bookmarkEnd w:id="5"/>
    </w:p>
    <w:p w14:paraId="27A24AF7" w14:textId="77777777" w:rsidR="00A356F0" w:rsidRDefault="00A356F0" w:rsidP="00A356F0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Describe the test result.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648"/>
        <w:gridCol w:w="2301"/>
        <w:gridCol w:w="2469"/>
        <w:gridCol w:w="2517"/>
      </w:tblGrid>
      <w:tr w:rsidR="00A356F0" w:rsidRPr="00382055" w14:paraId="605BDFAA" w14:textId="40DB616D" w:rsidTr="00A356F0">
        <w:tc>
          <w:tcPr>
            <w:tcW w:w="2648" w:type="dxa"/>
            <w:hideMark/>
          </w:tcPr>
          <w:p w14:paraId="017AD577" w14:textId="77777777" w:rsidR="00A356F0" w:rsidRPr="00382055" w:rsidRDefault="00A356F0" w:rsidP="00EB5C85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Strata</w:t>
            </w:r>
            <w:r w:rsidRPr="00382055"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2301" w:type="dxa"/>
          </w:tcPr>
          <w:p w14:paraId="3BA35A75" w14:textId="1B57F78A" w:rsidR="00A356F0" w:rsidRDefault="00A356F0" w:rsidP="00EB5C85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Patient ID</w:t>
            </w:r>
          </w:p>
        </w:tc>
        <w:tc>
          <w:tcPr>
            <w:tcW w:w="2469" w:type="dxa"/>
          </w:tcPr>
          <w:p w14:paraId="04CA643E" w14:textId="4F95A9E3" w:rsidR="00A356F0" w:rsidRDefault="00A356F0" w:rsidP="00EB5C85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Patient data</w:t>
            </w:r>
          </w:p>
        </w:tc>
        <w:tc>
          <w:tcPr>
            <w:tcW w:w="2517" w:type="dxa"/>
          </w:tcPr>
          <w:p w14:paraId="3B3574E7" w14:textId="30DCBEC0" w:rsidR="00A356F0" w:rsidRDefault="00FF28F9" w:rsidP="00EB5C85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Medidata Randomization Process</w:t>
            </w:r>
            <w:r w:rsidR="00A356F0"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 xml:space="preserve"> log</w:t>
            </w:r>
          </w:p>
        </w:tc>
      </w:tr>
      <w:tr w:rsidR="00A356F0" w:rsidRPr="00382055" w14:paraId="6A83052D" w14:textId="0CD2A7C0" w:rsidTr="00A356F0">
        <w:tc>
          <w:tcPr>
            <w:tcW w:w="2648" w:type="dxa"/>
          </w:tcPr>
          <w:p w14:paraId="07B94B1B" w14:textId="3E8722E0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BD7ACF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F1,F2,F3</w:t>
            </w:r>
          </w:p>
        </w:tc>
        <w:tc>
          <w:tcPr>
            <w:tcW w:w="2301" w:type="dxa"/>
          </w:tcPr>
          <w:p w14:paraId="09E4CB56" w14:textId="77777777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007D7B8C" w14:textId="04D2110D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2517" w:type="dxa"/>
          </w:tcPr>
          <w:p w14:paraId="087A1E76" w14:textId="77777777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</w:tr>
      <w:tr w:rsidR="00A356F0" w:rsidRPr="00382055" w14:paraId="72FD0DAD" w14:textId="4FEF40B3" w:rsidTr="00A356F0">
        <w:tc>
          <w:tcPr>
            <w:tcW w:w="2648" w:type="dxa"/>
          </w:tcPr>
          <w:p w14:paraId="732F2721" w14:textId="0E59DE34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BD7ACF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F1,F2,F4</w:t>
            </w:r>
          </w:p>
        </w:tc>
        <w:tc>
          <w:tcPr>
            <w:tcW w:w="2301" w:type="dxa"/>
          </w:tcPr>
          <w:p w14:paraId="61969865" w14:textId="77777777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40CF25CE" w14:textId="29594AC8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2517" w:type="dxa"/>
          </w:tcPr>
          <w:p w14:paraId="2891F6D5" w14:textId="77777777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</w:tr>
      <w:tr w:rsidR="00A356F0" w:rsidRPr="00382055" w14:paraId="1B89EAA9" w14:textId="02B72120" w:rsidTr="00A356F0">
        <w:tc>
          <w:tcPr>
            <w:tcW w:w="2648" w:type="dxa"/>
          </w:tcPr>
          <w:p w14:paraId="64794646" w14:textId="2FE93DF1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BD7ACF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…</w:t>
            </w:r>
          </w:p>
        </w:tc>
        <w:tc>
          <w:tcPr>
            <w:tcW w:w="2301" w:type="dxa"/>
          </w:tcPr>
          <w:p w14:paraId="5505EA97" w14:textId="77777777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6261EE1F" w14:textId="69614E4E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2517" w:type="dxa"/>
          </w:tcPr>
          <w:p w14:paraId="467E70A3" w14:textId="77777777" w:rsidR="00A356F0" w:rsidRPr="00BD7ACF" w:rsidRDefault="00A356F0" w:rsidP="00BD7ACF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</w:tr>
    </w:tbl>
    <w:p w14:paraId="5D672CA2" w14:textId="77777777" w:rsidR="005F3FB2" w:rsidRDefault="005F3FB2" w:rsidP="005F3FB2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14:paraId="5A2829E0" w14:textId="77777777" w:rsidR="005F3FB2" w:rsidRPr="002671DA" w:rsidRDefault="005F3FB2" w:rsidP="005F3FB2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Resulting modifications:</w:t>
      </w:r>
    </w:p>
    <w:p w14:paraId="51DB6D36" w14:textId="77777777" w:rsidR="005F3FB2" w:rsidRPr="002671DA" w:rsidRDefault="005F3FB2" w:rsidP="005F3FB2">
      <w:pPr>
        <w:rPr>
          <w:rFonts w:asciiTheme="minorHAnsi" w:hAnsiTheme="minorHAnsi" w:cs="Arial"/>
          <w:i/>
          <w:color w:val="FF0000"/>
          <w:sz w:val="22"/>
          <w:szCs w:val="22"/>
        </w:rPr>
      </w:pPr>
      <w:r w:rsidRPr="002671DA">
        <w:rPr>
          <w:rFonts w:asciiTheme="minorHAnsi" w:hAnsiTheme="minorHAnsi" w:cs="Arial"/>
          <w:i/>
          <w:color w:val="FF0000"/>
          <w:sz w:val="22"/>
          <w:szCs w:val="22"/>
        </w:rPr>
        <w:t>List any relevant modifications if any.</w:t>
      </w:r>
    </w:p>
    <w:p w14:paraId="69F98D9A" w14:textId="77777777" w:rsidR="005F3FB2" w:rsidRPr="002671DA" w:rsidRDefault="005F3FB2" w:rsidP="005F3FB2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Notes:</w:t>
      </w:r>
    </w:p>
    <w:p w14:paraId="25BA36BF" w14:textId="77777777" w:rsidR="005F3FB2" w:rsidRDefault="005F3FB2" w:rsidP="005F3FB2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Describe any relevant results or comments.</w:t>
      </w:r>
    </w:p>
    <w:p w14:paraId="520807D4" w14:textId="77777777" w:rsidR="008A52E8" w:rsidRPr="00651917" w:rsidRDefault="008A52E8" w:rsidP="00651917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14:paraId="7916B71D" w14:textId="77777777" w:rsidR="008A52E8" w:rsidRDefault="008A52E8" w:rsidP="008A52E8">
      <w:pPr>
        <w:pStyle w:val="Heading2"/>
      </w:pPr>
      <w:bookmarkStart w:id="6" w:name="_Toc515037842"/>
      <w:r>
        <w:t>Performance testing</w:t>
      </w:r>
      <w:bookmarkEnd w:id="6"/>
    </w:p>
    <w:p w14:paraId="53D7A577" w14:textId="3E9CE191" w:rsidR="00A356F0" w:rsidRDefault="00A356F0" w:rsidP="00A356F0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Describe the test result.</w:t>
      </w:r>
    </w:p>
    <w:p w14:paraId="23863B7D" w14:textId="676A8E9A" w:rsidR="005F3FB2" w:rsidRPr="00AD1920" w:rsidRDefault="005F3FB2" w:rsidP="00AD1920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14:paraId="7DED9850" w14:textId="7DE8D9D3" w:rsidR="005F3FB2" w:rsidRPr="00AD1920" w:rsidRDefault="005F3FB2" w:rsidP="00AD1920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 w:rsidRPr="00AD1920">
        <w:rPr>
          <w:rFonts w:asciiTheme="minorHAnsi" w:hAnsiTheme="minorHAnsi" w:cs="Arial"/>
          <w:color w:val="333333"/>
          <w:sz w:val="22"/>
          <w:szCs w:val="22"/>
        </w:rPr>
        <w:t>Modified patient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01"/>
        <w:gridCol w:w="2469"/>
        <w:gridCol w:w="2517"/>
      </w:tblGrid>
      <w:tr w:rsidR="005F3FB2" w:rsidRPr="00382055" w14:paraId="7BE7071D" w14:textId="77777777" w:rsidTr="00EB5C85">
        <w:tc>
          <w:tcPr>
            <w:tcW w:w="2301" w:type="dxa"/>
          </w:tcPr>
          <w:p w14:paraId="28AC7490" w14:textId="77777777" w:rsidR="005F3FB2" w:rsidRDefault="005F3FB2" w:rsidP="005F3FB2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Patient ID</w:t>
            </w:r>
          </w:p>
        </w:tc>
        <w:tc>
          <w:tcPr>
            <w:tcW w:w="2469" w:type="dxa"/>
          </w:tcPr>
          <w:p w14:paraId="7B0091C6" w14:textId="72B19531" w:rsidR="005F3FB2" w:rsidRDefault="005F3FB2" w:rsidP="005F3FB2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Strata</w:t>
            </w:r>
            <w:r w:rsidRPr="00382055"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r w:rsidR="00AD1920"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at time of randomization</w:t>
            </w:r>
          </w:p>
        </w:tc>
        <w:tc>
          <w:tcPr>
            <w:tcW w:w="2517" w:type="dxa"/>
          </w:tcPr>
          <w:p w14:paraId="5FE5547C" w14:textId="1A96BFEA" w:rsidR="005F3FB2" w:rsidRDefault="00AD1920" w:rsidP="005F3FB2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Modified strata</w:t>
            </w:r>
          </w:p>
        </w:tc>
      </w:tr>
      <w:tr w:rsidR="005F3FB2" w:rsidRPr="00382055" w14:paraId="41AE15F9" w14:textId="77777777" w:rsidTr="00EB5C85">
        <w:tc>
          <w:tcPr>
            <w:tcW w:w="2301" w:type="dxa"/>
          </w:tcPr>
          <w:p w14:paraId="141B8696" w14:textId="77777777" w:rsidR="005F3FB2" w:rsidRPr="00BD7ACF" w:rsidRDefault="005F3FB2" w:rsidP="005F3FB2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7F06E8C7" w14:textId="628390F4" w:rsidR="005F3FB2" w:rsidRPr="00BD7ACF" w:rsidRDefault="005F3FB2" w:rsidP="005F3FB2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BD7ACF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F1,F2,F3</w:t>
            </w:r>
          </w:p>
        </w:tc>
        <w:tc>
          <w:tcPr>
            <w:tcW w:w="2517" w:type="dxa"/>
          </w:tcPr>
          <w:p w14:paraId="471D14A7" w14:textId="60B90EF7" w:rsidR="005F3FB2" w:rsidRPr="00BD7ACF" w:rsidRDefault="005F3FB2" w:rsidP="005F3FB2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BD7ACF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F1,F2,F3</w:t>
            </w:r>
          </w:p>
        </w:tc>
      </w:tr>
    </w:tbl>
    <w:p w14:paraId="3328B9CE" w14:textId="79C1587F" w:rsidR="005F3FB2" w:rsidRDefault="005F3FB2" w:rsidP="005F3FB2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14:paraId="096D0284" w14:textId="4C964473" w:rsidR="00AD1920" w:rsidRDefault="00AD1920" w:rsidP="005F3FB2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Result after new randomization: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01"/>
        <w:gridCol w:w="2469"/>
        <w:gridCol w:w="2517"/>
        <w:gridCol w:w="2517"/>
      </w:tblGrid>
      <w:tr w:rsidR="00AD1920" w:rsidRPr="00382055" w14:paraId="5BD4153A" w14:textId="71D7550B" w:rsidTr="00333F91">
        <w:tc>
          <w:tcPr>
            <w:tcW w:w="2301" w:type="dxa"/>
          </w:tcPr>
          <w:p w14:paraId="4608AE34" w14:textId="0E5384BA" w:rsidR="00AD1920" w:rsidRDefault="00AD1920" w:rsidP="00AD1920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Patient ID</w:t>
            </w:r>
          </w:p>
        </w:tc>
        <w:tc>
          <w:tcPr>
            <w:tcW w:w="2469" w:type="dxa"/>
          </w:tcPr>
          <w:p w14:paraId="560FD4E2" w14:textId="77777777" w:rsidR="00AD1920" w:rsidRDefault="00AD1920" w:rsidP="00AD1920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Strata</w:t>
            </w:r>
            <w:r w:rsidRPr="00382055"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at time of randomization</w:t>
            </w:r>
          </w:p>
        </w:tc>
        <w:tc>
          <w:tcPr>
            <w:tcW w:w="2517" w:type="dxa"/>
          </w:tcPr>
          <w:p w14:paraId="3866D3B2" w14:textId="77777777" w:rsidR="00AD1920" w:rsidRDefault="00AD1920" w:rsidP="00AD1920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>Modified strata</w:t>
            </w:r>
          </w:p>
        </w:tc>
        <w:tc>
          <w:tcPr>
            <w:tcW w:w="2517" w:type="dxa"/>
          </w:tcPr>
          <w:p w14:paraId="6CE68313" w14:textId="5EB81D93" w:rsidR="00AD1920" w:rsidRDefault="00AD1920" w:rsidP="00AD1920">
            <w:pPr>
              <w:pStyle w:val="NormalWeb"/>
              <w:spacing w:before="150"/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 xml:space="preserve">Strata in </w:t>
            </w:r>
            <w:r w:rsidR="00FF28F9">
              <w:rPr>
                <w:rFonts w:asciiTheme="minorHAnsi" w:hAnsiTheme="minorHAnsi"/>
                <w:sz w:val="22"/>
                <w:szCs w:val="22"/>
              </w:rPr>
              <w:t>Medidata Randomization Process</w:t>
            </w:r>
            <w:r>
              <w:rPr>
                <w:rFonts w:asciiTheme="minorHAnsi" w:hAnsiTheme="minorHAnsi" w:cs="Arial"/>
                <w:b/>
                <w:bCs/>
                <w:color w:val="333333"/>
                <w:sz w:val="21"/>
                <w:szCs w:val="21"/>
              </w:rPr>
              <w:t xml:space="preserve"> log</w:t>
            </w:r>
          </w:p>
        </w:tc>
      </w:tr>
      <w:tr w:rsidR="00AD1920" w:rsidRPr="00382055" w14:paraId="1BEEA868" w14:textId="623F684F" w:rsidTr="00333F91">
        <w:tc>
          <w:tcPr>
            <w:tcW w:w="2301" w:type="dxa"/>
          </w:tcPr>
          <w:p w14:paraId="723F296F" w14:textId="77777777" w:rsidR="00AD1920" w:rsidRPr="00BD7ACF" w:rsidRDefault="00AD1920" w:rsidP="00AD1920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</w:p>
        </w:tc>
        <w:tc>
          <w:tcPr>
            <w:tcW w:w="2469" w:type="dxa"/>
          </w:tcPr>
          <w:p w14:paraId="7C257F95" w14:textId="77777777" w:rsidR="00AD1920" w:rsidRPr="00BD7ACF" w:rsidRDefault="00AD1920" w:rsidP="00AD1920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BD7ACF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F1,F2,F3</w:t>
            </w:r>
          </w:p>
        </w:tc>
        <w:tc>
          <w:tcPr>
            <w:tcW w:w="2517" w:type="dxa"/>
          </w:tcPr>
          <w:p w14:paraId="459C6580" w14:textId="77777777" w:rsidR="00AD1920" w:rsidRPr="00BD7ACF" w:rsidRDefault="00AD1920" w:rsidP="00AD1920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BD7ACF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F1,F2,F3</w:t>
            </w:r>
          </w:p>
        </w:tc>
        <w:tc>
          <w:tcPr>
            <w:tcW w:w="2517" w:type="dxa"/>
          </w:tcPr>
          <w:p w14:paraId="35919B02" w14:textId="6E913B5C" w:rsidR="00AD1920" w:rsidRPr="00BD7ACF" w:rsidRDefault="00AD1920" w:rsidP="00AD1920">
            <w:pPr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</w:pPr>
            <w:r w:rsidRPr="00BD7ACF">
              <w:rPr>
                <w:rFonts w:asciiTheme="minorHAnsi" w:hAnsiTheme="minorHAnsi" w:cs="Arial"/>
                <w:i/>
                <w:color w:val="FF0000"/>
                <w:sz w:val="22"/>
                <w:szCs w:val="22"/>
              </w:rPr>
              <w:t>F1,F2,F3</w:t>
            </w:r>
          </w:p>
        </w:tc>
      </w:tr>
    </w:tbl>
    <w:p w14:paraId="3BCCD1B6" w14:textId="77777777" w:rsidR="00AD1920" w:rsidRDefault="00AD1920" w:rsidP="005F3FB2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p w14:paraId="3C6CD4A6" w14:textId="77777777" w:rsidR="005F3FB2" w:rsidRPr="002671DA" w:rsidRDefault="005F3FB2" w:rsidP="005F3FB2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Resulting modifications:</w:t>
      </w:r>
    </w:p>
    <w:p w14:paraId="3626C2B7" w14:textId="77777777" w:rsidR="005F3FB2" w:rsidRPr="002671DA" w:rsidRDefault="005F3FB2" w:rsidP="005F3FB2">
      <w:pPr>
        <w:rPr>
          <w:rFonts w:asciiTheme="minorHAnsi" w:hAnsiTheme="minorHAnsi" w:cs="Arial"/>
          <w:i/>
          <w:color w:val="FF0000"/>
          <w:sz w:val="22"/>
          <w:szCs w:val="22"/>
        </w:rPr>
      </w:pPr>
      <w:r w:rsidRPr="002671DA">
        <w:rPr>
          <w:rFonts w:asciiTheme="minorHAnsi" w:hAnsiTheme="minorHAnsi" w:cs="Arial"/>
          <w:i/>
          <w:color w:val="FF0000"/>
          <w:sz w:val="22"/>
          <w:szCs w:val="22"/>
        </w:rPr>
        <w:t>List any relevant modifications if any.</w:t>
      </w:r>
    </w:p>
    <w:p w14:paraId="0808BB3A" w14:textId="77777777" w:rsidR="005F3FB2" w:rsidRPr="002671DA" w:rsidRDefault="005F3FB2" w:rsidP="005F3FB2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  <w:u w:val="single"/>
        </w:rPr>
      </w:pPr>
      <w:r w:rsidRPr="002671DA">
        <w:rPr>
          <w:rFonts w:asciiTheme="minorHAnsi" w:hAnsiTheme="minorHAnsi" w:cs="Arial"/>
          <w:color w:val="333333"/>
          <w:sz w:val="22"/>
          <w:szCs w:val="22"/>
          <w:u w:val="single"/>
        </w:rPr>
        <w:t>Notes:</w:t>
      </w:r>
    </w:p>
    <w:p w14:paraId="52036441" w14:textId="77777777" w:rsidR="005F3FB2" w:rsidRDefault="005F3FB2" w:rsidP="005F3FB2">
      <w:pPr>
        <w:rPr>
          <w:rFonts w:asciiTheme="minorHAnsi" w:hAnsiTheme="minorHAnsi" w:cs="Arial"/>
          <w:i/>
          <w:color w:val="FF0000"/>
          <w:sz w:val="22"/>
          <w:szCs w:val="22"/>
        </w:rPr>
      </w:pPr>
      <w:r>
        <w:rPr>
          <w:rFonts w:asciiTheme="minorHAnsi" w:hAnsiTheme="minorHAnsi" w:cs="Arial"/>
          <w:i/>
          <w:color w:val="FF0000"/>
          <w:sz w:val="22"/>
          <w:szCs w:val="22"/>
        </w:rPr>
        <w:t>Describe any relevant results or comments.</w:t>
      </w:r>
    </w:p>
    <w:p w14:paraId="1AEBA18D" w14:textId="77DBB235" w:rsidR="008A563E" w:rsidRPr="001C6767" w:rsidRDefault="008A563E" w:rsidP="001C6767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1"/>
          <w:szCs w:val="21"/>
        </w:rPr>
      </w:pPr>
    </w:p>
    <w:p w14:paraId="5CA167E0" w14:textId="30B16E15" w:rsidR="00F74EBD" w:rsidRPr="008A563E" w:rsidRDefault="00AD1920" w:rsidP="00702372">
      <w:pPr>
        <w:pStyle w:val="Heading1"/>
        <w:rPr>
          <w:rFonts w:asciiTheme="minorHAnsi" w:hAnsiTheme="minorHAnsi"/>
          <w:b w:val="0"/>
        </w:rPr>
      </w:pPr>
      <w:bookmarkStart w:id="7" w:name="_Toc515037843"/>
      <w:r>
        <w:rPr>
          <w:rFonts w:asciiTheme="minorHAnsi" w:hAnsiTheme="minorHAnsi"/>
          <w:b w:val="0"/>
        </w:rPr>
        <w:t>Conclusion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04"/>
        <w:gridCol w:w="2604"/>
        <w:gridCol w:w="2605"/>
      </w:tblGrid>
      <w:tr w:rsidR="00AD1920" w14:paraId="6CF4C69C" w14:textId="144B1F79" w:rsidTr="00AD1920">
        <w:tc>
          <w:tcPr>
            <w:tcW w:w="2122" w:type="dxa"/>
          </w:tcPr>
          <w:p w14:paraId="084131FB" w14:textId="5E956DBB" w:rsidR="00AD1920" w:rsidRDefault="00AD1920" w:rsidP="00AD1920">
            <w:pPr>
              <w:pStyle w:val="NormalWeb"/>
              <w:spacing w:before="15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  <w:tc>
          <w:tcPr>
            <w:tcW w:w="2604" w:type="dxa"/>
          </w:tcPr>
          <w:p w14:paraId="48271FAF" w14:textId="2EFECE9D" w:rsidR="00AD1920" w:rsidRDefault="00AD1920" w:rsidP="00AD1920">
            <w:pPr>
              <w:pStyle w:val="NormalWeb"/>
              <w:spacing w:before="150" w:beforeAutospacing="0" w:after="0" w:afterAutospacing="0"/>
              <w:jc w:val="center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Functional Testing</w:t>
            </w:r>
          </w:p>
        </w:tc>
        <w:tc>
          <w:tcPr>
            <w:tcW w:w="2604" w:type="dxa"/>
          </w:tcPr>
          <w:p w14:paraId="1FF74A94" w14:textId="3DEDAD0B" w:rsidR="00AD1920" w:rsidRDefault="00AD1920" w:rsidP="00AD1920">
            <w:pPr>
              <w:pStyle w:val="NormalWeb"/>
              <w:spacing w:before="150" w:beforeAutospacing="0" w:after="0" w:afterAutospacing="0"/>
              <w:jc w:val="center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UAT</w:t>
            </w:r>
          </w:p>
        </w:tc>
        <w:tc>
          <w:tcPr>
            <w:tcW w:w="2605" w:type="dxa"/>
          </w:tcPr>
          <w:p w14:paraId="21032805" w14:textId="5DE74788" w:rsidR="00AD1920" w:rsidRDefault="00AD1920" w:rsidP="00AD1920">
            <w:pPr>
              <w:pStyle w:val="NormalWeb"/>
              <w:spacing w:before="150" w:beforeAutospacing="0" w:after="0" w:afterAutospacing="0"/>
              <w:jc w:val="center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Performance Testing</w:t>
            </w:r>
          </w:p>
        </w:tc>
      </w:tr>
      <w:tr w:rsidR="00AD1920" w14:paraId="24347BDF" w14:textId="11231119" w:rsidTr="00AD1920">
        <w:tc>
          <w:tcPr>
            <w:tcW w:w="2122" w:type="dxa"/>
          </w:tcPr>
          <w:p w14:paraId="143B7C62" w14:textId="06D45B46" w:rsidR="00AD1920" w:rsidRPr="00AD1920" w:rsidRDefault="00AD1920" w:rsidP="00AD1920">
            <w:pPr>
              <w:pStyle w:val="NormalWeb"/>
              <w:spacing w:before="15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AD1920">
              <w:rPr>
                <w:rFonts w:asciiTheme="minorHAnsi" w:hAnsiTheme="minorHAnsi" w:cs="Arial"/>
                <w:color w:val="333333"/>
                <w:sz w:val="22"/>
                <w:szCs w:val="22"/>
              </w:rPr>
              <w:t>CRF version used for the tests</w:t>
            </w:r>
          </w:p>
        </w:tc>
        <w:tc>
          <w:tcPr>
            <w:tcW w:w="2604" w:type="dxa"/>
          </w:tcPr>
          <w:p w14:paraId="491F84CE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  <w:tc>
          <w:tcPr>
            <w:tcW w:w="2604" w:type="dxa"/>
          </w:tcPr>
          <w:p w14:paraId="5936BE6F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  <w:tc>
          <w:tcPr>
            <w:tcW w:w="2605" w:type="dxa"/>
          </w:tcPr>
          <w:p w14:paraId="0953B84A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  <w:tr w:rsidR="00AD1920" w14:paraId="7E01EBCF" w14:textId="6BD197F1" w:rsidTr="00AD1920">
        <w:tc>
          <w:tcPr>
            <w:tcW w:w="2122" w:type="dxa"/>
          </w:tcPr>
          <w:p w14:paraId="05744D61" w14:textId="5F7CC2B5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T</w:t>
            </w:r>
            <w:r w:rsidRPr="00AD1920">
              <w:rPr>
                <w:rFonts w:asciiTheme="minorHAnsi" w:hAnsiTheme="minorHAnsi" w:cs="Arial"/>
                <w:color w:val="333333"/>
                <w:sz w:val="22"/>
                <w:szCs w:val="22"/>
              </w:rPr>
              <w:t>he environment</w:t>
            </w: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(s)</w:t>
            </w:r>
            <w:r w:rsidRPr="00AD1920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used</w:t>
            </w:r>
          </w:p>
        </w:tc>
        <w:tc>
          <w:tcPr>
            <w:tcW w:w="2604" w:type="dxa"/>
          </w:tcPr>
          <w:p w14:paraId="59C93BB5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  <w:tc>
          <w:tcPr>
            <w:tcW w:w="2604" w:type="dxa"/>
          </w:tcPr>
          <w:p w14:paraId="180474CF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  <w:tc>
          <w:tcPr>
            <w:tcW w:w="2605" w:type="dxa"/>
          </w:tcPr>
          <w:p w14:paraId="62BEE711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  <w:tr w:rsidR="00AD1920" w14:paraId="1EAD037A" w14:textId="50B37461" w:rsidTr="00AD1920">
        <w:tc>
          <w:tcPr>
            <w:tcW w:w="2122" w:type="dxa"/>
          </w:tcPr>
          <w:p w14:paraId="2AC05066" w14:textId="7E17A866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T</w:t>
            </w:r>
            <w:r w:rsidRPr="00AD1920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he date of </w:t>
            </w: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finalization</w:t>
            </w:r>
          </w:p>
        </w:tc>
        <w:tc>
          <w:tcPr>
            <w:tcW w:w="2604" w:type="dxa"/>
          </w:tcPr>
          <w:p w14:paraId="2ED9179F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  <w:tc>
          <w:tcPr>
            <w:tcW w:w="2604" w:type="dxa"/>
          </w:tcPr>
          <w:p w14:paraId="596BFBF0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  <w:tc>
          <w:tcPr>
            <w:tcW w:w="2605" w:type="dxa"/>
          </w:tcPr>
          <w:p w14:paraId="0F849B16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  <w:tr w:rsidR="00AD1920" w14:paraId="23DDB842" w14:textId="6D3E5968" w:rsidTr="00AD1920">
        <w:tc>
          <w:tcPr>
            <w:tcW w:w="2122" w:type="dxa"/>
          </w:tcPr>
          <w:p w14:paraId="6E6B1843" w14:textId="601C6B99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T</w:t>
            </w:r>
            <w:r w:rsidRPr="00AD1920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est results and </w:t>
            </w:r>
            <w:r w:rsidR="00FF28F9">
              <w:rPr>
                <w:rFonts w:asciiTheme="minorHAnsi" w:hAnsiTheme="minorHAnsi"/>
                <w:sz w:val="22"/>
                <w:szCs w:val="22"/>
              </w:rPr>
              <w:t xml:space="preserve">Medidata Randomization Process </w:t>
            </w:r>
            <w:r w:rsidRPr="00AD1920">
              <w:rPr>
                <w:rFonts w:asciiTheme="minorHAnsi" w:hAnsiTheme="minorHAnsi" w:cs="Arial"/>
                <w:color w:val="333333"/>
                <w:sz w:val="22"/>
                <w:szCs w:val="22"/>
              </w:rPr>
              <w:t>modifications (if any).</w:t>
            </w:r>
          </w:p>
        </w:tc>
        <w:tc>
          <w:tcPr>
            <w:tcW w:w="2604" w:type="dxa"/>
          </w:tcPr>
          <w:p w14:paraId="1D8EC458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  <w:tc>
          <w:tcPr>
            <w:tcW w:w="2604" w:type="dxa"/>
          </w:tcPr>
          <w:p w14:paraId="090F1D25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  <w:tc>
          <w:tcPr>
            <w:tcW w:w="2605" w:type="dxa"/>
          </w:tcPr>
          <w:p w14:paraId="0BF8D063" w14:textId="77777777" w:rsidR="00AD1920" w:rsidRDefault="00AD1920" w:rsidP="00AD1920">
            <w:pPr>
              <w:pStyle w:val="NormalWeb"/>
              <w:spacing w:before="150" w:beforeAutospacing="0" w:after="0" w:afterAutospacing="0"/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</w:tbl>
    <w:p w14:paraId="0EC1163E" w14:textId="77777777" w:rsidR="00AD1920" w:rsidRPr="008A563E" w:rsidRDefault="00AD1920" w:rsidP="00551A9B">
      <w:pPr>
        <w:pStyle w:val="NormalWeb"/>
        <w:spacing w:before="150" w:beforeAutospacing="0" w:after="0" w:afterAutospacing="0"/>
        <w:rPr>
          <w:rFonts w:asciiTheme="minorHAnsi" w:hAnsiTheme="minorHAnsi" w:cs="Arial"/>
          <w:color w:val="333333"/>
          <w:sz w:val="22"/>
          <w:szCs w:val="22"/>
        </w:rPr>
      </w:pPr>
    </w:p>
    <w:sectPr w:rsidR="00AD1920" w:rsidRPr="008A563E" w:rsidSect="007835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56D8D" w14:textId="77777777" w:rsidR="001B1FB5" w:rsidRDefault="001B1FB5">
      <w:r>
        <w:separator/>
      </w:r>
    </w:p>
  </w:endnote>
  <w:endnote w:type="continuationSeparator" w:id="0">
    <w:p w14:paraId="4DD4B504" w14:textId="77777777" w:rsidR="001B1FB5" w:rsidRDefault="001B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D41A2" w14:textId="77777777" w:rsidR="00CB5C84" w:rsidRDefault="00CB5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DA535" w14:textId="57B022A7" w:rsidR="00D2598A" w:rsidRPr="002428BC" w:rsidRDefault="00C93503" w:rsidP="00C93503">
    <w:pPr>
      <w:tabs>
        <w:tab w:val="center" w:pos="4962"/>
        <w:tab w:val="right" w:pos="9923"/>
      </w:tabs>
      <w:rPr>
        <w:rFonts w:asciiTheme="minorHAnsi" w:hAnsiTheme="minorHAnsi" w:cstheme="minorHAnsi"/>
        <w:szCs w:val="24"/>
      </w:rPr>
    </w:pPr>
    <w:r w:rsidRPr="002428BC">
      <w:rPr>
        <w:rFonts w:asciiTheme="minorHAnsi" w:hAnsiTheme="minorHAnsi" w:cstheme="minorHAnsi"/>
        <w:szCs w:val="24"/>
      </w:rPr>
      <w:br/>
    </w:r>
    <w:r w:rsidR="00B00181">
      <w:rPr>
        <w:rFonts w:asciiTheme="minorHAnsi" w:hAnsiTheme="minorHAnsi" w:cstheme="minorHAnsi"/>
        <w:szCs w:val="24"/>
      </w:rPr>
      <w:t>ST-000-Temp-03</w:t>
    </w:r>
    <w:r w:rsidR="00D2598A" w:rsidRPr="002428BC">
      <w:rPr>
        <w:rFonts w:asciiTheme="minorHAnsi" w:hAnsiTheme="minorHAnsi" w:cstheme="minorHAnsi"/>
        <w:szCs w:val="24"/>
      </w:rPr>
      <w:tab/>
      <w:t xml:space="preserve">Page </w:t>
    </w:r>
    <w:r w:rsidR="00D2598A" w:rsidRPr="002428BC">
      <w:rPr>
        <w:rFonts w:asciiTheme="minorHAnsi" w:hAnsiTheme="minorHAnsi" w:cstheme="minorHAnsi"/>
        <w:szCs w:val="24"/>
      </w:rPr>
      <w:fldChar w:fldCharType="begin"/>
    </w:r>
    <w:r w:rsidR="00D2598A" w:rsidRPr="002428BC">
      <w:rPr>
        <w:rFonts w:asciiTheme="minorHAnsi" w:hAnsiTheme="minorHAnsi" w:cstheme="minorHAnsi"/>
        <w:szCs w:val="24"/>
      </w:rPr>
      <w:instrText xml:space="preserve"> PAGE </w:instrText>
    </w:r>
    <w:r w:rsidR="00D2598A" w:rsidRPr="002428BC">
      <w:rPr>
        <w:rFonts w:asciiTheme="minorHAnsi" w:hAnsiTheme="minorHAnsi" w:cstheme="minorHAnsi"/>
        <w:szCs w:val="24"/>
      </w:rPr>
      <w:fldChar w:fldCharType="separate"/>
    </w:r>
    <w:r w:rsidR="00793083">
      <w:rPr>
        <w:rFonts w:asciiTheme="minorHAnsi" w:hAnsiTheme="minorHAnsi" w:cstheme="minorHAnsi"/>
        <w:noProof/>
        <w:szCs w:val="24"/>
      </w:rPr>
      <w:t>2</w:t>
    </w:r>
    <w:r w:rsidR="00D2598A" w:rsidRPr="002428BC">
      <w:rPr>
        <w:rFonts w:asciiTheme="minorHAnsi" w:hAnsiTheme="minorHAnsi" w:cstheme="minorHAnsi"/>
        <w:szCs w:val="24"/>
      </w:rPr>
      <w:fldChar w:fldCharType="end"/>
    </w:r>
    <w:r w:rsidR="00D2598A" w:rsidRPr="002428BC">
      <w:rPr>
        <w:rFonts w:asciiTheme="minorHAnsi" w:hAnsiTheme="minorHAnsi" w:cstheme="minorHAnsi"/>
        <w:szCs w:val="24"/>
      </w:rPr>
      <w:t xml:space="preserve"> of </w:t>
    </w:r>
    <w:r w:rsidR="00D2598A" w:rsidRPr="002428BC">
      <w:rPr>
        <w:rFonts w:asciiTheme="minorHAnsi" w:hAnsiTheme="minorHAnsi" w:cstheme="minorHAnsi"/>
        <w:szCs w:val="24"/>
      </w:rPr>
      <w:fldChar w:fldCharType="begin"/>
    </w:r>
    <w:r w:rsidR="00D2598A" w:rsidRPr="002428BC">
      <w:rPr>
        <w:rFonts w:asciiTheme="minorHAnsi" w:hAnsiTheme="minorHAnsi" w:cstheme="minorHAnsi"/>
        <w:szCs w:val="24"/>
      </w:rPr>
      <w:instrText xml:space="preserve"> NUMPAGES </w:instrText>
    </w:r>
    <w:r w:rsidR="00D2598A" w:rsidRPr="002428BC">
      <w:rPr>
        <w:rFonts w:asciiTheme="minorHAnsi" w:hAnsiTheme="minorHAnsi" w:cstheme="minorHAnsi"/>
        <w:szCs w:val="24"/>
      </w:rPr>
      <w:fldChar w:fldCharType="separate"/>
    </w:r>
    <w:r w:rsidR="00793083">
      <w:rPr>
        <w:rFonts w:asciiTheme="minorHAnsi" w:hAnsiTheme="minorHAnsi" w:cstheme="minorHAnsi"/>
        <w:noProof/>
        <w:szCs w:val="24"/>
      </w:rPr>
      <w:t>2</w:t>
    </w:r>
    <w:r w:rsidR="00D2598A" w:rsidRPr="002428BC">
      <w:rPr>
        <w:rFonts w:asciiTheme="minorHAnsi" w:hAnsiTheme="minorHAnsi" w:cstheme="minorHAnsi"/>
        <w:szCs w:val="24"/>
      </w:rPr>
      <w:fldChar w:fldCharType="end"/>
    </w:r>
    <w:r w:rsidR="003F4B4B" w:rsidRPr="002428BC">
      <w:rPr>
        <w:rFonts w:asciiTheme="minorHAnsi" w:hAnsiTheme="minorHAnsi" w:cstheme="minorHAnsi"/>
        <w:szCs w:val="24"/>
      </w:rPr>
      <w:tab/>
    </w:r>
    <w:r w:rsidR="00BA7791" w:rsidRPr="002428BC">
      <w:rPr>
        <w:rFonts w:asciiTheme="minorHAnsi" w:hAnsiTheme="minorHAnsi" w:cstheme="minorHAnsi"/>
        <w:szCs w:val="24"/>
      </w:rPr>
      <w:t>Template v</w:t>
    </w:r>
    <w:r w:rsidR="003F4B4B" w:rsidRPr="002428BC">
      <w:rPr>
        <w:rFonts w:asciiTheme="minorHAnsi" w:hAnsiTheme="minorHAnsi" w:cstheme="minorHAnsi"/>
        <w:szCs w:val="24"/>
      </w:rPr>
      <w:t>ersion</w:t>
    </w:r>
    <w:r w:rsidR="00E6008B" w:rsidRPr="002428BC">
      <w:rPr>
        <w:rFonts w:asciiTheme="minorHAnsi" w:hAnsiTheme="minorHAnsi" w:cstheme="minorHAnsi"/>
        <w:szCs w:val="24"/>
      </w:rPr>
      <w:t xml:space="preserve"> </w:t>
    </w:r>
    <w:r w:rsidR="00B00181">
      <w:rPr>
        <w:rFonts w:asciiTheme="minorHAnsi" w:hAnsiTheme="minorHAnsi" w:cstheme="minorHAnsi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F9FF" w14:textId="345BDBC5" w:rsidR="00D2598A" w:rsidRPr="008C7CAC" w:rsidRDefault="00195D6C" w:rsidP="00C93503">
    <w:pPr>
      <w:tabs>
        <w:tab w:val="center" w:pos="4962"/>
        <w:tab w:val="right" w:pos="9923"/>
      </w:tabs>
      <w:rPr>
        <w:rFonts w:asciiTheme="minorHAnsi" w:hAnsiTheme="minorHAnsi" w:cstheme="minorHAnsi"/>
      </w:rPr>
    </w:pPr>
    <w:r>
      <w:br/>
    </w:r>
    <w:r w:rsidR="00B00181">
      <w:rPr>
        <w:rFonts w:asciiTheme="minorHAnsi" w:hAnsiTheme="minorHAnsi" w:cstheme="minorHAnsi"/>
      </w:rPr>
      <w:t>ST-000-Temp-03</w:t>
    </w:r>
    <w:r w:rsidR="00D2598A" w:rsidRPr="008C7CAC">
      <w:rPr>
        <w:rFonts w:asciiTheme="minorHAnsi" w:hAnsiTheme="minorHAnsi" w:cstheme="minorHAnsi"/>
      </w:rPr>
      <w:tab/>
      <w:t xml:space="preserve">Page </w:t>
    </w:r>
    <w:r w:rsidR="00D2598A" w:rsidRPr="008C7CAC">
      <w:rPr>
        <w:rFonts w:asciiTheme="minorHAnsi" w:hAnsiTheme="minorHAnsi" w:cstheme="minorHAnsi"/>
      </w:rPr>
      <w:fldChar w:fldCharType="begin"/>
    </w:r>
    <w:r w:rsidR="00D2598A" w:rsidRPr="008C7CAC">
      <w:rPr>
        <w:rFonts w:asciiTheme="minorHAnsi" w:hAnsiTheme="minorHAnsi" w:cstheme="minorHAnsi"/>
      </w:rPr>
      <w:instrText xml:space="preserve"> PAGE </w:instrText>
    </w:r>
    <w:r w:rsidR="00D2598A" w:rsidRPr="008C7CAC">
      <w:rPr>
        <w:rFonts w:asciiTheme="minorHAnsi" w:hAnsiTheme="minorHAnsi" w:cstheme="minorHAnsi"/>
      </w:rPr>
      <w:fldChar w:fldCharType="separate"/>
    </w:r>
    <w:r w:rsidR="00793083">
      <w:rPr>
        <w:rFonts w:asciiTheme="minorHAnsi" w:hAnsiTheme="minorHAnsi" w:cstheme="minorHAnsi"/>
        <w:noProof/>
      </w:rPr>
      <w:t>1</w:t>
    </w:r>
    <w:r w:rsidR="00D2598A" w:rsidRPr="008C7CAC">
      <w:rPr>
        <w:rFonts w:asciiTheme="minorHAnsi" w:hAnsiTheme="minorHAnsi" w:cstheme="minorHAnsi"/>
      </w:rPr>
      <w:fldChar w:fldCharType="end"/>
    </w:r>
    <w:r w:rsidR="00D2598A" w:rsidRPr="008C7CAC">
      <w:rPr>
        <w:rFonts w:asciiTheme="minorHAnsi" w:hAnsiTheme="minorHAnsi" w:cstheme="minorHAnsi"/>
      </w:rPr>
      <w:t xml:space="preserve"> of </w:t>
    </w:r>
    <w:r w:rsidR="006D0F06" w:rsidRPr="008C7CAC">
      <w:rPr>
        <w:rFonts w:asciiTheme="minorHAnsi" w:hAnsiTheme="minorHAnsi" w:cstheme="minorHAnsi"/>
      </w:rPr>
      <w:fldChar w:fldCharType="begin"/>
    </w:r>
    <w:r w:rsidR="006D0F06" w:rsidRPr="008C7CAC">
      <w:rPr>
        <w:rFonts w:asciiTheme="minorHAnsi" w:hAnsiTheme="minorHAnsi" w:cstheme="minorHAnsi"/>
      </w:rPr>
      <w:instrText xml:space="preserve"> NUMPAGES </w:instrText>
    </w:r>
    <w:r w:rsidR="006D0F06" w:rsidRPr="008C7CAC">
      <w:rPr>
        <w:rFonts w:asciiTheme="minorHAnsi" w:hAnsiTheme="minorHAnsi" w:cstheme="minorHAnsi"/>
      </w:rPr>
      <w:fldChar w:fldCharType="separate"/>
    </w:r>
    <w:r w:rsidR="00793083">
      <w:rPr>
        <w:rFonts w:asciiTheme="minorHAnsi" w:hAnsiTheme="minorHAnsi" w:cstheme="minorHAnsi"/>
        <w:noProof/>
      </w:rPr>
      <w:t>1</w:t>
    </w:r>
    <w:r w:rsidR="006D0F06" w:rsidRPr="008C7CAC">
      <w:rPr>
        <w:rFonts w:asciiTheme="minorHAnsi" w:hAnsiTheme="minorHAnsi" w:cstheme="minorHAnsi"/>
        <w:noProof/>
      </w:rPr>
      <w:fldChar w:fldCharType="end"/>
    </w:r>
    <w:r w:rsidR="00D2598A" w:rsidRPr="008C7CAC">
      <w:rPr>
        <w:rFonts w:asciiTheme="minorHAnsi" w:hAnsiTheme="minorHAnsi" w:cstheme="minorHAnsi"/>
      </w:rPr>
      <w:tab/>
    </w:r>
    <w:r w:rsidR="00454011" w:rsidRPr="008C7CAC">
      <w:rPr>
        <w:rFonts w:asciiTheme="minorHAnsi" w:hAnsiTheme="minorHAnsi" w:cstheme="minorHAnsi"/>
      </w:rPr>
      <w:t>Template v</w:t>
    </w:r>
    <w:r w:rsidR="00E6008B" w:rsidRPr="008C7CAC">
      <w:rPr>
        <w:rFonts w:asciiTheme="minorHAnsi" w:hAnsiTheme="minorHAnsi" w:cstheme="minorHAnsi"/>
      </w:rPr>
      <w:t xml:space="preserve">ersion </w:t>
    </w:r>
    <w:r w:rsidR="00B00181">
      <w:rPr>
        <w:rFonts w:asciiTheme="minorHAnsi" w:hAnsiTheme="minorHAnsi" w:cstheme="minorHAnsi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EE77F" w14:textId="77777777" w:rsidR="001B1FB5" w:rsidRDefault="001B1FB5">
      <w:r>
        <w:separator/>
      </w:r>
    </w:p>
  </w:footnote>
  <w:footnote w:type="continuationSeparator" w:id="0">
    <w:p w14:paraId="3163F574" w14:textId="77777777" w:rsidR="001B1FB5" w:rsidRDefault="001B1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32F78" w14:textId="77777777" w:rsidR="00CB5C84" w:rsidRDefault="00CB5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8DA62" w14:textId="246EEB4A" w:rsidR="00D2598A" w:rsidRPr="008C7CAC" w:rsidRDefault="00FF28F9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Cs w:val="24"/>
      </w:rPr>
      <w:t>Randomization Test report</w:t>
    </w:r>
    <w:r w:rsidR="00CB5C84">
      <w:rPr>
        <w:rFonts w:asciiTheme="minorHAnsi" w:hAnsiTheme="minorHAnsi" w:cstheme="minorHAnsi"/>
        <w:szCs w:val="24"/>
      </w:rPr>
      <w:t xml:space="preserve"> Study </w:t>
    </w:r>
    <w:r w:rsidR="00CB5C84" w:rsidRPr="00CB5C84">
      <w:rPr>
        <w:rFonts w:asciiTheme="minorHAnsi" w:hAnsiTheme="minorHAnsi" w:cstheme="minorHAnsi"/>
        <w:color w:val="FF0000"/>
        <w:szCs w:val="24"/>
      </w:rPr>
      <w:t>XXXX</w:t>
    </w:r>
    <w:r w:rsidR="00D2598A" w:rsidRPr="008C7CAC">
      <w:rPr>
        <w:rFonts w:asciiTheme="minorHAnsi" w:hAnsiTheme="minorHAnsi" w:cstheme="minorHAnsi"/>
        <w:szCs w:val="24"/>
      </w:rPr>
      <w:tab/>
    </w:r>
    <w:r w:rsidR="00D2598A" w:rsidRPr="008C7CAC">
      <w:rPr>
        <w:rFonts w:asciiTheme="minorHAnsi" w:hAnsiTheme="minorHAnsi" w:cstheme="minorHAnsi"/>
        <w:szCs w:val="24"/>
      </w:rPr>
      <w:tab/>
      <w:t>EORTC</w:t>
    </w:r>
    <w:r w:rsidR="00195D6C" w:rsidRPr="008C7CAC">
      <w:rPr>
        <w:rFonts w:asciiTheme="minorHAnsi" w:hAnsiTheme="minorHAnsi" w:cstheme="minorHAnsi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F16C7" w14:textId="77777777" w:rsidR="00EC0B6D" w:rsidRPr="0071494F" w:rsidRDefault="00EC0B6D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247"/>
      <w:gridCol w:w="222"/>
    </w:tblGrid>
    <w:tr w:rsidR="00EC0B6D" w:rsidRPr="00E40213" w14:paraId="0748BE6E" w14:textId="77777777" w:rsidTr="007835C5">
      <w:tc>
        <w:tcPr>
          <w:tcW w:w="6771" w:type="dxa"/>
        </w:tcPr>
        <w:tbl>
          <w:tblPr>
            <w:tblStyle w:val="TableGrid1"/>
            <w:tblW w:w="10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771"/>
            <w:gridCol w:w="3260"/>
          </w:tblGrid>
          <w:tr w:rsidR="00B00181" w:rsidRPr="00E40213" w14:paraId="4274C0DE" w14:textId="77777777" w:rsidTr="006F1441">
            <w:tc>
              <w:tcPr>
                <w:tcW w:w="6771" w:type="dxa"/>
              </w:tcPr>
              <w:p w14:paraId="60A88642" w14:textId="77777777" w:rsidR="00B00181" w:rsidRPr="004C41A9" w:rsidRDefault="00B00181" w:rsidP="00B00181">
                <w:r>
                  <w:rPr>
                    <w:noProof/>
                  </w:rPr>
                  <w:drawing>
                    <wp:inline distT="0" distB="0" distL="0" distR="0" wp14:anchorId="1417D605" wp14:editId="717A33B0">
                      <wp:extent cx="2569210" cy="1243330"/>
                      <wp:effectExtent l="0" t="0" r="0" b="0"/>
                      <wp:docPr id="3" name="Picture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9210" cy="12433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0" w:type="dxa"/>
                <w:vAlign w:val="center"/>
              </w:tcPr>
              <w:p w14:paraId="3C337BED" w14:textId="77777777" w:rsidR="00B00181" w:rsidRPr="007835C5" w:rsidRDefault="00B00181" w:rsidP="00B00181">
                <w:pPr>
                  <w:spacing w:before="0" w:after="0"/>
                  <w:jc w:val="right"/>
                </w:pPr>
                <w:r w:rsidRPr="007835C5">
                  <w:t>Avenue E. Mounier 83/11</w:t>
                </w:r>
              </w:p>
              <w:p w14:paraId="1E2606CC" w14:textId="77777777" w:rsidR="00B00181" w:rsidRPr="007835C5" w:rsidRDefault="00B00181" w:rsidP="00B00181">
                <w:pPr>
                  <w:spacing w:before="0" w:after="0"/>
                  <w:jc w:val="right"/>
                </w:pPr>
                <w:r w:rsidRPr="007835C5">
                  <w:t>1200 Brussels</w:t>
                </w:r>
              </w:p>
              <w:p w14:paraId="33DF6F77" w14:textId="77777777" w:rsidR="00B00181" w:rsidRPr="007835C5" w:rsidRDefault="00B00181" w:rsidP="00B00181">
                <w:pPr>
                  <w:spacing w:before="0" w:after="0"/>
                  <w:jc w:val="right"/>
                </w:pPr>
                <w:r w:rsidRPr="007835C5">
                  <w:t>Belgium</w:t>
                </w:r>
              </w:p>
              <w:p w14:paraId="1DC3FA48" w14:textId="77777777" w:rsidR="00B00181" w:rsidRPr="007835C5" w:rsidRDefault="00B00181" w:rsidP="00B00181">
                <w:pPr>
                  <w:spacing w:before="0" w:after="0"/>
                  <w:jc w:val="right"/>
                </w:pPr>
                <w:r w:rsidRPr="007835C5">
                  <w:t>Tel: +32 2 774 1611</w:t>
                </w:r>
              </w:p>
              <w:p w14:paraId="02654BAA" w14:textId="77777777" w:rsidR="00B00181" w:rsidRPr="007835C5" w:rsidRDefault="00B00181" w:rsidP="00B00181">
                <w:pPr>
                  <w:spacing w:before="0" w:after="0"/>
                  <w:jc w:val="right"/>
                </w:pPr>
                <w:r w:rsidRPr="007835C5">
                  <w:t>Email: eortc@eortc.be</w:t>
                </w:r>
              </w:p>
              <w:p w14:paraId="03147262" w14:textId="77777777" w:rsidR="00B00181" w:rsidRPr="007835C5" w:rsidRDefault="00B00181" w:rsidP="00B00181">
                <w:pPr>
                  <w:spacing w:before="0" w:after="0"/>
                  <w:jc w:val="right"/>
                  <w:rPr>
                    <w:lang w:val="fr-FR"/>
                  </w:rPr>
                </w:pPr>
                <w:r w:rsidRPr="007835C5">
                  <w:t>www.eortc.org</w:t>
                </w:r>
              </w:p>
            </w:tc>
          </w:tr>
        </w:tbl>
        <w:p w14:paraId="0079B60D" w14:textId="578C14CA" w:rsidR="00EC0B6D" w:rsidRPr="004C41A9" w:rsidRDefault="00EC0B6D" w:rsidP="000F6D0B"/>
      </w:tc>
      <w:tc>
        <w:tcPr>
          <w:tcW w:w="3260" w:type="dxa"/>
          <w:vAlign w:val="center"/>
        </w:tcPr>
        <w:p w14:paraId="78198D25" w14:textId="615DBF5C" w:rsidR="00EC0B6D" w:rsidRPr="007835C5" w:rsidRDefault="00EC0B6D" w:rsidP="007835C5">
          <w:pPr>
            <w:spacing w:before="0" w:after="0"/>
            <w:jc w:val="right"/>
            <w:rPr>
              <w:lang w:val="fr-FR"/>
            </w:rPr>
          </w:pPr>
        </w:p>
      </w:tc>
    </w:tr>
  </w:tbl>
  <w:p w14:paraId="0CBE2A5A" w14:textId="77777777" w:rsidR="00D2598A" w:rsidRPr="00E80CCE" w:rsidRDefault="00D2598A" w:rsidP="00974F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0059E"/>
    <w:multiLevelType w:val="hybridMultilevel"/>
    <w:tmpl w:val="5EBA6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AC2135"/>
    <w:multiLevelType w:val="multilevel"/>
    <w:tmpl w:val="5ECE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754E1D"/>
    <w:multiLevelType w:val="multilevel"/>
    <w:tmpl w:val="FFF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541733"/>
    <w:multiLevelType w:val="hybridMultilevel"/>
    <w:tmpl w:val="B07AEC08"/>
    <w:lvl w:ilvl="0" w:tplc="AEA47B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217341"/>
    <w:multiLevelType w:val="hybridMultilevel"/>
    <w:tmpl w:val="C13CB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5E33EB"/>
    <w:multiLevelType w:val="multilevel"/>
    <w:tmpl w:val="06B0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8F002C5"/>
    <w:multiLevelType w:val="multilevel"/>
    <w:tmpl w:val="BFEC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511FF8"/>
    <w:multiLevelType w:val="hybridMultilevel"/>
    <w:tmpl w:val="47D88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C52D8F"/>
    <w:multiLevelType w:val="hybridMultilevel"/>
    <w:tmpl w:val="2BD4D300"/>
    <w:lvl w:ilvl="0" w:tplc="AEA47B9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02581"/>
    <w:multiLevelType w:val="hybridMultilevel"/>
    <w:tmpl w:val="F6A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5" w15:restartNumberingAfterBreak="0">
    <w:nsid w:val="535E1485"/>
    <w:multiLevelType w:val="multilevel"/>
    <w:tmpl w:val="C058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C519F5"/>
    <w:multiLevelType w:val="multilevel"/>
    <w:tmpl w:val="20EEA1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671B7"/>
    <w:multiLevelType w:val="multilevel"/>
    <w:tmpl w:val="42CAC11C"/>
    <w:lvl w:ilvl="0">
      <w:start w:val="1"/>
      <w:numFmt w:val="decimal"/>
      <w:pStyle w:val="Heading1"/>
      <w:lvlText w:val="%1"/>
      <w:lvlJc w:val="left"/>
      <w:pPr>
        <w:tabs>
          <w:tab w:val="num" w:pos="708"/>
        </w:tabs>
        <w:ind w:left="708" w:hanging="567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275"/>
        </w:tabs>
        <w:ind w:left="1275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59"/>
        </w:tabs>
        <w:ind w:left="1559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842"/>
        </w:tabs>
        <w:ind w:left="1842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2126"/>
        </w:tabs>
        <w:ind w:left="2126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409"/>
        </w:tabs>
        <w:ind w:left="2409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021"/>
        </w:tabs>
        <w:ind w:left="2693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381"/>
        </w:tabs>
        <w:ind w:left="2976" w:hanging="2835"/>
      </w:pPr>
    </w:lvl>
  </w:abstractNum>
  <w:abstractNum w:abstractNumId="28" w15:restartNumberingAfterBreak="0">
    <w:nsid w:val="67FF683F"/>
    <w:multiLevelType w:val="multilevel"/>
    <w:tmpl w:val="ED4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3"/>
  </w:num>
  <w:num w:numId="3">
    <w:abstractNumId w:val="18"/>
  </w:num>
  <w:num w:numId="4">
    <w:abstractNumId w:val="29"/>
  </w:num>
  <w:num w:numId="5">
    <w:abstractNumId w:val="19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25"/>
  </w:num>
  <w:num w:numId="19">
    <w:abstractNumId w:val="11"/>
  </w:num>
  <w:num w:numId="20">
    <w:abstractNumId w:val="17"/>
  </w:num>
  <w:num w:numId="21">
    <w:abstractNumId w:val="20"/>
  </w:num>
  <w:num w:numId="22">
    <w:abstractNumId w:val="28"/>
  </w:num>
  <w:num w:numId="23">
    <w:abstractNumId w:val="12"/>
  </w:num>
  <w:num w:numId="24">
    <w:abstractNumId w:val="26"/>
  </w:num>
  <w:num w:numId="25">
    <w:abstractNumId w:val="15"/>
  </w:num>
  <w:num w:numId="26">
    <w:abstractNumId w:val="10"/>
  </w:num>
  <w:num w:numId="27">
    <w:abstractNumId w:val="21"/>
  </w:num>
  <w:num w:numId="28">
    <w:abstractNumId w:val="23"/>
  </w:num>
  <w:num w:numId="29">
    <w:abstractNumId w:val="22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AC"/>
    <w:rsid w:val="0002676C"/>
    <w:rsid w:val="00095498"/>
    <w:rsid w:val="000B795C"/>
    <w:rsid w:val="000C6493"/>
    <w:rsid w:val="000D4224"/>
    <w:rsid w:val="000F68F7"/>
    <w:rsid w:val="00105031"/>
    <w:rsid w:val="00170F4E"/>
    <w:rsid w:val="00195D6C"/>
    <w:rsid w:val="001973F8"/>
    <w:rsid w:val="001B1FB5"/>
    <w:rsid w:val="001C6767"/>
    <w:rsid w:val="001D0E69"/>
    <w:rsid w:val="001E2817"/>
    <w:rsid w:val="001F61C7"/>
    <w:rsid w:val="00205E0B"/>
    <w:rsid w:val="00216C75"/>
    <w:rsid w:val="00224752"/>
    <w:rsid w:val="002371AE"/>
    <w:rsid w:val="002428BC"/>
    <w:rsid w:val="00251454"/>
    <w:rsid w:val="002671DA"/>
    <w:rsid w:val="002B6A7E"/>
    <w:rsid w:val="00301614"/>
    <w:rsid w:val="003041AE"/>
    <w:rsid w:val="003133F6"/>
    <w:rsid w:val="00314373"/>
    <w:rsid w:val="003464C3"/>
    <w:rsid w:val="0038067B"/>
    <w:rsid w:val="003B6378"/>
    <w:rsid w:val="003F05C9"/>
    <w:rsid w:val="003F4B4B"/>
    <w:rsid w:val="00415F98"/>
    <w:rsid w:val="00451C16"/>
    <w:rsid w:val="00453DEB"/>
    <w:rsid w:val="00454011"/>
    <w:rsid w:val="00466DE3"/>
    <w:rsid w:val="004749E8"/>
    <w:rsid w:val="00484CAD"/>
    <w:rsid w:val="004C56B2"/>
    <w:rsid w:val="004D6049"/>
    <w:rsid w:val="004E54DB"/>
    <w:rsid w:val="00501609"/>
    <w:rsid w:val="00512C4E"/>
    <w:rsid w:val="00533812"/>
    <w:rsid w:val="005338E2"/>
    <w:rsid w:val="00551A9B"/>
    <w:rsid w:val="00590621"/>
    <w:rsid w:val="0059790F"/>
    <w:rsid w:val="005A50A7"/>
    <w:rsid w:val="005B669B"/>
    <w:rsid w:val="005F3FB2"/>
    <w:rsid w:val="005F6CD3"/>
    <w:rsid w:val="00614A4B"/>
    <w:rsid w:val="00637D5C"/>
    <w:rsid w:val="00651917"/>
    <w:rsid w:val="00660DD3"/>
    <w:rsid w:val="00675DD1"/>
    <w:rsid w:val="00685B12"/>
    <w:rsid w:val="00685DB0"/>
    <w:rsid w:val="006A637B"/>
    <w:rsid w:val="006A7C9F"/>
    <w:rsid w:val="006C0E01"/>
    <w:rsid w:val="006D0F06"/>
    <w:rsid w:val="006F47F6"/>
    <w:rsid w:val="00702372"/>
    <w:rsid w:val="00721546"/>
    <w:rsid w:val="00726766"/>
    <w:rsid w:val="00744F04"/>
    <w:rsid w:val="007835C5"/>
    <w:rsid w:val="00793083"/>
    <w:rsid w:val="007B5155"/>
    <w:rsid w:val="007C3CF3"/>
    <w:rsid w:val="00856CC1"/>
    <w:rsid w:val="00882430"/>
    <w:rsid w:val="008A52E8"/>
    <w:rsid w:val="008A563E"/>
    <w:rsid w:val="008C7CAC"/>
    <w:rsid w:val="008D3FD0"/>
    <w:rsid w:val="008E559C"/>
    <w:rsid w:val="00900E2B"/>
    <w:rsid w:val="00904490"/>
    <w:rsid w:val="009408AF"/>
    <w:rsid w:val="0095516B"/>
    <w:rsid w:val="00974F11"/>
    <w:rsid w:val="0099525D"/>
    <w:rsid w:val="009A0B23"/>
    <w:rsid w:val="009C22DF"/>
    <w:rsid w:val="009D48F9"/>
    <w:rsid w:val="00A13040"/>
    <w:rsid w:val="00A13FD4"/>
    <w:rsid w:val="00A356F0"/>
    <w:rsid w:val="00A51FE0"/>
    <w:rsid w:val="00A53DB4"/>
    <w:rsid w:val="00A65D36"/>
    <w:rsid w:val="00A66F55"/>
    <w:rsid w:val="00AD1920"/>
    <w:rsid w:val="00B00181"/>
    <w:rsid w:val="00B05596"/>
    <w:rsid w:val="00B2307B"/>
    <w:rsid w:val="00B263D1"/>
    <w:rsid w:val="00B27D2F"/>
    <w:rsid w:val="00B853BE"/>
    <w:rsid w:val="00B92315"/>
    <w:rsid w:val="00B92FB5"/>
    <w:rsid w:val="00BA7791"/>
    <w:rsid w:val="00BB7482"/>
    <w:rsid w:val="00BC02C2"/>
    <w:rsid w:val="00BD7ACF"/>
    <w:rsid w:val="00BE7211"/>
    <w:rsid w:val="00BF5CEC"/>
    <w:rsid w:val="00C14970"/>
    <w:rsid w:val="00C235A0"/>
    <w:rsid w:val="00C54D99"/>
    <w:rsid w:val="00C93503"/>
    <w:rsid w:val="00C93D32"/>
    <w:rsid w:val="00CA0A51"/>
    <w:rsid w:val="00CA4093"/>
    <w:rsid w:val="00CB5C84"/>
    <w:rsid w:val="00CF679D"/>
    <w:rsid w:val="00D00CA7"/>
    <w:rsid w:val="00D2598A"/>
    <w:rsid w:val="00D507B2"/>
    <w:rsid w:val="00D519BC"/>
    <w:rsid w:val="00D55952"/>
    <w:rsid w:val="00D62EB0"/>
    <w:rsid w:val="00D72834"/>
    <w:rsid w:val="00D72D16"/>
    <w:rsid w:val="00DA79E2"/>
    <w:rsid w:val="00E50992"/>
    <w:rsid w:val="00E6008B"/>
    <w:rsid w:val="00EC0B6D"/>
    <w:rsid w:val="00F059CA"/>
    <w:rsid w:val="00F15FCF"/>
    <w:rsid w:val="00F324D4"/>
    <w:rsid w:val="00F56C0D"/>
    <w:rsid w:val="00F74EBD"/>
    <w:rsid w:val="00F87854"/>
    <w:rsid w:val="00FA4838"/>
    <w:rsid w:val="00FA76AC"/>
    <w:rsid w:val="00FB4535"/>
    <w:rsid w:val="00FD20D3"/>
    <w:rsid w:val="00F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456248B1"/>
  <w15:docId w15:val="{AF2E9E35-BA1E-44D3-85E5-3A85EB76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920"/>
  </w:style>
  <w:style w:type="paragraph" w:styleId="Heading1">
    <w:name w:val="heading 1"/>
    <w:next w:val="Normal"/>
    <w:link w:val="Heading1Char"/>
    <w:uiPriority w:val="9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link w:val="Heading2Char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num" w:pos="2835"/>
        <w:tab w:val="num" w:pos="3021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uiPriority w:val="99"/>
    <w:rsid w:val="00B00181"/>
    <w:rPr>
      <w:rFonts w:ascii="Calibri" w:hAnsi="Calibri"/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B00181"/>
    <w:pPr>
      <w:tabs>
        <w:tab w:val="left" w:pos="357"/>
      </w:tabs>
      <w:spacing w:before="60" w:after="60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CAC"/>
    <w:rPr>
      <w:b/>
      <w:kern w:val="40"/>
      <w:sz w:val="40"/>
    </w:rPr>
  </w:style>
  <w:style w:type="paragraph" w:styleId="NormalWeb">
    <w:name w:val="Normal (Web)"/>
    <w:basedOn w:val="Normal"/>
    <w:uiPriority w:val="99"/>
    <w:unhideWhenUsed/>
    <w:locked/>
    <w:rsid w:val="008C7CAC"/>
    <w:pPr>
      <w:spacing w:before="100" w:beforeAutospacing="1" w:after="100" w:afterAutospacing="1"/>
    </w:pPr>
    <w:rPr>
      <w:sz w:val="24"/>
      <w:szCs w:val="24"/>
    </w:rPr>
  </w:style>
  <w:style w:type="paragraph" w:customStyle="1" w:styleId="auto-cursor-target">
    <w:name w:val="auto-cursor-target"/>
    <w:basedOn w:val="Normal"/>
    <w:rsid w:val="008C7CAC"/>
    <w:pPr>
      <w:spacing w:before="100" w:beforeAutospacing="1" w:after="100" w:afterAutospacing="1"/>
    </w:pPr>
    <w:rPr>
      <w:sz w:val="24"/>
      <w:szCs w:val="24"/>
    </w:rPr>
  </w:style>
  <w:style w:type="table" w:styleId="GridTable1Light">
    <w:name w:val="Grid Table 1 Light"/>
    <w:basedOn w:val="TableNormal"/>
    <w:uiPriority w:val="46"/>
    <w:rsid w:val="008C7C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E721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BE7211"/>
    <w:pPr>
      <w:spacing w:after="100"/>
    </w:pPr>
  </w:style>
  <w:style w:type="character" w:styleId="Emphasis">
    <w:name w:val="Emphasis"/>
    <w:basedOn w:val="DefaultParagraphFont"/>
    <w:uiPriority w:val="20"/>
    <w:qFormat/>
    <w:locked/>
    <w:rsid w:val="00F74EBD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F74EBD"/>
    <w:rPr>
      <w:b/>
      <w:bCs/>
    </w:rPr>
  </w:style>
  <w:style w:type="paragraph" w:styleId="ListParagraph">
    <w:name w:val="List Paragraph"/>
    <w:basedOn w:val="Normal"/>
    <w:uiPriority w:val="34"/>
    <w:qFormat/>
    <w:rsid w:val="00F74EB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locked/>
    <w:rsid w:val="008A563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locked/>
    <w:rsid w:val="008A563E"/>
    <w:pPr>
      <w:spacing w:after="100"/>
      <w:ind w:left="400"/>
    </w:pPr>
  </w:style>
  <w:style w:type="character" w:customStyle="1" w:styleId="Heading2Char">
    <w:name w:val="Heading 2 Char"/>
    <w:basedOn w:val="DefaultParagraphFont"/>
    <w:link w:val="Heading2"/>
    <w:rsid w:val="004749E8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>Not Started</_Status>
    <Archive_x0020_Date xmlns="064772f9-3397-47c7-b469-c4f76203a6e7" xsi:nil="true"/>
    <Effective_x0020_Date xmlns="064772f9-3397-47c7-b469-c4f76203a6e7" xsi:nil="true"/>
    <Archived xmlns="1fed57ab-65b5-4050-a8d7-daf184c12885">false</Archived>
    <_Revision xmlns="http://schemas.microsoft.com/sharepoint/v3/fields">1</_Revision>
    <Authors xmlns="064772f9-3397-47c7-b469-c4f76203a6e7">
      <UserInfo>
        <DisplayName>i:0#.w|eortc\ccoens</DisplayName>
        <AccountId>18652</AccountId>
        <AccountType/>
      </UserInfo>
    </Authors>
    <Owner xmlns="6DF07A32-CA69-471E-8B92-0013F00BE126">
      <UserInfo>
        <DisplayName>Statistics Department</DisplayName>
        <AccountId>1017</AccountId>
        <AccountType/>
      </UserInfo>
    </Owner>
    <Zone_x0020_2 xmlns="ec655465-1fad-42e9-bbfd-ed010db294cf">7</Zone_x0020_2>
    <Contents xmlns="064772f9-3397-47c7-b469-c4f76203a6e7" xsi:nil="true"/>
    <Section_x0020_2 xmlns="ec655465-1fad-42e9-bbfd-ed010db294cf">73</Section_x0020_2>
    <Class_x0020_2 xmlns="ec655465-1fad-42e9-bbfd-ed010db294cf">7</Class_x0020_2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128787498881C84E9F8EDBAF9F04754C00FB89CF36D3F1194C820A57959162DD27" ma:contentTypeVersion="4" ma:contentTypeDescription="Default content type for &quot;Quality Procedure Development&quot;. Includes metadata necessary for management of SOPs, AFs, WINs and POLs." ma:contentTypeScope="" ma:versionID="5bd8f0ec065427bf051c71f7bbf11de7">
  <xsd:schema xmlns:xsd="http://www.w3.org/2001/XMLSchema" xmlns:xs="http://www.w3.org/2001/XMLSchema" xmlns:p="http://schemas.microsoft.com/office/2006/metadata/properties" xmlns:ns1="ec655465-1fad-42e9-bbfd-ed010db294cf" xmlns:ns3="064772f9-3397-47c7-b469-c4f76203a6e7" xmlns:ns4="http://schemas.microsoft.com/sharepoint/v3/fields" xmlns:ns5="6DF07A32-CA69-471E-8B92-0013F00BE126" xmlns:ns6="6df07a32-ca69-471e-8b92-0013f00be126" xmlns:ns7="1fed57ab-65b5-4050-a8d7-daf184c12885" xmlns:ns8="2b89fff0-41e3-4825-b506-35ba16e1628a" targetNamespace="http://schemas.microsoft.com/office/2006/metadata/properties" ma:root="true" ma:fieldsID="a78dbb8e8a44e24fb5320655ded35bff" ns1:_="" ns3:_="" ns4:_="" ns5:_="" ns6:_="" ns7:_="" ns8:_="">
    <xsd:import namespace="ec655465-1fad-42e9-bbfd-ed010db294cf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import namespace="1fed57ab-65b5-4050-a8d7-daf184c12885"/>
    <xsd:import namespace="2b89fff0-41e3-4825-b506-35ba16e1628a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7:Archived" minOccurs="0"/>
                <xsd:element ref="ns8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55465-1fad-42e9-bbfd-ed010db294cf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93340c87-4895-4fa9-887a-a0438dd5e53e}" ma:internalName="Class_x0020_2" ma:showField="Title" ma:web="2b89fff0-41e3-4825-b506-35ba16e1628a">
      <xsd:simpleType>
        <xsd:restriction base="dms:Lookup"/>
      </xsd:simpleType>
    </xsd:element>
    <xsd:element name="Zone_x0020_2" ma:index="1" nillable="true" ma:displayName="Zone" ma:list="{3c415d51-dd74-4baf-99cb-3b284d06b54b}" ma:internalName="Zone_x0020_2" ma:showField="Title" ma:web="2b89fff0-41e3-4825-b506-35ba16e1628a">
      <xsd:simpleType>
        <xsd:restriction base="dms:Lookup"/>
      </xsd:simpleType>
    </xsd:element>
    <xsd:element name="Section_x0020_2" ma:index="2" nillable="true" ma:displayName="Section" ma:list="{84a588f2-a894-429e-80aa-c50cbafc415a}" ma:internalName="Section_x0020_2" ma:showField="Title" ma:web="2b89fff0-41e3-4825-b506-35ba16e1628a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fff0-41e3-4825-b506-35ba16e1628a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17462-BC29-412A-8B98-70BC1C635AE4}">
  <ds:schemaRefs>
    <ds:schemaRef ds:uri="http://schemas.microsoft.com/sharepoint/v3/fields"/>
    <ds:schemaRef ds:uri="http://schemas.microsoft.com/office/infopath/2007/PartnerControls"/>
    <ds:schemaRef ds:uri="http://schemas.microsoft.com/office/2006/documentManagement/types"/>
    <ds:schemaRef ds:uri="064772f9-3397-47c7-b469-c4f76203a6e7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6DF07A32-CA69-471E-8B92-0013F00BE126"/>
    <ds:schemaRef ds:uri="2b89fff0-41e3-4825-b506-35ba16e1628a"/>
    <ds:schemaRef ds:uri="1fed57ab-65b5-4050-a8d7-daf184c12885"/>
    <ds:schemaRef ds:uri="6df07a32-ca69-471e-8b92-0013f00be126"/>
    <ds:schemaRef ds:uri="ec655465-1fad-42e9-bbfd-ed010db294c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5E5CAEA-8CB1-4500-899F-356CEC5E28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2FEE8D-56A1-4F2D-ACCA-2D1C2A4BFB9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E3DAF92-5B10-4CE3-A720-086149CF7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55465-1fad-42e9-bbfd-ed010db294cf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1fed57ab-65b5-4050-a8d7-daf184c12885"/>
    <ds:schemaRef ds:uri="2b89fff0-41e3-4825-b506-35ba16e162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0CBCAC5-71C3-497A-834E-56991E1D7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1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Randomization Test report</vt:lpstr>
    </vt:vector>
  </TitlesOfParts>
  <Company>EORTC Data Center</Company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Randomization Test report</dc:title>
  <dc:subject>(Protocol number)</dc:subject>
  <dc:creator>Liv Meert</dc:creator>
  <dc:description/>
  <cp:lastModifiedBy>Isabelle Meulders</cp:lastModifiedBy>
  <cp:revision>2</cp:revision>
  <cp:lastPrinted>2012-10-01T10:54:00Z</cp:lastPrinted>
  <dcterms:created xsi:type="dcterms:W3CDTF">2018-06-01T11:30:00Z</dcterms:created>
  <dcterms:modified xsi:type="dcterms:W3CDTF">2018-06-01T11:30:00Z</dcterms:modified>
  <cp:category>Version: (DRAFT or version number)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0x010100128787498881C84E9F8EDBAF9F04754C00FB89CF36D3F1194C820A57959162DD27</vt:lpwstr>
  </property>
</Properties>
</file>