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FDD22" w14:textId="30F70872" w:rsidR="009F36B9" w:rsidRPr="0044283E" w:rsidRDefault="002E4241" w:rsidP="009F36B9">
      <w:pPr>
        <w:tabs>
          <w:tab w:val="left" w:pos="357"/>
        </w:tabs>
        <w:spacing w:before="60" w:after="240"/>
        <w:jc w:val="center"/>
        <w:rPr>
          <w:rFonts w:asciiTheme="minorHAnsi" w:hAnsiTheme="minorHAnsi" w:cstheme="minorHAnsi"/>
          <w:b/>
          <w:sz w:val="28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2"/>
        </w:rPr>
        <w:t>ORTA REGISTRATION</w:t>
      </w:r>
      <w:r w:rsidR="007F23AA">
        <w:rPr>
          <w:rFonts w:asciiTheme="minorHAnsi" w:hAnsiTheme="minorHAnsi" w:cstheme="minorHAnsi"/>
          <w:b/>
          <w:sz w:val="28"/>
          <w:szCs w:val="22"/>
        </w:rPr>
        <w:t>/RANDOMIZATION</w:t>
      </w:r>
      <w:r w:rsidR="009F36B9">
        <w:rPr>
          <w:rFonts w:asciiTheme="minorHAnsi" w:hAnsiTheme="minorHAnsi" w:cstheme="minorHAnsi"/>
          <w:b/>
          <w:sz w:val="28"/>
          <w:szCs w:val="22"/>
        </w:rPr>
        <w:t xml:space="preserve"> PROGRAM: </w:t>
      </w:r>
      <w:r w:rsidR="009F36B9" w:rsidRPr="0044283E">
        <w:rPr>
          <w:rFonts w:asciiTheme="minorHAnsi" w:hAnsiTheme="minorHAnsi" w:cstheme="minorHAnsi"/>
          <w:b/>
          <w:sz w:val="28"/>
          <w:szCs w:val="22"/>
        </w:rPr>
        <w:t>APPROVAL FORM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794"/>
        <w:gridCol w:w="6237"/>
      </w:tblGrid>
      <w:tr w:rsidR="009F36B9" w:rsidRPr="00DF3224" w14:paraId="162DA327" w14:textId="77777777" w:rsidTr="00625EA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6A0C" w14:textId="18AAB7F0" w:rsidR="009F36B9" w:rsidRPr="00DF3224" w:rsidRDefault="009F36B9" w:rsidP="005B462D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EORTC study number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6056" w14:textId="67F68D3B" w:rsidR="009F36B9" w:rsidRPr="00DF3224" w:rsidRDefault="009F36B9" w:rsidP="005B462D">
            <w:pPr>
              <w:tabs>
                <w:tab w:val="left" w:pos="34"/>
                <w:tab w:val="right" w:leader="dot" w:pos="2302"/>
              </w:tabs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</w:tr>
      <w:tr w:rsidR="009F36B9" w:rsidRPr="00DF3224" w14:paraId="1DA8A5B3" w14:textId="77777777" w:rsidTr="00625E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tcBorders>
              <w:left w:val="single" w:sz="4" w:space="0" w:color="auto"/>
              <w:bottom w:val="single" w:sz="4" w:space="0" w:color="auto"/>
            </w:tcBorders>
          </w:tcPr>
          <w:p w14:paraId="6C8FE481" w14:textId="6B2A3055" w:rsidR="009F36B9" w:rsidRPr="00DF3224" w:rsidRDefault="00EB4048" w:rsidP="000A6EAF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Program </w:t>
            </w:r>
            <w:r w:rsidR="009F36B9" w:rsidRPr="00DF3224">
              <w:rPr>
                <w:rFonts w:asciiTheme="minorHAnsi" w:hAnsiTheme="minorHAnsi" w:cstheme="minorHAnsi"/>
                <w:sz w:val="22"/>
                <w:szCs w:val="22"/>
              </w:rPr>
              <w:t>Version number</w:t>
            </w:r>
          </w:p>
          <w:p w14:paraId="673E156F" w14:textId="7115109E" w:rsidR="009F36B9" w:rsidRPr="00DF3224" w:rsidRDefault="00AE7FE7" w:rsidP="000A6EAF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ORTA D</w:t>
            </w:r>
            <w:r w:rsidR="009F36B9" w:rsidRPr="00DF3224">
              <w:rPr>
                <w:rFonts w:asciiTheme="minorHAnsi" w:hAnsiTheme="minorHAnsi" w:cstheme="minorHAnsi"/>
                <w:sz w:val="22"/>
                <w:szCs w:val="22"/>
              </w:rPr>
              <w:t>esigner</w:t>
            </w:r>
          </w:p>
        </w:tc>
        <w:tc>
          <w:tcPr>
            <w:tcW w:w="6237" w:type="dxa"/>
            <w:tcBorders>
              <w:bottom w:val="single" w:sz="4" w:space="0" w:color="auto"/>
              <w:right w:val="single" w:sz="4" w:space="0" w:color="auto"/>
            </w:tcBorders>
          </w:tcPr>
          <w:p w14:paraId="53C924CE" w14:textId="5BDC3901" w:rsidR="009F36B9" w:rsidRPr="00DF3224" w:rsidRDefault="009F36B9" w:rsidP="000A6EAF">
            <w:pPr>
              <w:tabs>
                <w:tab w:val="left" w:pos="34"/>
                <w:tab w:val="right" w:leader="dot" w:pos="2302"/>
              </w:tabs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6695D8BD" w14:textId="77777777" w:rsidR="009F36B9" w:rsidRPr="00DF3224" w:rsidRDefault="009F36B9" w:rsidP="000A6EAF">
            <w:pPr>
              <w:tabs>
                <w:tab w:val="left" w:pos="34"/>
                <w:tab w:val="right" w:leader="dot" w:pos="2302"/>
              </w:tabs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</w:tr>
    </w:tbl>
    <w:p w14:paraId="1E1874DE" w14:textId="77777777" w:rsidR="009F36B9" w:rsidRPr="00DF3224" w:rsidRDefault="009F36B9" w:rsidP="009F36B9">
      <w:pPr>
        <w:tabs>
          <w:tab w:val="left" w:pos="357"/>
        </w:tabs>
        <w:spacing w:before="240" w:after="60"/>
        <w:rPr>
          <w:rFonts w:asciiTheme="minorHAnsi" w:hAnsiTheme="minorHAnsi" w:cstheme="minorHAnsi"/>
          <w:b/>
          <w:sz w:val="22"/>
          <w:szCs w:val="22"/>
        </w:rPr>
      </w:pPr>
      <w:r w:rsidRPr="00DF3224">
        <w:rPr>
          <w:rFonts w:asciiTheme="minorHAnsi" w:hAnsiTheme="minorHAnsi" w:cstheme="minorHAnsi"/>
          <w:b/>
          <w:sz w:val="22"/>
          <w:szCs w:val="22"/>
        </w:rPr>
        <w:t>To be completed for the first version of the ORTA program only: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551"/>
        <w:gridCol w:w="2552"/>
        <w:gridCol w:w="1701"/>
        <w:gridCol w:w="992"/>
      </w:tblGrid>
      <w:tr w:rsidR="00A54DB2" w:rsidRPr="00DF3224" w14:paraId="67945A69" w14:textId="77777777" w:rsidTr="00DF3224">
        <w:tc>
          <w:tcPr>
            <w:tcW w:w="10031" w:type="dxa"/>
            <w:gridSpan w:val="5"/>
            <w:tcBorders>
              <w:bottom w:val="single" w:sz="4" w:space="0" w:color="auto"/>
            </w:tcBorders>
          </w:tcPr>
          <w:p w14:paraId="63810471" w14:textId="14791B9A" w:rsidR="00A54DB2" w:rsidRPr="00DF3224" w:rsidRDefault="00A54DB2" w:rsidP="004F41FF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Total number of steps in study: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5B462D"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="Data Center boxes" w:hAnsi="Data Center boxes" w:cstheme="minorHAnsi"/>
                <w:sz w:val="22"/>
                <w:szCs w:val="22"/>
              </w:rPr>
              <w:t></w:t>
            </w:r>
            <w:r w:rsidRPr="00DF3224">
              <w:rPr>
                <w:rFonts w:ascii="Data Center boxes" w:hAnsi="Data Center boxes" w:cstheme="minorHAnsi"/>
                <w:sz w:val="22"/>
                <w:szCs w:val="22"/>
              </w:rPr>
              <w:t></w:t>
            </w:r>
          </w:p>
        </w:tc>
      </w:tr>
      <w:tr w:rsidR="005B462D" w:rsidRPr="00DF3224" w14:paraId="4BD07BA1" w14:textId="272587D1" w:rsidTr="00FD7136">
        <w:trPr>
          <w:cantSplit/>
          <w:trHeight w:val="4991"/>
        </w:trPr>
        <w:tc>
          <w:tcPr>
            <w:tcW w:w="9039" w:type="dxa"/>
            <w:gridSpan w:val="4"/>
          </w:tcPr>
          <w:p w14:paraId="481EF69A" w14:textId="77777777" w:rsidR="005B462D" w:rsidRPr="00DF3224" w:rsidRDefault="005B462D" w:rsidP="000A6EAF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Is the study randomized: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YES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  <w:p w14:paraId="77766002" w14:textId="5A1BAAE4" w:rsidR="005B462D" w:rsidRPr="00DF3224" w:rsidRDefault="005B462D" w:rsidP="000A6EAF">
            <w:pPr>
              <w:pStyle w:val="FormtextCharCharChar"/>
              <w:spacing w:before="20" w:after="20"/>
              <w:ind w:left="28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If yes, (repeat for each randomization step)</w:t>
            </w:r>
          </w:p>
          <w:p w14:paraId="134E3001" w14:textId="77777777" w:rsidR="005B462D" w:rsidRPr="00DF3224" w:rsidRDefault="005B462D" w:rsidP="000A6EAF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Style w:val="FormfieldCharCharCharChar"/>
                <w:rFonts w:asciiTheme="minorHAnsi" w:hAnsiTheme="minorHAnsi" w:cstheme="minorHAnsi"/>
                <w:b w:val="0"/>
                <w:sz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 xml:space="preserve">Institution is a stratification factor  YES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    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NO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</w:p>
          <w:p w14:paraId="399452D5" w14:textId="77777777" w:rsidR="005B462D" w:rsidRPr="00DF3224" w:rsidRDefault="005B462D" w:rsidP="000A6EAF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Stratification factors: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2"/>
              <w:gridCol w:w="3123"/>
            </w:tblGrid>
            <w:tr w:rsidR="005B462D" w:rsidRPr="00DF3224" w14:paraId="4BBD3D22" w14:textId="77777777" w:rsidTr="00F22C9E">
              <w:tc>
                <w:tcPr>
                  <w:tcW w:w="3122" w:type="dxa"/>
                </w:tcPr>
                <w:p w14:paraId="0A3A7F43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Factor</w:t>
                  </w:r>
                </w:p>
              </w:tc>
              <w:tc>
                <w:tcPr>
                  <w:tcW w:w="3123" w:type="dxa"/>
                </w:tcPr>
                <w:p w14:paraId="0130E491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Levels</w:t>
                  </w:r>
                </w:p>
              </w:tc>
            </w:tr>
            <w:tr w:rsidR="005B462D" w:rsidRPr="00DF3224" w14:paraId="2B71CCFE" w14:textId="77777777" w:rsidTr="00F22C9E">
              <w:tc>
                <w:tcPr>
                  <w:tcW w:w="3122" w:type="dxa"/>
                </w:tcPr>
                <w:p w14:paraId="35DF0C82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48EF9D49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5B462D" w:rsidRPr="00DF3224" w14:paraId="09039B2A" w14:textId="77777777" w:rsidTr="00F22C9E">
              <w:tc>
                <w:tcPr>
                  <w:tcW w:w="3122" w:type="dxa"/>
                </w:tcPr>
                <w:p w14:paraId="47D1ED16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5B814367" w14:textId="77777777" w:rsidR="005B462D" w:rsidRPr="00DF3224" w:rsidRDefault="005B462D" w:rsidP="00F22C9E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</w:tbl>
          <w:p w14:paraId="6A645E71" w14:textId="77777777" w:rsidR="005B462D" w:rsidRPr="00DF3224" w:rsidRDefault="005B462D" w:rsidP="005B462D">
            <w:pPr>
              <w:pStyle w:val="FormtextCharCharChar"/>
              <w:spacing w:before="20" w:after="20"/>
              <w:rPr>
                <w:rFonts w:asciiTheme="minorHAnsi" w:hAnsiTheme="minorHAnsi" w:cstheme="minorHAnsi"/>
                <w:szCs w:val="22"/>
              </w:rPr>
            </w:pPr>
          </w:p>
          <w:p w14:paraId="2787FA22" w14:textId="77777777" w:rsidR="005B462D" w:rsidRPr="00DF3224" w:rsidRDefault="005B462D" w:rsidP="00F22C9E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Study arms and ratio: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2"/>
              <w:gridCol w:w="3123"/>
            </w:tblGrid>
            <w:tr w:rsidR="005B462D" w:rsidRPr="00DF3224" w14:paraId="531A0478" w14:textId="77777777" w:rsidTr="000A6EAF">
              <w:tc>
                <w:tcPr>
                  <w:tcW w:w="3122" w:type="dxa"/>
                </w:tcPr>
                <w:p w14:paraId="26939F1A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Arm</w:t>
                  </w:r>
                </w:p>
              </w:tc>
              <w:tc>
                <w:tcPr>
                  <w:tcW w:w="3123" w:type="dxa"/>
                </w:tcPr>
                <w:p w14:paraId="084B7D7E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Ratio</w:t>
                  </w:r>
                </w:p>
              </w:tc>
            </w:tr>
            <w:tr w:rsidR="005B462D" w:rsidRPr="00DF3224" w14:paraId="64CF33AE" w14:textId="77777777" w:rsidTr="000A6EAF">
              <w:tc>
                <w:tcPr>
                  <w:tcW w:w="3122" w:type="dxa"/>
                </w:tcPr>
                <w:p w14:paraId="282A4431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7886C20C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5B462D" w:rsidRPr="00DF3224" w14:paraId="5531935B" w14:textId="77777777" w:rsidTr="000A6EAF">
              <w:tc>
                <w:tcPr>
                  <w:tcW w:w="3122" w:type="dxa"/>
                </w:tcPr>
                <w:p w14:paraId="7BFE74A5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6BCDE75C" w14:textId="77777777" w:rsidR="005B462D" w:rsidRPr="00DF3224" w:rsidRDefault="005B462D" w:rsidP="000A6EAF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</w:tbl>
          <w:p w14:paraId="69EEE94A" w14:textId="77777777" w:rsidR="005B462D" w:rsidRPr="00DF3224" w:rsidRDefault="005B462D" w:rsidP="005B462D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78B6EB" w14:textId="77777777" w:rsidR="005B462D" w:rsidRPr="00DF3224" w:rsidRDefault="005B462D" w:rsidP="005B462D">
            <w:pPr>
              <w:tabs>
                <w:tab w:val="left" w:pos="357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Is the study blinded: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YES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  <w:p w14:paraId="4C5AA09D" w14:textId="5037BC6B" w:rsidR="005B462D" w:rsidRPr="00DF3224" w:rsidRDefault="005B462D" w:rsidP="00FD7136">
            <w:pPr>
              <w:pStyle w:val="FormtextCharCharChar"/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  <w:t xml:space="preserve">If yes, </w:t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>Blinded step:</w:t>
            </w:r>
            <w:r w:rsidRPr="00DF3224">
              <w:rPr>
                <w:rFonts w:ascii="Data Center boxes" w:hAnsi="Data Center boxes" w:cstheme="minorHAnsi"/>
                <w:szCs w:val="22"/>
              </w:rPr>
              <w:t></w:t>
            </w:r>
            <w:r w:rsidRPr="00DF3224">
              <w:rPr>
                <w:rFonts w:ascii="Data Center boxes" w:hAnsi="Data Center boxes" w:cstheme="minorHAnsi"/>
                <w:szCs w:val="22"/>
              </w:rPr>
              <w:t></w:t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>Unblind step:</w:t>
            </w:r>
            <w:r w:rsidRPr="00DF3224">
              <w:rPr>
                <w:rFonts w:ascii="Data Center boxes" w:hAnsi="Data Center boxes" w:cstheme="minorHAnsi"/>
                <w:szCs w:val="22"/>
              </w:rPr>
              <w:t></w:t>
            </w:r>
            <w:r w:rsidRPr="00DF3224">
              <w:rPr>
                <w:rFonts w:ascii="Data Center boxes" w:hAnsi="Data Center boxes" w:cstheme="minorHAnsi"/>
                <w:szCs w:val="22"/>
              </w:rPr>
              <w:t></w:t>
            </w:r>
          </w:p>
        </w:tc>
        <w:tc>
          <w:tcPr>
            <w:tcW w:w="992" w:type="dxa"/>
            <w:textDirection w:val="tbRl"/>
          </w:tcPr>
          <w:p w14:paraId="65D82C6C" w14:textId="062538C7" w:rsidR="005B462D" w:rsidRPr="00DF3224" w:rsidRDefault="005B462D" w:rsidP="005B462D">
            <w:pPr>
              <w:pStyle w:val="FormtextCharCharChar"/>
              <w:spacing w:before="20" w:after="20"/>
              <w:ind w:left="113" w:right="113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Cs w:val="22"/>
              </w:rPr>
              <w:t>To be completed by the ORTA Designer</w:t>
            </w:r>
          </w:p>
        </w:tc>
      </w:tr>
      <w:tr w:rsidR="005B462D" w:rsidRPr="00DF3224" w14:paraId="05A26B91" w14:textId="707AA80C" w:rsidTr="00DF3224">
        <w:trPr>
          <w:trHeight w:val="2611"/>
        </w:trPr>
        <w:tc>
          <w:tcPr>
            <w:tcW w:w="9039" w:type="dxa"/>
            <w:gridSpan w:val="4"/>
          </w:tcPr>
          <w:p w14:paraId="6B27DCDF" w14:textId="5D38D73B" w:rsidR="005B462D" w:rsidRPr="00DF3224" w:rsidRDefault="005B462D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Cs w:val="22"/>
              </w:rPr>
            </w:r>
            <w:r w:rsidR="00E451A6">
              <w:rPr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 Minimization:</w:t>
            </w:r>
          </w:p>
          <w:p w14:paraId="73513724" w14:textId="77777777" w:rsidR="005B462D" w:rsidRPr="00DF3224" w:rsidRDefault="005B462D" w:rsidP="005B462D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Threshold value:</w:t>
            </w:r>
          </w:p>
          <w:p w14:paraId="0DBD6215" w14:textId="77777777" w:rsidR="005B462D" w:rsidRPr="00DF3224" w:rsidRDefault="005B462D" w:rsidP="005B462D">
            <w:pPr>
              <w:pStyle w:val="FormtextCharCharChar"/>
              <w:spacing w:before="20" w:after="20"/>
              <w:ind w:left="459"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: </w:t>
            </w:r>
            <w:r w:rsidRPr="00DF3224">
              <w:rPr>
                <w:rFonts w:asciiTheme="minorHAnsi" w:hAnsiTheme="minorHAnsi" w:cstheme="minorHAnsi"/>
                <w:szCs w:val="22"/>
              </w:rPr>
              <w:t>equal to the number of stratification factors.</w:t>
            </w:r>
          </w:p>
          <w:p w14:paraId="356878CD" w14:textId="77777777" w:rsidR="005B462D" w:rsidRPr="00DF3224" w:rsidRDefault="005B462D" w:rsidP="005B462D">
            <w:pPr>
              <w:pStyle w:val="FormtextCharCharChar"/>
              <w:spacing w:before="20" w:after="20"/>
              <w:ind w:left="459" w:firstLine="34"/>
              <w:rPr>
                <w:rStyle w:val="FormtextCharCharCharChar"/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: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specify threshold value =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</w:p>
          <w:p w14:paraId="03EF1AA8" w14:textId="77777777" w:rsidR="005B462D" w:rsidRPr="00DF3224" w:rsidRDefault="005B462D" w:rsidP="005B462D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 xml:space="preserve">Random element:  YES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    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NO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</w:p>
          <w:p w14:paraId="06DE4BC4" w14:textId="466A85D8" w:rsidR="005B462D" w:rsidRPr="00DF3224" w:rsidRDefault="005B462D" w:rsidP="005B462D">
            <w:pPr>
              <w:pStyle w:val="FormtextCharCharChar"/>
              <w:spacing w:before="20" w:after="20"/>
              <w:ind w:left="459"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>if yes, specify random element</w:t>
            </w:r>
            <w:r w:rsidR="000C7A54" w:rsidRPr="00DF3224">
              <w:rPr>
                <w:rFonts w:asciiTheme="minorHAnsi" w:hAnsiTheme="minorHAnsi" w:cstheme="minorHAnsi"/>
                <w:szCs w:val="22"/>
              </w:rPr>
              <w:t xml:space="preserve"> (&lt;0.5)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 =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</w:p>
          <w:p w14:paraId="190D628A" w14:textId="77777777" w:rsidR="005B462D" w:rsidRPr="00DF3224" w:rsidRDefault="005B462D" w:rsidP="005B462D">
            <w:pPr>
              <w:spacing w:before="20" w:after="20"/>
              <w:ind w:firstLine="34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Blocks</w:t>
            </w:r>
          </w:p>
          <w:p w14:paraId="2F9F1982" w14:textId="1FC5BBD7" w:rsidR="005B462D" w:rsidRPr="00DF3224" w:rsidRDefault="005B462D" w:rsidP="005B462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Block length is set to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t xml:space="preserve">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(specify with relative frequencies)</w:t>
            </w:r>
          </w:p>
        </w:tc>
        <w:tc>
          <w:tcPr>
            <w:tcW w:w="992" w:type="dxa"/>
            <w:textDirection w:val="tbRl"/>
          </w:tcPr>
          <w:p w14:paraId="2C8DC787" w14:textId="43649820" w:rsidR="005B462D" w:rsidRPr="00DF3224" w:rsidRDefault="005B462D" w:rsidP="00FD7136">
            <w:pPr>
              <w:pStyle w:val="ListParagraph"/>
              <w:ind w:lef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 be completed by </w:t>
            </w:r>
            <w:r w:rsidR="00FD713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the </w:t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>ORTA Statistician</w:t>
            </w:r>
          </w:p>
        </w:tc>
      </w:tr>
      <w:tr w:rsidR="00AB44D4" w:rsidRPr="00DF3224" w14:paraId="6CCD2CB4" w14:textId="13B0397E" w:rsidTr="00DF3224">
        <w:trPr>
          <w:trHeight w:val="338"/>
        </w:trPr>
        <w:tc>
          <w:tcPr>
            <w:tcW w:w="2235" w:type="dxa"/>
          </w:tcPr>
          <w:p w14:paraId="17DF4E57" w14:textId="03294FB5" w:rsidR="00AB44D4" w:rsidRPr="00DF3224" w:rsidRDefault="00AB44D4" w:rsidP="00DF3224">
            <w:pPr>
              <w:pStyle w:val="FormtextCharCharChar"/>
              <w:spacing w:before="20" w:after="20"/>
              <w:ind w:firstLine="34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2551" w:type="dxa"/>
          </w:tcPr>
          <w:p w14:paraId="6A9A4D18" w14:textId="73FEECDA" w:rsidR="00AB44D4" w:rsidRPr="00DF3224" w:rsidRDefault="00AB44D4" w:rsidP="00DF3224">
            <w:pPr>
              <w:pStyle w:val="ListParagraph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2552" w:type="dxa"/>
          </w:tcPr>
          <w:p w14:paraId="3C8C8602" w14:textId="15D15F9C" w:rsidR="00AB44D4" w:rsidRPr="00DF3224" w:rsidRDefault="00AB44D4" w:rsidP="00DF3224">
            <w:pPr>
              <w:pStyle w:val="ListParagraph"/>
              <w:ind w:left="34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Date of approval</w:t>
            </w:r>
          </w:p>
        </w:tc>
        <w:tc>
          <w:tcPr>
            <w:tcW w:w="2693" w:type="dxa"/>
            <w:gridSpan w:val="2"/>
          </w:tcPr>
          <w:p w14:paraId="75FDD0F7" w14:textId="6F113BA0" w:rsidR="00AB44D4" w:rsidRPr="00DF3224" w:rsidRDefault="00AB44D4" w:rsidP="00DF3224">
            <w:pPr>
              <w:pStyle w:val="ListParagraph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</w:tr>
      <w:tr w:rsidR="00AB44D4" w:rsidRPr="00DF3224" w14:paraId="73627570" w14:textId="77777777" w:rsidTr="00DF3224">
        <w:trPr>
          <w:trHeight w:val="433"/>
        </w:trPr>
        <w:tc>
          <w:tcPr>
            <w:tcW w:w="2235" w:type="dxa"/>
          </w:tcPr>
          <w:p w14:paraId="23494AAA" w14:textId="3F74C9E4" w:rsidR="00AB44D4" w:rsidRPr="00DF3224" w:rsidRDefault="00EB4048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 xml:space="preserve">ORTA </w:t>
            </w:r>
            <w:r w:rsidR="00AB44D4" w:rsidRPr="00DF3224">
              <w:rPr>
                <w:rFonts w:asciiTheme="minorHAnsi" w:hAnsiTheme="minorHAnsi" w:cstheme="minorHAnsi"/>
                <w:szCs w:val="22"/>
              </w:rPr>
              <w:t>Lead DM</w:t>
            </w:r>
          </w:p>
        </w:tc>
        <w:tc>
          <w:tcPr>
            <w:tcW w:w="2551" w:type="dxa"/>
          </w:tcPr>
          <w:p w14:paraId="4DC229FC" w14:textId="77777777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552" w:type="dxa"/>
          </w:tcPr>
          <w:p w14:paraId="2CD1744D" w14:textId="22913F89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="Data Center boxes" w:hAnsi="Data Center boxes" w:cstheme="minorHAnsi"/>
                <w:szCs w:val="22"/>
              </w:rPr>
            </w:pPr>
            <w:r w:rsidRPr="00DF3224">
              <w:rPr>
                <w:rFonts w:ascii="Data Center boxes" w:hAnsi="Data Center boxes" w:cstheme="minorHAnsi"/>
                <w:szCs w:val="22"/>
              </w:rPr>
              <w:t></w:t>
            </w:r>
            <w:r w:rsidRPr="00DF3224">
              <w:rPr>
                <w:rFonts w:ascii="Data Center boxes" w:hAnsi="Data Center boxes" w:cstheme="minorHAnsi"/>
                <w:szCs w:val="22"/>
              </w:rPr>
              <w:t></w:t>
            </w:r>
            <w:r w:rsidRPr="00DF3224">
              <w:rPr>
                <w:rFonts w:ascii="Data Center boxes" w:hAnsi="Data Center boxes" w:cstheme="minorHAnsi"/>
                <w:szCs w:val="22"/>
              </w:rPr>
              <w:t></w:t>
            </w:r>
            <w:r w:rsidRPr="00DF3224">
              <w:rPr>
                <w:rFonts w:ascii="Data Center boxes" w:hAnsi="Data Center boxes" w:cstheme="minorHAnsi"/>
                <w:szCs w:val="22"/>
              </w:rPr>
              <w:t></w:t>
            </w:r>
            <w:r w:rsidRPr="00DF3224">
              <w:rPr>
                <w:rFonts w:ascii="Data Center boxes" w:hAnsi="Data Center boxes" w:cstheme="minorHAnsi"/>
                <w:szCs w:val="22"/>
              </w:rPr>
              <w:t></w:t>
            </w:r>
            <w:r w:rsidRPr="00DF3224">
              <w:rPr>
                <w:rFonts w:ascii="Data Center boxes" w:hAnsi="Data Center boxes" w:cstheme="minorHAnsi"/>
                <w:szCs w:val="22"/>
              </w:rPr>
              <w:t></w:t>
            </w:r>
            <w:r w:rsidRPr="00DF3224">
              <w:rPr>
                <w:rFonts w:ascii="Data Center boxes" w:hAnsi="Data Center boxes" w:cstheme="minorHAnsi"/>
                <w:szCs w:val="22"/>
              </w:rPr>
              <w:t></w:t>
            </w:r>
            <w:r w:rsidRPr="00DF3224">
              <w:rPr>
                <w:rFonts w:ascii="Data Center boxes" w:hAnsi="Data Center boxes" w:cstheme="minorHAnsi"/>
                <w:szCs w:val="22"/>
              </w:rPr>
              <w:t></w:t>
            </w:r>
          </w:p>
        </w:tc>
        <w:tc>
          <w:tcPr>
            <w:tcW w:w="2693" w:type="dxa"/>
            <w:gridSpan w:val="2"/>
          </w:tcPr>
          <w:p w14:paraId="6B0329AB" w14:textId="71E1C1B2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AB44D4" w:rsidRPr="00DF3224" w14:paraId="60C11FC6" w14:textId="77777777" w:rsidTr="00DF3224">
        <w:trPr>
          <w:trHeight w:val="692"/>
        </w:trPr>
        <w:tc>
          <w:tcPr>
            <w:tcW w:w="2235" w:type="dxa"/>
          </w:tcPr>
          <w:p w14:paraId="07C32D87" w14:textId="03B3C8B1" w:rsidR="00AB44D4" w:rsidRPr="00DF3224" w:rsidRDefault="00EB4048" w:rsidP="00E47E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ORTA Stat</w:t>
            </w:r>
            <w:r w:rsidR="00AE7FE7">
              <w:rPr>
                <w:rFonts w:asciiTheme="minorHAnsi" w:hAnsiTheme="minorHAnsi" w:cstheme="minorHAnsi"/>
                <w:sz w:val="22"/>
                <w:szCs w:val="22"/>
              </w:rPr>
              <w:t>istician</w:t>
            </w:r>
          </w:p>
          <w:p w14:paraId="04E95969" w14:textId="65B635D5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i/>
                <w:szCs w:val="22"/>
              </w:rPr>
              <w:t>(if randomized step)</w:t>
            </w:r>
          </w:p>
        </w:tc>
        <w:tc>
          <w:tcPr>
            <w:tcW w:w="2551" w:type="dxa"/>
          </w:tcPr>
          <w:p w14:paraId="0717C67F" w14:textId="77777777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552" w:type="dxa"/>
          </w:tcPr>
          <w:p w14:paraId="3626B634" w14:textId="1A3C2983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="Data Center boxes" w:hAnsi="Data Center boxes" w:cstheme="minorHAnsi"/>
                <w:szCs w:val="22"/>
              </w:rPr>
            </w:pPr>
            <w:r w:rsidRPr="00DF3224">
              <w:rPr>
                <w:rFonts w:ascii="Data Center boxes" w:hAnsi="Data Center boxes" w:cstheme="minorHAnsi"/>
                <w:szCs w:val="22"/>
              </w:rPr>
              <w:t></w:t>
            </w:r>
            <w:r w:rsidRPr="00DF3224">
              <w:rPr>
                <w:rFonts w:ascii="Data Center boxes" w:hAnsi="Data Center boxes" w:cstheme="minorHAnsi"/>
                <w:szCs w:val="22"/>
              </w:rPr>
              <w:t></w:t>
            </w:r>
            <w:r w:rsidRPr="00DF3224">
              <w:rPr>
                <w:rFonts w:ascii="Data Center boxes" w:hAnsi="Data Center boxes" w:cstheme="minorHAnsi"/>
                <w:szCs w:val="22"/>
              </w:rPr>
              <w:t></w:t>
            </w:r>
            <w:r w:rsidRPr="00DF3224">
              <w:rPr>
                <w:rFonts w:ascii="Data Center boxes" w:hAnsi="Data Center boxes" w:cstheme="minorHAnsi"/>
                <w:szCs w:val="22"/>
              </w:rPr>
              <w:t></w:t>
            </w:r>
            <w:r w:rsidRPr="00DF3224">
              <w:rPr>
                <w:rFonts w:ascii="Data Center boxes" w:hAnsi="Data Center boxes" w:cstheme="minorHAnsi"/>
                <w:szCs w:val="22"/>
              </w:rPr>
              <w:t></w:t>
            </w:r>
            <w:r w:rsidRPr="00DF3224">
              <w:rPr>
                <w:rFonts w:ascii="Data Center boxes" w:hAnsi="Data Center boxes" w:cstheme="minorHAnsi"/>
                <w:szCs w:val="22"/>
              </w:rPr>
              <w:t></w:t>
            </w:r>
            <w:r w:rsidRPr="00DF3224">
              <w:rPr>
                <w:rFonts w:ascii="Data Center boxes" w:hAnsi="Data Center boxes" w:cstheme="minorHAnsi"/>
                <w:szCs w:val="22"/>
              </w:rPr>
              <w:t></w:t>
            </w:r>
            <w:r w:rsidRPr="00DF3224">
              <w:rPr>
                <w:rFonts w:ascii="Data Center boxes" w:hAnsi="Data Center boxes" w:cstheme="minorHAnsi"/>
                <w:szCs w:val="22"/>
              </w:rPr>
              <w:t></w:t>
            </w:r>
          </w:p>
        </w:tc>
        <w:tc>
          <w:tcPr>
            <w:tcW w:w="2693" w:type="dxa"/>
            <w:gridSpan w:val="2"/>
          </w:tcPr>
          <w:p w14:paraId="0628A7FC" w14:textId="576CB86B" w:rsidR="00AB44D4" w:rsidRPr="00DF3224" w:rsidRDefault="00AB44D4" w:rsidP="005B462D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243CA163" w14:textId="77777777" w:rsidR="00DB71C0" w:rsidRDefault="00DB71C0" w:rsidP="00A54DB2">
      <w:pPr>
        <w:tabs>
          <w:tab w:val="left" w:pos="357"/>
        </w:tabs>
        <w:spacing w:before="240" w:after="60"/>
        <w:rPr>
          <w:rFonts w:asciiTheme="minorHAnsi" w:hAnsiTheme="minorHAnsi" w:cstheme="minorHAnsi"/>
          <w:b/>
          <w:sz w:val="22"/>
          <w:szCs w:val="22"/>
        </w:rPr>
      </w:pPr>
    </w:p>
    <w:p w14:paraId="0EB86560" w14:textId="5AD0C7AA" w:rsidR="00A54DB2" w:rsidRDefault="00A54DB2" w:rsidP="00A54DB2">
      <w:pPr>
        <w:tabs>
          <w:tab w:val="left" w:pos="357"/>
        </w:tabs>
        <w:spacing w:before="240" w:after="60"/>
        <w:rPr>
          <w:rFonts w:asciiTheme="minorHAnsi" w:hAnsiTheme="minorHAnsi" w:cstheme="minorHAnsi"/>
          <w:b/>
          <w:sz w:val="22"/>
          <w:szCs w:val="22"/>
        </w:rPr>
      </w:pPr>
      <w:r w:rsidRPr="00DF3224">
        <w:rPr>
          <w:rFonts w:asciiTheme="minorHAnsi" w:hAnsiTheme="minorHAnsi" w:cstheme="minorHAnsi"/>
          <w:b/>
          <w:sz w:val="22"/>
          <w:szCs w:val="22"/>
        </w:rPr>
        <w:lastRenderedPageBreak/>
        <w:t xml:space="preserve">To be completed for each new </w:t>
      </w:r>
      <w:r w:rsidR="00FA3139" w:rsidRPr="00DF3224">
        <w:rPr>
          <w:rFonts w:asciiTheme="minorHAnsi" w:hAnsiTheme="minorHAnsi" w:cstheme="minorHAnsi"/>
          <w:b/>
          <w:sz w:val="22"/>
          <w:szCs w:val="22"/>
        </w:rPr>
        <w:t xml:space="preserve">minor </w:t>
      </w:r>
      <w:r w:rsidRPr="00DF3224">
        <w:rPr>
          <w:rFonts w:asciiTheme="minorHAnsi" w:hAnsiTheme="minorHAnsi" w:cstheme="minorHAnsi"/>
          <w:b/>
          <w:sz w:val="22"/>
          <w:szCs w:val="22"/>
        </w:rPr>
        <w:t>version of the ORTA program:</w:t>
      </w:r>
    </w:p>
    <w:p w14:paraId="5B738891" w14:textId="77777777" w:rsidR="00DB71C0" w:rsidRPr="00DF3224" w:rsidRDefault="00DB71C0" w:rsidP="00DB71C0">
      <w:pPr>
        <w:tabs>
          <w:tab w:val="left" w:pos="357"/>
        </w:tabs>
        <w:spacing w:after="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992"/>
        <w:gridCol w:w="2552"/>
        <w:gridCol w:w="2693"/>
      </w:tblGrid>
      <w:tr w:rsidR="00A54DB2" w:rsidRPr="00DF3224" w14:paraId="7B392ECA" w14:textId="77777777" w:rsidTr="00DF3224">
        <w:tc>
          <w:tcPr>
            <w:tcW w:w="3794" w:type="dxa"/>
            <w:gridSpan w:val="2"/>
          </w:tcPr>
          <w:p w14:paraId="5BC50207" w14:textId="5A7E8755" w:rsidR="00A54DB2" w:rsidRPr="00DF3224" w:rsidRDefault="00AE7FE7" w:rsidP="00A54D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v</w:t>
            </w:r>
            <w:r w:rsidR="00A54DB2" w:rsidRPr="00DF3224">
              <w:rPr>
                <w:rFonts w:asciiTheme="minorHAnsi" w:hAnsiTheme="minorHAnsi" w:cstheme="minorHAnsi"/>
                <w:sz w:val="22"/>
                <w:szCs w:val="22"/>
              </w:rPr>
              <w:t>ersion number</w:t>
            </w:r>
          </w:p>
          <w:p w14:paraId="2D43D012" w14:textId="0EFBFD79" w:rsidR="00A54DB2" w:rsidRPr="00DF3224" w:rsidRDefault="00AE7FE7" w:rsidP="00A54D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ORTA D</w:t>
            </w:r>
            <w:r w:rsidR="00A54DB2" w:rsidRPr="00DF3224">
              <w:rPr>
                <w:rFonts w:asciiTheme="minorHAnsi" w:hAnsiTheme="minorHAnsi" w:cstheme="minorHAnsi"/>
                <w:sz w:val="22"/>
                <w:szCs w:val="22"/>
              </w:rPr>
              <w:t>esigner</w:t>
            </w:r>
          </w:p>
          <w:p w14:paraId="066B5863" w14:textId="0BA24A9E" w:rsidR="00B154E3" w:rsidRPr="00DF3224" w:rsidRDefault="00B154E3" w:rsidP="00A54D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Study step(s)</w:t>
            </w:r>
            <w:r w:rsidR="004F41FF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to approve</w:t>
            </w:r>
            <w:r w:rsidR="00A1315E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(*)</w:t>
            </w:r>
          </w:p>
        </w:tc>
        <w:tc>
          <w:tcPr>
            <w:tcW w:w="6237" w:type="dxa"/>
            <w:gridSpan w:val="3"/>
          </w:tcPr>
          <w:p w14:paraId="5CE0B341" w14:textId="77777777" w:rsidR="006E2E77" w:rsidRPr="00DF3224" w:rsidRDefault="006E2E77" w:rsidP="006E2E77">
            <w:pPr>
              <w:tabs>
                <w:tab w:val="clear" w:pos="357"/>
                <w:tab w:val="left" w:pos="34"/>
                <w:tab w:val="right" w:leader="dot" w:pos="2302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1C06003C" w14:textId="77777777" w:rsidR="00A54DB2" w:rsidRPr="00DF3224" w:rsidRDefault="006E2E77" w:rsidP="006E2E77">
            <w:pPr>
              <w:tabs>
                <w:tab w:val="clear" w:pos="357"/>
                <w:tab w:val="left" w:pos="34"/>
                <w:tab w:val="right" w:leader="dot" w:pos="2302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5F2A778C" w14:textId="59C84461" w:rsidR="00B154E3" w:rsidRPr="00DF3224" w:rsidRDefault="004F41FF" w:rsidP="004F41FF">
            <w:pPr>
              <w:tabs>
                <w:tab w:val="clear" w:pos="357"/>
                <w:tab w:val="left" w:pos="34"/>
                <w:tab w:val="right" w:leader="dot" w:pos="2302"/>
              </w:tabs>
              <w:rPr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>All</w:t>
            </w:r>
          </w:p>
        </w:tc>
      </w:tr>
      <w:tr w:rsidR="00A54DB2" w:rsidRPr="00DF3224" w14:paraId="70856796" w14:textId="77777777" w:rsidTr="00DF3224">
        <w:tc>
          <w:tcPr>
            <w:tcW w:w="3794" w:type="dxa"/>
            <w:gridSpan w:val="2"/>
          </w:tcPr>
          <w:p w14:paraId="6AD9B8C2" w14:textId="77777777" w:rsidR="00A54DB2" w:rsidRPr="00DF3224" w:rsidRDefault="00A54DB2" w:rsidP="009F3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Summary of changes </w:t>
            </w:r>
          </w:p>
          <w:p w14:paraId="4F952F6B" w14:textId="0E84E63A" w:rsidR="00F44D4B" w:rsidRPr="00DF3224" w:rsidRDefault="00F44D4B" w:rsidP="00F44D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(indicate reason for change and the implemented modifications)</w:t>
            </w:r>
          </w:p>
        </w:tc>
        <w:tc>
          <w:tcPr>
            <w:tcW w:w="6237" w:type="dxa"/>
            <w:gridSpan w:val="3"/>
          </w:tcPr>
          <w:p w14:paraId="2948FFAD" w14:textId="3183E971" w:rsidR="00A54DB2" w:rsidRPr="00DF3224" w:rsidRDefault="00A54DB2" w:rsidP="006E2E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2E77" w:rsidRPr="00DF3224" w14:paraId="42D004E2" w14:textId="77777777" w:rsidTr="00DF3224">
        <w:tc>
          <w:tcPr>
            <w:tcW w:w="2235" w:type="dxa"/>
          </w:tcPr>
          <w:p w14:paraId="0FAC3872" w14:textId="3E1031A4" w:rsidR="006E2E77" w:rsidRPr="00DF3224" w:rsidRDefault="006E2E77" w:rsidP="00DF32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14:paraId="5CFE16D9" w14:textId="5712BC9B" w:rsidR="006E2E77" w:rsidRPr="00DF3224" w:rsidRDefault="006E2E77" w:rsidP="00DF3224">
            <w:pPr>
              <w:jc w:val="center"/>
              <w:rPr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2552" w:type="dxa"/>
          </w:tcPr>
          <w:p w14:paraId="1ABF6DD5" w14:textId="04DA677F" w:rsidR="006E2E77" w:rsidRPr="00DF3224" w:rsidRDefault="006E2E77" w:rsidP="00DF3224">
            <w:pPr>
              <w:tabs>
                <w:tab w:val="clear" w:pos="357"/>
              </w:tabs>
              <w:jc w:val="center"/>
              <w:rPr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Date of approval</w:t>
            </w:r>
          </w:p>
        </w:tc>
        <w:tc>
          <w:tcPr>
            <w:tcW w:w="2693" w:type="dxa"/>
          </w:tcPr>
          <w:p w14:paraId="3CE5468B" w14:textId="2CB7F8C6" w:rsidR="006E2E77" w:rsidRPr="00DF3224" w:rsidRDefault="006E2E77" w:rsidP="00DF3224">
            <w:pPr>
              <w:jc w:val="center"/>
              <w:rPr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</w:tr>
      <w:tr w:rsidR="006E2E77" w14:paraId="4FD8EE79" w14:textId="77777777" w:rsidTr="00DF3224">
        <w:tc>
          <w:tcPr>
            <w:tcW w:w="2235" w:type="dxa"/>
          </w:tcPr>
          <w:p w14:paraId="3BE2EDBC" w14:textId="09027CA7" w:rsidR="006E2E77" w:rsidRPr="00DF3224" w:rsidRDefault="00AE7FE7" w:rsidP="00517506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ORTA </w:t>
            </w:r>
            <w:r w:rsidR="006E2E77" w:rsidRPr="00DF3224">
              <w:rPr>
                <w:rFonts w:asciiTheme="minorHAnsi" w:hAnsiTheme="minorHAnsi" w:cstheme="minorHAnsi"/>
                <w:sz w:val="22"/>
                <w:szCs w:val="22"/>
              </w:rPr>
              <w:t>Lead DM</w:t>
            </w:r>
          </w:p>
        </w:tc>
        <w:tc>
          <w:tcPr>
            <w:tcW w:w="2551" w:type="dxa"/>
            <w:gridSpan w:val="2"/>
          </w:tcPr>
          <w:p w14:paraId="0BC7072A" w14:textId="77777777" w:rsidR="006E2E77" w:rsidRDefault="006E2E77" w:rsidP="00517506">
            <w:pPr>
              <w:rPr>
                <w:sz w:val="12"/>
                <w:szCs w:val="12"/>
              </w:rPr>
            </w:pPr>
          </w:p>
        </w:tc>
        <w:tc>
          <w:tcPr>
            <w:tcW w:w="2552" w:type="dxa"/>
          </w:tcPr>
          <w:p w14:paraId="6D6A7CC5" w14:textId="54178036" w:rsidR="006E2E77" w:rsidRDefault="006E2E77" w:rsidP="00517506">
            <w:pPr>
              <w:rPr>
                <w:sz w:val="12"/>
                <w:szCs w:val="12"/>
              </w:rPr>
            </w:pPr>
            <w:r>
              <w:rPr>
                <w:rFonts w:ascii="Data Center boxes" w:hAnsi="Data Center boxes"/>
                <w:sz w:val="28"/>
              </w:rPr>
              <w:t></w:t>
            </w:r>
            <w:r>
              <w:rPr>
                <w:rFonts w:ascii="Data Center boxes" w:hAnsi="Data Center boxes"/>
                <w:sz w:val="28"/>
              </w:rPr>
              <w:t></w:t>
            </w:r>
            <w:r>
              <w:rPr>
                <w:rFonts w:ascii="Data Center boxes" w:hAnsi="Data Center boxes"/>
                <w:sz w:val="28"/>
              </w:rPr>
              <w:t></w:t>
            </w:r>
            <w:r>
              <w:rPr>
                <w:rFonts w:ascii="Data Center boxes" w:hAnsi="Data Center boxes"/>
                <w:sz w:val="28"/>
              </w:rPr>
              <w:t></w:t>
            </w:r>
            <w:r>
              <w:rPr>
                <w:rFonts w:ascii="Data Center boxes" w:hAnsi="Data Center boxes"/>
                <w:sz w:val="28"/>
              </w:rPr>
              <w:t></w:t>
            </w:r>
            <w:r>
              <w:rPr>
                <w:rFonts w:ascii="Data Center boxes" w:hAnsi="Data Center boxes"/>
                <w:sz w:val="28"/>
              </w:rPr>
              <w:t></w:t>
            </w:r>
            <w:r>
              <w:rPr>
                <w:rFonts w:ascii="Data Center boxes" w:hAnsi="Data Center boxes"/>
                <w:sz w:val="28"/>
              </w:rPr>
              <w:t></w:t>
            </w:r>
            <w:r>
              <w:rPr>
                <w:rFonts w:ascii="Data Center boxes" w:hAnsi="Data Center boxes"/>
                <w:sz w:val="28"/>
              </w:rPr>
              <w:t></w:t>
            </w:r>
          </w:p>
        </w:tc>
        <w:tc>
          <w:tcPr>
            <w:tcW w:w="2693" w:type="dxa"/>
          </w:tcPr>
          <w:p w14:paraId="29417958" w14:textId="296304A3" w:rsidR="006E2E77" w:rsidRDefault="006E2E77" w:rsidP="00517506">
            <w:pPr>
              <w:rPr>
                <w:sz w:val="12"/>
                <w:szCs w:val="12"/>
              </w:rPr>
            </w:pPr>
          </w:p>
        </w:tc>
      </w:tr>
    </w:tbl>
    <w:p w14:paraId="6C15500F" w14:textId="2511A228" w:rsidR="00A1315E" w:rsidRPr="00A1315E" w:rsidRDefault="00A1315E" w:rsidP="009F36B9">
      <w:r w:rsidRPr="00A1315E">
        <w:t xml:space="preserve">(*) indicate the </w:t>
      </w:r>
      <w:r>
        <w:t xml:space="preserve">number of each </w:t>
      </w:r>
      <w:r w:rsidRPr="00A1315E">
        <w:t xml:space="preserve">study step affected by the change. If all </w:t>
      </w:r>
      <w:r>
        <w:t>study steps are affected, list “All”.</w:t>
      </w:r>
    </w:p>
    <w:p w14:paraId="73D70BFD" w14:textId="77777777" w:rsidR="006E2E77" w:rsidRPr="00A1315E" w:rsidRDefault="006E2E77" w:rsidP="009F36B9"/>
    <w:p w14:paraId="11091378" w14:textId="321CE1BB" w:rsidR="00625EA6" w:rsidRDefault="00625EA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7166B55A" w14:textId="77777777" w:rsidR="00625EA6" w:rsidRDefault="00625EA6" w:rsidP="00625EA6">
      <w:pPr>
        <w:tabs>
          <w:tab w:val="left" w:pos="357"/>
        </w:tabs>
        <w:rPr>
          <w:rFonts w:asciiTheme="minorHAnsi" w:hAnsiTheme="minorHAnsi" w:cstheme="minorHAnsi"/>
          <w:b/>
          <w:sz w:val="22"/>
          <w:szCs w:val="22"/>
        </w:rPr>
      </w:pPr>
    </w:p>
    <w:p w14:paraId="5B6F0F69" w14:textId="41E3B9EA" w:rsidR="00FA3139" w:rsidRPr="00DF3224" w:rsidRDefault="00FA3139" w:rsidP="00625EA6">
      <w:pPr>
        <w:tabs>
          <w:tab w:val="left" w:pos="357"/>
        </w:tabs>
        <w:rPr>
          <w:rFonts w:asciiTheme="minorHAnsi" w:hAnsiTheme="minorHAnsi" w:cstheme="minorHAnsi"/>
          <w:b/>
          <w:sz w:val="22"/>
          <w:szCs w:val="22"/>
        </w:rPr>
      </w:pPr>
      <w:r w:rsidRPr="00DF3224">
        <w:rPr>
          <w:rFonts w:asciiTheme="minorHAnsi" w:hAnsiTheme="minorHAnsi" w:cstheme="minorHAnsi"/>
          <w:b/>
          <w:sz w:val="22"/>
          <w:szCs w:val="22"/>
        </w:rPr>
        <w:t>To be completed for each new major version of the ORTA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961"/>
        <w:gridCol w:w="1276"/>
      </w:tblGrid>
      <w:tr w:rsidR="006E2E77" w:rsidRPr="00DF3224" w14:paraId="0326E230" w14:textId="77777777" w:rsidTr="00DF3224">
        <w:tc>
          <w:tcPr>
            <w:tcW w:w="3794" w:type="dxa"/>
          </w:tcPr>
          <w:p w14:paraId="24544ABE" w14:textId="4414D752" w:rsidR="006E2E77" w:rsidRPr="00DF3224" w:rsidRDefault="00AE7FE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v</w:t>
            </w:r>
            <w:r w:rsidR="006E2E77" w:rsidRPr="00DF3224">
              <w:rPr>
                <w:rFonts w:asciiTheme="minorHAnsi" w:hAnsiTheme="minorHAnsi" w:cstheme="minorHAnsi"/>
                <w:sz w:val="22"/>
                <w:szCs w:val="22"/>
              </w:rPr>
              <w:t>ersion number</w:t>
            </w:r>
          </w:p>
          <w:p w14:paraId="0F4787F7" w14:textId="6CCCDEE2" w:rsidR="006E2E77" w:rsidRPr="00DF3224" w:rsidRDefault="006E2E7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ORTA </w:t>
            </w:r>
            <w:r w:rsidR="00AE7FE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esigner</w:t>
            </w:r>
          </w:p>
          <w:p w14:paraId="50C43144" w14:textId="38604474" w:rsidR="00B154E3" w:rsidRPr="00DF3224" w:rsidRDefault="00B154E3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Study step(s)</w:t>
            </w:r>
            <w:r w:rsidR="004F41FF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to approve</w:t>
            </w:r>
            <w:r w:rsidR="00A1315E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(*)</w:t>
            </w:r>
          </w:p>
        </w:tc>
        <w:tc>
          <w:tcPr>
            <w:tcW w:w="6237" w:type="dxa"/>
            <w:gridSpan w:val="2"/>
          </w:tcPr>
          <w:p w14:paraId="11A2DA2B" w14:textId="77777777" w:rsidR="006E2E77" w:rsidRPr="00DF3224" w:rsidRDefault="006E2E77" w:rsidP="00517506">
            <w:pPr>
              <w:tabs>
                <w:tab w:val="clear" w:pos="357"/>
                <w:tab w:val="left" w:pos="34"/>
                <w:tab w:val="right" w:leader="dot" w:pos="2302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0FBEC00A" w14:textId="77777777" w:rsidR="006E2E77" w:rsidRPr="00DF3224" w:rsidRDefault="006E2E77" w:rsidP="00517506">
            <w:pPr>
              <w:tabs>
                <w:tab w:val="clear" w:pos="357"/>
                <w:tab w:val="left" w:pos="34"/>
                <w:tab w:val="right" w:leader="dot" w:pos="2302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  <w:p w14:paraId="2F985CA5" w14:textId="3B4A5F8B" w:rsidR="00B154E3" w:rsidRPr="00DF3224" w:rsidRDefault="004F41FF" w:rsidP="004F41FF">
            <w:pPr>
              <w:tabs>
                <w:tab w:val="clear" w:pos="357"/>
                <w:tab w:val="left" w:pos="34"/>
                <w:tab w:val="right" w:leader="dot" w:pos="2302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>All</w:t>
            </w:r>
          </w:p>
        </w:tc>
      </w:tr>
      <w:tr w:rsidR="006E2E77" w:rsidRPr="00DF3224" w14:paraId="4A5A668C" w14:textId="77777777" w:rsidTr="00DF3224">
        <w:tc>
          <w:tcPr>
            <w:tcW w:w="3794" w:type="dxa"/>
          </w:tcPr>
          <w:p w14:paraId="05C0006A" w14:textId="77777777" w:rsidR="006E2E77" w:rsidRPr="00DF3224" w:rsidRDefault="006E2E7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Summary of changes </w:t>
            </w:r>
          </w:p>
          <w:p w14:paraId="31DCA619" w14:textId="77777777" w:rsidR="006E2E77" w:rsidRPr="00DF3224" w:rsidRDefault="006E2E7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(indicate reason for change and the implemented modifications)</w:t>
            </w:r>
          </w:p>
        </w:tc>
        <w:tc>
          <w:tcPr>
            <w:tcW w:w="6237" w:type="dxa"/>
            <w:gridSpan w:val="2"/>
          </w:tcPr>
          <w:p w14:paraId="78DCD167" w14:textId="77777777" w:rsidR="006E2E77" w:rsidRPr="00DF3224" w:rsidRDefault="006E2E7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41FF" w:rsidRPr="00DF3224" w14:paraId="59E6E1D3" w14:textId="77777777" w:rsidTr="00DF3224">
        <w:tc>
          <w:tcPr>
            <w:tcW w:w="8755" w:type="dxa"/>
            <w:gridSpan w:val="2"/>
          </w:tcPr>
          <w:p w14:paraId="2DD75A03" w14:textId="016ADAC6" w:rsidR="004F41FF" w:rsidRPr="00DF3224" w:rsidRDefault="004F41FF" w:rsidP="00E47E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Is the study randomized: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YES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  <w:p w14:paraId="39A4FEB4" w14:textId="77777777" w:rsidR="004F41FF" w:rsidRPr="00DF3224" w:rsidRDefault="004F41FF" w:rsidP="00E47E30">
            <w:pPr>
              <w:pStyle w:val="FormtextCharCharChar"/>
              <w:spacing w:before="20" w:after="20"/>
              <w:ind w:left="28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If yes, (repeat for each randomization step)</w:t>
            </w:r>
          </w:p>
          <w:p w14:paraId="09CC2286" w14:textId="77777777" w:rsidR="004F41FF" w:rsidRPr="00DF3224" w:rsidRDefault="004F41FF" w:rsidP="00E47E30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Style w:val="FormfieldCharCharCharChar"/>
                <w:rFonts w:asciiTheme="minorHAnsi" w:hAnsiTheme="minorHAnsi" w:cstheme="minorHAnsi"/>
                <w:b w:val="0"/>
                <w:sz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 xml:space="preserve">Institution is a stratification factor  YES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    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NO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</w:p>
          <w:p w14:paraId="77552E11" w14:textId="77777777" w:rsidR="004F41FF" w:rsidRPr="00DF3224" w:rsidRDefault="004F41FF" w:rsidP="00E47E30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Stratification factors: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2"/>
              <w:gridCol w:w="3123"/>
            </w:tblGrid>
            <w:tr w:rsidR="004F41FF" w:rsidRPr="00DF3224" w14:paraId="40E6D67E" w14:textId="77777777" w:rsidTr="00E47E30">
              <w:tc>
                <w:tcPr>
                  <w:tcW w:w="3122" w:type="dxa"/>
                </w:tcPr>
                <w:p w14:paraId="19D535A5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Factor</w:t>
                  </w:r>
                </w:p>
              </w:tc>
              <w:tc>
                <w:tcPr>
                  <w:tcW w:w="3123" w:type="dxa"/>
                </w:tcPr>
                <w:p w14:paraId="2377AAF9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Levels</w:t>
                  </w:r>
                </w:p>
              </w:tc>
            </w:tr>
            <w:tr w:rsidR="004F41FF" w:rsidRPr="00DF3224" w14:paraId="16300E3B" w14:textId="77777777" w:rsidTr="00E47E30">
              <w:tc>
                <w:tcPr>
                  <w:tcW w:w="3122" w:type="dxa"/>
                </w:tcPr>
                <w:p w14:paraId="72BF76EA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3641D25D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4F41FF" w:rsidRPr="00DF3224" w14:paraId="13DC0F21" w14:textId="77777777" w:rsidTr="00E47E30">
              <w:tc>
                <w:tcPr>
                  <w:tcW w:w="3122" w:type="dxa"/>
                </w:tcPr>
                <w:p w14:paraId="4C9EBC1C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00A34D60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</w:tbl>
          <w:p w14:paraId="5044DA5E" w14:textId="77777777" w:rsidR="004F41FF" w:rsidRPr="00DF3224" w:rsidRDefault="004F41FF" w:rsidP="00DF3224">
            <w:pPr>
              <w:pStyle w:val="FormtextCharCharChar"/>
              <w:numPr>
                <w:ilvl w:val="0"/>
                <w:numId w:val="18"/>
              </w:numPr>
              <w:spacing w:after="20"/>
              <w:ind w:left="714" w:hanging="357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Study arms and ratio: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2"/>
              <w:gridCol w:w="3123"/>
            </w:tblGrid>
            <w:tr w:rsidR="004F41FF" w:rsidRPr="00DF3224" w14:paraId="3CBAC6AD" w14:textId="77777777" w:rsidTr="00E47E30">
              <w:tc>
                <w:tcPr>
                  <w:tcW w:w="3122" w:type="dxa"/>
                </w:tcPr>
                <w:p w14:paraId="7C7A23EF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Arm</w:t>
                  </w:r>
                </w:p>
              </w:tc>
              <w:tc>
                <w:tcPr>
                  <w:tcW w:w="3123" w:type="dxa"/>
                </w:tcPr>
                <w:p w14:paraId="74C17537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rPr>
                      <w:rFonts w:asciiTheme="minorHAnsi" w:hAnsiTheme="minorHAnsi" w:cstheme="minorHAnsi"/>
                      <w:szCs w:val="22"/>
                    </w:rPr>
                  </w:pPr>
                  <w:r w:rsidRPr="00DF3224">
                    <w:rPr>
                      <w:rFonts w:asciiTheme="minorHAnsi" w:hAnsiTheme="minorHAnsi" w:cstheme="minorHAnsi"/>
                      <w:szCs w:val="22"/>
                    </w:rPr>
                    <w:t>Ratio</w:t>
                  </w:r>
                </w:p>
              </w:tc>
            </w:tr>
            <w:tr w:rsidR="004F41FF" w:rsidRPr="00DF3224" w14:paraId="6B026DAF" w14:textId="77777777" w:rsidTr="00E47E30">
              <w:tc>
                <w:tcPr>
                  <w:tcW w:w="3122" w:type="dxa"/>
                </w:tcPr>
                <w:p w14:paraId="6464B2E3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062F98B8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  <w:tr w:rsidR="004F41FF" w:rsidRPr="00DF3224" w14:paraId="7952362F" w14:textId="77777777" w:rsidTr="00E47E30">
              <w:tc>
                <w:tcPr>
                  <w:tcW w:w="3122" w:type="dxa"/>
                </w:tcPr>
                <w:p w14:paraId="5736BE2C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  <w:tc>
                <w:tcPr>
                  <w:tcW w:w="3123" w:type="dxa"/>
                </w:tcPr>
                <w:p w14:paraId="6A2A7187" w14:textId="77777777" w:rsidR="004F41FF" w:rsidRPr="00DF3224" w:rsidRDefault="004F41FF" w:rsidP="00E47E30">
                  <w:pPr>
                    <w:pStyle w:val="FormtextCharCharChar"/>
                    <w:spacing w:before="20" w:after="20"/>
                    <w:ind w:firstLine="34"/>
                    <w:rPr>
                      <w:rFonts w:asciiTheme="minorHAnsi" w:hAnsiTheme="minorHAnsi" w:cstheme="minorHAnsi"/>
                      <w:szCs w:val="22"/>
                    </w:rPr>
                  </w:pPr>
                </w:p>
              </w:tc>
            </w:tr>
          </w:tbl>
          <w:p w14:paraId="61F5A9B9" w14:textId="77777777" w:rsidR="004F41FF" w:rsidRPr="00DF3224" w:rsidRDefault="004F41FF" w:rsidP="00E47E3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7D19C4" w14:textId="77777777" w:rsidR="004F41FF" w:rsidRPr="00DF3224" w:rsidRDefault="004F41FF" w:rsidP="00E47E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Is the study blinded: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YES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  <w:p w14:paraId="7C6FCC02" w14:textId="320AEE65" w:rsidR="004F41FF" w:rsidRPr="00DF3224" w:rsidRDefault="004F41FF" w:rsidP="00DF3224">
            <w:pPr>
              <w:pStyle w:val="FormtextCharCharChar"/>
              <w:spacing w:before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  <w:t xml:space="preserve">If yes, </w:t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>Blinded step:</w:t>
            </w:r>
            <w:r w:rsidRPr="00DF3224">
              <w:rPr>
                <w:rFonts w:ascii="Data Center boxes" w:hAnsi="Data Center boxes" w:cstheme="minorHAnsi"/>
                <w:szCs w:val="22"/>
              </w:rPr>
              <w:t></w:t>
            </w:r>
            <w:r w:rsidRPr="00DF3224">
              <w:rPr>
                <w:rFonts w:ascii="Data Center boxes" w:hAnsi="Data Center boxes" w:cstheme="minorHAnsi"/>
                <w:szCs w:val="22"/>
              </w:rPr>
              <w:t></w:t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>Unblind step</w:t>
            </w:r>
            <w:r w:rsidRPr="00DF3224">
              <w:rPr>
                <w:rFonts w:ascii="Data Center boxes" w:hAnsi="Data Center boxes" w:cstheme="minorHAnsi"/>
                <w:szCs w:val="22"/>
              </w:rPr>
              <w:t></w:t>
            </w:r>
            <w:r w:rsidRPr="00DF3224">
              <w:rPr>
                <w:rFonts w:ascii="Data Center boxes" w:hAnsi="Data Center boxes" w:cstheme="minorHAnsi"/>
                <w:szCs w:val="22"/>
              </w:rPr>
              <w:t></w:t>
            </w:r>
          </w:p>
        </w:tc>
        <w:tc>
          <w:tcPr>
            <w:tcW w:w="1276" w:type="dxa"/>
            <w:textDirection w:val="tbRl"/>
          </w:tcPr>
          <w:p w14:paraId="67F26A5A" w14:textId="1993FCA6" w:rsidR="004F41FF" w:rsidRPr="00DF3224" w:rsidRDefault="004F41FF" w:rsidP="004F41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>To be completed by the ORTA Designer</w:t>
            </w: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if modified</w:t>
            </w:r>
          </w:p>
        </w:tc>
      </w:tr>
      <w:tr w:rsidR="004F41FF" w:rsidRPr="00DF3224" w14:paraId="6C7084D7" w14:textId="77777777" w:rsidTr="00DF3224">
        <w:tc>
          <w:tcPr>
            <w:tcW w:w="8755" w:type="dxa"/>
            <w:gridSpan w:val="2"/>
          </w:tcPr>
          <w:p w14:paraId="7246C6EC" w14:textId="1E296A52" w:rsidR="004F41FF" w:rsidRPr="00DF3224" w:rsidRDefault="004F41FF" w:rsidP="00E47E30">
            <w:pPr>
              <w:pStyle w:val="FormtextCharCharChar"/>
              <w:spacing w:before="20" w:after="20"/>
              <w:ind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Cs w:val="22"/>
              </w:rPr>
            </w:r>
            <w:r w:rsidR="00E451A6">
              <w:rPr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 Minimization:</w:t>
            </w:r>
          </w:p>
          <w:p w14:paraId="204A31CA" w14:textId="77777777" w:rsidR="004F41FF" w:rsidRPr="00DF3224" w:rsidRDefault="004F41FF" w:rsidP="00E47E30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>Threshold value:</w:t>
            </w:r>
          </w:p>
          <w:p w14:paraId="5964D525" w14:textId="77777777" w:rsidR="004F41FF" w:rsidRPr="00DF3224" w:rsidRDefault="004F41FF" w:rsidP="00E47E30">
            <w:pPr>
              <w:pStyle w:val="FormtextCharCharChar"/>
              <w:spacing w:before="20" w:after="20"/>
              <w:ind w:left="459"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: </w:t>
            </w:r>
            <w:r w:rsidRPr="00DF3224">
              <w:rPr>
                <w:rFonts w:asciiTheme="minorHAnsi" w:hAnsiTheme="minorHAnsi" w:cstheme="minorHAnsi"/>
                <w:szCs w:val="22"/>
              </w:rPr>
              <w:t>equal to the number of stratification factors.</w:t>
            </w:r>
          </w:p>
          <w:p w14:paraId="0C51C037" w14:textId="77777777" w:rsidR="004F41FF" w:rsidRPr="00DF3224" w:rsidRDefault="004F41FF" w:rsidP="00E47E30">
            <w:pPr>
              <w:pStyle w:val="FormtextCharCharChar"/>
              <w:spacing w:before="20" w:after="20"/>
              <w:ind w:left="459" w:firstLine="34"/>
              <w:rPr>
                <w:rStyle w:val="FormtextCharCharCharChar"/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: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specify threshold value =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</w:p>
          <w:p w14:paraId="3747B44E" w14:textId="77777777" w:rsidR="004F41FF" w:rsidRPr="00DF3224" w:rsidRDefault="004F41FF" w:rsidP="00E47E30">
            <w:pPr>
              <w:pStyle w:val="FormtextCharCharChar"/>
              <w:numPr>
                <w:ilvl w:val="0"/>
                <w:numId w:val="18"/>
              </w:numPr>
              <w:spacing w:before="20" w:after="20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 xml:space="preserve">Random element:  YES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t xml:space="preserve">     </w:t>
            </w:r>
            <w:r w:rsidRPr="00DF3224">
              <w:rPr>
                <w:rFonts w:asciiTheme="minorHAnsi" w:hAnsiTheme="minorHAnsi" w:cstheme="minorHAnsi"/>
                <w:szCs w:val="22"/>
              </w:rPr>
              <w:t xml:space="preserve">NO </w:t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instrText xml:space="preserve"> FORMCHECKBOX </w:instrText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</w:r>
            <w:r w:rsidR="00E451A6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separate"/>
            </w:r>
            <w:r w:rsidRPr="00DF3224">
              <w:rPr>
                <w:rStyle w:val="FormfieldCharCharCharChar"/>
                <w:rFonts w:asciiTheme="minorHAnsi" w:hAnsiTheme="minorHAnsi" w:cstheme="minorHAnsi"/>
                <w:sz w:val="22"/>
              </w:rPr>
              <w:fldChar w:fldCharType="end"/>
            </w:r>
          </w:p>
          <w:p w14:paraId="54DCE243" w14:textId="77777777" w:rsidR="004F41FF" w:rsidRPr="00DF3224" w:rsidRDefault="004F41FF" w:rsidP="00E47E30">
            <w:pPr>
              <w:pStyle w:val="FormtextCharCharChar"/>
              <w:spacing w:before="20" w:after="20"/>
              <w:ind w:left="459" w:firstLine="34"/>
              <w:rPr>
                <w:rFonts w:asciiTheme="minorHAnsi" w:hAnsiTheme="minorHAnsi" w:cstheme="minorHAnsi"/>
                <w:szCs w:val="22"/>
              </w:rPr>
            </w:pPr>
            <w:r w:rsidRPr="00DF3224">
              <w:rPr>
                <w:rFonts w:asciiTheme="minorHAnsi" w:hAnsiTheme="minorHAnsi" w:cstheme="minorHAnsi"/>
                <w:szCs w:val="22"/>
              </w:rPr>
              <w:tab/>
            </w:r>
            <w:r w:rsidRPr="00DF3224">
              <w:rPr>
                <w:rFonts w:asciiTheme="minorHAnsi" w:hAnsiTheme="minorHAnsi" w:cstheme="minorHAnsi"/>
                <w:szCs w:val="22"/>
              </w:rPr>
              <w:tab/>
              <w:t xml:space="preserve">if yes, specify random element (&lt;0.5) =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</w:p>
          <w:p w14:paraId="38E0FA95" w14:textId="77777777" w:rsidR="004F41FF" w:rsidRPr="00DF3224" w:rsidRDefault="004F41FF" w:rsidP="00E47E30">
            <w:pPr>
              <w:spacing w:before="20" w:after="20"/>
              <w:ind w:firstLine="34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</w:r>
            <w:r w:rsidR="00E451A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Blocks</w:t>
            </w:r>
          </w:p>
          <w:p w14:paraId="1A0F17C1" w14:textId="29FA0298" w:rsidR="004F41FF" w:rsidRPr="00DF3224" w:rsidRDefault="004F41FF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Block length is set to 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instrText xml:space="preserve"> FORMTEXT </w:instrTex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separate"/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noProof/>
                <w:szCs w:val="22"/>
              </w:rPr>
              <w:t> </w:t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fldChar w:fldCharType="end"/>
            </w:r>
            <w:r w:rsidRPr="00DF3224">
              <w:rPr>
                <w:rStyle w:val="FormtextCharCharCharChar"/>
                <w:rFonts w:asciiTheme="minorHAnsi" w:hAnsiTheme="minorHAnsi" w:cstheme="minorHAnsi"/>
                <w:szCs w:val="22"/>
              </w:rPr>
              <w:t xml:space="preserve"> </w:t>
            </w: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(specify with relative frequencies)</w:t>
            </w:r>
          </w:p>
        </w:tc>
        <w:tc>
          <w:tcPr>
            <w:tcW w:w="1276" w:type="dxa"/>
            <w:textDirection w:val="tbRl"/>
          </w:tcPr>
          <w:p w14:paraId="500F0CF2" w14:textId="74D3603B" w:rsidR="004F41FF" w:rsidRPr="00DF3224" w:rsidRDefault="004F41FF" w:rsidP="00DF322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b/>
                <w:sz w:val="22"/>
                <w:szCs w:val="22"/>
              </w:rPr>
              <w:t>To be completed by the ORTA Statistician if modified</w:t>
            </w:r>
          </w:p>
        </w:tc>
      </w:tr>
    </w:tbl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551"/>
        <w:gridCol w:w="2552"/>
        <w:gridCol w:w="2693"/>
      </w:tblGrid>
      <w:tr w:rsidR="00DF3224" w:rsidRPr="00DF3224" w14:paraId="1F3D8940" w14:textId="77777777" w:rsidTr="00BD183C">
        <w:trPr>
          <w:trHeight w:val="338"/>
        </w:trPr>
        <w:tc>
          <w:tcPr>
            <w:tcW w:w="2235" w:type="dxa"/>
          </w:tcPr>
          <w:p w14:paraId="1A5843EE" w14:textId="77777777" w:rsidR="00DF3224" w:rsidRPr="00DF3224" w:rsidRDefault="00DF3224" w:rsidP="00BD183C">
            <w:pPr>
              <w:pStyle w:val="FormtextCharCharChar"/>
              <w:spacing w:before="20" w:after="20"/>
              <w:ind w:firstLine="34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2551" w:type="dxa"/>
          </w:tcPr>
          <w:p w14:paraId="4732D455" w14:textId="77777777" w:rsidR="00DF3224" w:rsidRPr="00DF3224" w:rsidRDefault="00DF3224" w:rsidP="00DB71C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2552" w:type="dxa"/>
          </w:tcPr>
          <w:p w14:paraId="040896AD" w14:textId="77777777" w:rsidR="00DF3224" w:rsidRPr="00DF3224" w:rsidRDefault="00DF3224" w:rsidP="00BD183C">
            <w:pPr>
              <w:pStyle w:val="ListParagraph"/>
              <w:ind w:left="34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Date of approval</w:t>
            </w:r>
          </w:p>
        </w:tc>
        <w:tc>
          <w:tcPr>
            <w:tcW w:w="2693" w:type="dxa"/>
          </w:tcPr>
          <w:p w14:paraId="58891D7F" w14:textId="77777777" w:rsidR="00DF3224" w:rsidRPr="00DF3224" w:rsidRDefault="00DF3224" w:rsidP="00DB71C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2552"/>
        <w:gridCol w:w="2693"/>
      </w:tblGrid>
      <w:tr w:rsidR="006E2E77" w:rsidRPr="00DF3224" w14:paraId="650D6C58" w14:textId="77777777" w:rsidTr="00DF3224">
        <w:tc>
          <w:tcPr>
            <w:tcW w:w="2235" w:type="dxa"/>
          </w:tcPr>
          <w:p w14:paraId="04F2D9B2" w14:textId="426596D2" w:rsidR="006E2E77" w:rsidRPr="00DF3224" w:rsidRDefault="00AE7FE7" w:rsidP="00517506">
            <w:pPr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ORTA</w:t>
            </w:r>
            <w:r w:rsidR="006E2E77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 Lead DM</w:t>
            </w:r>
          </w:p>
        </w:tc>
        <w:tc>
          <w:tcPr>
            <w:tcW w:w="2551" w:type="dxa"/>
          </w:tcPr>
          <w:p w14:paraId="739637D6" w14:textId="77777777" w:rsidR="006E2E77" w:rsidRPr="00DF3224" w:rsidRDefault="006E2E77" w:rsidP="00517506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14:paraId="64E8F318" w14:textId="77777777" w:rsidR="006E2E77" w:rsidRPr="00DF3224" w:rsidRDefault="006E2E77" w:rsidP="00DB71C0">
            <w:pPr>
              <w:jc w:val="center"/>
              <w:rPr>
                <w:sz w:val="22"/>
                <w:szCs w:val="22"/>
              </w:rPr>
            </w:pPr>
            <w:r w:rsidRPr="00DF3224">
              <w:rPr>
                <w:rFonts w:ascii="Data Center boxes" w:hAnsi="Data Center boxes"/>
                <w:sz w:val="22"/>
                <w:szCs w:val="22"/>
              </w:rPr>
              <w:t>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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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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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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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</w:t>
            </w:r>
          </w:p>
        </w:tc>
        <w:tc>
          <w:tcPr>
            <w:tcW w:w="2693" w:type="dxa"/>
          </w:tcPr>
          <w:p w14:paraId="57C2BE5A" w14:textId="77777777" w:rsidR="006E2E77" w:rsidRPr="00DF3224" w:rsidRDefault="006E2E77" w:rsidP="00517506">
            <w:pPr>
              <w:rPr>
                <w:sz w:val="22"/>
                <w:szCs w:val="22"/>
              </w:rPr>
            </w:pPr>
          </w:p>
        </w:tc>
      </w:tr>
      <w:tr w:rsidR="006E2E77" w:rsidRPr="00DF3224" w14:paraId="3A5F9419" w14:textId="77777777" w:rsidTr="00DF3224">
        <w:tc>
          <w:tcPr>
            <w:tcW w:w="2235" w:type="dxa"/>
          </w:tcPr>
          <w:p w14:paraId="5D476818" w14:textId="029E63BC" w:rsidR="006E2E77" w:rsidRPr="00DF3224" w:rsidRDefault="00AE7FE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ORTA </w:t>
            </w:r>
            <w:r w:rsidR="006E2E77" w:rsidRPr="00DF3224">
              <w:rPr>
                <w:rFonts w:asciiTheme="minorHAnsi" w:hAnsiTheme="minorHAnsi" w:cstheme="minorHAnsi"/>
                <w:sz w:val="22"/>
                <w:szCs w:val="22"/>
              </w:rPr>
              <w:t xml:space="preserve">Statistician </w:t>
            </w:r>
          </w:p>
          <w:p w14:paraId="5702926B" w14:textId="1771455A" w:rsidR="006E2E77" w:rsidRPr="00DF3224" w:rsidRDefault="006E2E77" w:rsidP="00517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3224">
              <w:rPr>
                <w:rFonts w:asciiTheme="minorHAnsi" w:hAnsiTheme="minorHAnsi" w:cstheme="minorHAnsi"/>
                <w:i/>
                <w:sz w:val="22"/>
                <w:szCs w:val="22"/>
              </w:rPr>
              <w:t>(if randomized step)</w:t>
            </w:r>
          </w:p>
        </w:tc>
        <w:tc>
          <w:tcPr>
            <w:tcW w:w="2551" w:type="dxa"/>
          </w:tcPr>
          <w:p w14:paraId="18B7F5EE" w14:textId="77777777" w:rsidR="006E2E77" w:rsidRPr="00DF3224" w:rsidRDefault="006E2E77" w:rsidP="00517506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14:paraId="646263E1" w14:textId="5943AA68" w:rsidR="006E2E77" w:rsidRPr="00DF3224" w:rsidRDefault="006E2E77" w:rsidP="00DB71C0">
            <w:pPr>
              <w:jc w:val="center"/>
              <w:rPr>
                <w:rFonts w:ascii="Data Center boxes" w:hAnsi="Data Center boxes"/>
                <w:sz w:val="22"/>
                <w:szCs w:val="22"/>
              </w:rPr>
            </w:pPr>
            <w:r w:rsidRPr="00DF3224">
              <w:rPr>
                <w:rFonts w:ascii="Data Center boxes" w:hAnsi="Data Center boxes"/>
                <w:sz w:val="22"/>
                <w:szCs w:val="22"/>
              </w:rPr>
              <w:t>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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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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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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</w:t>
            </w:r>
            <w:r w:rsidRPr="00DF3224">
              <w:rPr>
                <w:rFonts w:ascii="Data Center boxes" w:hAnsi="Data Center boxes"/>
                <w:sz w:val="22"/>
                <w:szCs w:val="22"/>
              </w:rPr>
              <w:t></w:t>
            </w:r>
          </w:p>
        </w:tc>
        <w:tc>
          <w:tcPr>
            <w:tcW w:w="2693" w:type="dxa"/>
          </w:tcPr>
          <w:p w14:paraId="2D9EA653" w14:textId="77777777" w:rsidR="006E2E77" w:rsidRPr="00DF3224" w:rsidRDefault="006E2E77" w:rsidP="00517506">
            <w:pPr>
              <w:rPr>
                <w:sz w:val="22"/>
                <w:szCs w:val="22"/>
              </w:rPr>
            </w:pPr>
          </w:p>
        </w:tc>
      </w:tr>
    </w:tbl>
    <w:p w14:paraId="25005B20" w14:textId="77777777" w:rsidR="00A1315E" w:rsidRPr="00A1315E" w:rsidRDefault="00A1315E" w:rsidP="00A1315E">
      <w:r w:rsidRPr="00A1315E">
        <w:t xml:space="preserve">(*) indicate the </w:t>
      </w:r>
      <w:r>
        <w:t xml:space="preserve">number of each </w:t>
      </w:r>
      <w:r w:rsidRPr="00A1315E">
        <w:t xml:space="preserve">study step affected by the change. If all </w:t>
      </w:r>
      <w:r>
        <w:t>study steps are affected, list “All”.</w:t>
      </w:r>
    </w:p>
    <w:p w14:paraId="25E3A05F" w14:textId="77777777" w:rsidR="006E2E77" w:rsidRDefault="006E2E77" w:rsidP="006E2E77">
      <w:pPr>
        <w:rPr>
          <w:sz w:val="12"/>
          <w:szCs w:val="12"/>
        </w:rPr>
      </w:pPr>
    </w:p>
    <w:p w14:paraId="1DC9B996" w14:textId="77777777" w:rsidR="006E2E77" w:rsidRDefault="006E2E77" w:rsidP="006E2E77">
      <w:pPr>
        <w:rPr>
          <w:sz w:val="12"/>
          <w:szCs w:val="12"/>
        </w:rPr>
      </w:pPr>
    </w:p>
    <w:p w14:paraId="1C2E78DE" w14:textId="0849C467" w:rsidR="004D28E7" w:rsidRDefault="004D28E7" w:rsidP="006E2E77">
      <w:pPr>
        <w:rPr>
          <w:sz w:val="12"/>
          <w:szCs w:val="12"/>
        </w:rPr>
      </w:pPr>
    </w:p>
    <w:p w14:paraId="13467443" w14:textId="084054C3" w:rsidR="004D28E7" w:rsidRPr="0044283E" w:rsidRDefault="004D28E7" w:rsidP="004D28E7">
      <w:pPr>
        <w:tabs>
          <w:tab w:val="left" w:pos="357"/>
        </w:tabs>
        <w:spacing w:before="240" w:after="60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 xml:space="preserve">Note: </w:t>
      </w:r>
    </w:p>
    <w:p w14:paraId="35BF55C2" w14:textId="77777777" w:rsidR="004D28E7" w:rsidRDefault="004D28E7" w:rsidP="006E2E77">
      <w:pPr>
        <w:rPr>
          <w:sz w:val="12"/>
          <w:szCs w:val="12"/>
        </w:rPr>
      </w:pPr>
    </w:p>
    <w:p w14:paraId="6C0C67EA" w14:textId="77777777" w:rsidR="004D28E7" w:rsidRDefault="004D28E7" w:rsidP="006E2E77">
      <w:pPr>
        <w:rPr>
          <w:sz w:val="12"/>
          <w:szCs w:val="12"/>
        </w:rPr>
      </w:pPr>
    </w:p>
    <w:p w14:paraId="2FFDC39C" w14:textId="21BE5CB8" w:rsidR="006E2E77" w:rsidRDefault="006E2E77">
      <w:pPr>
        <w:rPr>
          <w:sz w:val="12"/>
          <w:szCs w:val="12"/>
        </w:rPr>
      </w:pPr>
    </w:p>
    <w:sectPr w:rsidR="006E2E77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8CE8B" w14:textId="77777777" w:rsidR="00517506" w:rsidRDefault="00517506">
      <w:r>
        <w:separator/>
      </w:r>
    </w:p>
  </w:endnote>
  <w:endnote w:type="continuationSeparator" w:id="0">
    <w:p w14:paraId="029719EB" w14:textId="77777777" w:rsidR="00517506" w:rsidRDefault="00517506">
      <w:r>
        <w:continuationSeparator/>
      </w:r>
    </w:p>
  </w:endnote>
  <w:endnote w:type="continuationNotice" w:id="1">
    <w:p w14:paraId="52B158CD" w14:textId="77777777" w:rsidR="00517506" w:rsidRDefault="00517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ta Center boxe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ED84A" w14:textId="007600B5" w:rsidR="00517506" w:rsidRPr="001C49B5" w:rsidRDefault="00517506" w:rsidP="00C93503">
    <w:pPr>
      <w:tabs>
        <w:tab w:val="center" w:pos="4962"/>
        <w:tab w:val="right" w:pos="9923"/>
      </w:tabs>
      <w:rPr>
        <w:szCs w:val="24"/>
      </w:rPr>
    </w:pPr>
    <w:r>
      <w:rPr>
        <w:szCs w:val="24"/>
      </w:rPr>
      <w:br/>
    </w:r>
    <w:r w:rsidR="00DF3224">
      <w:rPr>
        <w:szCs w:val="24"/>
      </w:rPr>
      <w:t>ST-002-AF-01</w:t>
    </w:r>
    <w:r w:rsidRPr="001C49B5">
      <w:rPr>
        <w:szCs w:val="24"/>
      </w:rPr>
      <w:tab/>
      <w:t xml:space="preserve">Page </w:t>
    </w:r>
    <w:r w:rsidRPr="001C49B5">
      <w:rPr>
        <w:szCs w:val="24"/>
      </w:rPr>
      <w:fldChar w:fldCharType="begin"/>
    </w:r>
    <w:r w:rsidRPr="001C49B5">
      <w:rPr>
        <w:szCs w:val="24"/>
      </w:rPr>
      <w:instrText xml:space="preserve"> PAGE </w:instrText>
    </w:r>
    <w:r w:rsidRPr="001C49B5">
      <w:rPr>
        <w:szCs w:val="24"/>
      </w:rPr>
      <w:fldChar w:fldCharType="separate"/>
    </w:r>
    <w:r w:rsidR="00E451A6">
      <w:rPr>
        <w:noProof/>
        <w:szCs w:val="24"/>
      </w:rPr>
      <w:t>3</w:t>
    </w:r>
    <w:r w:rsidRPr="001C49B5">
      <w:rPr>
        <w:szCs w:val="24"/>
      </w:rPr>
      <w:fldChar w:fldCharType="end"/>
    </w:r>
    <w:r w:rsidRPr="001C49B5">
      <w:rPr>
        <w:szCs w:val="24"/>
      </w:rPr>
      <w:t xml:space="preserve"> of </w:t>
    </w:r>
    <w:r w:rsidRPr="001C49B5">
      <w:rPr>
        <w:szCs w:val="24"/>
      </w:rPr>
      <w:fldChar w:fldCharType="begin"/>
    </w:r>
    <w:r w:rsidRPr="001C49B5">
      <w:rPr>
        <w:szCs w:val="24"/>
      </w:rPr>
      <w:instrText xml:space="preserve"> NUMPAGES </w:instrText>
    </w:r>
    <w:r w:rsidRPr="001C49B5">
      <w:rPr>
        <w:szCs w:val="24"/>
      </w:rPr>
      <w:fldChar w:fldCharType="separate"/>
    </w:r>
    <w:r w:rsidR="00E451A6">
      <w:rPr>
        <w:noProof/>
        <w:szCs w:val="24"/>
      </w:rPr>
      <w:t>3</w:t>
    </w:r>
    <w:r w:rsidRPr="001C49B5">
      <w:rPr>
        <w:szCs w:val="24"/>
      </w:rPr>
      <w:fldChar w:fldCharType="end"/>
    </w:r>
    <w:r w:rsidR="00DF3224">
      <w:rPr>
        <w:szCs w:val="24"/>
      </w:rPr>
      <w:tab/>
      <w:t>Template version 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8C3B3" w14:textId="5FE1F090" w:rsidR="00517506" w:rsidRPr="003133F6" w:rsidRDefault="00517506" w:rsidP="00C93503">
    <w:pPr>
      <w:tabs>
        <w:tab w:val="center" w:pos="4962"/>
        <w:tab w:val="right" w:pos="9923"/>
      </w:tabs>
    </w:pPr>
    <w:r>
      <w:br/>
      <w:t>ST-002-AF-01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51A6">
      <w:rPr>
        <w:noProof/>
      </w:rPr>
      <w:t>1</w:t>
    </w:r>
    <w:r>
      <w:fldChar w:fldCharType="end"/>
    </w:r>
    <w:r>
      <w:t xml:space="preserve"> of </w:t>
    </w:r>
    <w:fldSimple w:instr=" NUMPAGES ">
      <w:r w:rsidR="00E451A6">
        <w:rPr>
          <w:noProof/>
        </w:rPr>
        <w:t>3</w:t>
      </w:r>
    </w:fldSimple>
    <w:r w:rsidR="00DF3224">
      <w:tab/>
      <w:t>Template version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5A529" w14:textId="77777777" w:rsidR="00517506" w:rsidRDefault="00517506">
      <w:r>
        <w:separator/>
      </w:r>
    </w:p>
  </w:footnote>
  <w:footnote w:type="continuationSeparator" w:id="0">
    <w:p w14:paraId="0E5BB2CD" w14:textId="77777777" w:rsidR="00517506" w:rsidRDefault="00517506">
      <w:r>
        <w:continuationSeparator/>
      </w:r>
    </w:p>
  </w:footnote>
  <w:footnote w:type="continuationNotice" w:id="1">
    <w:p w14:paraId="30565311" w14:textId="77777777" w:rsidR="00517506" w:rsidRDefault="005175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EDEAD" w14:textId="77071410" w:rsidR="00517506" w:rsidRPr="005C6788" w:rsidRDefault="00DF3224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>
      <w:rPr>
        <w:szCs w:val="24"/>
      </w:rPr>
      <w:t>ORTA registration/randomization program: approval form</w:t>
    </w:r>
    <w:r w:rsidR="00517506" w:rsidRPr="001C49B5">
      <w:rPr>
        <w:szCs w:val="24"/>
      </w:rPr>
      <w:tab/>
    </w:r>
    <w:r w:rsidR="00517506" w:rsidRPr="001C49B5">
      <w:rPr>
        <w:szCs w:val="24"/>
      </w:rPr>
      <w:tab/>
      <w:t>EORTC</w:t>
    </w:r>
    <w:r w:rsidR="00517506"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E7820" w14:textId="77777777" w:rsidR="00517506" w:rsidRPr="0071494F" w:rsidRDefault="00517506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517506" w:rsidRPr="00E40213" w14:paraId="383BFD55" w14:textId="77777777" w:rsidTr="007835C5">
      <w:tc>
        <w:tcPr>
          <w:tcW w:w="6771" w:type="dxa"/>
        </w:tcPr>
        <w:p w14:paraId="3C433A9E" w14:textId="77777777" w:rsidR="00517506" w:rsidRPr="004C41A9" w:rsidRDefault="00517506" w:rsidP="000A6EAF">
          <w:r>
            <w:rPr>
              <w:noProof/>
            </w:rPr>
            <w:drawing>
              <wp:inline distT="0" distB="0" distL="0" distR="0" wp14:anchorId="32B285CB" wp14:editId="05C383B5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7A2C94D0" w14:textId="77777777" w:rsidR="00517506" w:rsidRPr="007835C5" w:rsidRDefault="00517506" w:rsidP="007835C5">
          <w:pPr>
            <w:jc w:val="right"/>
          </w:pPr>
          <w:r w:rsidRPr="007835C5">
            <w:t>Avenue E. Mounier 83/11</w:t>
          </w:r>
        </w:p>
        <w:p w14:paraId="1B55F277" w14:textId="77777777" w:rsidR="00517506" w:rsidRPr="007835C5" w:rsidRDefault="00517506" w:rsidP="007835C5">
          <w:pPr>
            <w:jc w:val="right"/>
          </w:pPr>
          <w:r w:rsidRPr="007835C5">
            <w:t>1200 Brussels</w:t>
          </w:r>
        </w:p>
        <w:p w14:paraId="4B437F4B" w14:textId="77777777" w:rsidR="00517506" w:rsidRPr="007835C5" w:rsidRDefault="00517506" w:rsidP="007835C5">
          <w:pPr>
            <w:jc w:val="right"/>
          </w:pPr>
          <w:r w:rsidRPr="007835C5">
            <w:t>Belgium</w:t>
          </w:r>
        </w:p>
        <w:p w14:paraId="777745B2" w14:textId="77777777" w:rsidR="00517506" w:rsidRPr="007835C5" w:rsidRDefault="00517506" w:rsidP="007835C5">
          <w:pPr>
            <w:jc w:val="right"/>
          </w:pPr>
          <w:r w:rsidRPr="007835C5">
            <w:t>Tel: +32 2 774 1611</w:t>
          </w:r>
        </w:p>
        <w:p w14:paraId="35B9BB9F" w14:textId="77777777" w:rsidR="00517506" w:rsidRPr="007835C5" w:rsidRDefault="00517506" w:rsidP="007835C5">
          <w:pPr>
            <w:jc w:val="right"/>
          </w:pPr>
          <w:r w:rsidRPr="007835C5">
            <w:t>Email: eortc@eortc.be</w:t>
          </w:r>
        </w:p>
        <w:p w14:paraId="315F8347" w14:textId="77777777" w:rsidR="00517506" w:rsidRPr="007835C5" w:rsidRDefault="00517506" w:rsidP="007835C5">
          <w:pPr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707264BE" w14:textId="77777777" w:rsidR="00517506" w:rsidRPr="00E80CCE" w:rsidRDefault="00517506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15B3A8B"/>
    <w:multiLevelType w:val="hybridMultilevel"/>
    <w:tmpl w:val="33A499B0"/>
    <w:lvl w:ilvl="0" w:tplc="34B2F8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7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9"/>
    <w:rsid w:val="0002676C"/>
    <w:rsid w:val="00095498"/>
    <w:rsid w:val="000A6EAF"/>
    <w:rsid w:val="000C6493"/>
    <w:rsid w:val="000C7A54"/>
    <w:rsid w:val="000D4224"/>
    <w:rsid w:val="000F68F7"/>
    <w:rsid w:val="00105031"/>
    <w:rsid w:val="00170F4E"/>
    <w:rsid w:val="00195D6C"/>
    <w:rsid w:val="001D56D1"/>
    <w:rsid w:val="001E2817"/>
    <w:rsid w:val="001F61C7"/>
    <w:rsid w:val="00205E0B"/>
    <w:rsid w:val="00216C75"/>
    <w:rsid w:val="00224752"/>
    <w:rsid w:val="002371AE"/>
    <w:rsid w:val="002978C9"/>
    <w:rsid w:val="002E4241"/>
    <w:rsid w:val="002F6857"/>
    <w:rsid w:val="00301614"/>
    <w:rsid w:val="003041AE"/>
    <w:rsid w:val="003133F6"/>
    <w:rsid w:val="00314373"/>
    <w:rsid w:val="00322D77"/>
    <w:rsid w:val="003464C3"/>
    <w:rsid w:val="003A16FC"/>
    <w:rsid w:val="003B6378"/>
    <w:rsid w:val="003D28F9"/>
    <w:rsid w:val="003E1005"/>
    <w:rsid w:val="003F4B4B"/>
    <w:rsid w:val="00415F98"/>
    <w:rsid w:val="00451C16"/>
    <w:rsid w:val="00453DEB"/>
    <w:rsid w:val="00454011"/>
    <w:rsid w:val="00466DE3"/>
    <w:rsid w:val="0047063D"/>
    <w:rsid w:val="004D28E7"/>
    <w:rsid w:val="004D6049"/>
    <w:rsid w:val="004E54DB"/>
    <w:rsid w:val="004F41FF"/>
    <w:rsid w:val="00512C4E"/>
    <w:rsid w:val="00514726"/>
    <w:rsid w:val="00517506"/>
    <w:rsid w:val="00533812"/>
    <w:rsid w:val="005338E2"/>
    <w:rsid w:val="005532F1"/>
    <w:rsid w:val="00590621"/>
    <w:rsid w:val="005A50A7"/>
    <w:rsid w:val="005B2A13"/>
    <w:rsid w:val="005B462D"/>
    <w:rsid w:val="005B669B"/>
    <w:rsid w:val="00614A4B"/>
    <w:rsid w:val="00625EA6"/>
    <w:rsid w:val="00660DD3"/>
    <w:rsid w:val="00675DD1"/>
    <w:rsid w:val="00685B12"/>
    <w:rsid w:val="00685DB0"/>
    <w:rsid w:val="006A637B"/>
    <w:rsid w:val="006A7C9F"/>
    <w:rsid w:val="006B0321"/>
    <w:rsid w:val="006C0E01"/>
    <w:rsid w:val="006E2E77"/>
    <w:rsid w:val="006F47F6"/>
    <w:rsid w:val="00721546"/>
    <w:rsid w:val="0072564C"/>
    <w:rsid w:val="007835C5"/>
    <w:rsid w:val="007B5155"/>
    <w:rsid w:val="007C3CF3"/>
    <w:rsid w:val="007F23AA"/>
    <w:rsid w:val="00856CC1"/>
    <w:rsid w:val="00882430"/>
    <w:rsid w:val="00904490"/>
    <w:rsid w:val="0095516B"/>
    <w:rsid w:val="00974F11"/>
    <w:rsid w:val="009A0B23"/>
    <w:rsid w:val="009C22DF"/>
    <w:rsid w:val="009D48F9"/>
    <w:rsid w:val="009F36B9"/>
    <w:rsid w:val="00A13040"/>
    <w:rsid w:val="00A1315E"/>
    <w:rsid w:val="00A13FD4"/>
    <w:rsid w:val="00A53DB4"/>
    <w:rsid w:val="00A54DB2"/>
    <w:rsid w:val="00A65D36"/>
    <w:rsid w:val="00A66F55"/>
    <w:rsid w:val="00AB44D4"/>
    <w:rsid w:val="00AD079F"/>
    <w:rsid w:val="00AE7FE7"/>
    <w:rsid w:val="00B154E3"/>
    <w:rsid w:val="00B263D1"/>
    <w:rsid w:val="00B27D2F"/>
    <w:rsid w:val="00B571EF"/>
    <w:rsid w:val="00B853BE"/>
    <w:rsid w:val="00B92315"/>
    <w:rsid w:val="00B92FB5"/>
    <w:rsid w:val="00BA7791"/>
    <w:rsid w:val="00BC02C2"/>
    <w:rsid w:val="00BD16B6"/>
    <w:rsid w:val="00BF5CEC"/>
    <w:rsid w:val="00C0412D"/>
    <w:rsid w:val="00C14970"/>
    <w:rsid w:val="00C54D99"/>
    <w:rsid w:val="00C93503"/>
    <w:rsid w:val="00C93D32"/>
    <w:rsid w:val="00CA0A51"/>
    <w:rsid w:val="00CA4093"/>
    <w:rsid w:val="00CF679D"/>
    <w:rsid w:val="00D2598A"/>
    <w:rsid w:val="00D519BC"/>
    <w:rsid w:val="00D62EB0"/>
    <w:rsid w:val="00D72834"/>
    <w:rsid w:val="00D72D16"/>
    <w:rsid w:val="00DA269C"/>
    <w:rsid w:val="00DA79E2"/>
    <w:rsid w:val="00DB71C0"/>
    <w:rsid w:val="00DF3224"/>
    <w:rsid w:val="00E451A6"/>
    <w:rsid w:val="00E50992"/>
    <w:rsid w:val="00E6008B"/>
    <w:rsid w:val="00EB4048"/>
    <w:rsid w:val="00EC0B6D"/>
    <w:rsid w:val="00F15FCF"/>
    <w:rsid w:val="00F22C9E"/>
    <w:rsid w:val="00F324D4"/>
    <w:rsid w:val="00F44D4B"/>
    <w:rsid w:val="00F87854"/>
    <w:rsid w:val="00FA3139"/>
    <w:rsid w:val="00FA76AC"/>
    <w:rsid w:val="00FB4535"/>
    <w:rsid w:val="00FC05A2"/>
    <w:rsid w:val="00FD20D3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7D2C4A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eldCharCharChar">
    <w:name w:val="Form field Char Char Char"/>
    <w:basedOn w:val="Normal"/>
    <w:link w:val="FormfieldCharCharCharChar"/>
    <w:rsid w:val="009F36B9"/>
    <w:pPr>
      <w:keepNext/>
    </w:pPr>
    <w:rPr>
      <w:b/>
      <w:sz w:val="24"/>
      <w:szCs w:val="22"/>
    </w:rPr>
  </w:style>
  <w:style w:type="paragraph" w:customStyle="1" w:styleId="FormtextCharCharChar">
    <w:name w:val="Form text Char Char Char"/>
    <w:basedOn w:val="Normal"/>
    <w:link w:val="FormtextCharCharCharChar"/>
    <w:rsid w:val="009F36B9"/>
    <w:pPr>
      <w:spacing w:before="120" w:after="120"/>
    </w:pPr>
    <w:rPr>
      <w:sz w:val="22"/>
      <w:szCs w:val="24"/>
    </w:rPr>
  </w:style>
  <w:style w:type="character" w:customStyle="1" w:styleId="FormtextCharCharCharChar">
    <w:name w:val="Form text Char Char Char Char"/>
    <w:basedOn w:val="DefaultParagraphFont"/>
    <w:link w:val="FormtextCharCharChar"/>
    <w:rsid w:val="009F36B9"/>
    <w:rPr>
      <w:sz w:val="22"/>
      <w:szCs w:val="24"/>
    </w:rPr>
  </w:style>
  <w:style w:type="character" w:customStyle="1" w:styleId="FormfieldCharCharCharChar">
    <w:name w:val="Form field Char Char Char Char"/>
    <w:basedOn w:val="DefaultParagraphFont"/>
    <w:link w:val="FormfieldCharCharChar"/>
    <w:rsid w:val="009F36B9"/>
    <w:rPr>
      <w:b/>
      <w:sz w:val="24"/>
      <w:szCs w:val="22"/>
    </w:rPr>
  </w:style>
  <w:style w:type="paragraph" w:styleId="ListParagraph">
    <w:name w:val="List Paragraph"/>
    <w:basedOn w:val="Normal"/>
    <w:uiPriority w:val="34"/>
    <w:qFormat/>
    <w:rsid w:val="009F36B9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locked/>
    <w:rsid w:val="005532F1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5532F1"/>
  </w:style>
  <w:style w:type="character" w:customStyle="1" w:styleId="CommentTextChar">
    <w:name w:val="Comment Text Char"/>
    <w:basedOn w:val="DefaultParagraphFont"/>
    <w:link w:val="CommentText"/>
    <w:rsid w:val="005532F1"/>
  </w:style>
  <w:style w:type="paragraph" w:styleId="CommentSubject">
    <w:name w:val="annotation subject"/>
    <w:basedOn w:val="CommentText"/>
    <w:next w:val="CommentText"/>
    <w:link w:val="CommentSubjectChar"/>
    <w:locked/>
    <w:rsid w:val="00553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32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eldCharCharChar">
    <w:name w:val="Form field Char Char Char"/>
    <w:basedOn w:val="Normal"/>
    <w:link w:val="FormfieldCharCharCharChar"/>
    <w:rsid w:val="009F36B9"/>
    <w:pPr>
      <w:keepNext/>
    </w:pPr>
    <w:rPr>
      <w:b/>
      <w:sz w:val="24"/>
      <w:szCs w:val="22"/>
    </w:rPr>
  </w:style>
  <w:style w:type="paragraph" w:customStyle="1" w:styleId="FormtextCharCharChar">
    <w:name w:val="Form text Char Char Char"/>
    <w:basedOn w:val="Normal"/>
    <w:link w:val="FormtextCharCharCharChar"/>
    <w:rsid w:val="009F36B9"/>
    <w:pPr>
      <w:spacing w:before="120" w:after="120"/>
    </w:pPr>
    <w:rPr>
      <w:sz w:val="22"/>
      <w:szCs w:val="24"/>
    </w:rPr>
  </w:style>
  <w:style w:type="character" w:customStyle="1" w:styleId="FormtextCharCharCharChar">
    <w:name w:val="Form text Char Char Char Char"/>
    <w:basedOn w:val="DefaultParagraphFont"/>
    <w:link w:val="FormtextCharCharChar"/>
    <w:rsid w:val="009F36B9"/>
    <w:rPr>
      <w:sz w:val="22"/>
      <w:szCs w:val="24"/>
    </w:rPr>
  </w:style>
  <w:style w:type="character" w:customStyle="1" w:styleId="FormfieldCharCharCharChar">
    <w:name w:val="Form field Char Char Char Char"/>
    <w:basedOn w:val="DefaultParagraphFont"/>
    <w:link w:val="FormfieldCharCharChar"/>
    <w:rsid w:val="009F36B9"/>
    <w:rPr>
      <w:b/>
      <w:sz w:val="24"/>
      <w:szCs w:val="22"/>
    </w:rPr>
  </w:style>
  <w:style w:type="paragraph" w:styleId="ListParagraph">
    <w:name w:val="List Paragraph"/>
    <w:basedOn w:val="Normal"/>
    <w:uiPriority w:val="34"/>
    <w:qFormat/>
    <w:rsid w:val="009F36B9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locked/>
    <w:rsid w:val="005532F1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5532F1"/>
  </w:style>
  <w:style w:type="character" w:customStyle="1" w:styleId="CommentTextChar">
    <w:name w:val="Comment Text Char"/>
    <w:basedOn w:val="DefaultParagraphFont"/>
    <w:link w:val="CommentText"/>
    <w:rsid w:val="005532F1"/>
  </w:style>
  <w:style w:type="paragraph" w:styleId="CommentSubject">
    <w:name w:val="annotation subject"/>
    <w:basedOn w:val="CommentText"/>
    <w:next w:val="CommentText"/>
    <w:link w:val="CommentSubjectChar"/>
    <w:locked/>
    <w:rsid w:val="00553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3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064772f9-3397-47c7-b469-c4f76203a6e7" xsi:nil="true"/>
    <_Status xmlns="http://schemas.microsoft.com/sharepoint/v3/fields">Not Started</_Status>
    <Effective_x0020_Date xmlns="064772f9-3397-47c7-b469-c4f76203a6e7" xsi:nil="true"/>
    <_Revision xmlns="http://schemas.microsoft.com/sharepoint/v3/fields">3</_Revision>
    <Authors xmlns="064772f9-3397-47c7-b469-c4f76203a6e7">
      <UserInfo>
        <DisplayName>EORTC\ccoens</DisplayName>
        <AccountId>36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EORTC-784-80</_dlc_DocId>
    <_dlc_DocIdUrl xmlns="6df07a32-ca69-471e-8b92-0013f00be126">
      <Url>http://portal.eortc.be/References/Quality_Standard_Documents/_layouts/DocIdRedir.aspx?ID=EORTC-784-80</Url>
      <Description>EORTC-784-80</Description>
    </_dlc_DocIdUrl>
    <Class_x0020_2 xmlns="1fed57ab-65b5-4050-a8d7-daf184c12885">1</Class_x0020_2>
    <Section_x0020_2 xmlns="1fed57ab-65b5-4050-a8d7-daf184c12885">50</Section_x0020_2>
    <Zone_x0020_2 xmlns="1fed57ab-65b5-4050-a8d7-daf184c12885">7</Zone_x0020_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5" ma:contentTypeDescription="Default content type for &quot;Quality Procedure Development&quot;. Includes metadata necessary for management of SOPs, AFs, WINs and POLs." ma:contentTypeScope="" ma:versionID="e6ae4ecc74659e0a860e5b93ae41699f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353156a948e61a1c3eed10606c89e46b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7D8A6F-72E9-4A98-B3EF-EEF5EB31C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E32EE-8276-4AD5-97B2-5F0D535D033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460E181-29D9-453F-87A3-1FFBCB955526}">
  <ds:schemaRefs>
    <ds:schemaRef ds:uri="http://schemas.microsoft.com/office/2006/documentManagement/types"/>
    <ds:schemaRef ds:uri="http://schemas.microsoft.com/sharepoint/v3/fields"/>
    <ds:schemaRef ds:uri="http://purl.org/dc/elements/1.1/"/>
    <ds:schemaRef ds:uri="6DF07A32-CA69-471E-8B92-0013F00BE126"/>
    <ds:schemaRef ds:uri="http://schemas.microsoft.com/office/infopath/2007/PartnerControls"/>
    <ds:schemaRef ds:uri="http://purl.org/dc/terms/"/>
    <ds:schemaRef ds:uri="064772f9-3397-47c7-b469-c4f76203a6e7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6df07a32-ca69-471e-8b92-0013f00be126"/>
    <ds:schemaRef ds:uri="1fed57ab-65b5-4050-a8d7-daf184c12885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EBD97A8-675B-4553-9F35-CF694E643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ORTA Registration Program Approval Form</vt:lpstr>
    </vt:vector>
  </TitlesOfParts>
  <Company>EORTC Data Center</Company>
  <LinksUpToDate>false</LinksUpToDate>
  <CharactersWithSpaces>3052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ORTA Registration Program Approval Form</dc:title>
  <dc:subject>(Protocol number)</dc:subject>
  <dc:creator>Marie-Laure Couvreur</dc:creator>
  <cp:lastModifiedBy>Marie-Laure Couvreur</cp:lastModifiedBy>
  <cp:revision>2</cp:revision>
  <cp:lastPrinted>2012-10-01T10:54:00Z</cp:lastPrinted>
  <dcterms:created xsi:type="dcterms:W3CDTF">2015-08-17T07:44:00Z</dcterms:created>
  <dcterms:modified xsi:type="dcterms:W3CDTF">2015-08-17T07:44:00Z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69a94775-5cae-4c6f-9ba2-98c74125287e</vt:lpwstr>
  </property>
  <property fmtid="{D5CDD505-2E9C-101B-9397-08002B2CF9AE}" pid="4" name="Order">
    <vt:r8>8000</vt:r8>
  </property>
  <property fmtid="{D5CDD505-2E9C-101B-9397-08002B2CF9AE}" pid="5" name="FileDirRef">
    <vt:lpwstr>Projects/Quality_Procedure_Development/Documents</vt:lpwstr>
  </property>
  <property fmtid="{D5CDD505-2E9C-101B-9397-08002B2CF9AE}" pid="6" name="FileLeafRef">
    <vt:lpwstr>ST-002-AF-01.docx</vt:lpwstr>
  </property>
  <property fmtid="{D5CDD505-2E9C-101B-9397-08002B2CF9AE}" pid="7" name="FSObjType">
    <vt:lpwstr>0</vt:lpwstr>
  </property>
  <property fmtid="{D5CDD505-2E9C-101B-9397-08002B2CF9AE}" pid="8" name="Section">
    <vt:lpwstr>50</vt:lpwstr>
  </property>
  <property fmtid="{D5CDD505-2E9C-101B-9397-08002B2CF9AE}" pid="9" name="Class">
    <vt:lpwstr>1</vt:lpwstr>
  </property>
  <property fmtid="{D5CDD505-2E9C-101B-9397-08002B2CF9AE}" pid="10" name="Zone">
    <vt:lpwstr>7</vt:lpwstr>
  </property>
</Properties>
</file>