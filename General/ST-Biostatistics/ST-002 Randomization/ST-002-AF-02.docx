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467EC" w14:textId="77777777" w:rsidR="00A27097" w:rsidRDefault="006003A3" w:rsidP="00A27097">
      <w:pPr>
        <w:pStyle w:val="Title"/>
        <w:spacing w:before="600"/>
        <w:outlineLvl w:val="0"/>
      </w:pPr>
      <w:bookmarkStart w:id="0" w:name="_GoBack"/>
      <w:bookmarkEnd w:id="0"/>
      <w:r>
        <w:t>Randomization Log</w:t>
      </w:r>
      <w:r w:rsidR="00A27097">
        <w:br/>
      </w:r>
      <w:r w:rsidR="00836692">
        <w:t>Approval form</w:t>
      </w:r>
    </w:p>
    <w:p w14:paraId="4A1467ED" w14:textId="77777777" w:rsidR="00A27097" w:rsidRDefault="00A27097" w:rsidP="00A27097">
      <w:pPr>
        <w:pStyle w:val="Title"/>
        <w:spacing w:before="600"/>
        <w:outlineLvl w:val="0"/>
      </w:pPr>
    </w:p>
    <w:tbl>
      <w:tblPr>
        <w:tblW w:w="10031" w:type="dxa"/>
        <w:tblLook w:val="01E0" w:firstRow="1" w:lastRow="1" w:firstColumn="1" w:lastColumn="1" w:noHBand="0" w:noVBand="0"/>
      </w:tblPr>
      <w:tblGrid>
        <w:gridCol w:w="3227"/>
        <w:gridCol w:w="6804"/>
      </w:tblGrid>
      <w:tr w:rsidR="00A27097" w:rsidRPr="00F14DBB" w14:paraId="4A1467F0" w14:textId="77777777" w:rsidTr="0091238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67EE" w14:textId="77777777" w:rsidR="00A27097" w:rsidRPr="006003A3" w:rsidRDefault="00A27097" w:rsidP="00F14DBB">
            <w:pPr>
              <w:pStyle w:val="Code"/>
              <w:tabs>
                <w:tab w:val="left" w:pos="357"/>
              </w:tabs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6003A3">
              <w:rPr>
                <w:rFonts w:ascii="Times New Roman" w:hAnsi="Times New Roman"/>
                <w:bCs/>
                <w:sz w:val="24"/>
                <w:szCs w:val="24"/>
              </w:rPr>
              <w:t>EORTC Study Number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67EF" w14:textId="77777777" w:rsidR="00A27097" w:rsidRPr="00F14DBB" w:rsidRDefault="00A27097" w:rsidP="00F14DBB">
            <w:pPr>
              <w:pStyle w:val="Code"/>
              <w:tabs>
                <w:tab w:val="left" w:pos="357"/>
              </w:tabs>
              <w:jc w:val="left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</w:tr>
    </w:tbl>
    <w:p w14:paraId="4A1467F1" w14:textId="77777777" w:rsidR="00A27097" w:rsidRDefault="00A27097" w:rsidP="00A27097"/>
    <w:tbl>
      <w:tblPr>
        <w:tblW w:w="10031" w:type="dxa"/>
        <w:tblLook w:val="01E0" w:firstRow="1" w:lastRow="1" w:firstColumn="1" w:lastColumn="1" w:noHBand="0" w:noVBand="0"/>
      </w:tblPr>
      <w:tblGrid>
        <w:gridCol w:w="3227"/>
        <w:gridCol w:w="6804"/>
      </w:tblGrid>
      <w:tr w:rsidR="006003A3" w:rsidRPr="00F14DBB" w14:paraId="4A1467F4" w14:textId="77777777" w:rsidTr="00912380">
        <w:trPr>
          <w:trHeight w:val="714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467F2" w14:textId="77777777" w:rsidR="006003A3" w:rsidRPr="006003A3" w:rsidRDefault="006003A3" w:rsidP="006003A3">
            <w:pPr>
              <w:pStyle w:val="Code"/>
              <w:tabs>
                <w:tab w:val="left" w:pos="357"/>
              </w:tabs>
              <w:spacing w:before="100" w:after="100"/>
              <w:jc w:val="left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6003A3">
              <w:rPr>
                <w:rFonts w:ascii="Times New Roman" w:hAnsi="Times New Roman"/>
                <w:b w:val="0"/>
                <w:bCs/>
                <w:sz w:val="24"/>
                <w:szCs w:val="24"/>
              </w:rPr>
              <w:t>ORTA step number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467F3" w14:textId="77777777" w:rsidR="006003A3" w:rsidRPr="00F14DBB" w:rsidRDefault="006003A3" w:rsidP="006003A3">
            <w:pPr>
              <w:pStyle w:val="Code"/>
              <w:tabs>
                <w:tab w:val="left" w:pos="357"/>
              </w:tabs>
              <w:spacing w:before="100" w:after="100"/>
              <w:jc w:val="left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</w:tr>
      <w:tr w:rsidR="006003A3" w:rsidRPr="00F14DBB" w14:paraId="4A1467F9" w14:textId="77777777" w:rsidTr="009123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4"/>
        </w:trPr>
        <w:tc>
          <w:tcPr>
            <w:tcW w:w="3227" w:type="dxa"/>
            <w:tcBorders>
              <w:left w:val="single" w:sz="4" w:space="0" w:color="auto"/>
            </w:tcBorders>
            <w:vAlign w:val="center"/>
          </w:tcPr>
          <w:p w14:paraId="4A1467F5" w14:textId="77777777" w:rsidR="006003A3" w:rsidRPr="00F14DBB" w:rsidRDefault="006003A3" w:rsidP="006003A3">
            <w:pPr>
              <w:pStyle w:val="Code"/>
              <w:tabs>
                <w:tab w:val="left" w:pos="357"/>
              </w:tabs>
              <w:spacing w:before="100" w:after="100"/>
              <w:jc w:val="left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F14DBB">
              <w:rPr>
                <w:rFonts w:ascii="Times New Roman" w:hAnsi="Times New Roman"/>
                <w:b w:val="0"/>
                <w:bCs/>
                <w:sz w:val="24"/>
                <w:szCs w:val="24"/>
              </w:rPr>
              <w:t>Date</w:t>
            </w:r>
            <w:r>
              <w:rPr>
                <w:rFonts w:ascii="Times New Roman" w:hAnsi="Times New Roman"/>
                <w:b w:val="0"/>
                <w:bCs/>
                <w:sz w:val="24"/>
                <w:szCs w:val="24"/>
              </w:rPr>
              <w:t>:</w:t>
            </w:r>
          </w:p>
          <w:p w14:paraId="4A1467F6" w14:textId="77777777" w:rsidR="006003A3" w:rsidRPr="00F14DBB" w:rsidRDefault="006003A3" w:rsidP="006003A3">
            <w:pPr>
              <w:pStyle w:val="Code"/>
              <w:tabs>
                <w:tab w:val="left" w:pos="357"/>
              </w:tabs>
              <w:spacing w:before="100" w:after="100"/>
              <w:jc w:val="left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sz w:val="24"/>
                <w:szCs w:val="24"/>
              </w:rPr>
              <w:t>Number of patients:</w:t>
            </w:r>
          </w:p>
        </w:tc>
        <w:tc>
          <w:tcPr>
            <w:tcW w:w="6804" w:type="dxa"/>
            <w:tcBorders>
              <w:right w:val="single" w:sz="4" w:space="0" w:color="auto"/>
            </w:tcBorders>
            <w:vAlign w:val="center"/>
          </w:tcPr>
          <w:p w14:paraId="4A1467F7" w14:textId="77777777" w:rsidR="006003A3" w:rsidRPr="006003A3" w:rsidRDefault="006003A3" w:rsidP="006003A3">
            <w:pPr>
              <w:pStyle w:val="Code"/>
              <w:tabs>
                <w:tab w:val="left" w:pos="357"/>
              </w:tabs>
              <w:spacing w:before="100" w:after="100"/>
              <w:jc w:val="left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  <w:p w14:paraId="4A1467F8" w14:textId="77777777" w:rsidR="006003A3" w:rsidRPr="006003A3" w:rsidRDefault="006003A3" w:rsidP="006003A3">
            <w:pPr>
              <w:pStyle w:val="Code"/>
              <w:tabs>
                <w:tab w:val="left" w:pos="357"/>
              </w:tabs>
              <w:spacing w:before="100" w:after="100"/>
              <w:jc w:val="left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</w:tr>
      <w:tr w:rsidR="006003A3" w:rsidRPr="00F14DBB" w14:paraId="4A1467FE" w14:textId="77777777" w:rsidTr="009123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31"/>
        </w:trPr>
        <w:tc>
          <w:tcPr>
            <w:tcW w:w="3227" w:type="dxa"/>
            <w:tcBorders>
              <w:left w:val="single" w:sz="4" w:space="0" w:color="auto"/>
              <w:bottom w:val="single" w:sz="4" w:space="0" w:color="auto"/>
            </w:tcBorders>
          </w:tcPr>
          <w:p w14:paraId="4A1467FA" w14:textId="77777777" w:rsidR="006003A3" w:rsidRDefault="006003A3" w:rsidP="006003A3">
            <w:pPr>
              <w:pStyle w:val="Code"/>
              <w:tabs>
                <w:tab w:val="left" w:pos="357"/>
              </w:tabs>
              <w:spacing w:beforeLines="100" w:before="240" w:afterLines="100"/>
              <w:jc w:val="left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sz w:val="24"/>
                <w:szCs w:val="24"/>
              </w:rPr>
              <w:t>Findings:</w:t>
            </w:r>
          </w:p>
          <w:p w14:paraId="4A1467FB" w14:textId="77777777" w:rsidR="006003A3" w:rsidRDefault="006003A3" w:rsidP="006003A3">
            <w:pPr>
              <w:pStyle w:val="FormtextCharCharChar"/>
              <w:spacing w:beforeLines="100" w:before="240" w:afterLines="100" w:after="240"/>
              <w:ind w:left="459" w:firstLine="34"/>
              <w:rPr>
                <w:bCs/>
                <w:sz w:val="24"/>
              </w:rPr>
            </w:pPr>
            <w:r w:rsidRPr="006003A3">
              <w:rPr>
                <w:b/>
                <w:bCs/>
                <w:sz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6003A3">
              <w:rPr>
                <w:b/>
                <w:bCs/>
                <w:sz w:val="24"/>
              </w:rPr>
              <w:instrText xml:space="preserve"> FORMCHECKBOX </w:instrText>
            </w:r>
            <w:r w:rsidR="0080044F">
              <w:rPr>
                <w:b/>
                <w:bCs/>
                <w:sz w:val="24"/>
              </w:rPr>
            </w:r>
            <w:r w:rsidR="0080044F">
              <w:rPr>
                <w:b/>
                <w:bCs/>
                <w:sz w:val="24"/>
              </w:rPr>
              <w:fldChar w:fldCharType="separate"/>
            </w:r>
            <w:r w:rsidRPr="006003A3">
              <w:rPr>
                <w:b/>
                <w:bCs/>
                <w:sz w:val="24"/>
              </w:rPr>
              <w:fldChar w:fldCharType="end"/>
            </w:r>
            <w:r w:rsidRPr="006003A3">
              <w:rPr>
                <w:b/>
                <w:bCs/>
                <w:sz w:val="24"/>
              </w:rPr>
              <w:t xml:space="preserve">: </w:t>
            </w:r>
            <w:r w:rsidRPr="006003A3">
              <w:rPr>
                <w:bCs/>
                <w:sz w:val="24"/>
              </w:rPr>
              <w:t>normal.</w:t>
            </w:r>
          </w:p>
          <w:p w14:paraId="4A1467FC" w14:textId="77777777" w:rsidR="006003A3" w:rsidRPr="006003A3" w:rsidRDefault="006003A3" w:rsidP="006003A3">
            <w:pPr>
              <w:pStyle w:val="FormtextCharCharChar"/>
              <w:spacing w:beforeLines="100" w:before="240" w:afterLines="100" w:after="240"/>
              <w:ind w:left="459" w:firstLine="34"/>
              <w:rPr>
                <w:bCs/>
                <w:sz w:val="24"/>
              </w:rPr>
            </w:pPr>
            <w:r w:rsidRPr="006003A3">
              <w:rPr>
                <w:b/>
                <w:bCs/>
                <w:sz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6003A3">
              <w:rPr>
                <w:b/>
                <w:bCs/>
                <w:sz w:val="24"/>
              </w:rPr>
              <w:instrText xml:space="preserve"> FORMCHECKBOX </w:instrText>
            </w:r>
            <w:r w:rsidR="0080044F">
              <w:rPr>
                <w:b/>
                <w:bCs/>
                <w:sz w:val="24"/>
              </w:rPr>
            </w:r>
            <w:r w:rsidR="0080044F">
              <w:rPr>
                <w:b/>
                <w:bCs/>
                <w:sz w:val="24"/>
              </w:rPr>
              <w:fldChar w:fldCharType="separate"/>
            </w:r>
            <w:r w:rsidRPr="006003A3">
              <w:rPr>
                <w:b/>
                <w:bCs/>
                <w:sz w:val="24"/>
              </w:rPr>
              <w:fldChar w:fldCharType="end"/>
            </w:r>
            <w:r w:rsidRPr="006003A3">
              <w:rPr>
                <w:b/>
                <w:bCs/>
                <w:sz w:val="24"/>
              </w:rPr>
              <w:t xml:space="preserve">: </w:t>
            </w:r>
            <w:r w:rsidRPr="006003A3">
              <w:rPr>
                <w:bCs/>
                <w:sz w:val="24"/>
              </w:rPr>
              <w:t>abnormal</w:t>
            </w:r>
            <w:r>
              <w:rPr>
                <w:bCs/>
                <w:sz w:val="24"/>
              </w:rPr>
              <w:t xml:space="preserve"> (specify)</w:t>
            </w:r>
          </w:p>
        </w:tc>
        <w:tc>
          <w:tcPr>
            <w:tcW w:w="6804" w:type="dxa"/>
            <w:tcBorders>
              <w:bottom w:val="single" w:sz="4" w:space="0" w:color="auto"/>
              <w:right w:val="single" w:sz="4" w:space="0" w:color="auto"/>
            </w:tcBorders>
          </w:tcPr>
          <w:p w14:paraId="4A1467FD" w14:textId="4573F116" w:rsidR="006003A3" w:rsidRPr="006003A3" w:rsidRDefault="00912380" w:rsidP="006003A3">
            <w:pPr>
              <w:pStyle w:val="Code"/>
              <w:tabs>
                <w:tab w:val="left" w:pos="357"/>
              </w:tabs>
              <w:spacing w:beforeLines="100" w:before="240" w:afterLines="100"/>
              <w:jc w:val="left"/>
              <w:rPr>
                <w:rFonts w:ascii="Times New Roman" w:hAnsi="Times New Roman"/>
                <w:b w:val="0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i/>
                <w:sz w:val="24"/>
                <w:szCs w:val="24"/>
              </w:rPr>
              <w:t>(specif</w:t>
            </w:r>
            <w:r w:rsidR="006003A3" w:rsidRPr="006003A3">
              <w:rPr>
                <w:rFonts w:ascii="Times New Roman" w:hAnsi="Times New Roman"/>
                <w:b w:val="0"/>
                <w:bCs/>
                <w:i/>
                <w:sz w:val="24"/>
                <w:szCs w:val="24"/>
              </w:rPr>
              <w:t>y all abnormal findings and actions taken)</w:t>
            </w:r>
          </w:p>
        </w:tc>
      </w:tr>
    </w:tbl>
    <w:p w14:paraId="4A1467FF" w14:textId="77777777" w:rsidR="006003A3" w:rsidRDefault="006003A3" w:rsidP="00A27097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2410"/>
        <w:gridCol w:w="1842"/>
        <w:gridCol w:w="2552"/>
      </w:tblGrid>
      <w:tr w:rsidR="00A27097" w:rsidRPr="00F14DBB" w14:paraId="4A146804" w14:textId="77777777" w:rsidTr="00912380">
        <w:trPr>
          <w:cantSplit/>
          <w:trHeight w:hRule="exact" w:val="567"/>
        </w:trPr>
        <w:tc>
          <w:tcPr>
            <w:tcW w:w="3227" w:type="dxa"/>
            <w:vAlign w:val="center"/>
          </w:tcPr>
          <w:p w14:paraId="4A146800" w14:textId="77777777" w:rsidR="00A27097" w:rsidRPr="00F14DBB" w:rsidRDefault="00A27097" w:rsidP="00912380">
            <w:pPr>
              <w:tabs>
                <w:tab w:val="left" w:pos="357"/>
              </w:tabs>
              <w:spacing w:before="120" w:after="120"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4A146801" w14:textId="77777777" w:rsidR="00A27097" w:rsidRPr="00F14DBB" w:rsidRDefault="00A27097" w:rsidP="00912380">
            <w:pPr>
              <w:tabs>
                <w:tab w:val="left" w:pos="357"/>
              </w:tabs>
              <w:spacing w:before="120" w:after="120" w:line="480" w:lineRule="auto"/>
              <w:jc w:val="center"/>
              <w:rPr>
                <w:sz w:val="24"/>
                <w:szCs w:val="24"/>
              </w:rPr>
            </w:pPr>
            <w:r w:rsidRPr="00F14DBB">
              <w:rPr>
                <w:sz w:val="24"/>
                <w:szCs w:val="24"/>
              </w:rPr>
              <w:t>Name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A146802" w14:textId="77777777" w:rsidR="00A27097" w:rsidRPr="00F14DBB" w:rsidRDefault="00A27097" w:rsidP="00912380">
            <w:pPr>
              <w:tabs>
                <w:tab w:val="left" w:pos="357"/>
              </w:tabs>
              <w:spacing w:before="120" w:after="120" w:line="480" w:lineRule="auto"/>
              <w:jc w:val="center"/>
              <w:rPr>
                <w:sz w:val="24"/>
                <w:szCs w:val="24"/>
              </w:rPr>
            </w:pPr>
            <w:r w:rsidRPr="00F14DBB">
              <w:rPr>
                <w:sz w:val="24"/>
                <w:szCs w:val="24"/>
              </w:rPr>
              <w:t>Date of approval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A146803" w14:textId="77777777" w:rsidR="00A27097" w:rsidRPr="00F14DBB" w:rsidRDefault="00A27097" w:rsidP="00912380">
            <w:pPr>
              <w:tabs>
                <w:tab w:val="left" w:pos="357"/>
              </w:tabs>
              <w:spacing w:before="120" w:after="120" w:line="480" w:lineRule="auto"/>
              <w:jc w:val="center"/>
              <w:rPr>
                <w:sz w:val="24"/>
                <w:szCs w:val="24"/>
              </w:rPr>
            </w:pPr>
            <w:r w:rsidRPr="00F14DBB">
              <w:rPr>
                <w:sz w:val="24"/>
                <w:szCs w:val="24"/>
              </w:rPr>
              <w:t>Signature</w:t>
            </w:r>
          </w:p>
        </w:tc>
      </w:tr>
      <w:tr w:rsidR="00A27097" w:rsidRPr="00F14DBB" w14:paraId="4A146809" w14:textId="77777777" w:rsidTr="00912380">
        <w:trPr>
          <w:cantSplit/>
          <w:trHeight w:hRule="exact" w:val="567"/>
        </w:trPr>
        <w:tc>
          <w:tcPr>
            <w:tcW w:w="3227" w:type="dxa"/>
          </w:tcPr>
          <w:p w14:paraId="4A146805" w14:textId="77777777" w:rsidR="00A27097" w:rsidRPr="00F14DBB" w:rsidRDefault="006A3382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Study Statistician </w:t>
            </w:r>
            <w:r w:rsidRPr="00912380">
              <w:t>(A</w:t>
            </w:r>
            <w:r w:rsidR="00A27097" w:rsidRPr="00912380">
              <w:t>uthor)</w:t>
            </w:r>
          </w:p>
        </w:tc>
        <w:tc>
          <w:tcPr>
            <w:tcW w:w="2410" w:type="dxa"/>
          </w:tcPr>
          <w:p w14:paraId="4A146806" w14:textId="77777777" w:rsidR="00A27097" w:rsidRPr="00F14DBB" w:rsidRDefault="00A27097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4A146807" w14:textId="77777777" w:rsidR="00A27097" w:rsidRPr="00F14DBB" w:rsidRDefault="00A27097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4A146808" w14:textId="77777777" w:rsidR="00A27097" w:rsidRPr="00F14DBB" w:rsidRDefault="00A27097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</w:p>
        </w:tc>
      </w:tr>
      <w:tr w:rsidR="00836692" w:rsidRPr="00F14DBB" w14:paraId="4A14680E" w14:textId="77777777" w:rsidTr="00912380">
        <w:tblPrEx>
          <w:tblLook w:val="04A0" w:firstRow="1" w:lastRow="0" w:firstColumn="1" w:lastColumn="0" w:noHBand="0" w:noVBand="1"/>
        </w:tblPrEx>
        <w:trPr>
          <w:cantSplit/>
          <w:trHeight w:hRule="exact" w:val="567"/>
        </w:trPr>
        <w:tc>
          <w:tcPr>
            <w:tcW w:w="3227" w:type="dxa"/>
          </w:tcPr>
          <w:p w14:paraId="4A14680A" w14:textId="77777777" w:rsidR="00836692" w:rsidRPr="00F14DBB" w:rsidRDefault="00D70292" w:rsidP="00F14DBB">
            <w:pPr>
              <w:tabs>
                <w:tab w:val="left" w:pos="357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Senior Statistician </w:t>
            </w:r>
            <w:r w:rsidRPr="00912380">
              <w:t>(if not A</w:t>
            </w:r>
            <w:r w:rsidR="00836692" w:rsidRPr="00912380">
              <w:t>uthor)</w:t>
            </w:r>
          </w:p>
        </w:tc>
        <w:tc>
          <w:tcPr>
            <w:tcW w:w="2410" w:type="dxa"/>
          </w:tcPr>
          <w:p w14:paraId="4A14680B" w14:textId="77777777" w:rsidR="00836692" w:rsidRPr="00F14DBB" w:rsidRDefault="00836692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A14680C" w14:textId="77777777" w:rsidR="00836692" w:rsidRPr="00F14DBB" w:rsidRDefault="00836692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4A14680D" w14:textId="77777777" w:rsidR="00836692" w:rsidRPr="00F14DBB" w:rsidRDefault="00836692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</w:p>
        </w:tc>
      </w:tr>
    </w:tbl>
    <w:p w14:paraId="4A14680F" w14:textId="77777777" w:rsidR="003133F6" w:rsidRPr="003133F6" w:rsidRDefault="003133F6" w:rsidP="003133F6"/>
    <w:p w14:paraId="4A146810" w14:textId="77777777" w:rsidR="00FD20D3" w:rsidRPr="003133F6" w:rsidRDefault="00FD20D3" w:rsidP="003133F6"/>
    <w:sectPr w:rsidR="00FD20D3" w:rsidRPr="003133F6" w:rsidSect="0088283B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544" w:right="544" w:bottom="544" w:left="1418" w:header="720" w:footer="720" w:gutter="0"/>
      <w:paperSrc w:first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146813" w14:textId="77777777" w:rsidR="00166A64" w:rsidRDefault="00166A64">
      <w:r>
        <w:separator/>
      </w:r>
    </w:p>
  </w:endnote>
  <w:endnote w:type="continuationSeparator" w:id="0">
    <w:p w14:paraId="4A146814" w14:textId="77777777" w:rsidR="00166A64" w:rsidRDefault="00166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46817" w14:textId="77777777" w:rsidR="006A3382" w:rsidRDefault="006A3382" w:rsidP="006A3382">
    <w:pPr>
      <w:tabs>
        <w:tab w:val="center" w:pos="4820"/>
        <w:tab w:val="right" w:pos="9923"/>
      </w:tabs>
    </w:pPr>
  </w:p>
  <w:p w14:paraId="4A146818" w14:textId="77777777" w:rsidR="00CA0A51" w:rsidRPr="006A3382" w:rsidRDefault="006A3382" w:rsidP="006A3382">
    <w:pPr>
      <w:tabs>
        <w:tab w:val="center" w:pos="4820"/>
        <w:tab w:val="right" w:pos="9923"/>
      </w:tabs>
    </w:pPr>
    <w:r>
      <w:t>ST-005-AF-02</w:t>
    </w:r>
    <w:r>
      <w:tab/>
      <w:t xml:space="preserve">Page </w:t>
    </w:r>
    <w:r w:rsidR="00FF155E">
      <w:fldChar w:fldCharType="begin"/>
    </w:r>
    <w:r w:rsidR="00FF155E">
      <w:instrText xml:space="preserve"> PAGE </w:instrText>
    </w:r>
    <w:r w:rsidR="00FF155E">
      <w:fldChar w:fldCharType="separate"/>
    </w:r>
    <w:r w:rsidR="006003A3">
      <w:rPr>
        <w:noProof/>
      </w:rPr>
      <w:t>2</w:t>
    </w:r>
    <w:r w:rsidR="00FF155E">
      <w:rPr>
        <w:noProof/>
      </w:rPr>
      <w:fldChar w:fldCharType="end"/>
    </w:r>
    <w:r>
      <w:t xml:space="preserve"> of </w:t>
    </w:r>
    <w:fldSimple w:instr=" NUMPAGES ">
      <w:r w:rsidR="008C07B8">
        <w:rPr>
          <w:noProof/>
        </w:rPr>
        <w:t>1</w:t>
      </w:r>
    </w:fldSimple>
    <w:r>
      <w:tab/>
      <w:t>Version: 2.00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4681B" w14:textId="77777777" w:rsidR="00CA0A51" w:rsidRDefault="00CA0A51" w:rsidP="00CA0A51">
    <w:pPr>
      <w:tabs>
        <w:tab w:val="right" w:pos="9923"/>
      </w:tabs>
    </w:pPr>
  </w:p>
  <w:p w14:paraId="4A14681C" w14:textId="3AF5C2B6" w:rsidR="00CA0A51" w:rsidRPr="003133F6" w:rsidRDefault="008C07B8" w:rsidP="00D22A34">
    <w:pPr>
      <w:tabs>
        <w:tab w:val="center" w:pos="4820"/>
        <w:tab w:val="right" w:pos="9923"/>
      </w:tabs>
    </w:pPr>
    <w:r>
      <w:t>ST-002-AF-02</w:t>
    </w:r>
    <w:r w:rsidR="00CA0A51">
      <w:tab/>
      <w:t xml:space="preserve">Page </w:t>
    </w:r>
    <w:r w:rsidR="00FF155E">
      <w:fldChar w:fldCharType="begin"/>
    </w:r>
    <w:r w:rsidR="00FF155E">
      <w:instrText xml:space="preserve"> PAGE </w:instrText>
    </w:r>
    <w:r w:rsidR="00FF155E">
      <w:fldChar w:fldCharType="separate"/>
    </w:r>
    <w:r w:rsidR="0080044F">
      <w:rPr>
        <w:noProof/>
      </w:rPr>
      <w:t>1</w:t>
    </w:r>
    <w:r w:rsidR="00FF155E">
      <w:rPr>
        <w:noProof/>
      </w:rPr>
      <w:fldChar w:fldCharType="end"/>
    </w:r>
    <w:r w:rsidR="00CA0A51">
      <w:t xml:space="preserve"> of </w:t>
    </w:r>
    <w:fldSimple w:instr=" NUMPAGES ">
      <w:r w:rsidR="0080044F">
        <w:rPr>
          <w:noProof/>
        </w:rPr>
        <w:t>1</w:t>
      </w:r>
    </w:fldSimple>
    <w:r w:rsidR="005A2EC8">
      <w:tab/>
      <w:t>Template version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146811" w14:textId="77777777" w:rsidR="00166A64" w:rsidRDefault="00166A64">
      <w:r>
        <w:separator/>
      </w:r>
    </w:p>
  </w:footnote>
  <w:footnote w:type="continuationSeparator" w:id="0">
    <w:p w14:paraId="4A146812" w14:textId="77777777" w:rsidR="00166A64" w:rsidRDefault="00166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46815" w14:textId="77777777" w:rsidR="00CA0A51" w:rsidRPr="001C49B5" w:rsidRDefault="006A3382" w:rsidP="0088283B">
    <w:pPr>
      <w:pStyle w:val="Header"/>
      <w:tabs>
        <w:tab w:val="clear" w:pos="8640"/>
        <w:tab w:val="right" w:pos="9923"/>
      </w:tabs>
      <w:rPr>
        <w:szCs w:val="24"/>
      </w:rPr>
    </w:pPr>
    <w:r>
      <w:rPr>
        <w:szCs w:val="24"/>
      </w:rPr>
      <w:t>Final Analysis Report: Approval Form</w:t>
    </w:r>
    <w:r w:rsidR="00CA0A51" w:rsidRPr="001C49B5">
      <w:rPr>
        <w:szCs w:val="24"/>
      </w:rPr>
      <w:tab/>
    </w:r>
    <w:r w:rsidR="00CA0A51" w:rsidRPr="001C49B5">
      <w:rPr>
        <w:szCs w:val="24"/>
      </w:rPr>
      <w:tab/>
      <w:t>EORTC</w:t>
    </w:r>
  </w:p>
  <w:p w14:paraId="4A146816" w14:textId="77777777" w:rsidR="00CA0A51" w:rsidRPr="005C6788" w:rsidRDefault="00CA0A51" w:rsidP="00974F11">
    <w:pPr>
      <w:pStyle w:val="Header"/>
      <w:tabs>
        <w:tab w:val="clear" w:pos="8640"/>
        <w:tab w:val="right" w:pos="10490"/>
      </w:tabs>
      <w:rPr>
        <w:rFonts w:ascii="Arial" w:hAnsi="Arial" w:cs="Arial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A0687" w14:textId="77777777" w:rsidR="005A2EC8" w:rsidRPr="00E80CCE" w:rsidRDefault="00CA0A51" w:rsidP="005A2EC8">
    <w:pPr>
      <w:ind w:left="-142"/>
    </w:pPr>
    <w:r>
      <w:t xml:space="preserve"> </w:t>
    </w:r>
    <w:r w:rsidR="0088283B">
      <w:t xml:space="preserve"> </w:t>
    </w:r>
  </w:p>
  <w:tbl>
    <w:tblPr>
      <w:tblStyle w:val="TableGrid1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1"/>
      <w:gridCol w:w="3260"/>
    </w:tblGrid>
    <w:tr w:rsidR="005A2EC8" w:rsidRPr="00E40213" w14:paraId="3B8B68D9" w14:textId="77777777" w:rsidTr="000F3850">
      <w:tc>
        <w:tcPr>
          <w:tcW w:w="6771" w:type="dxa"/>
        </w:tcPr>
        <w:p w14:paraId="72E95144" w14:textId="77777777" w:rsidR="005A2EC8" w:rsidRPr="004C41A9" w:rsidRDefault="005A2EC8" w:rsidP="000F3850">
          <w:r>
            <w:rPr>
              <w:noProof/>
            </w:rPr>
            <w:drawing>
              <wp:inline distT="0" distB="0" distL="0" distR="0" wp14:anchorId="6E421D14" wp14:editId="796276B5">
                <wp:extent cx="2552065" cy="1240155"/>
                <wp:effectExtent l="0" t="0" r="635" b="0"/>
                <wp:docPr id="2" name="Picture 2" descr="C:\Users\Pruyskart.EORTC\AppData\Local\Microsoft\Windows\INetCache\Content.Word\EORTC Logo - The fu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Pruyskart.EORTC\AppData\Local\Microsoft\Windows\INetCache\Content.Word\EORTC Logo - The futu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7BDF90F1" w14:textId="77777777" w:rsidR="005A2EC8" w:rsidRPr="007835C5" w:rsidRDefault="005A2EC8" w:rsidP="000F3850">
          <w:pPr>
            <w:spacing w:before="0" w:after="0"/>
            <w:jc w:val="right"/>
          </w:pPr>
          <w:r w:rsidRPr="007835C5">
            <w:t>Avenue E. Mounier 83/11</w:t>
          </w:r>
        </w:p>
        <w:p w14:paraId="4AC85553" w14:textId="77777777" w:rsidR="005A2EC8" w:rsidRPr="007835C5" w:rsidRDefault="005A2EC8" w:rsidP="000F3850">
          <w:pPr>
            <w:spacing w:before="0" w:after="0"/>
            <w:jc w:val="right"/>
          </w:pPr>
          <w:r w:rsidRPr="007835C5">
            <w:t>1200 Brussels</w:t>
          </w:r>
        </w:p>
        <w:p w14:paraId="027E4106" w14:textId="77777777" w:rsidR="005A2EC8" w:rsidRPr="007835C5" w:rsidRDefault="005A2EC8" w:rsidP="000F3850">
          <w:pPr>
            <w:spacing w:before="0" w:after="0"/>
            <w:jc w:val="right"/>
          </w:pPr>
          <w:r w:rsidRPr="007835C5">
            <w:t>Belgium</w:t>
          </w:r>
        </w:p>
        <w:p w14:paraId="40913DEC" w14:textId="77777777" w:rsidR="005A2EC8" w:rsidRPr="007835C5" w:rsidRDefault="005A2EC8" w:rsidP="000F3850">
          <w:pPr>
            <w:spacing w:before="0" w:after="0"/>
            <w:jc w:val="right"/>
          </w:pPr>
          <w:r w:rsidRPr="007835C5">
            <w:t>Tel: +32 2 774 1611</w:t>
          </w:r>
        </w:p>
        <w:p w14:paraId="1F01702A" w14:textId="77777777" w:rsidR="005A2EC8" w:rsidRPr="007835C5" w:rsidRDefault="005A2EC8" w:rsidP="000F3850">
          <w:pPr>
            <w:spacing w:before="0" w:after="0"/>
            <w:jc w:val="right"/>
          </w:pPr>
          <w:r w:rsidRPr="007835C5">
            <w:t>Email: eortc@eortc.be</w:t>
          </w:r>
        </w:p>
        <w:p w14:paraId="1538B52E" w14:textId="77777777" w:rsidR="005A2EC8" w:rsidRPr="007835C5" w:rsidRDefault="005A2EC8" w:rsidP="000F3850">
          <w:pPr>
            <w:spacing w:before="0" w:after="0"/>
            <w:jc w:val="right"/>
            <w:rPr>
              <w:lang w:val="fr-FR"/>
            </w:rPr>
          </w:pPr>
          <w:r w:rsidRPr="007835C5">
            <w:t>www.eortc.org</w:t>
          </w:r>
        </w:p>
      </w:tc>
    </w:tr>
  </w:tbl>
  <w:p w14:paraId="4A14681A" w14:textId="7EF60C7D" w:rsidR="00CA0A51" w:rsidRPr="00E80CCE" w:rsidRDefault="00CA0A51" w:rsidP="005A2EC8">
    <w:pPr>
      <w:ind w:left="-14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BCA7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FAE3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25670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7AA74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54A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4681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726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372D3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B6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B85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DA62A3"/>
    <w:multiLevelType w:val="singleLevel"/>
    <w:tmpl w:val="DD661BA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9F6A56"/>
    <w:multiLevelType w:val="hybridMultilevel"/>
    <w:tmpl w:val="66C070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D80891"/>
    <w:multiLevelType w:val="singleLevel"/>
    <w:tmpl w:val="BC2A4702"/>
    <w:lvl w:ilvl="0">
      <w:start w:val="1"/>
      <w:numFmt w:val="bullet"/>
      <w:pStyle w:val="guidelines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6863C0"/>
    <w:multiLevelType w:val="singleLevel"/>
    <w:tmpl w:val="8DCA23C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ED20E2D"/>
    <w:multiLevelType w:val="singleLevel"/>
    <w:tmpl w:val="B4141100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>
    <w:nsid w:val="64B671B7"/>
    <w:multiLevelType w:val="multilevel"/>
    <w:tmpl w:val="99A276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985"/>
        </w:tabs>
        <w:ind w:left="1985" w:hanging="1985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268"/>
        </w:tabs>
        <w:ind w:left="2268" w:hanging="2268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880"/>
        </w:tabs>
        <w:ind w:left="2552" w:hanging="2552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40"/>
        </w:tabs>
        <w:ind w:left="2835" w:hanging="2835"/>
      </w:pPr>
    </w:lvl>
  </w:abstractNum>
  <w:abstractNum w:abstractNumId="16">
    <w:nsid w:val="753A0B33"/>
    <w:multiLevelType w:val="singleLevel"/>
    <w:tmpl w:val="25048A94"/>
    <w:lvl w:ilvl="0">
      <w:start w:val="1"/>
      <w:numFmt w:val="bullet"/>
      <w:pStyle w:val="guideline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6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trackedChanges"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097"/>
    <w:rsid w:val="00017258"/>
    <w:rsid w:val="00095498"/>
    <w:rsid w:val="000F58D7"/>
    <w:rsid w:val="000F68F7"/>
    <w:rsid w:val="00105031"/>
    <w:rsid w:val="00166A64"/>
    <w:rsid w:val="001D0E2C"/>
    <w:rsid w:val="001F61C7"/>
    <w:rsid w:val="00216C75"/>
    <w:rsid w:val="00224752"/>
    <w:rsid w:val="002371AE"/>
    <w:rsid w:val="00262AD0"/>
    <w:rsid w:val="002D78F1"/>
    <w:rsid w:val="00301614"/>
    <w:rsid w:val="003041AE"/>
    <w:rsid w:val="00311685"/>
    <w:rsid w:val="003133F6"/>
    <w:rsid w:val="00314373"/>
    <w:rsid w:val="003613CA"/>
    <w:rsid w:val="003B6378"/>
    <w:rsid w:val="003D5F1E"/>
    <w:rsid w:val="00433C15"/>
    <w:rsid w:val="00453DEB"/>
    <w:rsid w:val="004A1D01"/>
    <w:rsid w:val="004D6049"/>
    <w:rsid w:val="004E54DB"/>
    <w:rsid w:val="00512C4E"/>
    <w:rsid w:val="005338E2"/>
    <w:rsid w:val="00590621"/>
    <w:rsid w:val="005A2EC8"/>
    <w:rsid w:val="005A50A7"/>
    <w:rsid w:val="005D2EAF"/>
    <w:rsid w:val="005D531A"/>
    <w:rsid w:val="005E572B"/>
    <w:rsid w:val="006003A3"/>
    <w:rsid w:val="00614A4B"/>
    <w:rsid w:val="00643237"/>
    <w:rsid w:val="00675DD1"/>
    <w:rsid w:val="00685B12"/>
    <w:rsid w:val="006A3382"/>
    <w:rsid w:val="006A637B"/>
    <w:rsid w:val="006C0E01"/>
    <w:rsid w:val="006E3D3C"/>
    <w:rsid w:val="006F47F6"/>
    <w:rsid w:val="007128D8"/>
    <w:rsid w:val="00721546"/>
    <w:rsid w:val="00771D0B"/>
    <w:rsid w:val="007A412A"/>
    <w:rsid w:val="007A5812"/>
    <w:rsid w:val="007C3CF3"/>
    <w:rsid w:val="0080044F"/>
    <w:rsid w:val="00836692"/>
    <w:rsid w:val="00851180"/>
    <w:rsid w:val="00856CC1"/>
    <w:rsid w:val="00882430"/>
    <w:rsid w:val="0088283B"/>
    <w:rsid w:val="008C07B8"/>
    <w:rsid w:val="008F11DE"/>
    <w:rsid w:val="00907A90"/>
    <w:rsid w:val="00912380"/>
    <w:rsid w:val="0095516B"/>
    <w:rsid w:val="0097238A"/>
    <w:rsid w:val="00974F11"/>
    <w:rsid w:val="009A0B23"/>
    <w:rsid w:val="009C22DF"/>
    <w:rsid w:val="009D48F9"/>
    <w:rsid w:val="00A13040"/>
    <w:rsid w:val="00A13FD4"/>
    <w:rsid w:val="00A27097"/>
    <w:rsid w:val="00A53DB4"/>
    <w:rsid w:val="00A65D36"/>
    <w:rsid w:val="00B277CA"/>
    <w:rsid w:val="00B27D2F"/>
    <w:rsid w:val="00B461F3"/>
    <w:rsid w:val="00B92315"/>
    <w:rsid w:val="00B92FB5"/>
    <w:rsid w:val="00BC3E0B"/>
    <w:rsid w:val="00BF567F"/>
    <w:rsid w:val="00C11D6C"/>
    <w:rsid w:val="00C54D99"/>
    <w:rsid w:val="00C62EE7"/>
    <w:rsid w:val="00CA0A51"/>
    <w:rsid w:val="00CA4093"/>
    <w:rsid w:val="00CD3B2D"/>
    <w:rsid w:val="00CF679D"/>
    <w:rsid w:val="00D22A34"/>
    <w:rsid w:val="00D62EB0"/>
    <w:rsid w:val="00D70292"/>
    <w:rsid w:val="00D72D16"/>
    <w:rsid w:val="00DC61B7"/>
    <w:rsid w:val="00E50992"/>
    <w:rsid w:val="00E6679D"/>
    <w:rsid w:val="00EF7BDC"/>
    <w:rsid w:val="00F14DBB"/>
    <w:rsid w:val="00F324D4"/>
    <w:rsid w:val="00F46BBF"/>
    <w:rsid w:val="00F87854"/>
    <w:rsid w:val="00FA76AC"/>
    <w:rsid w:val="00FB4535"/>
    <w:rsid w:val="00FD20D3"/>
    <w:rsid w:val="00FE02E7"/>
    <w:rsid w:val="00FF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,"/>
  <w14:docId w14:val="4A1467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133F6"/>
  </w:style>
  <w:style w:type="paragraph" w:styleId="Heading1">
    <w:name w:val="heading 1"/>
    <w:next w:val="Normal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next w:val="Normal"/>
    <w:rsid w:val="00A27097"/>
    <w:pPr>
      <w:spacing w:before="480" w:after="240"/>
      <w:jc w:val="center"/>
    </w:pPr>
    <w:rPr>
      <w:rFonts w:ascii="Courier New" w:hAnsi="Courier New"/>
      <w:b/>
      <w:sz w:val="36"/>
    </w:rPr>
  </w:style>
  <w:style w:type="paragraph" w:customStyle="1" w:styleId="FormfieldCharCharChar">
    <w:name w:val="Form field Char Char Char"/>
    <w:basedOn w:val="Normal"/>
    <w:link w:val="FormfieldCharCharCharChar"/>
    <w:rsid w:val="006003A3"/>
    <w:pPr>
      <w:keepNext/>
    </w:pPr>
    <w:rPr>
      <w:b/>
      <w:sz w:val="24"/>
      <w:szCs w:val="22"/>
    </w:rPr>
  </w:style>
  <w:style w:type="paragraph" w:customStyle="1" w:styleId="FormtextCharCharChar">
    <w:name w:val="Form text Char Char Char"/>
    <w:basedOn w:val="Normal"/>
    <w:link w:val="FormtextCharCharCharChar"/>
    <w:rsid w:val="006003A3"/>
    <w:pPr>
      <w:spacing w:before="120" w:after="120"/>
    </w:pPr>
    <w:rPr>
      <w:sz w:val="22"/>
      <w:szCs w:val="24"/>
    </w:rPr>
  </w:style>
  <w:style w:type="character" w:customStyle="1" w:styleId="FormtextCharCharCharChar">
    <w:name w:val="Form text Char Char Char Char"/>
    <w:basedOn w:val="DefaultParagraphFont"/>
    <w:link w:val="FormtextCharCharChar"/>
    <w:rsid w:val="006003A3"/>
    <w:rPr>
      <w:sz w:val="22"/>
      <w:szCs w:val="24"/>
    </w:rPr>
  </w:style>
  <w:style w:type="character" w:customStyle="1" w:styleId="FormfieldCharCharCharChar">
    <w:name w:val="Form field Char Char Char Char"/>
    <w:basedOn w:val="DefaultParagraphFont"/>
    <w:link w:val="FormfieldCharCharChar"/>
    <w:rsid w:val="006003A3"/>
    <w:rPr>
      <w:b/>
      <w:sz w:val="24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5A2EC8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133F6"/>
  </w:style>
  <w:style w:type="paragraph" w:styleId="Heading1">
    <w:name w:val="heading 1"/>
    <w:next w:val="Normal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next w:val="Normal"/>
    <w:rsid w:val="00A27097"/>
    <w:pPr>
      <w:spacing w:before="480" w:after="240"/>
      <w:jc w:val="center"/>
    </w:pPr>
    <w:rPr>
      <w:rFonts w:ascii="Courier New" w:hAnsi="Courier New"/>
      <w:b/>
      <w:sz w:val="36"/>
    </w:rPr>
  </w:style>
  <w:style w:type="paragraph" w:customStyle="1" w:styleId="FormfieldCharCharChar">
    <w:name w:val="Form field Char Char Char"/>
    <w:basedOn w:val="Normal"/>
    <w:link w:val="FormfieldCharCharCharChar"/>
    <w:rsid w:val="006003A3"/>
    <w:pPr>
      <w:keepNext/>
    </w:pPr>
    <w:rPr>
      <w:b/>
      <w:sz w:val="24"/>
      <w:szCs w:val="22"/>
    </w:rPr>
  </w:style>
  <w:style w:type="paragraph" w:customStyle="1" w:styleId="FormtextCharCharChar">
    <w:name w:val="Form text Char Char Char"/>
    <w:basedOn w:val="Normal"/>
    <w:link w:val="FormtextCharCharCharChar"/>
    <w:rsid w:val="006003A3"/>
    <w:pPr>
      <w:spacing w:before="120" w:after="120"/>
    </w:pPr>
    <w:rPr>
      <w:sz w:val="22"/>
      <w:szCs w:val="24"/>
    </w:rPr>
  </w:style>
  <w:style w:type="character" w:customStyle="1" w:styleId="FormtextCharCharCharChar">
    <w:name w:val="Form text Char Char Char Char"/>
    <w:basedOn w:val="DefaultParagraphFont"/>
    <w:link w:val="FormtextCharCharChar"/>
    <w:rsid w:val="006003A3"/>
    <w:rPr>
      <w:sz w:val="22"/>
      <w:szCs w:val="24"/>
    </w:rPr>
  </w:style>
  <w:style w:type="character" w:customStyle="1" w:styleId="FormfieldCharCharCharChar">
    <w:name w:val="Form field Char Char Char Char"/>
    <w:basedOn w:val="DefaultParagraphFont"/>
    <w:link w:val="FormfieldCharCharChar"/>
    <w:rsid w:val="006003A3"/>
    <w:rPr>
      <w:b/>
      <w:sz w:val="24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5A2EC8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df07a32-ca69-471e-8b92-0013f00be126">EORTC-784-320</_dlc_DocId>
    <_dlc_DocIdUrl xmlns="6df07a32-ca69-471e-8b92-0013f00be126">
      <Url>http://portal.eortc.be/References/Quality_Standard_Documents/_layouts/DocIdRedir.aspx?ID=EORTC-784-320</Url>
      <Description>EORTC-784-320</Description>
    </_dlc_DocIdUrl>
    <Class_x0020_2 xmlns="1fed57ab-65b5-4050-a8d7-daf184c12885">1</Class_x0020_2>
    <Section_x0020_2 xmlns="1fed57ab-65b5-4050-a8d7-daf184c12885">50</Section_x0020_2>
    <Zone_x0020_2 xmlns="1fed57ab-65b5-4050-a8d7-daf184c12885">7</Zone_x0020_2>
    <Archive_x0020_Date xmlns="064772f9-3397-47c7-b469-c4f76203a6e7" xsi:nil="true"/>
    <Authors xmlns="064772f9-3397-47c7-b469-c4f76203a6e7">
      <UserInfo>
        <DisplayName>EORTC\ccoens</DisplayName>
        <AccountId>36</AccountId>
        <AccountType/>
      </UserInfo>
    </Authors>
    <Contents xmlns="064772f9-3397-47c7-b469-c4f76203a6e7">Approval form for the verification of the allocation log.</Contents>
    <_Revision xmlns="http://schemas.microsoft.com/sharepoint/v3/fields">1</_Revision>
    <Owner xmlns="6DF07A32-CA69-471E-8B92-0013F00BE126">
      <UserInfo>
        <DisplayName>Statistics Department</DisplayName>
        <AccountId>731</AccountId>
        <AccountType/>
      </UserInfo>
    </Owner>
    <Effective_x0020_Date xmlns="064772f9-3397-47c7-b469-c4f76203a6e7" xsi:nil="true"/>
    <_Status xmlns="http://schemas.microsoft.com/sharepoint/v3/fields">Not Started</_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OP Document" ma:contentTypeID="0x010100F9CA73C0DE719C44876A72B2B824071100661E978018217E46B20FFEA178E5726F" ma:contentTypeVersion="5" ma:contentTypeDescription="Default content type for &quot;Quality Procedure Development&quot;. Includes metadata necessary for management of SOPs, AFs, WINs and POLs." ma:contentTypeScope="" ma:versionID="e6ae4ecc74659e0a860e5b93ae41699f">
  <xsd:schema xmlns:xsd="http://www.w3.org/2001/XMLSchema" xmlns:xs="http://www.w3.org/2001/XMLSchema" xmlns:p="http://schemas.microsoft.com/office/2006/metadata/properties" xmlns:ns1="1fed57ab-65b5-4050-a8d7-daf184c12885" xmlns:ns3="064772f9-3397-47c7-b469-c4f76203a6e7" xmlns:ns4="http://schemas.microsoft.com/sharepoint/v3/fields" xmlns:ns5="6DF07A32-CA69-471E-8B92-0013F00BE126" xmlns:ns6="6df07a32-ca69-471e-8b92-0013f00be126" targetNamespace="http://schemas.microsoft.com/office/2006/metadata/properties" ma:root="true" ma:fieldsID="353156a948e61a1c3eed10606c89e46b" ns1:_="" ns3:_="" ns4:_="" ns5:_="" ns6:_="">
    <xsd:import namespace="1fed57ab-65b5-4050-a8d7-daf184c12885"/>
    <xsd:import namespace="064772f9-3397-47c7-b469-c4f76203a6e7"/>
    <xsd:import namespace="http://schemas.microsoft.com/sharepoint/v3/fields"/>
    <xsd:import namespace="6DF07A32-CA69-471E-8B92-0013F00BE126"/>
    <xsd:import namespace="6df07a32-ca69-471e-8b92-0013f00be126"/>
    <xsd:element name="properties">
      <xsd:complexType>
        <xsd:sequence>
          <xsd:element name="documentManagement">
            <xsd:complexType>
              <xsd:all>
                <xsd:element ref="ns1:Class_x0020_2" minOccurs="0"/>
                <xsd:element ref="ns1:Zone_x0020_2" minOccurs="0"/>
                <xsd:element ref="ns1:Section_x0020_2" minOccurs="0"/>
                <xsd:element ref="ns3:Contents" minOccurs="0"/>
                <xsd:element ref="ns4:_Status" minOccurs="0"/>
                <xsd:element ref="ns3:Effective_x0020_Date" minOccurs="0"/>
                <xsd:element ref="ns3:Archive_x0020_Date" minOccurs="0"/>
                <xsd:element ref="ns4:_Revision" minOccurs="0"/>
                <xsd:element ref="ns5:Owner" minOccurs="0"/>
                <xsd:element ref="ns3:Authors" minOccurs="0"/>
                <xsd:element ref="ns6:_dlc_DocIdPersistId" minOccurs="0"/>
                <xsd:element ref="ns6:_dlc_DocId" minOccurs="0"/>
                <xsd:element ref="ns6:_dlc_DocIdUr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d57ab-65b5-4050-a8d7-daf184c12885" elementFormDefault="qualified">
    <xsd:import namespace="http://schemas.microsoft.com/office/2006/documentManagement/types"/>
    <xsd:import namespace="http://schemas.microsoft.com/office/infopath/2007/PartnerControls"/>
    <xsd:element name="Class_x0020_2" ma:index="0" nillable="true" ma:displayName="Class" ma:list="{204a96ac-2a99-4d74-adc9-532a515a9fad}" ma:internalName="Class_x0020_2" ma:showField="Title">
      <xsd:simpleType>
        <xsd:restriction base="dms:Lookup"/>
      </xsd:simpleType>
    </xsd:element>
    <xsd:element name="Zone_x0020_2" ma:index="1" nillable="true" ma:displayName="Zone" ma:list="{54c214a5-4cd1-4ff0-9aa3-69b1182e02e5}" ma:internalName="Zone_x0020_2" ma:showField="Title">
      <xsd:simpleType>
        <xsd:restriction base="dms:Lookup"/>
      </xsd:simpleType>
    </xsd:element>
    <xsd:element name="Section_x0020_2" ma:index="2" nillable="true" ma:displayName="Section" ma:list="{91773483-d19d-4804-99a4-2c5d31fbf93d}" ma:internalName="Section_x0020_2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772f9-3397-47c7-b469-c4f76203a6e7" elementFormDefault="qualified">
    <xsd:import namespace="http://schemas.microsoft.com/office/2006/documentManagement/types"/>
    <xsd:import namespace="http://schemas.microsoft.com/office/infopath/2007/PartnerControls"/>
    <xsd:element name="Contents" ma:index="5" nillable="true" ma:displayName="Contents" ma:description="A short text description of the contents/purpose" ma:internalName="Contents">
      <xsd:simpleType>
        <xsd:restriction base="dms:Note">
          <xsd:maxLength value="255"/>
        </xsd:restriction>
      </xsd:simpleType>
    </xsd:element>
    <xsd:element name="Effective_x0020_Date" ma:index="7" nillable="true" ma:displayName="Effective Date" ma:description="Date the document version becomes effective." ma:format="DateOnly" ma:internalName="Effective_x0020_Date">
      <xsd:simpleType>
        <xsd:restriction base="dms:DateTime"/>
      </xsd:simpleType>
    </xsd:element>
    <xsd:element name="Archive_x0020_Date" ma:index="8" nillable="true" ma:displayName="Archive Date" ma:description="Date the document version is archived." ma:format="DateOnly" ma:internalName="Archive_x0020_Date">
      <xsd:simpleType>
        <xsd:restriction base="dms:DateTime"/>
      </xsd:simpleType>
    </xsd:element>
    <xsd:element name="Authors" ma:index="12" nillable="true" ma:displayName="Authors" ma:list="UserInfo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6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Revision" ma:index="10" nillable="true" ma:displayName="Revision" ma:internalName="_Revi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description="Owner of this document" ma:list="UserInfo" ma:SearchPeopleOnly="false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A8D195-B048-43D9-A0FE-631BDFF18E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B6C9C5-96C9-41A9-B4D0-D8C9AD2A346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B7B16B6-FF09-44E7-99DA-FFA9F349C0E1}">
  <ds:schemaRefs>
    <ds:schemaRef ds:uri="http://purl.org/dc/dcmitype/"/>
    <ds:schemaRef ds:uri="1fed57ab-65b5-4050-a8d7-daf184c12885"/>
    <ds:schemaRef ds:uri="064772f9-3397-47c7-b469-c4f76203a6e7"/>
    <ds:schemaRef ds:uri="6DF07A32-CA69-471E-8B92-0013F00BE126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  <ds:schemaRef ds:uri="6df07a32-ca69-471e-8b92-0013f00be126"/>
    <ds:schemaRef ds:uri="http://schemas.microsoft.com/sharepoint/v3/field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3B62B49-F9E1-457B-BA6F-274AFE238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d57ab-65b5-4050-a8d7-daf184c12885"/>
    <ds:schemaRef ds:uri="064772f9-3397-47c7-b469-c4f76203a6e7"/>
    <ds:schemaRef ds:uri="http://schemas.microsoft.com/sharepoint/v3/fields"/>
    <ds:schemaRef ds:uri="6DF07A32-CA69-471E-8B92-0013F00BE126"/>
    <ds:schemaRef ds:uri="6df07a32-ca69-471e-8b92-0013f00be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7DB35585.dotm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approval form</vt:lpstr>
    </vt:vector>
  </TitlesOfParts>
  <Company>EORTC Data Center</Company>
  <LinksUpToDate>false</LinksUpToDate>
  <CharactersWithSpaces>339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approval form</dc:title>
  <dc:subject>(Protocol number)</dc:subject>
  <dc:creator>MLCOUVREUR</dc:creator>
  <cp:lastModifiedBy>Marie-Laure Couvreur</cp:lastModifiedBy>
  <cp:revision>2</cp:revision>
  <cp:lastPrinted>2015-07-27T13:00:00Z</cp:lastPrinted>
  <dcterms:created xsi:type="dcterms:W3CDTF">2015-08-17T07:44:00Z</dcterms:created>
  <dcterms:modified xsi:type="dcterms:W3CDTF">2015-08-17T07:44:00Z</dcterms:modified>
  <cp:category>Version: (DRAFT or version number)</cp:category>
  <cp:contentStatus>Published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0x010100F9CA73C0DE719C44876A72B2B824071100661E978018217E46B20FFEA178E5726F</vt:lpwstr>
  </property>
  <property fmtid="{D5CDD505-2E9C-101B-9397-08002B2CF9AE}" pid="3" name="_dlc_DocIdItemGuid">
    <vt:lpwstr>02e7b1fa-0409-4011-9bb1-770b08742bde</vt:lpwstr>
  </property>
  <property fmtid="{D5CDD505-2E9C-101B-9397-08002B2CF9AE}" pid="4" name="TMF_x0020_Artifact">
    <vt:lpwstr/>
  </property>
  <property fmtid="{D5CDD505-2E9C-101B-9397-08002B2CF9AE}" pid="5" name="TMF Artifact">
    <vt:lpwstr/>
  </property>
</Properties>
</file>