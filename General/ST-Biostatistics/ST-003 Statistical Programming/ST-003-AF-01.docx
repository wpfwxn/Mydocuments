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68D581" w14:textId="77777777" w:rsidR="00E97CD3" w:rsidRDefault="00E97CD3" w:rsidP="00E97CD3">
      <w:pPr>
        <w:pStyle w:val="Title"/>
        <w:spacing w:before="600"/>
        <w:outlineLvl w:val="0"/>
      </w:pPr>
      <w:bookmarkStart w:id="0" w:name="_GoBack"/>
      <w:bookmarkEnd w:id="0"/>
      <w:r>
        <w:t>Statistical Analysis Program</w:t>
      </w:r>
      <w:r>
        <w:br/>
        <w:t>Review and Approval Form</w:t>
      </w:r>
    </w:p>
    <w:p w14:paraId="326757C5" w14:textId="77777777" w:rsidR="002D33A9" w:rsidRPr="002D33A9" w:rsidRDefault="002D33A9" w:rsidP="002D33A9"/>
    <w:tbl>
      <w:tblPr>
        <w:tblW w:w="5000" w:type="pct"/>
        <w:tblLook w:val="01E0" w:firstRow="1" w:lastRow="1" w:firstColumn="1" w:lastColumn="1" w:noHBand="0" w:noVBand="0"/>
      </w:tblPr>
      <w:tblGrid>
        <w:gridCol w:w="3999"/>
        <w:gridCol w:w="6166"/>
      </w:tblGrid>
      <w:tr w:rsidR="00E97CD3" w:rsidRPr="00FE66C9" w14:paraId="182A41B2" w14:textId="77777777" w:rsidTr="0028018B">
        <w:trPr>
          <w:trHeight w:val="510"/>
        </w:trPr>
        <w:tc>
          <w:tcPr>
            <w:tcW w:w="1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3706A" w14:textId="67C81B4C" w:rsidR="00E97CD3" w:rsidRPr="000A107C" w:rsidRDefault="00E97CD3" w:rsidP="0028018B">
            <w:pPr>
              <w:pStyle w:val="Code"/>
              <w:tabs>
                <w:tab w:val="left" w:pos="357"/>
              </w:tabs>
              <w:spacing w:before="0" w:after="0" w:line="240" w:lineRule="auto"/>
              <w:jc w:val="left"/>
              <w:rPr>
                <w:rFonts w:asciiTheme="minorHAnsi" w:hAnsiTheme="minorHAnsi"/>
                <w:b w:val="0"/>
                <w:bCs/>
                <w:sz w:val="24"/>
              </w:rPr>
            </w:pPr>
            <w:r w:rsidRPr="000A107C">
              <w:rPr>
                <w:rFonts w:asciiTheme="minorHAnsi" w:hAnsiTheme="minorHAnsi"/>
                <w:b w:val="0"/>
                <w:bCs/>
                <w:sz w:val="24"/>
              </w:rPr>
              <w:t>EORTC Study Number</w:t>
            </w:r>
          </w:p>
        </w:tc>
        <w:tc>
          <w:tcPr>
            <w:tcW w:w="3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C489C" w14:textId="77777777" w:rsidR="00E97CD3" w:rsidRPr="00FE66C9" w:rsidRDefault="00E97CD3" w:rsidP="0028018B">
            <w:pPr>
              <w:pStyle w:val="Code"/>
              <w:tabs>
                <w:tab w:val="left" w:pos="357"/>
              </w:tabs>
              <w:spacing w:before="0" w:after="0" w:line="240" w:lineRule="auto"/>
              <w:jc w:val="left"/>
              <w:rPr>
                <w:rFonts w:ascii="Times New Roman" w:hAnsi="Times New Roman"/>
                <w:b w:val="0"/>
                <w:bCs/>
                <w:sz w:val="24"/>
              </w:rPr>
            </w:pPr>
          </w:p>
        </w:tc>
      </w:tr>
      <w:tr w:rsidR="00E97CD3" w:rsidRPr="00FE66C9" w14:paraId="1D5F4759" w14:textId="77777777" w:rsidTr="000A10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67" w:type="pct"/>
            <w:tcBorders>
              <w:left w:val="single" w:sz="4" w:space="0" w:color="auto"/>
            </w:tcBorders>
            <w:vAlign w:val="center"/>
          </w:tcPr>
          <w:p w14:paraId="282705E8" w14:textId="77777777" w:rsidR="00E97CD3" w:rsidRPr="000A107C" w:rsidRDefault="00E97CD3" w:rsidP="000A107C">
            <w:pPr>
              <w:pStyle w:val="Code"/>
              <w:tabs>
                <w:tab w:val="left" w:pos="357"/>
              </w:tabs>
              <w:spacing w:before="0" w:after="0" w:line="240" w:lineRule="auto"/>
              <w:jc w:val="left"/>
              <w:rPr>
                <w:rFonts w:asciiTheme="minorHAnsi" w:hAnsiTheme="minorHAnsi"/>
                <w:b w:val="0"/>
                <w:bCs/>
                <w:sz w:val="24"/>
              </w:rPr>
            </w:pPr>
            <w:r w:rsidRPr="000A107C">
              <w:rPr>
                <w:rFonts w:asciiTheme="minorHAnsi" w:hAnsiTheme="minorHAnsi"/>
                <w:b w:val="0"/>
                <w:bCs/>
                <w:sz w:val="24"/>
              </w:rPr>
              <w:t>Program author’s name</w:t>
            </w:r>
          </w:p>
        </w:tc>
        <w:tc>
          <w:tcPr>
            <w:tcW w:w="3033" w:type="pct"/>
            <w:tcBorders>
              <w:right w:val="single" w:sz="4" w:space="0" w:color="auto"/>
            </w:tcBorders>
            <w:vAlign w:val="center"/>
          </w:tcPr>
          <w:p w14:paraId="7C1A709E" w14:textId="77777777" w:rsidR="00E97CD3" w:rsidRPr="00FE66C9" w:rsidRDefault="00E97CD3" w:rsidP="000A107C">
            <w:pPr>
              <w:tabs>
                <w:tab w:val="left" w:pos="357"/>
              </w:tabs>
              <w:spacing w:before="60" w:after="60"/>
              <w:rPr>
                <w:rFonts w:ascii="Verdana" w:hAnsi="Verdana"/>
                <w:color w:val="000000"/>
                <w:sz w:val="26"/>
                <w:szCs w:val="26"/>
              </w:rPr>
            </w:pPr>
          </w:p>
        </w:tc>
      </w:tr>
      <w:tr w:rsidR="00E97CD3" w:rsidRPr="00FE66C9" w14:paraId="748F5362" w14:textId="77777777" w:rsidTr="000A10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67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B40F506" w14:textId="77777777" w:rsidR="00E97CD3" w:rsidRPr="000A107C" w:rsidRDefault="00E97CD3" w:rsidP="000A107C">
            <w:pPr>
              <w:pStyle w:val="Code"/>
              <w:tabs>
                <w:tab w:val="left" w:pos="357"/>
              </w:tabs>
              <w:spacing w:before="0" w:after="0" w:line="240" w:lineRule="auto"/>
              <w:jc w:val="left"/>
              <w:rPr>
                <w:rFonts w:asciiTheme="minorHAnsi" w:hAnsiTheme="minorHAnsi"/>
                <w:b w:val="0"/>
                <w:sz w:val="24"/>
              </w:rPr>
            </w:pPr>
            <w:r w:rsidRPr="000A107C">
              <w:rPr>
                <w:rFonts w:asciiTheme="minorHAnsi" w:hAnsiTheme="minorHAnsi"/>
                <w:b w:val="0"/>
                <w:sz w:val="24"/>
              </w:rPr>
              <w:t>Program file name and version number</w:t>
            </w:r>
          </w:p>
        </w:tc>
        <w:tc>
          <w:tcPr>
            <w:tcW w:w="30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604E343" w14:textId="77777777" w:rsidR="00E97CD3" w:rsidRPr="00FE66C9" w:rsidRDefault="00E97CD3" w:rsidP="000A107C">
            <w:pPr>
              <w:tabs>
                <w:tab w:val="left" w:pos="357"/>
              </w:tabs>
              <w:spacing w:before="60" w:after="60"/>
              <w:rPr>
                <w:rFonts w:ascii="Verdana" w:hAnsi="Verdana"/>
                <w:color w:val="000000"/>
                <w:sz w:val="26"/>
                <w:szCs w:val="26"/>
              </w:rPr>
            </w:pPr>
          </w:p>
        </w:tc>
      </w:tr>
      <w:tr w:rsidR="00E97CD3" w:rsidRPr="00FE66C9" w14:paraId="141F5E6A" w14:textId="77777777" w:rsidTr="000A10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15"/>
        </w:trPr>
        <w:tc>
          <w:tcPr>
            <w:tcW w:w="1967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97ED2D5" w14:textId="70841A32" w:rsidR="00E97CD3" w:rsidRPr="000A107C" w:rsidRDefault="00E97CD3" w:rsidP="000A107C">
            <w:pPr>
              <w:pStyle w:val="Code"/>
              <w:tabs>
                <w:tab w:val="left" w:pos="357"/>
              </w:tabs>
              <w:spacing w:before="0" w:after="0" w:line="240" w:lineRule="auto"/>
              <w:jc w:val="left"/>
              <w:rPr>
                <w:rFonts w:asciiTheme="minorHAnsi" w:hAnsiTheme="minorHAnsi"/>
                <w:b w:val="0"/>
                <w:bCs/>
                <w:sz w:val="24"/>
              </w:rPr>
            </w:pPr>
            <w:r w:rsidRPr="000A107C">
              <w:rPr>
                <w:rFonts w:asciiTheme="minorHAnsi" w:hAnsiTheme="minorHAnsi"/>
                <w:b w:val="0"/>
                <w:bCs/>
                <w:sz w:val="24"/>
              </w:rPr>
              <w:t>Purpose (IAR/FAR/Other, specify)</w:t>
            </w:r>
          </w:p>
        </w:tc>
        <w:tc>
          <w:tcPr>
            <w:tcW w:w="30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16B155C" w14:textId="77777777" w:rsidR="00E97CD3" w:rsidRPr="00FE66C9" w:rsidRDefault="00E97CD3" w:rsidP="000A107C">
            <w:pPr>
              <w:tabs>
                <w:tab w:val="left" w:pos="357"/>
              </w:tabs>
              <w:spacing w:before="60" w:after="60"/>
              <w:rPr>
                <w:rFonts w:ascii="Verdana" w:hAnsi="Verdana"/>
                <w:color w:val="000000"/>
                <w:sz w:val="26"/>
                <w:szCs w:val="26"/>
              </w:rPr>
            </w:pPr>
          </w:p>
        </w:tc>
      </w:tr>
    </w:tbl>
    <w:p w14:paraId="1275C2E1" w14:textId="67D55CEA" w:rsidR="00E97CD3" w:rsidRDefault="00E97CD3" w:rsidP="000A107C">
      <w:pPr>
        <w:spacing w:line="240" w:lineRule="auto"/>
      </w:pPr>
    </w:p>
    <w:p w14:paraId="11BF02A6" w14:textId="77777777" w:rsidR="0028018B" w:rsidRDefault="0028018B" w:rsidP="000A107C">
      <w:pPr>
        <w:spacing w:line="240" w:lineRule="aut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02"/>
        <w:gridCol w:w="1815"/>
        <w:gridCol w:w="2096"/>
        <w:gridCol w:w="4052"/>
      </w:tblGrid>
      <w:tr w:rsidR="00E97CD3" w:rsidRPr="00FE66C9" w14:paraId="1D779A2E" w14:textId="77777777" w:rsidTr="00FE66C9">
        <w:tc>
          <w:tcPr>
            <w:tcW w:w="5000" w:type="pct"/>
            <w:gridSpan w:val="4"/>
            <w:shd w:val="clear" w:color="auto" w:fill="CCCCCC"/>
          </w:tcPr>
          <w:p w14:paraId="0E603FAD" w14:textId="77777777" w:rsidR="00E97CD3" w:rsidRPr="00FE66C9" w:rsidRDefault="00E97CD3" w:rsidP="000A107C">
            <w:pPr>
              <w:tabs>
                <w:tab w:val="left" w:pos="357"/>
              </w:tabs>
              <w:spacing w:line="240" w:lineRule="auto"/>
              <w:jc w:val="center"/>
              <w:rPr>
                <w:b/>
              </w:rPr>
            </w:pPr>
            <w:r w:rsidRPr="00FE66C9">
              <w:rPr>
                <w:b/>
              </w:rPr>
              <w:t>Independent programming report</w:t>
            </w:r>
          </w:p>
        </w:tc>
      </w:tr>
      <w:tr w:rsidR="00E97CD3" w:rsidRPr="00FE66C9" w14:paraId="57703210" w14:textId="77777777" w:rsidTr="00FE66C9">
        <w:tc>
          <w:tcPr>
            <w:tcW w:w="1976" w:type="pct"/>
            <w:gridSpan w:val="2"/>
          </w:tcPr>
          <w:p w14:paraId="10629162" w14:textId="77777777" w:rsidR="00E97CD3" w:rsidRPr="00FE66C9" w:rsidRDefault="00E97CD3" w:rsidP="00FE66C9">
            <w:pPr>
              <w:tabs>
                <w:tab w:val="left" w:pos="357"/>
              </w:tabs>
              <w:spacing w:before="60" w:after="60" w:line="360" w:lineRule="auto"/>
            </w:pPr>
            <w:r w:rsidRPr="00FE66C9">
              <w:rPr>
                <w:bCs/>
              </w:rPr>
              <w:t xml:space="preserve">Name of independent programmer </w:t>
            </w:r>
          </w:p>
        </w:tc>
        <w:tc>
          <w:tcPr>
            <w:tcW w:w="3024" w:type="pct"/>
            <w:gridSpan w:val="2"/>
          </w:tcPr>
          <w:p w14:paraId="307018B2" w14:textId="77777777" w:rsidR="00E97CD3" w:rsidRPr="00FE66C9" w:rsidRDefault="00E97CD3" w:rsidP="00FE66C9">
            <w:pPr>
              <w:tabs>
                <w:tab w:val="left" w:pos="357"/>
              </w:tabs>
              <w:spacing w:before="60" w:after="60" w:line="360" w:lineRule="auto"/>
            </w:pPr>
          </w:p>
        </w:tc>
      </w:tr>
      <w:tr w:rsidR="00E97CD3" w:rsidRPr="00FE66C9" w14:paraId="290A3A76" w14:textId="77777777" w:rsidTr="00FE66C9">
        <w:tc>
          <w:tcPr>
            <w:tcW w:w="1976" w:type="pct"/>
            <w:gridSpan w:val="2"/>
          </w:tcPr>
          <w:p w14:paraId="063D8202" w14:textId="77777777" w:rsidR="00E97CD3" w:rsidRPr="00FE66C9" w:rsidRDefault="00E97CD3" w:rsidP="00FE66C9">
            <w:pPr>
              <w:tabs>
                <w:tab w:val="left" w:pos="357"/>
              </w:tabs>
              <w:spacing w:before="60" w:after="60" w:line="360" w:lineRule="auto"/>
            </w:pPr>
            <w:r w:rsidRPr="00FE66C9">
              <w:rPr>
                <w:bCs/>
              </w:rPr>
              <w:t>Program file name and version number</w:t>
            </w:r>
          </w:p>
        </w:tc>
        <w:tc>
          <w:tcPr>
            <w:tcW w:w="3024" w:type="pct"/>
            <w:gridSpan w:val="2"/>
          </w:tcPr>
          <w:p w14:paraId="00B13350" w14:textId="77777777" w:rsidR="00E97CD3" w:rsidRPr="00FE66C9" w:rsidRDefault="00E97CD3" w:rsidP="00FE66C9">
            <w:pPr>
              <w:tabs>
                <w:tab w:val="left" w:pos="357"/>
              </w:tabs>
              <w:spacing w:before="60" w:after="60" w:line="360" w:lineRule="auto"/>
            </w:pPr>
          </w:p>
        </w:tc>
      </w:tr>
      <w:tr w:rsidR="00E97CD3" w:rsidRPr="00FE66C9" w14:paraId="05FD79F9" w14:textId="77777777" w:rsidTr="00FE66C9">
        <w:tc>
          <w:tcPr>
            <w:tcW w:w="1976" w:type="pct"/>
            <w:gridSpan w:val="2"/>
          </w:tcPr>
          <w:p w14:paraId="087195C4" w14:textId="74BE0D04" w:rsidR="00E97CD3" w:rsidRPr="00FE66C9" w:rsidRDefault="00E97CD3" w:rsidP="002D33A9">
            <w:pPr>
              <w:tabs>
                <w:tab w:val="left" w:pos="357"/>
              </w:tabs>
              <w:spacing w:before="60" w:after="60" w:line="360" w:lineRule="auto"/>
            </w:pPr>
            <w:r w:rsidRPr="00FE66C9">
              <w:rPr>
                <w:b/>
                <w:bCs/>
              </w:rPr>
              <w:t xml:space="preserve">Validation results </w:t>
            </w:r>
            <w:r w:rsidRPr="00FE66C9">
              <w:rPr>
                <w:bCs/>
              </w:rPr>
              <w:t xml:space="preserve">(indicate if any </w:t>
            </w:r>
            <w:r w:rsidR="002D33A9">
              <w:rPr>
                <w:bCs/>
              </w:rPr>
              <w:t>d</w:t>
            </w:r>
            <w:r w:rsidRPr="00FE66C9">
              <w:rPr>
                <w:bCs/>
              </w:rPr>
              <w:t>iscrepancies were not resolved)</w:t>
            </w:r>
          </w:p>
        </w:tc>
        <w:tc>
          <w:tcPr>
            <w:tcW w:w="3024" w:type="pct"/>
            <w:gridSpan w:val="2"/>
          </w:tcPr>
          <w:p w14:paraId="088B3777" w14:textId="77777777" w:rsidR="00E97CD3" w:rsidRPr="00FE66C9" w:rsidRDefault="00E97CD3" w:rsidP="00FE66C9">
            <w:pPr>
              <w:tabs>
                <w:tab w:val="left" w:pos="357"/>
              </w:tabs>
              <w:spacing w:before="60" w:after="60" w:line="360" w:lineRule="auto"/>
            </w:pPr>
          </w:p>
          <w:p w14:paraId="5FDB955A" w14:textId="77777777" w:rsidR="00E97CD3" w:rsidRPr="00FE66C9" w:rsidRDefault="00E97CD3" w:rsidP="00FE66C9">
            <w:pPr>
              <w:tabs>
                <w:tab w:val="left" w:pos="357"/>
              </w:tabs>
              <w:spacing w:before="60" w:after="60" w:line="360" w:lineRule="auto"/>
            </w:pPr>
          </w:p>
        </w:tc>
      </w:tr>
      <w:tr w:rsidR="00E97CD3" w:rsidRPr="00FE66C9" w14:paraId="260C8424" w14:textId="77777777" w:rsidTr="00FE66C9">
        <w:tc>
          <w:tcPr>
            <w:tcW w:w="1083" w:type="pct"/>
          </w:tcPr>
          <w:p w14:paraId="683D0046" w14:textId="77777777" w:rsidR="00E97CD3" w:rsidRPr="00FE66C9" w:rsidRDefault="00E97CD3" w:rsidP="002D33A9">
            <w:pPr>
              <w:pStyle w:val="Centered"/>
            </w:pPr>
            <w:r w:rsidRPr="00FE66C9">
              <w:t xml:space="preserve">Date </w:t>
            </w:r>
          </w:p>
        </w:tc>
        <w:tc>
          <w:tcPr>
            <w:tcW w:w="1924" w:type="pct"/>
            <w:gridSpan w:val="2"/>
          </w:tcPr>
          <w:p w14:paraId="07406DD3" w14:textId="77777777" w:rsidR="00E97CD3" w:rsidRPr="00FE66C9" w:rsidRDefault="00E97CD3" w:rsidP="002D33A9">
            <w:pPr>
              <w:pStyle w:val="Centered"/>
            </w:pPr>
            <w:r w:rsidRPr="00FE66C9">
              <w:t>Signature of original program author</w:t>
            </w:r>
          </w:p>
        </w:tc>
        <w:tc>
          <w:tcPr>
            <w:tcW w:w="1992" w:type="pct"/>
          </w:tcPr>
          <w:p w14:paraId="4DC1FCD0" w14:textId="77777777" w:rsidR="00E97CD3" w:rsidRPr="00FE66C9" w:rsidRDefault="00E97CD3" w:rsidP="002D33A9">
            <w:pPr>
              <w:pStyle w:val="Centered"/>
            </w:pPr>
            <w:r w:rsidRPr="00FE66C9">
              <w:t>Signature of independent programmer</w:t>
            </w:r>
          </w:p>
        </w:tc>
      </w:tr>
      <w:tr w:rsidR="00E97CD3" w:rsidRPr="00FE66C9" w14:paraId="32428C7A" w14:textId="77777777" w:rsidTr="00FE66C9">
        <w:tc>
          <w:tcPr>
            <w:tcW w:w="1083" w:type="pct"/>
          </w:tcPr>
          <w:p w14:paraId="493624FB" w14:textId="77777777" w:rsidR="00E97CD3" w:rsidRPr="00FE66C9" w:rsidRDefault="00E97CD3" w:rsidP="00FE66C9">
            <w:pPr>
              <w:tabs>
                <w:tab w:val="left" w:pos="357"/>
              </w:tabs>
              <w:spacing w:before="60" w:after="60" w:line="360" w:lineRule="auto"/>
            </w:pPr>
          </w:p>
        </w:tc>
        <w:tc>
          <w:tcPr>
            <w:tcW w:w="1924" w:type="pct"/>
            <w:gridSpan w:val="2"/>
          </w:tcPr>
          <w:p w14:paraId="3D358B19" w14:textId="77777777" w:rsidR="00E97CD3" w:rsidRPr="00FE66C9" w:rsidRDefault="00E97CD3" w:rsidP="00FE66C9">
            <w:pPr>
              <w:tabs>
                <w:tab w:val="left" w:pos="357"/>
              </w:tabs>
              <w:spacing w:before="60" w:after="60" w:line="360" w:lineRule="auto"/>
            </w:pPr>
          </w:p>
        </w:tc>
        <w:tc>
          <w:tcPr>
            <w:tcW w:w="1992" w:type="pct"/>
          </w:tcPr>
          <w:p w14:paraId="4A2616B9" w14:textId="77777777" w:rsidR="00E97CD3" w:rsidRPr="00FE66C9" w:rsidRDefault="00E97CD3" w:rsidP="00FE66C9">
            <w:pPr>
              <w:tabs>
                <w:tab w:val="left" w:pos="357"/>
              </w:tabs>
              <w:spacing w:before="60" w:after="60" w:line="360" w:lineRule="auto"/>
            </w:pPr>
          </w:p>
        </w:tc>
      </w:tr>
    </w:tbl>
    <w:p w14:paraId="1E5B0FF8" w14:textId="77777777" w:rsidR="00E97CD3" w:rsidRDefault="00E97CD3" w:rsidP="00E97CD3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3970"/>
        <w:gridCol w:w="3960"/>
      </w:tblGrid>
      <w:tr w:rsidR="00E97CD3" w:rsidRPr="00FE66C9" w14:paraId="24353BFD" w14:textId="77777777" w:rsidTr="00FE66C9">
        <w:tc>
          <w:tcPr>
            <w:tcW w:w="5000" w:type="pct"/>
            <w:gridSpan w:val="3"/>
            <w:shd w:val="clear" w:color="auto" w:fill="CCCCCC"/>
          </w:tcPr>
          <w:p w14:paraId="26805478" w14:textId="61900CB2" w:rsidR="00E97CD3" w:rsidRPr="00FE66C9" w:rsidRDefault="00E97CD3" w:rsidP="00DA7BD1">
            <w:pPr>
              <w:tabs>
                <w:tab w:val="left" w:pos="357"/>
              </w:tabs>
              <w:spacing w:before="60" w:after="60" w:line="360" w:lineRule="auto"/>
              <w:jc w:val="center"/>
              <w:rPr>
                <w:b/>
              </w:rPr>
            </w:pPr>
            <w:r w:rsidRPr="00FE66C9">
              <w:rPr>
                <w:b/>
              </w:rPr>
              <w:t>Approval</w:t>
            </w:r>
            <w:r w:rsidR="002D33A9">
              <w:rPr>
                <w:b/>
              </w:rPr>
              <w:t xml:space="preserve"> by Head </w:t>
            </w:r>
            <w:r w:rsidR="00667A0C" w:rsidRPr="00DA7BD1">
              <w:rPr>
                <w:b/>
              </w:rPr>
              <w:t xml:space="preserve">or Associate Head </w:t>
            </w:r>
            <w:r w:rsidR="00DA7BD1">
              <w:rPr>
                <w:b/>
              </w:rPr>
              <w:t>of Statistics department</w:t>
            </w:r>
          </w:p>
        </w:tc>
      </w:tr>
      <w:tr w:rsidR="00E97CD3" w:rsidRPr="00FE66C9" w14:paraId="47535B4E" w14:textId="77777777" w:rsidTr="002D33A9">
        <w:trPr>
          <w:trHeight w:val="567"/>
        </w:trPr>
        <w:tc>
          <w:tcPr>
            <w:tcW w:w="1099" w:type="pct"/>
            <w:shd w:val="clear" w:color="auto" w:fill="auto"/>
          </w:tcPr>
          <w:p w14:paraId="294B1BD3" w14:textId="77777777" w:rsidR="00E97CD3" w:rsidRPr="00FE66C9" w:rsidRDefault="00E97CD3" w:rsidP="002D33A9">
            <w:pPr>
              <w:pStyle w:val="Centered"/>
            </w:pPr>
            <w:r w:rsidRPr="00FE66C9">
              <w:t>Date</w:t>
            </w:r>
          </w:p>
        </w:tc>
        <w:tc>
          <w:tcPr>
            <w:tcW w:w="1953" w:type="pct"/>
            <w:shd w:val="clear" w:color="auto" w:fill="auto"/>
          </w:tcPr>
          <w:p w14:paraId="417728FF" w14:textId="0BC1F005" w:rsidR="00E97CD3" w:rsidRPr="00FE66C9" w:rsidRDefault="00E97CD3" w:rsidP="002D33A9">
            <w:pPr>
              <w:pStyle w:val="Centered"/>
            </w:pPr>
            <w:r w:rsidRPr="00FE66C9">
              <w:t xml:space="preserve">Name </w:t>
            </w:r>
          </w:p>
        </w:tc>
        <w:tc>
          <w:tcPr>
            <w:tcW w:w="1948" w:type="pct"/>
          </w:tcPr>
          <w:p w14:paraId="136C9315" w14:textId="16E43AA4" w:rsidR="00E97CD3" w:rsidRPr="00FE66C9" w:rsidRDefault="00E97CD3" w:rsidP="00DA7BD1">
            <w:pPr>
              <w:pStyle w:val="Centered"/>
            </w:pPr>
            <w:r w:rsidRPr="00FE66C9">
              <w:t xml:space="preserve">Signature </w:t>
            </w:r>
          </w:p>
        </w:tc>
      </w:tr>
      <w:tr w:rsidR="00E97CD3" w:rsidRPr="00FE66C9" w14:paraId="5907E4AF" w14:textId="77777777" w:rsidTr="00DA7BD1">
        <w:trPr>
          <w:trHeight w:val="1012"/>
        </w:trPr>
        <w:tc>
          <w:tcPr>
            <w:tcW w:w="1099" w:type="pct"/>
            <w:shd w:val="clear" w:color="auto" w:fill="auto"/>
          </w:tcPr>
          <w:p w14:paraId="63E28E89" w14:textId="77777777" w:rsidR="00E97CD3" w:rsidRPr="00FE66C9" w:rsidRDefault="00E97CD3" w:rsidP="00FE66C9">
            <w:pPr>
              <w:tabs>
                <w:tab w:val="left" w:pos="357"/>
              </w:tabs>
              <w:spacing w:before="60" w:after="60" w:line="360" w:lineRule="auto"/>
              <w:rPr>
                <w:b/>
              </w:rPr>
            </w:pPr>
          </w:p>
        </w:tc>
        <w:tc>
          <w:tcPr>
            <w:tcW w:w="1953" w:type="pct"/>
            <w:shd w:val="clear" w:color="auto" w:fill="auto"/>
          </w:tcPr>
          <w:p w14:paraId="0582F763" w14:textId="77777777" w:rsidR="00E97CD3" w:rsidRPr="00FE66C9" w:rsidRDefault="00E97CD3" w:rsidP="00FE66C9">
            <w:pPr>
              <w:tabs>
                <w:tab w:val="left" w:pos="357"/>
              </w:tabs>
              <w:spacing w:before="60" w:after="60" w:line="360" w:lineRule="auto"/>
              <w:rPr>
                <w:b/>
              </w:rPr>
            </w:pPr>
          </w:p>
        </w:tc>
        <w:tc>
          <w:tcPr>
            <w:tcW w:w="1948" w:type="pct"/>
          </w:tcPr>
          <w:p w14:paraId="0C594DBC" w14:textId="77777777" w:rsidR="00E97CD3" w:rsidRPr="00FE66C9" w:rsidRDefault="00E97CD3" w:rsidP="00FE66C9">
            <w:pPr>
              <w:tabs>
                <w:tab w:val="left" w:pos="357"/>
              </w:tabs>
              <w:spacing w:before="60" w:after="60" w:line="360" w:lineRule="auto"/>
              <w:rPr>
                <w:b/>
              </w:rPr>
            </w:pPr>
          </w:p>
        </w:tc>
      </w:tr>
    </w:tbl>
    <w:p w14:paraId="2199B605" w14:textId="77777777" w:rsidR="00FD20D3" w:rsidRPr="002D33A9" w:rsidRDefault="00FD20D3" w:rsidP="002D33A9">
      <w:pPr>
        <w:spacing w:line="240" w:lineRule="auto"/>
        <w:rPr>
          <w:sz w:val="18"/>
        </w:rPr>
      </w:pPr>
    </w:p>
    <w:sectPr w:rsidR="00FD20D3" w:rsidRPr="002D33A9" w:rsidSect="006A09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07" w:h="16840" w:code="9"/>
      <w:pgMar w:top="547" w:right="547" w:bottom="547" w:left="141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2EBCF3" w14:textId="77777777" w:rsidR="00FE66C9" w:rsidRDefault="00FE66C9">
      <w:r>
        <w:separator/>
      </w:r>
    </w:p>
  </w:endnote>
  <w:endnote w:type="continuationSeparator" w:id="0">
    <w:p w14:paraId="4070BB6A" w14:textId="77777777" w:rsidR="00FE66C9" w:rsidRDefault="00FE6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F4CE54" w14:textId="77777777" w:rsidR="00771F9A" w:rsidRDefault="00771F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29CC45" w14:textId="77777777" w:rsidR="008C30B4" w:rsidRDefault="008C30B4" w:rsidP="008C30B4">
    <w:pPr>
      <w:tabs>
        <w:tab w:val="right" w:pos="9923"/>
      </w:tabs>
    </w:pPr>
  </w:p>
  <w:p w14:paraId="7D8E2CC2" w14:textId="0BE66A01" w:rsidR="001F5AEF" w:rsidRPr="008C30B4" w:rsidRDefault="008C30B4" w:rsidP="008C30B4">
    <w:pPr>
      <w:tabs>
        <w:tab w:val="center" w:pos="4820"/>
        <w:tab w:val="right" w:pos="9923"/>
      </w:tabs>
    </w:pPr>
    <w:r>
      <w:t>ST-003-AF-01</w:t>
    </w:r>
    <w:r>
      <w:tab/>
      <w:t xml:space="preserve">Page </w:t>
    </w:r>
    <w:r w:rsidR="00433DF1">
      <w:fldChar w:fldCharType="begin"/>
    </w:r>
    <w:r w:rsidR="00433DF1">
      <w:instrText xml:space="preserve"> PAGE </w:instrText>
    </w:r>
    <w:r w:rsidR="00433DF1">
      <w:fldChar w:fldCharType="separate"/>
    </w:r>
    <w:r w:rsidR="002D33A9">
      <w:rPr>
        <w:noProof/>
      </w:rPr>
      <w:t>2</w:t>
    </w:r>
    <w:r w:rsidR="00433DF1">
      <w:rPr>
        <w:noProof/>
      </w:rPr>
      <w:fldChar w:fldCharType="end"/>
    </w:r>
    <w:r>
      <w:t xml:space="preserve"> of </w:t>
    </w:r>
    <w:r w:rsidR="00A824CC">
      <w:fldChar w:fldCharType="begin"/>
    </w:r>
    <w:r w:rsidR="00A824CC">
      <w:instrText xml:space="preserve"> NUMPAGES </w:instrText>
    </w:r>
    <w:r w:rsidR="00A824CC">
      <w:fldChar w:fldCharType="separate"/>
    </w:r>
    <w:r w:rsidR="00DA7BD1">
      <w:rPr>
        <w:noProof/>
      </w:rPr>
      <w:t>1</w:t>
    </w:r>
    <w:r w:rsidR="00A824CC">
      <w:rPr>
        <w:noProof/>
      </w:rPr>
      <w:fldChar w:fldCharType="end"/>
    </w:r>
    <w:r>
      <w:tab/>
    </w:r>
    <w:r w:rsidR="00387C72">
      <w:t>Template version 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38DED5" w14:textId="77777777" w:rsidR="001F5AEF" w:rsidRPr="00387C72" w:rsidRDefault="001F5AEF" w:rsidP="00CA0A51">
    <w:pPr>
      <w:tabs>
        <w:tab w:val="right" w:pos="9923"/>
      </w:tabs>
      <w:rPr>
        <w:sz w:val="20"/>
      </w:rPr>
    </w:pPr>
  </w:p>
  <w:p w14:paraId="0CC98299" w14:textId="547B7969" w:rsidR="001F5AEF" w:rsidRPr="00387C72" w:rsidRDefault="001F5AEF" w:rsidP="00491107">
    <w:pPr>
      <w:tabs>
        <w:tab w:val="center" w:pos="4820"/>
        <w:tab w:val="right" w:pos="9923"/>
      </w:tabs>
      <w:rPr>
        <w:sz w:val="20"/>
      </w:rPr>
    </w:pPr>
    <w:r w:rsidRPr="00387C72">
      <w:rPr>
        <w:sz w:val="20"/>
      </w:rPr>
      <w:t>ST-003-AF-01</w:t>
    </w:r>
    <w:r w:rsidRPr="00387C72">
      <w:rPr>
        <w:sz w:val="20"/>
      </w:rPr>
      <w:tab/>
      <w:t xml:space="preserve">Page </w:t>
    </w:r>
    <w:r w:rsidR="00433DF1" w:rsidRPr="00387C72">
      <w:rPr>
        <w:sz w:val="20"/>
      </w:rPr>
      <w:fldChar w:fldCharType="begin"/>
    </w:r>
    <w:r w:rsidR="00433DF1" w:rsidRPr="00387C72">
      <w:rPr>
        <w:sz w:val="20"/>
      </w:rPr>
      <w:instrText xml:space="preserve"> PAGE </w:instrText>
    </w:r>
    <w:r w:rsidR="00433DF1" w:rsidRPr="00387C72">
      <w:rPr>
        <w:sz w:val="20"/>
      </w:rPr>
      <w:fldChar w:fldCharType="separate"/>
    </w:r>
    <w:r w:rsidR="00A824CC">
      <w:rPr>
        <w:noProof/>
        <w:sz w:val="20"/>
      </w:rPr>
      <w:t>1</w:t>
    </w:r>
    <w:r w:rsidR="00433DF1" w:rsidRPr="00387C72">
      <w:rPr>
        <w:noProof/>
        <w:sz w:val="20"/>
      </w:rPr>
      <w:fldChar w:fldCharType="end"/>
    </w:r>
    <w:r w:rsidRPr="00387C72">
      <w:rPr>
        <w:sz w:val="20"/>
      </w:rPr>
      <w:t xml:space="preserve"> of </w:t>
    </w:r>
    <w:r w:rsidR="00433DF1" w:rsidRPr="00387C72">
      <w:rPr>
        <w:sz w:val="20"/>
      </w:rPr>
      <w:fldChar w:fldCharType="begin"/>
    </w:r>
    <w:r w:rsidR="00433DF1" w:rsidRPr="00387C72">
      <w:rPr>
        <w:sz w:val="20"/>
      </w:rPr>
      <w:instrText xml:space="preserve"> NUMPAGES </w:instrText>
    </w:r>
    <w:r w:rsidR="00433DF1" w:rsidRPr="00387C72">
      <w:rPr>
        <w:sz w:val="20"/>
      </w:rPr>
      <w:fldChar w:fldCharType="separate"/>
    </w:r>
    <w:r w:rsidR="00A824CC">
      <w:rPr>
        <w:noProof/>
        <w:sz w:val="20"/>
      </w:rPr>
      <w:t>1</w:t>
    </w:r>
    <w:r w:rsidR="00433DF1" w:rsidRPr="00387C72">
      <w:rPr>
        <w:noProof/>
        <w:sz w:val="20"/>
      </w:rPr>
      <w:fldChar w:fldCharType="end"/>
    </w:r>
    <w:r w:rsidRPr="00387C72">
      <w:rPr>
        <w:sz w:val="20"/>
      </w:rPr>
      <w:tab/>
    </w:r>
    <w:r w:rsidR="00DA7BD1">
      <w:rPr>
        <w:sz w:val="20"/>
      </w:rPr>
      <w:t>Template version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E89A70" w14:textId="77777777" w:rsidR="00FE66C9" w:rsidRDefault="00FE66C9">
      <w:r>
        <w:separator/>
      </w:r>
    </w:p>
  </w:footnote>
  <w:footnote w:type="continuationSeparator" w:id="0">
    <w:p w14:paraId="4B36766C" w14:textId="77777777" w:rsidR="00FE66C9" w:rsidRDefault="00FE66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4CE610" w14:textId="77777777" w:rsidR="00771F9A" w:rsidRDefault="00771F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40CFCD" w14:textId="77777777" w:rsidR="001F5AEF" w:rsidRPr="00387C72" w:rsidRDefault="008C30B4" w:rsidP="008C30B4">
    <w:pPr>
      <w:pStyle w:val="Header"/>
      <w:tabs>
        <w:tab w:val="clear" w:pos="8640"/>
        <w:tab w:val="right" w:pos="9923"/>
      </w:tabs>
      <w:rPr>
        <w:sz w:val="20"/>
      </w:rPr>
    </w:pPr>
    <w:r w:rsidRPr="00387C72">
      <w:rPr>
        <w:sz w:val="20"/>
      </w:rPr>
      <w:t>SAP Review and Approval Form</w:t>
    </w:r>
    <w:r w:rsidR="001F5AEF" w:rsidRPr="00387C72">
      <w:rPr>
        <w:sz w:val="20"/>
      </w:rPr>
      <w:tab/>
    </w:r>
    <w:r w:rsidR="001F5AEF" w:rsidRPr="00387C72">
      <w:rPr>
        <w:sz w:val="20"/>
      </w:rPr>
      <w:tab/>
      <w:t>EORTC</w:t>
    </w:r>
  </w:p>
  <w:p w14:paraId="4470AA30" w14:textId="77777777" w:rsidR="001F5AEF" w:rsidRPr="00387C72" w:rsidRDefault="001F5AEF" w:rsidP="00974F11">
    <w:pPr>
      <w:pStyle w:val="Header"/>
      <w:tabs>
        <w:tab w:val="clear" w:pos="8640"/>
        <w:tab w:val="right" w:pos="10490"/>
      </w:tabs>
      <w:rPr>
        <w:rFonts w:ascii="Arial" w:hAnsi="Arial" w:cs="Arial"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6EC403" w14:textId="77777777" w:rsidR="00387C72" w:rsidRPr="00E80CCE" w:rsidRDefault="001F5AEF" w:rsidP="00387C72">
    <w:pPr>
      <w:ind w:left="-142"/>
    </w:pPr>
    <w:r>
      <w:t xml:space="preserve">   </w:t>
    </w:r>
  </w:p>
  <w:tbl>
    <w:tblPr>
      <w:tblStyle w:val="TableGrid1"/>
      <w:tblW w:w="100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71"/>
      <w:gridCol w:w="3260"/>
    </w:tblGrid>
    <w:tr w:rsidR="00387C72" w:rsidRPr="00E40213" w14:paraId="5B5E1C6F" w14:textId="77777777" w:rsidTr="007C2647">
      <w:tc>
        <w:tcPr>
          <w:tcW w:w="6771" w:type="dxa"/>
        </w:tcPr>
        <w:p w14:paraId="32627504" w14:textId="26B5C361" w:rsidR="00387C72" w:rsidRPr="004C41A9" w:rsidRDefault="00DA7BD1" w:rsidP="007C2647">
          <w:r>
            <w:rPr>
              <w:noProof/>
            </w:rPr>
            <w:drawing>
              <wp:inline distT="0" distB="0" distL="0" distR="0" wp14:anchorId="2615300A" wp14:editId="15E0B445">
                <wp:extent cx="2569210" cy="1243330"/>
                <wp:effectExtent l="0" t="0" r="0" b="0"/>
                <wp:docPr id="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69210" cy="12433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0" w:type="dxa"/>
          <w:vAlign w:val="center"/>
        </w:tcPr>
        <w:p w14:paraId="062FF0B3" w14:textId="77777777" w:rsidR="00387C72" w:rsidRPr="007835C5" w:rsidRDefault="00387C72" w:rsidP="007C2647">
          <w:pPr>
            <w:spacing w:before="0" w:after="0"/>
            <w:jc w:val="right"/>
          </w:pPr>
          <w:r w:rsidRPr="007835C5">
            <w:t>Avenue E. Mounier 83/11</w:t>
          </w:r>
        </w:p>
        <w:p w14:paraId="7831B91F" w14:textId="77777777" w:rsidR="00387C72" w:rsidRPr="007835C5" w:rsidRDefault="00387C72" w:rsidP="007C2647">
          <w:pPr>
            <w:spacing w:before="0" w:after="0"/>
            <w:jc w:val="right"/>
          </w:pPr>
          <w:r w:rsidRPr="007835C5">
            <w:t>1200 Brussels</w:t>
          </w:r>
        </w:p>
        <w:p w14:paraId="2697E003" w14:textId="77777777" w:rsidR="00387C72" w:rsidRPr="007835C5" w:rsidRDefault="00387C72" w:rsidP="007C2647">
          <w:pPr>
            <w:spacing w:before="0" w:after="0"/>
            <w:jc w:val="right"/>
          </w:pPr>
          <w:r w:rsidRPr="007835C5">
            <w:t>Belgium</w:t>
          </w:r>
        </w:p>
        <w:p w14:paraId="2B798F69" w14:textId="77777777" w:rsidR="00387C72" w:rsidRPr="007835C5" w:rsidRDefault="00387C72" w:rsidP="007C2647">
          <w:pPr>
            <w:spacing w:before="0" w:after="0"/>
            <w:jc w:val="right"/>
          </w:pPr>
          <w:r w:rsidRPr="007835C5">
            <w:t>Tel: +32 2 774 1611</w:t>
          </w:r>
        </w:p>
        <w:p w14:paraId="717F6B16" w14:textId="4C382AF7" w:rsidR="00387C72" w:rsidRPr="007835C5" w:rsidRDefault="00771F9A" w:rsidP="007C2647">
          <w:pPr>
            <w:spacing w:before="0" w:after="0"/>
            <w:jc w:val="right"/>
          </w:pPr>
          <w:r>
            <w:t>Email: eortc@eortc.org</w:t>
          </w:r>
        </w:p>
        <w:p w14:paraId="403C10D2" w14:textId="77777777" w:rsidR="00387C72" w:rsidRPr="007835C5" w:rsidRDefault="00387C72" w:rsidP="007C2647">
          <w:pPr>
            <w:spacing w:before="0" w:after="0"/>
            <w:jc w:val="right"/>
            <w:rPr>
              <w:lang w:val="fr-FR"/>
            </w:rPr>
          </w:pPr>
          <w:r w:rsidRPr="007835C5">
            <w:t>www.eortc.org</w:t>
          </w:r>
        </w:p>
      </w:tc>
    </w:tr>
  </w:tbl>
  <w:p w14:paraId="4475A77D" w14:textId="77777777" w:rsidR="001F5AEF" w:rsidRPr="00E80CCE" w:rsidRDefault="001F5AEF" w:rsidP="002D33A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DBCA7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FAE3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25670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7AA741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954AC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44681B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37267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372D3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0B6B5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B85B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1DA62A3"/>
    <w:multiLevelType w:val="singleLevel"/>
    <w:tmpl w:val="DD661BA8"/>
    <w:lvl w:ilvl="0">
      <w:start w:val="1"/>
      <w:numFmt w:val="bullet"/>
      <w:pStyle w:val="TableofFigures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9F6A56"/>
    <w:multiLevelType w:val="hybridMultilevel"/>
    <w:tmpl w:val="66C070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4D80891"/>
    <w:multiLevelType w:val="singleLevel"/>
    <w:tmpl w:val="BC2A4702"/>
    <w:lvl w:ilvl="0">
      <w:start w:val="1"/>
      <w:numFmt w:val="bullet"/>
      <w:pStyle w:val="guidelineslis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6863C0"/>
    <w:multiLevelType w:val="singleLevel"/>
    <w:tmpl w:val="8DCA23C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4ED20E2D"/>
    <w:multiLevelType w:val="singleLevel"/>
    <w:tmpl w:val="B4141100"/>
    <w:lvl w:ilvl="0">
      <w:start w:val="1"/>
      <w:numFmt w:val="upperLetter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5" w15:restartNumberingAfterBreak="0">
    <w:nsid w:val="64B671B7"/>
    <w:multiLevelType w:val="multilevel"/>
    <w:tmpl w:val="99A27664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418"/>
        </w:tabs>
        <w:ind w:left="1418" w:hanging="1418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701"/>
        </w:tabs>
        <w:ind w:left="1701" w:hanging="1701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985"/>
        </w:tabs>
        <w:ind w:left="1985" w:hanging="1985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268"/>
        </w:tabs>
        <w:ind w:left="2268" w:hanging="2268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880"/>
        </w:tabs>
        <w:ind w:left="2552" w:hanging="2552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3240"/>
        </w:tabs>
        <w:ind w:left="2835" w:hanging="2835"/>
      </w:pPr>
    </w:lvl>
  </w:abstractNum>
  <w:abstractNum w:abstractNumId="16" w15:restartNumberingAfterBreak="0">
    <w:nsid w:val="753A0B33"/>
    <w:multiLevelType w:val="singleLevel"/>
    <w:tmpl w:val="25048A94"/>
    <w:lvl w:ilvl="0">
      <w:start w:val="1"/>
      <w:numFmt w:val="bullet"/>
      <w:pStyle w:val="guidelines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2"/>
  </w:num>
  <w:num w:numId="4">
    <w:abstractNumId w:val="16"/>
  </w:num>
  <w:num w:numId="5">
    <w:abstractNumId w:val="13"/>
  </w:num>
  <w:num w:numId="6">
    <w:abstractNumId w:val="14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hideSpellingErrors/>
  <w:hideGrammaticalErrors/>
  <w:activeWritingStyle w:appName="MSWord" w:lang="en-US" w:vendorID="8" w:dllVersion="513" w:checkStyle="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revisionView w:inkAnnotations="0"/>
  <w:documentProtection w:formatting="1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56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CD3"/>
    <w:rsid w:val="00095498"/>
    <w:rsid w:val="000A107C"/>
    <w:rsid w:val="000D6E9F"/>
    <w:rsid w:val="000E4371"/>
    <w:rsid w:val="000F68F7"/>
    <w:rsid w:val="00105031"/>
    <w:rsid w:val="001318FD"/>
    <w:rsid w:val="001F5AEF"/>
    <w:rsid w:val="001F61C7"/>
    <w:rsid w:val="00216C75"/>
    <w:rsid w:val="00224752"/>
    <w:rsid w:val="002371AE"/>
    <w:rsid w:val="002423B5"/>
    <w:rsid w:val="0028018B"/>
    <w:rsid w:val="002C5086"/>
    <w:rsid w:val="002D33A9"/>
    <w:rsid w:val="00301614"/>
    <w:rsid w:val="003041AE"/>
    <w:rsid w:val="003133F6"/>
    <w:rsid w:val="00314373"/>
    <w:rsid w:val="00387C72"/>
    <w:rsid w:val="003B6378"/>
    <w:rsid w:val="00425F25"/>
    <w:rsid w:val="00433DF1"/>
    <w:rsid w:val="00453DEB"/>
    <w:rsid w:val="00491107"/>
    <w:rsid w:val="004D6049"/>
    <w:rsid w:val="00512C4E"/>
    <w:rsid w:val="00522286"/>
    <w:rsid w:val="005338E2"/>
    <w:rsid w:val="00540E39"/>
    <w:rsid w:val="00576B44"/>
    <w:rsid w:val="00590621"/>
    <w:rsid w:val="005A50A7"/>
    <w:rsid w:val="005A5F87"/>
    <w:rsid w:val="005E3601"/>
    <w:rsid w:val="00614A4B"/>
    <w:rsid w:val="00667A0C"/>
    <w:rsid w:val="00675DD1"/>
    <w:rsid w:val="00685B12"/>
    <w:rsid w:val="006A093A"/>
    <w:rsid w:val="006A637B"/>
    <w:rsid w:val="006C0E01"/>
    <w:rsid w:val="006F47F6"/>
    <w:rsid w:val="0070534F"/>
    <w:rsid w:val="00721546"/>
    <w:rsid w:val="00771F9A"/>
    <w:rsid w:val="007C2B69"/>
    <w:rsid w:val="00856CC1"/>
    <w:rsid w:val="00882430"/>
    <w:rsid w:val="00894923"/>
    <w:rsid w:val="008C30B4"/>
    <w:rsid w:val="0095516B"/>
    <w:rsid w:val="00974F11"/>
    <w:rsid w:val="009A0B23"/>
    <w:rsid w:val="009C22DF"/>
    <w:rsid w:val="009D48F9"/>
    <w:rsid w:val="00A03676"/>
    <w:rsid w:val="00A13040"/>
    <w:rsid w:val="00A13FD4"/>
    <w:rsid w:val="00A53DB4"/>
    <w:rsid w:val="00A65D36"/>
    <w:rsid w:val="00A824CC"/>
    <w:rsid w:val="00B27D2F"/>
    <w:rsid w:val="00B92315"/>
    <w:rsid w:val="00B92FB5"/>
    <w:rsid w:val="00BC3BA8"/>
    <w:rsid w:val="00BF3869"/>
    <w:rsid w:val="00C5431A"/>
    <w:rsid w:val="00C54D99"/>
    <w:rsid w:val="00CA0A51"/>
    <w:rsid w:val="00CA4093"/>
    <w:rsid w:val="00CF679D"/>
    <w:rsid w:val="00D01E1B"/>
    <w:rsid w:val="00D62EB0"/>
    <w:rsid w:val="00D72D16"/>
    <w:rsid w:val="00DA7BD1"/>
    <w:rsid w:val="00DB5C1A"/>
    <w:rsid w:val="00DD2D85"/>
    <w:rsid w:val="00E50992"/>
    <w:rsid w:val="00E97CD3"/>
    <w:rsid w:val="00EC4D3F"/>
    <w:rsid w:val="00F324D4"/>
    <w:rsid w:val="00F36D22"/>
    <w:rsid w:val="00F87854"/>
    <w:rsid w:val="00F95D04"/>
    <w:rsid w:val="00FA76AC"/>
    <w:rsid w:val="00FB4535"/>
    <w:rsid w:val="00FD20D3"/>
    <w:rsid w:val="00FE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1"/>
    <o:shapelayout v:ext="edit">
      <o:idmap v:ext="edit" data="1"/>
    </o:shapelayout>
  </w:shapeDefaults>
  <w:decimalSymbol w:val="."/>
  <w:listSeparator w:val=","/>
  <w14:docId w14:val="680110D9"/>
  <w15:docId w15:val="{4DEF252D-76DE-40F5-8B70-B57E96072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nhideWhenUsed="1" w:qFormat="1"/>
    <w:lsdException w:name="table of figures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/>
    <w:lsdException w:name="List 5" w:lock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/>
    <w:lsdException w:name="Date" w:locked="1"/>
    <w:lsdException w:name="Body Text First Indent" w:lock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semiHidden="1" w:unhideWhenUsed="1"/>
    <w:lsdException w:name="FollowedHyperlink" w:locked="1" w:semiHidden="1" w:unhideWhenUs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locked="1" w:semiHidden="1" w:unhideWhenUsed="1"/>
    <w:lsdException w:name="No List" w:semiHidden="1" w:uiPriority="99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4CC"/>
    <w:pPr>
      <w:spacing w:line="276" w:lineRule="auto"/>
    </w:pPr>
    <w:rPr>
      <w:rFonts w:ascii="Calibri" w:hAnsi="Calibri"/>
      <w:sz w:val="22"/>
    </w:rPr>
  </w:style>
  <w:style w:type="paragraph" w:styleId="Heading1">
    <w:name w:val="heading 1"/>
    <w:next w:val="Normal"/>
    <w:qFormat/>
    <w:rsid w:val="00BC3BA8"/>
    <w:pPr>
      <w:keepNext/>
      <w:numPr>
        <w:numId w:val="1"/>
      </w:numPr>
      <w:spacing w:before="240" w:after="120"/>
      <w:outlineLvl w:val="0"/>
    </w:pPr>
    <w:rPr>
      <w:b/>
      <w:kern w:val="40"/>
      <w:sz w:val="40"/>
    </w:rPr>
  </w:style>
  <w:style w:type="paragraph" w:styleId="Heading2">
    <w:name w:val="heading 2"/>
    <w:next w:val="Normal"/>
    <w:qFormat/>
    <w:rsid w:val="00BC3BA8"/>
    <w:pPr>
      <w:keepNext/>
      <w:numPr>
        <w:ilvl w:val="1"/>
        <w:numId w:val="1"/>
      </w:numPr>
      <w:spacing w:before="240" w:after="120"/>
      <w:outlineLvl w:val="1"/>
    </w:pPr>
    <w:rPr>
      <w:b/>
      <w:sz w:val="32"/>
    </w:rPr>
  </w:style>
  <w:style w:type="paragraph" w:styleId="Heading3">
    <w:name w:val="heading 3"/>
    <w:next w:val="Normal"/>
    <w:qFormat/>
    <w:rsid w:val="00BC3BA8"/>
    <w:pPr>
      <w:keepNext/>
      <w:numPr>
        <w:ilvl w:val="2"/>
        <w:numId w:val="1"/>
      </w:numPr>
      <w:spacing w:before="240" w:after="120"/>
      <w:outlineLvl w:val="2"/>
    </w:pPr>
    <w:rPr>
      <w:b/>
      <w:sz w:val="28"/>
    </w:rPr>
  </w:style>
  <w:style w:type="paragraph" w:styleId="Heading4">
    <w:name w:val="heading 4"/>
    <w:next w:val="Normal"/>
    <w:qFormat/>
    <w:rsid w:val="00BC3BA8"/>
    <w:pPr>
      <w:keepNext/>
      <w:numPr>
        <w:ilvl w:val="3"/>
        <w:numId w:val="1"/>
      </w:numPr>
      <w:spacing w:before="240" w:after="120"/>
      <w:outlineLvl w:val="3"/>
    </w:pPr>
    <w:rPr>
      <w:b/>
      <w:sz w:val="24"/>
    </w:rPr>
  </w:style>
  <w:style w:type="paragraph" w:styleId="Heading5">
    <w:name w:val="heading 5"/>
    <w:next w:val="Normal"/>
    <w:qFormat/>
    <w:rsid w:val="00BC3BA8"/>
    <w:pPr>
      <w:numPr>
        <w:ilvl w:val="4"/>
        <w:numId w:val="1"/>
      </w:numPr>
      <w:spacing w:before="240" w:after="120"/>
      <w:outlineLvl w:val="4"/>
    </w:pPr>
    <w:rPr>
      <w:b/>
      <w:i/>
      <w:sz w:val="24"/>
    </w:rPr>
  </w:style>
  <w:style w:type="paragraph" w:styleId="Heading6">
    <w:name w:val="heading 6"/>
    <w:basedOn w:val="Heading5"/>
    <w:next w:val="Normal"/>
    <w:qFormat/>
    <w:rsid w:val="00BC3BA8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qFormat/>
    <w:rsid w:val="00BC3BA8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qFormat/>
    <w:rsid w:val="00BC3BA8"/>
    <w:pPr>
      <w:numPr>
        <w:ilvl w:val="7"/>
      </w:numPr>
      <w:tabs>
        <w:tab w:val="clear" w:pos="2880"/>
        <w:tab w:val="num" w:pos="2552"/>
      </w:tabs>
      <w:outlineLvl w:val="7"/>
    </w:pPr>
  </w:style>
  <w:style w:type="paragraph" w:styleId="Heading9">
    <w:name w:val="heading 9"/>
    <w:basedOn w:val="Heading8"/>
    <w:next w:val="Normal"/>
    <w:qFormat/>
    <w:rsid w:val="00BC3BA8"/>
    <w:pPr>
      <w:numPr>
        <w:ilvl w:val="8"/>
      </w:numPr>
      <w:tabs>
        <w:tab w:val="clear" w:pos="3240"/>
        <w:tab w:val="num" w:pos="2835"/>
      </w:tabs>
      <w:outlineLvl w:val="8"/>
    </w:pPr>
  </w:style>
  <w:style w:type="character" w:default="1" w:styleId="DefaultParagraphFont">
    <w:name w:val="Default Paragraph Font"/>
    <w:uiPriority w:val="1"/>
    <w:semiHidden/>
    <w:unhideWhenUsed/>
    <w:rsid w:val="00A824C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824CC"/>
  </w:style>
  <w:style w:type="paragraph" w:customStyle="1" w:styleId="Listiii">
    <w:name w:val="List iii"/>
    <w:basedOn w:val="Listii"/>
    <w:rsid w:val="00BC3BA8"/>
    <w:pPr>
      <w:ind w:left="1077"/>
    </w:pPr>
  </w:style>
  <w:style w:type="paragraph" w:customStyle="1" w:styleId="Listii">
    <w:name w:val="List ii"/>
    <w:basedOn w:val="List1"/>
    <w:rsid w:val="00BC3BA8"/>
    <w:pPr>
      <w:ind w:left="717"/>
    </w:pPr>
  </w:style>
  <w:style w:type="paragraph" w:customStyle="1" w:styleId="List1">
    <w:name w:val="List1"/>
    <w:basedOn w:val="Normal"/>
    <w:rsid w:val="00BC3BA8"/>
    <w:pPr>
      <w:tabs>
        <w:tab w:val="num" w:pos="360"/>
      </w:tabs>
      <w:ind w:left="357" w:hanging="357"/>
    </w:pPr>
  </w:style>
  <w:style w:type="paragraph" w:styleId="Title">
    <w:name w:val="Title"/>
    <w:basedOn w:val="Normal"/>
    <w:qFormat/>
    <w:rsid w:val="00BC3BA8"/>
    <w:pPr>
      <w:spacing w:before="240" w:after="60"/>
      <w:jc w:val="center"/>
    </w:pPr>
    <w:rPr>
      <w:rFonts w:cs="Arial"/>
      <w:b/>
      <w:bCs/>
      <w:kern w:val="28"/>
      <w:sz w:val="32"/>
      <w:szCs w:val="32"/>
    </w:rPr>
  </w:style>
  <w:style w:type="paragraph" w:styleId="TableofFigures">
    <w:name w:val="table of figures"/>
    <w:basedOn w:val="Normal"/>
    <w:next w:val="Normal"/>
    <w:semiHidden/>
    <w:locked/>
    <w:rsid w:val="00BC3BA8"/>
    <w:pPr>
      <w:numPr>
        <w:numId w:val="2"/>
      </w:numPr>
      <w:tabs>
        <w:tab w:val="clear" w:pos="360"/>
      </w:tabs>
      <w:ind w:left="480" w:hanging="480"/>
    </w:pPr>
  </w:style>
  <w:style w:type="paragraph" w:customStyle="1" w:styleId="guidelines">
    <w:name w:val="guidelines"/>
    <w:rsid w:val="00BC3BA8"/>
    <w:pPr>
      <w:numPr>
        <w:numId w:val="4"/>
      </w:numPr>
      <w:spacing w:after="120"/>
    </w:pPr>
    <w:rPr>
      <w:i/>
      <w:sz w:val="24"/>
    </w:rPr>
  </w:style>
  <w:style w:type="paragraph" w:customStyle="1" w:styleId="guidelineslist">
    <w:name w:val="guidelines list"/>
    <w:basedOn w:val="guidelines"/>
    <w:rsid w:val="00BC3BA8"/>
    <w:pPr>
      <w:numPr>
        <w:numId w:val="3"/>
      </w:numPr>
      <w:ind w:left="641" w:hanging="357"/>
    </w:pPr>
  </w:style>
  <w:style w:type="paragraph" w:customStyle="1" w:styleId="Appendix">
    <w:name w:val="Appendix"/>
    <w:next w:val="Normal"/>
    <w:rsid w:val="00BC3BA8"/>
    <w:pPr>
      <w:pageBreakBefore/>
      <w:spacing w:after="120"/>
      <w:jc w:val="center"/>
    </w:pPr>
    <w:rPr>
      <w:b/>
      <w:noProof/>
      <w:sz w:val="40"/>
    </w:rPr>
  </w:style>
  <w:style w:type="character" w:styleId="Hyperlink">
    <w:name w:val="Hyperlink"/>
    <w:basedOn w:val="DefaultParagraphFont"/>
    <w:rsid w:val="00BC3BA8"/>
    <w:rPr>
      <w:color w:val="0000FF"/>
      <w:u w:val="single"/>
    </w:rPr>
  </w:style>
  <w:style w:type="paragraph" w:customStyle="1" w:styleId="Normal10">
    <w:name w:val="Normal 10"/>
    <w:basedOn w:val="Normal"/>
    <w:rsid w:val="00BC3BA8"/>
  </w:style>
  <w:style w:type="paragraph" w:styleId="Subtitle">
    <w:name w:val="Subtitle"/>
    <w:basedOn w:val="Normal"/>
    <w:qFormat/>
    <w:rsid w:val="00BC3BA8"/>
    <w:pPr>
      <w:spacing w:after="60"/>
      <w:jc w:val="center"/>
      <w:outlineLvl w:val="1"/>
    </w:pPr>
    <w:rPr>
      <w:rFonts w:cs="Arial"/>
    </w:rPr>
  </w:style>
  <w:style w:type="table" w:styleId="TableGrid">
    <w:name w:val="Table Grid"/>
    <w:basedOn w:val="TableNormal"/>
    <w:rsid w:val="00BC3BA8"/>
    <w:pPr>
      <w:tabs>
        <w:tab w:val="left" w:pos="357"/>
      </w:tabs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owered">
    <w:name w:val="Lowered"/>
    <w:rsid w:val="00BC3BA8"/>
    <w:rPr>
      <w:vertAlign w:val="subscript"/>
    </w:rPr>
  </w:style>
  <w:style w:type="character" w:customStyle="1" w:styleId="Raised">
    <w:name w:val="Raised"/>
    <w:rsid w:val="00BC3BA8"/>
    <w:rPr>
      <w:vertAlign w:val="superscript"/>
    </w:rPr>
  </w:style>
  <w:style w:type="character" w:customStyle="1" w:styleId="Bold">
    <w:name w:val="Bold"/>
    <w:rsid w:val="00BC3BA8"/>
    <w:rPr>
      <w:b/>
    </w:rPr>
  </w:style>
  <w:style w:type="character" w:customStyle="1" w:styleId="Italic">
    <w:name w:val="Italic"/>
    <w:rsid w:val="00BC3BA8"/>
    <w:rPr>
      <w:i/>
    </w:rPr>
  </w:style>
  <w:style w:type="character" w:customStyle="1" w:styleId="Underline">
    <w:name w:val="Underline"/>
    <w:rsid w:val="00BC3BA8"/>
    <w:rPr>
      <w:u w:val="single"/>
    </w:rPr>
  </w:style>
  <w:style w:type="paragraph" w:customStyle="1" w:styleId="Normal9">
    <w:name w:val="Normal 9"/>
    <w:basedOn w:val="Normal"/>
    <w:rsid w:val="00BC3BA8"/>
    <w:rPr>
      <w:sz w:val="18"/>
    </w:rPr>
  </w:style>
  <w:style w:type="table" w:customStyle="1" w:styleId="Tablesimple">
    <w:name w:val="Table simple"/>
    <w:basedOn w:val="TableNormal"/>
    <w:rsid w:val="00BC3BA8"/>
    <w:pPr>
      <w:spacing w:before="60" w:after="60"/>
    </w:pPr>
    <w:tblPr/>
  </w:style>
  <w:style w:type="paragraph" w:customStyle="1" w:styleId="Centered">
    <w:name w:val="Centered"/>
    <w:basedOn w:val="Normal"/>
    <w:rsid w:val="00BC3BA8"/>
    <w:pPr>
      <w:jc w:val="center"/>
    </w:pPr>
  </w:style>
  <w:style w:type="paragraph" w:styleId="Caption">
    <w:name w:val="caption"/>
    <w:basedOn w:val="Normal"/>
    <w:next w:val="Normal"/>
    <w:qFormat/>
    <w:rsid w:val="00BC3BA8"/>
    <w:pPr>
      <w:ind w:left="851" w:hanging="851"/>
    </w:pPr>
    <w:rPr>
      <w:bCs/>
    </w:rPr>
  </w:style>
  <w:style w:type="paragraph" w:styleId="Header">
    <w:name w:val="header"/>
    <w:basedOn w:val="Normal"/>
    <w:rsid w:val="00BC3BA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locked/>
    <w:rsid w:val="00BC3BA8"/>
  </w:style>
  <w:style w:type="paragraph" w:styleId="Footer">
    <w:name w:val="footer"/>
    <w:basedOn w:val="Normal"/>
    <w:locked/>
    <w:rsid w:val="00BC3BA8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locked/>
    <w:rsid w:val="00BC3BA8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next w:val="Normal"/>
    <w:rsid w:val="00E97CD3"/>
    <w:pPr>
      <w:spacing w:before="480" w:after="240"/>
      <w:jc w:val="center"/>
    </w:pPr>
    <w:rPr>
      <w:rFonts w:ascii="Courier New" w:hAnsi="Courier New"/>
      <w:b/>
      <w:sz w:val="36"/>
    </w:rPr>
  </w:style>
  <w:style w:type="table" w:customStyle="1" w:styleId="TableGrid1">
    <w:name w:val="Table Grid1"/>
    <w:basedOn w:val="TableNormal"/>
    <w:next w:val="TableGrid"/>
    <w:uiPriority w:val="59"/>
    <w:rsid w:val="00387C72"/>
    <w:pPr>
      <w:tabs>
        <w:tab w:val="left" w:pos="357"/>
      </w:tabs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6df07a32-ca69-471e-8b92-0013f00be126">EORTC2016DB2-1893760256-949</_dlc_DocId>
    <_dlc_DocIdUrl xmlns="6df07a32-ca69-471e-8b92-0013f00be126">
      <Url>http://portal2016.eortc.be/db2/References/Quality_Standard_Documents/_layouts/15/DocIdRedir.aspx?ID=EORTC2016DB2-1893760256-949</Url>
      <Description>EORTC2016DB2-1893760256-949</Description>
    </_dlc_DocIdUrl>
    <Class_x0020_2 xmlns="ec655465-1fad-42e9-bbfd-ed010db294cf">1</Class_x0020_2>
    <Section_x0020_2 xmlns="ec655465-1fad-42e9-bbfd-ed010db294cf">51</Section_x0020_2>
    <Zone_x0020_2 xmlns="ec655465-1fad-42e9-bbfd-ed010db294cf">7</Zone_x0020_2>
    <Authors xmlns="064772f9-3397-47c7-b469-c4f76203a6e7">
      <UserInfo>
        <DisplayName>i:0#.w|eortc\cfortpied</DisplayName>
        <AccountId>18664</AccountId>
        <AccountType/>
      </UserInfo>
    </Authors>
    <Archived xmlns="1fed57ab-65b5-4050-a8d7-daf184c12885">false</Archived>
    <Archive_x0020_Date xmlns="064772f9-3397-47c7-b469-c4f76203a6e7" xsi:nil="true"/>
    <Effective_x0020_Date xmlns="064772f9-3397-47c7-b469-c4f76203a6e7">2018-07-02T22:00:00+00:00</Effective_x0020_Date>
    <_Revision xmlns="http://schemas.microsoft.com/sharepoint/v3/fields">3</_Revision>
    <Contents xmlns="064772f9-3397-47c7-b469-c4f76203a6e7" xsi:nil="true"/>
    <Owner xmlns="6DF07A32-CA69-471E-8B92-0013F00BE126">
      <UserInfo>
        <DisplayName>Statistics Department</DisplayName>
        <AccountId>1017</AccountId>
        <AccountType/>
      </UserInfo>
    </Owner>
    <_Status xmlns="http://schemas.microsoft.com/sharepoint/v3/fields">Not Started</_Statu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SOP Document" ma:contentTypeID="0x010100128787498881C84E9F8EDBAF9F04754C00FB89CF36D3F1194C820A57959162DD27" ma:contentTypeVersion="4" ma:contentTypeDescription="Default content type for &quot;Quality Procedure Development&quot;. Includes metadata necessary for management of SOPs, AFs, WINs and POLs." ma:contentTypeScope="" ma:versionID="2ef8bc7e43c19f40e1eb54e74d7b4644">
  <xsd:schema xmlns:xsd="http://www.w3.org/2001/XMLSchema" xmlns:xs="http://www.w3.org/2001/XMLSchema" xmlns:p="http://schemas.microsoft.com/office/2006/metadata/properties" xmlns:ns1="ec655465-1fad-42e9-bbfd-ed010db294cf" xmlns:ns3="064772f9-3397-47c7-b469-c4f76203a6e7" xmlns:ns4="http://schemas.microsoft.com/sharepoint/v3/fields" xmlns:ns5="6DF07A32-CA69-471E-8B92-0013F00BE126" xmlns:ns6="6df07a32-ca69-471e-8b92-0013f00be126" xmlns:ns7="1fed57ab-65b5-4050-a8d7-daf184c12885" xmlns:ns8="2b89fff0-41e3-4825-b506-35ba16e1628a" targetNamespace="http://schemas.microsoft.com/office/2006/metadata/properties" ma:root="true" ma:fieldsID="a78dbb8e8a44e24fb5320655ded35bff" ns1:_="" ns3:_="" ns4:_="" ns5:_="" ns6:_="" ns7:_="" ns8:_="">
    <xsd:import namespace="ec655465-1fad-42e9-bbfd-ed010db294cf"/>
    <xsd:import namespace="064772f9-3397-47c7-b469-c4f76203a6e7"/>
    <xsd:import namespace="http://schemas.microsoft.com/sharepoint/v3/fields"/>
    <xsd:import namespace="6DF07A32-CA69-471E-8B92-0013F00BE126"/>
    <xsd:import namespace="6df07a32-ca69-471e-8b92-0013f00be126"/>
    <xsd:import namespace="1fed57ab-65b5-4050-a8d7-daf184c12885"/>
    <xsd:import namespace="2b89fff0-41e3-4825-b506-35ba16e1628a"/>
    <xsd:element name="properties">
      <xsd:complexType>
        <xsd:sequence>
          <xsd:element name="documentManagement">
            <xsd:complexType>
              <xsd:all>
                <xsd:element ref="ns1:Class_x0020_2" minOccurs="0"/>
                <xsd:element ref="ns1:Zone_x0020_2" minOccurs="0"/>
                <xsd:element ref="ns1:Section_x0020_2" minOccurs="0"/>
                <xsd:element ref="ns3:Contents" minOccurs="0"/>
                <xsd:element ref="ns4:_Status" minOccurs="0"/>
                <xsd:element ref="ns3:Effective_x0020_Date" minOccurs="0"/>
                <xsd:element ref="ns3:Archive_x0020_Date" minOccurs="0"/>
                <xsd:element ref="ns4:_Revision" minOccurs="0"/>
                <xsd:element ref="ns5:Owner" minOccurs="0"/>
                <xsd:element ref="ns3:Authors" minOccurs="0"/>
                <xsd:element ref="ns6:_dlc_DocIdPersistId" minOccurs="0"/>
                <xsd:element ref="ns6:_dlc_DocId" minOccurs="0"/>
                <xsd:element ref="ns6:_dlc_DocIdUrl" minOccurs="0"/>
                <xsd:element ref="ns7:Archived" minOccurs="0"/>
                <xsd:element ref="ns8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655465-1fad-42e9-bbfd-ed010db294cf" elementFormDefault="qualified">
    <xsd:import namespace="http://schemas.microsoft.com/office/2006/documentManagement/types"/>
    <xsd:import namespace="http://schemas.microsoft.com/office/infopath/2007/PartnerControls"/>
    <xsd:element name="Class_x0020_2" ma:index="0" nillable="true" ma:displayName="Class" ma:list="{93340c87-4895-4fa9-887a-a0438dd5e53e}" ma:internalName="Class_x0020_2" ma:showField="Title" ma:web="2b89fff0-41e3-4825-b506-35ba16e1628a">
      <xsd:simpleType>
        <xsd:restriction base="dms:Lookup"/>
      </xsd:simpleType>
    </xsd:element>
    <xsd:element name="Zone_x0020_2" ma:index="1" nillable="true" ma:displayName="Zone" ma:list="{3c415d51-dd74-4baf-99cb-3b284d06b54b}" ma:internalName="Zone_x0020_2" ma:showField="Title" ma:web="2b89fff0-41e3-4825-b506-35ba16e1628a">
      <xsd:simpleType>
        <xsd:restriction base="dms:Lookup"/>
      </xsd:simpleType>
    </xsd:element>
    <xsd:element name="Section_x0020_2" ma:index="2" nillable="true" ma:displayName="Section" ma:list="{84a588f2-a894-429e-80aa-c50cbafc415a}" ma:internalName="Section_x0020_2" ma:showField="Title" ma:web="2b89fff0-41e3-4825-b506-35ba16e1628a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4772f9-3397-47c7-b469-c4f76203a6e7" elementFormDefault="qualified">
    <xsd:import namespace="http://schemas.microsoft.com/office/2006/documentManagement/types"/>
    <xsd:import namespace="http://schemas.microsoft.com/office/infopath/2007/PartnerControls"/>
    <xsd:element name="Contents" ma:index="5" nillable="true" ma:displayName="Contents" ma:description="A short text description of the contents/purpose" ma:internalName="Contents">
      <xsd:simpleType>
        <xsd:restriction base="dms:Note">
          <xsd:maxLength value="255"/>
        </xsd:restriction>
      </xsd:simpleType>
    </xsd:element>
    <xsd:element name="Effective_x0020_Date" ma:index="7" nillable="true" ma:displayName="Effective Date" ma:description="Date the document version becomes effective." ma:format="DateOnly" ma:internalName="Effective_x0020_Date">
      <xsd:simpleType>
        <xsd:restriction base="dms:DateTime"/>
      </xsd:simpleType>
    </xsd:element>
    <xsd:element name="Archive_x0020_Date" ma:index="8" nillable="true" ma:displayName="Archive Date" ma:description="Date the document version is archived." ma:format="DateOnly" ma:internalName="Archive_x0020_Date">
      <xsd:simpleType>
        <xsd:restriction base="dms:DateTime"/>
      </xsd:simpleType>
    </xsd:element>
    <xsd:element name="Authors" ma:index="12" nillable="true" ma:displayName="Authors" ma:list="UserInfo" ma:SharePointGroup="0" ma:internalName="Author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6" nillable="true" ma:displayName="Status" ma:default="Not Started" ma:internalName="_Status">
      <xsd:simpleType>
        <xsd:union memberTypes="dms:Text">
          <xsd:simpleType>
            <xsd:restriction base="dms:Choice">
              <xsd:enumeration value="Not Started"/>
              <xsd:enumeration value="Draft"/>
              <xsd:enumeration value="Reviewed"/>
              <xsd:enumeration value="Scheduled"/>
              <xsd:enumeration value="Published"/>
              <xsd:enumeration value="Final"/>
              <xsd:enumeration value="Expired"/>
            </xsd:restriction>
          </xsd:simpleType>
        </xsd:union>
      </xsd:simpleType>
    </xsd:element>
    <xsd:element name="_Revision" ma:index="10" nillable="true" ma:displayName="Revision" ma:internalName="_Revis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07A32-CA69-471E-8B92-0013F00BE126" elementFormDefault="qualified">
    <xsd:import namespace="http://schemas.microsoft.com/office/2006/documentManagement/types"/>
    <xsd:import namespace="http://schemas.microsoft.com/office/infopath/2007/PartnerControls"/>
    <xsd:element name="Owner" ma:index="11" nillable="true" ma:displayName="Owner" ma:description="Owner of this document" ma:list="UserInfo" ma:SearchPeopleOnly="false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07a32-ca69-471e-8b92-0013f00be126" elementFormDefault="qualified">
    <xsd:import namespace="http://schemas.microsoft.com/office/2006/documentManagement/types"/>
    <xsd:import namespace="http://schemas.microsoft.com/office/infopath/2007/PartnerControls"/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_dlc_DocId" ma:index="1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ed57ab-65b5-4050-a8d7-daf184c12885" elementFormDefault="qualified">
    <xsd:import namespace="http://schemas.microsoft.com/office/2006/documentManagement/types"/>
    <xsd:import namespace="http://schemas.microsoft.com/office/infopath/2007/PartnerControls"/>
    <xsd:element name="Archived" ma:index="22" nillable="true" ma:displayName="Archived" ma:default="0" ma:internalName="Archiv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9fff0-41e3-4825-b506-35ba16e1628a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0" ma:displayName="Content Type"/>
        <xsd:element ref="dc:title" minOccurs="0" maxOccurs="1" ma:index="4" ma:displayName="Title"/>
        <xsd:element ref="dc:subject" minOccurs="0" maxOccurs="1"/>
        <xsd:element ref="dc:description" minOccurs="0" maxOccurs="1" ma:index="9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3ECC9375-2B26-46C8-87E1-98BF3651F712}">
  <ds:schemaRefs>
    <ds:schemaRef ds:uri="http://www.w3.org/XML/1998/namespace"/>
    <ds:schemaRef ds:uri="http://purl.org/dc/elements/1.1/"/>
    <ds:schemaRef ds:uri="2b89fff0-41e3-4825-b506-35ba16e1628a"/>
    <ds:schemaRef ds:uri="http://schemas.microsoft.com/office/2006/metadata/properties"/>
    <ds:schemaRef ds:uri="6df07a32-ca69-471e-8b92-0013f00be126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1fed57ab-65b5-4050-a8d7-daf184c12885"/>
    <ds:schemaRef ds:uri="http://purl.org/dc/terms/"/>
    <ds:schemaRef ds:uri="6DF07A32-CA69-471E-8B92-0013F00BE126"/>
    <ds:schemaRef ds:uri="http://purl.org/dc/dcmitype/"/>
    <ds:schemaRef ds:uri="http://schemas.microsoft.com/sharepoint/v3/fields"/>
    <ds:schemaRef ds:uri="064772f9-3397-47c7-b469-c4f76203a6e7"/>
    <ds:schemaRef ds:uri="ec655465-1fad-42e9-bbfd-ed010db294cf"/>
  </ds:schemaRefs>
</ds:datastoreItem>
</file>

<file path=customXml/itemProps2.xml><?xml version="1.0" encoding="utf-8"?>
<ds:datastoreItem xmlns:ds="http://schemas.openxmlformats.org/officeDocument/2006/customXml" ds:itemID="{E036F157-D7D1-46DA-A200-A5F02A19CA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87CE44-EF42-4242-BD45-D85B2E4242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655465-1fad-42e9-bbfd-ed010db294cf"/>
    <ds:schemaRef ds:uri="064772f9-3397-47c7-b469-c4f76203a6e7"/>
    <ds:schemaRef ds:uri="http://schemas.microsoft.com/sharepoint/v3/fields"/>
    <ds:schemaRef ds:uri="6DF07A32-CA69-471E-8B92-0013F00BE126"/>
    <ds:schemaRef ds:uri="6df07a32-ca69-471e-8b92-0013f00be126"/>
    <ds:schemaRef ds:uri="1fed57ab-65b5-4050-a8d7-daf184c12885"/>
    <ds:schemaRef ds:uri="2b89fff0-41e3-4825-b506-35ba16e162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CBF1FB4-99D2-4BCE-8B41-D68D34B39A64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7AC3241F.dotm</Template>
  <TotalTime>1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Statistical anaylsis program review and approval form</vt:lpstr>
    </vt:vector>
  </TitlesOfParts>
  <Company>EORTC Data Center</Company>
  <LinksUpToDate>false</LinksUpToDate>
  <CharactersWithSpaces>526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anaylsis program review and approval form</dc:title>
  <dc:subject>(Protocol number)</dc:subject>
  <dc:creator>Laurence Collette</dc:creator>
  <dc:description/>
  <cp:lastModifiedBy>Isabelle Meulders</cp:lastModifiedBy>
  <cp:revision>2</cp:revision>
  <cp:lastPrinted>2018-05-18T09:44:00Z</cp:lastPrinted>
  <dcterms:created xsi:type="dcterms:W3CDTF">2018-07-03T12:17:00Z</dcterms:created>
  <dcterms:modified xsi:type="dcterms:W3CDTF">2018-07-03T12:17:00Z</dcterms:modified>
  <cp:category>Version: (DRAFT or version number)</cp:category>
  <cp:contentStatus>Published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0x010100128787498881C84E9F8EDBAF9F04754C00FB89CF36D3F1194C820A57959162DD27</vt:lpwstr>
  </property>
  <property fmtid="{D5CDD505-2E9C-101B-9397-08002B2CF9AE}" pid="3" name="_dlc_DocIdItemGuid">
    <vt:lpwstr>caf52ce6-10b0-48a3-ba51-5cc0b67958b7</vt:lpwstr>
  </property>
  <property fmtid="{D5CDD505-2E9C-101B-9397-08002B2CF9AE}" pid="4" name="TMF_x0020_Artifact">
    <vt:lpwstr/>
  </property>
  <property fmtid="{D5CDD505-2E9C-101B-9397-08002B2CF9AE}" pid="5" name="TMF Artifact">
    <vt:lpwstr/>
  </property>
  <property fmtid="{D5CDD505-2E9C-101B-9397-08002B2CF9AE}" pid="6" name="Order">
    <vt:r8>45600</vt:r8>
  </property>
  <property fmtid="{D5CDD505-2E9C-101B-9397-08002B2CF9AE}" pid="7" name="Authors">
    <vt:lpwstr>18670;#i:0#.w|eortc\scollette;#</vt:lpwstr>
  </property>
  <property fmtid="{D5CDD505-2E9C-101B-9397-08002B2CF9AE}" pid="8" name="_Revision">
    <vt:lpwstr>2</vt:lpwstr>
  </property>
  <property fmtid="{D5CDD505-2E9C-101B-9397-08002B2CF9AE}" pid="9" name="Owner">
    <vt:lpwstr>1017</vt:lpwstr>
  </property>
  <property fmtid="{D5CDD505-2E9C-101B-9397-08002B2CF9AE}" pid="10" name="Archived">
    <vt:bool>false</vt:bool>
  </property>
</Properties>
</file>