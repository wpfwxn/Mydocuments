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71ECD" w14:textId="77777777" w:rsidR="00F15FCF" w:rsidRDefault="00F15FCF" w:rsidP="003133F6">
      <w:bookmarkStart w:id="0" w:name="_GoBack"/>
      <w:bookmarkEnd w:id="0"/>
    </w:p>
    <w:p w14:paraId="3F071ECE" w14:textId="77777777" w:rsidR="00F15FCF" w:rsidRDefault="00F15FCF" w:rsidP="003133F6"/>
    <w:p w14:paraId="3F071ED0" w14:textId="162F0D2B" w:rsidR="00EC0B6D" w:rsidRPr="0072377F" w:rsidRDefault="0072377F" w:rsidP="0072377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Product Description &amp; Requirement Form</w:t>
      </w:r>
    </w:p>
    <w:p w14:paraId="3F071ED1" w14:textId="77777777" w:rsidR="00F15FCF" w:rsidRDefault="00F15FCF" w:rsidP="00904490"/>
    <w:p w14:paraId="3F071ED2" w14:textId="77777777" w:rsidR="00F15FCF" w:rsidRDefault="00F15FCF" w:rsidP="009044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72377F" w:rsidRPr="0072377F" w14:paraId="16203843" w14:textId="77777777" w:rsidTr="00000B34">
        <w:tc>
          <w:tcPr>
            <w:tcW w:w="3369" w:type="dxa"/>
          </w:tcPr>
          <w:p w14:paraId="083517B1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Starting date of process</w:t>
            </w:r>
          </w:p>
        </w:tc>
        <w:sdt>
          <w:sdtPr>
            <w:rPr>
              <w:rFonts w:asciiTheme="minorHAnsi" w:hAnsiTheme="minorHAnsi" w:cstheme="minorHAnsi"/>
            </w:rPr>
            <w:id w:val="-1434743354"/>
            <w:placeholder>
              <w:docPart w:val="53E5A1E4E7D047ABB277C0EFA2BF20C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207" w:type="dxa"/>
              </w:tcPr>
              <w:p w14:paraId="77DA8B55" w14:textId="77777777" w:rsidR="0072377F" w:rsidRPr="0072377F" w:rsidRDefault="0072377F" w:rsidP="00000B34">
                <w:pPr>
                  <w:rPr>
                    <w:rFonts w:asciiTheme="minorHAnsi" w:hAnsiTheme="minorHAnsi" w:cstheme="minorHAnsi"/>
                  </w:rPr>
                </w:pPr>
                <w:r w:rsidRPr="0072377F">
                  <w:rPr>
                    <w:rStyle w:val="PlaceholderText"/>
                    <w:rFonts w:asciiTheme="minorHAnsi" w:hAnsiTheme="minorHAnsi" w:cstheme="minorHAnsi"/>
                  </w:rPr>
                  <w:t>Click here to enter a date.</w:t>
                </w:r>
              </w:p>
            </w:tc>
          </w:sdtContent>
        </w:sdt>
      </w:tr>
      <w:tr w:rsidR="0072377F" w:rsidRPr="0072377F" w14:paraId="4CD9D5AB" w14:textId="77777777" w:rsidTr="00000B34">
        <w:tc>
          <w:tcPr>
            <w:tcW w:w="3369" w:type="dxa"/>
          </w:tcPr>
          <w:p w14:paraId="6D1B29E5" w14:textId="4E80F3A9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SAS developer /</w:t>
            </w:r>
            <w:r w:rsidR="00E22A53">
              <w:rPr>
                <w:rFonts w:asciiTheme="minorHAnsi" w:hAnsiTheme="minorHAnsi" w:cstheme="minorHAnsi"/>
              </w:rPr>
              <w:t xml:space="preserve"> </w:t>
            </w:r>
            <w:r w:rsidRPr="0072377F">
              <w:rPr>
                <w:rFonts w:asciiTheme="minorHAnsi" w:hAnsiTheme="minorHAnsi" w:cstheme="minorHAnsi"/>
              </w:rPr>
              <w:t>Statistical analyst 1</w:t>
            </w:r>
          </w:p>
        </w:tc>
        <w:tc>
          <w:tcPr>
            <w:tcW w:w="6207" w:type="dxa"/>
          </w:tcPr>
          <w:p w14:paraId="462321F0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</w:tr>
      <w:tr w:rsidR="0072377F" w:rsidRPr="0072377F" w14:paraId="7390AE6B" w14:textId="77777777" w:rsidTr="00000B34">
        <w:tc>
          <w:tcPr>
            <w:tcW w:w="3369" w:type="dxa"/>
          </w:tcPr>
          <w:p w14:paraId="5BE6E706" w14:textId="6E5DD463" w:rsidR="0072377F" w:rsidRPr="0072377F" w:rsidRDefault="0072377F" w:rsidP="005C76E6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 xml:space="preserve">SAS </w:t>
            </w:r>
            <w:r w:rsidR="005C76E6">
              <w:rPr>
                <w:rFonts w:asciiTheme="minorHAnsi" w:hAnsiTheme="minorHAnsi" w:cstheme="minorHAnsi"/>
              </w:rPr>
              <w:t xml:space="preserve">tester </w:t>
            </w:r>
            <w:r w:rsidRPr="0072377F">
              <w:rPr>
                <w:rFonts w:asciiTheme="minorHAnsi" w:hAnsiTheme="minorHAnsi" w:cstheme="minorHAnsi"/>
              </w:rPr>
              <w:t>/ Statistical Analyst 2</w:t>
            </w:r>
          </w:p>
        </w:tc>
        <w:tc>
          <w:tcPr>
            <w:tcW w:w="6207" w:type="dxa"/>
          </w:tcPr>
          <w:p w14:paraId="4439AC38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</w:tr>
      <w:tr w:rsidR="0072377F" w:rsidRPr="0072377F" w14:paraId="5C8D2A3D" w14:textId="77777777" w:rsidTr="00000B34">
        <w:tc>
          <w:tcPr>
            <w:tcW w:w="3369" w:type="dxa"/>
          </w:tcPr>
          <w:p w14:paraId="1080230E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Members of the working group</w:t>
            </w:r>
          </w:p>
        </w:tc>
        <w:tc>
          <w:tcPr>
            <w:tcW w:w="6207" w:type="dxa"/>
          </w:tcPr>
          <w:p w14:paraId="1ECD7E05" w14:textId="77777777" w:rsidR="0072377F" w:rsidRPr="0072377F" w:rsidRDefault="0072377F" w:rsidP="00000B34">
            <w:pPr>
              <w:rPr>
                <w:rFonts w:asciiTheme="minorHAnsi" w:eastAsia="MS Gothic" w:hAnsiTheme="minorHAnsi" w:cstheme="minorHAnsi"/>
              </w:rPr>
            </w:pPr>
          </w:p>
          <w:p w14:paraId="4C68468E" w14:textId="77777777" w:rsidR="0072377F" w:rsidRPr="0072377F" w:rsidRDefault="0072377F" w:rsidP="00000B34">
            <w:pPr>
              <w:rPr>
                <w:rFonts w:asciiTheme="minorHAnsi" w:eastAsia="MS Gothic" w:hAnsiTheme="minorHAnsi" w:cstheme="minorHAnsi"/>
              </w:rPr>
            </w:pPr>
          </w:p>
          <w:p w14:paraId="57678D07" w14:textId="77777777" w:rsidR="0072377F" w:rsidRPr="0072377F" w:rsidRDefault="0072377F" w:rsidP="00000B34">
            <w:pPr>
              <w:rPr>
                <w:rFonts w:asciiTheme="minorHAnsi" w:eastAsia="MS Gothic" w:hAnsiTheme="minorHAnsi" w:cstheme="minorHAnsi"/>
              </w:rPr>
            </w:pPr>
          </w:p>
          <w:p w14:paraId="3A9A1E69" w14:textId="77777777" w:rsidR="0072377F" w:rsidRPr="0072377F" w:rsidRDefault="0072377F" w:rsidP="00000B34">
            <w:pPr>
              <w:rPr>
                <w:rFonts w:asciiTheme="minorHAnsi" w:eastAsia="MS Gothic" w:hAnsiTheme="minorHAnsi" w:cstheme="minorHAnsi"/>
              </w:rPr>
            </w:pPr>
          </w:p>
          <w:p w14:paraId="458D65F4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</w:tr>
      <w:tr w:rsidR="0072377F" w:rsidRPr="0072377F" w14:paraId="568194F2" w14:textId="77777777" w:rsidTr="00000B34">
        <w:tc>
          <w:tcPr>
            <w:tcW w:w="3369" w:type="dxa"/>
          </w:tcPr>
          <w:p w14:paraId="2E9A55E1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Name of the macro</w:t>
            </w:r>
          </w:p>
        </w:tc>
        <w:tc>
          <w:tcPr>
            <w:tcW w:w="6207" w:type="dxa"/>
          </w:tcPr>
          <w:p w14:paraId="71DD6BE8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</w:tr>
      <w:tr w:rsidR="0072377F" w:rsidRPr="0072377F" w14:paraId="4C13EF93" w14:textId="77777777" w:rsidTr="00000B34">
        <w:tc>
          <w:tcPr>
            <w:tcW w:w="3369" w:type="dxa"/>
          </w:tcPr>
          <w:p w14:paraId="443BF6E2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Priority level</w:t>
            </w:r>
          </w:p>
        </w:tc>
        <w:sdt>
          <w:sdtPr>
            <w:rPr>
              <w:rFonts w:asciiTheme="minorHAnsi" w:hAnsiTheme="minorHAnsi" w:cstheme="minorHAnsi"/>
            </w:rPr>
            <w:alias w:val="priority"/>
            <w:tag w:val="priority"/>
            <w:id w:val="-1101490303"/>
            <w:placeholder>
              <w:docPart w:val="B112994A045343E7889ACCD7F140E6A6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6207" w:type="dxa"/>
              </w:tcPr>
              <w:p w14:paraId="4B7B1651" w14:textId="77777777" w:rsidR="0072377F" w:rsidRPr="0072377F" w:rsidRDefault="0072377F" w:rsidP="00000B34">
                <w:pPr>
                  <w:rPr>
                    <w:rFonts w:asciiTheme="minorHAnsi" w:hAnsiTheme="minorHAnsi" w:cstheme="minorHAnsi"/>
                  </w:rPr>
                </w:pPr>
                <w:r w:rsidRPr="0072377F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p>
            </w:tc>
          </w:sdtContent>
        </w:sdt>
      </w:tr>
    </w:tbl>
    <w:p w14:paraId="40DE641C" w14:textId="77777777" w:rsidR="0072377F" w:rsidRDefault="0072377F" w:rsidP="0072377F">
      <w:pPr>
        <w:rPr>
          <w:b/>
          <w:sz w:val="28"/>
        </w:rPr>
      </w:pPr>
    </w:p>
    <w:p w14:paraId="0F605E74" w14:textId="77777777" w:rsidR="0072377F" w:rsidRDefault="0072377F" w:rsidP="0072377F">
      <w:pPr>
        <w:rPr>
          <w:b/>
          <w:sz w:val="28"/>
        </w:rPr>
      </w:pPr>
      <w:r w:rsidRPr="005122A6">
        <w:rPr>
          <w:b/>
          <w:sz w:val="28"/>
        </w:rPr>
        <w:t>GOALS</w:t>
      </w:r>
    </w:p>
    <w:sdt>
      <w:sdtPr>
        <w:rPr>
          <w:rFonts w:asciiTheme="minorHAnsi" w:eastAsiaTheme="minorHAnsi" w:hAnsiTheme="minorHAnsi" w:cstheme="minorHAnsi"/>
          <w:b/>
          <w:color w:val="808080" w:themeColor="background1" w:themeShade="80"/>
          <w:sz w:val="28"/>
          <w:szCs w:val="22"/>
        </w:rPr>
        <w:id w:val="725882686"/>
        <w:placeholder>
          <w:docPart w:val="D8B12BA07854466ABCC730DA20446C1C"/>
        </w:placeholder>
      </w:sdtPr>
      <w:sdtEndPr>
        <w:rPr>
          <w:b w:val="0"/>
          <w:sz w:val="18"/>
        </w:rPr>
      </w:sdtEndPr>
      <w:sdtContent>
        <w:p w14:paraId="7F1443A1" w14:textId="77777777" w:rsidR="0072377F" w:rsidRPr="0072377F" w:rsidRDefault="0072377F" w:rsidP="0072377F">
          <w:pPr>
            <w:rPr>
              <w:rFonts w:asciiTheme="minorHAnsi" w:hAnsiTheme="minorHAnsi" w:cstheme="minorHAnsi"/>
              <w:color w:val="808080" w:themeColor="background1" w:themeShade="80"/>
            </w:rPr>
          </w:pPr>
          <w:r w:rsidRPr="0072377F">
            <w:rPr>
              <w:rFonts w:asciiTheme="minorHAnsi" w:hAnsiTheme="minorHAnsi" w:cstheme="minorHAnsi"/>
              <w:color w:val="808080" w:themeColor="background1" w:themeShade="80"/>
            </w:rPr>
            <w:t>Background and context.</w:t>
          </w:r>
        </w:p>
        <w:p w14:paraId="4773803B" w14:textId="77777777" w:rsidR="0072377F" w:rsidRPr="0072377F" w:rsidRDefault="0072377F" w:rsidP="0072377F">
          <w:pPr>
            <w:pStyle w:val="ListParagraph"/>
            <w:numPr>
              <w:ilvl w:val="0"/>
              <w:numId w:val="18"/>
            </w:numPr>
            <w:rPr>
              <w:rFonts w:cstheme="minorHAnsi"/>
              <w:color w:val="808080" w:themeColor="background1" w:themeShade="80"/>
            </w:rPr>
          </w:pPr>
          <w:r w:rsidRPr="0072377F">
            <w:rPr>
              <w:rFonts w:cstheme="minorHAnsi"/>
              <w:color w:val="808080" w:themeColor="background1" w:themeShade="80"/>
            </w:rPr>
            <w:t>Why are you doing this?</w:t>
          </w:r>
        </w:p>
        <w:p w14:paraId="350B444E" w14:textId="77777777" w:rsidR="0072377F" w:rsidRPr="0072377F" w:rsidRDefault="0072377F" w:rsidP="0072377F">
          <w:pPr>
            <w:pStyle w:val="ListParagraph"/>
            <w:numPr>
              <w:ilvl w:val="0"/>
              <w:numId w:val="18"/>
            </w:numPr>
            <w:rPr>
              <w:rFonts w:cstheme="minorHAnsi"/>
              <w:color w:val="808080" w:themeColor="background1" w:themeShade="80"/>
            </w:rPr>
          </w:pPr>
          <w:r w:rsidRPr="0072377F">
            <w:rPr>
              <w:rFonts w:cstheme="minorHAnsi"/>
              <w:color w:val="808080" w:themeColor="background1" w:themeShade="80"/>
            </w:rPr>
            <w:t>Who are the potential users?</w:t>
          </w:r>
        </w:p>
      </w:sdtContent>
    </w:sdt>
    <w:p w14:paraId="0C483B42" w14:textId="77777777" w:rsidR="0072377F" w:rsidRDefault="0072377F" w:rsidP="0072377F">
      <w:pPr>
        <w:pStyle w:val="ListParagraph"/>
        <w:rPr>
          <w:color w:val="808080" w:themeColor="background1" w:themeShade="80"/>
        </w:rPr>
      </w:pPr>
    </w:p>
    <w:p w14:paraId="4A15FB10" w14:textId="0B7EE5B7" w:rsidR="0072377F" w:rsidRDefault="0072377F" w:rsidP="0072377F">
      <w:pPr>
        <w:rPr>
          <w:b/>
          <w:sz w:val="28"/>
        </w:rPr>
      </w:pPr>
      <w:r w:rsidRPr="005122A6">
        <w:rPr>
          <w:b/>
          <w:sz w:val="28"/>
        </w:rPr>
        <w:t>REQUIREMENT</w:t>
      </w:r>
      <w:r>
        <w:rPr>
          <w:b/>
          <w:sz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417"/>
        <w:gridCol w:w="3402"/>
        <w:gridCol w:w="1563"/>
        <w:gridCol w:w="2660"/>
      </w:tblGrid>
      <w:tr w:rsidR="0072377F" w:rsidRPr="0072377F" w14:paraId="0329D21A" w14:textId="77777777" w:rsidTr="00000B34">
        <w:tc>
          <w:tcPr>
            <w:tcW w:w="534" w:type="dxa"/>
          </w:tcPr>
          <w:p w14:paraId="484D7578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1417" w:type="dxa"/>
          </w:tcPr>
          <w:p w14:paraId="5EA06292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3402" w:type="dxa"/>
          </w:tcPr>
          <w:p w14:paraId="49F25D0C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563" w:type="dxa"/>
          </w:tcPr>
          <w:p w14:paraId="71E85F50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Importance</w:t>
            </w:r>
          </w:p>
        </w:tc>
        <w:tc>
          <w:tcPr>
            <w:tcW w:w="2660" w:type="dxa"/>
          </w:tcPr>
          <w:p w14:paraId="7A9D649D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Notes</w:t>
            </w:r>
          </w:p>
        </w:tc>
      </w:tr>
      <w:tr w:rsidR="0072377F" w:rsidRPr="0072377F" w14:paraId="7FBCF933" w14:textId="77777777" w:rsidTr="00000B34">
        <w:tc>
          <w:tcPr>
            <w:tcW w:w="534" w:type="dxa"/>
          </w:tcPr>
          <w:p w14:paraId="766DD4AF" w14:textId="77777777" w:rsidR="0072377F" w:rsidRPr="0072377F" w:rsidRDefault="0072377F" w:rsidP="00000B34">
            <w:pPr>
              <w:rPr>
                <w:rFonts w:asciiTheme="minorHAnsi" w:hAnsiTheme="minorHAnsi" w:cstheme="minorHAnsi"/>
                <w:i/>
                <w:color w:val="808080" w:themeColor="background1" w:themeShade="80"/>
              </w:rPr>
            </w:pPr>
            <w:r w:rsidRPr="0072377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Ex.</w:t>
            </w:r>
          </w:p>
        </w:tc>
        <w:tc>
          <w:tcPr>
            <w:tcW w:w="1417" w:type="dxa"/>
          </w:tcPr>
          <w:p w14:paraId="6E8521FA" w14:textId="77777777" w:rsidR="0072377F" w:rsidRPr="0072377F" w:rsidRDefault="0072377F" w:rsidP="00000B34">
            <w:pPr>
              <w:rPr>
                <w:rFonts w:asciiTheme="minorHAnsi" w:hAnsiTheme="minorHAnsi" w:cstheme="minorHAnsi"/>
                <w:i/>
                <w:color w:val="808080" w:themeColor="background1" w:themeShade="80"/>
              </w:rPr>
            </w:pPr>
            <w:r w:rsidRPr="0072377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SOC_Graph</w:t>
            </w:r>
          </w:p>
        </w:tc>
        <w:tc>
          <w:tcPr>
            <w:tcW w:w="3402" w:type="dxa"/>
          </w:tcPr>
          <w:p w14:paraId="047573E0" w14:textId="77777777" w:rsidR="0072377F" w:rsidRPr="0072377F" w:rsidRDefault="0072377F" w:rsidP="00000B34">
            <w:pPr>
              <w:rPr>
                <w:rFonts w:asciiTheme="minorHAnsi" w:hAnsiTheme="minorHAnsi" w:cstheme="minorHAnsi"/>
                <w:i/>
                <w:color w:val="808080" w:themeColor="background1" w:themeShade="80"/>
              </w:rPr>
            </w:pPr>
            <w:r w:rsidRPr="0072377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Graph displaying the AEs by SOC, by treatment arm</w:t>
            </w:r>
          </w:p>
        </w:tc>
        <w:sdt>
          <w:sdtPr>
            <w:rPr>
              <w:rFonts w:asciiTheme="minorHAnsi" w:hAnsiTheme="minorHAnsi" w:cstheme="minorHAnsi"/>
              <w:i/>
              <w:color w:val="808080" w:themeColor="background1" w:themeShade="80"/>
            </w:rPr>
            <w:alias w:val="Importance"/>
            <w:tag w:val="Importance"/>
            <w:id w:val="-1923477070"/>
            <w:placeholder>
              <w:docPart w:val="FC4FCD1A80194DF5AD013064D3F49D48"/>
            </w:placeholder>
            <w:comboBox>
              <w:listItem w:value="Choose an item."/>
              <w:listItem w:displayText="Must have" w:value="Must have"/>
              <w:listItem w:displayText="Nice to have" w:value="Nice to have"/>
              <w:listItem w:displayText="Optional" w:value="Optional"/>
            </w:comboBox>
          </w:sdtPr>
          <w:sdtEndPr/>
          <w:sdtContent>
            <w:tc>
              <w:tcPr>
                <w:tcW w:w="1563" w:type="dxa"/>
              </w:tcPr>
              <w:p w14:paraId="28EB1C30" w14:textId="77777777" w:rsidR="0072377F" w:rsidRPr="0072377F" w:rsidRDefault="0072377F" w:rsidP="00000B34">
                <w:pPr>
                  <w:rPr>
                    <w:rFonts w:asciiTheme="minorHAnsi" w:hAnsiTheme="minorHAnsi" w:cstheme="minorHAnsi"/>
                    <w:i/>
                    <w:color w:val="808080" w:themeColor="background1" w:themeShade="80"/>
                  </w:rPr>
                </w:pPr>
                <w:r w:rsidRPr="0072377F">
                  <w:rPr>
                    <w:rFonts w:asciiTheme="minorHAnsi" w:hAnsiTheme="minorHAnsi" w:cstheme="minorHAnsi"/>
                    <w:i/>
                    <w:color w:val="808080" w:themeColor="background1" w:themeShade="80"/>
                  </w:rPr>
                  <w:t>Must have</w:t>
                </w:r>
              </w:p>
            </w:tc>
          </w:sdtContent>
        </w:sdt>
        <w:tc>
          <w:tcPr>
            <w:tcW w:w="2660" w:type="dxa"/>
          </w:tcPr>
          <w:p w14:paraId="5EA51FAC" w14:textId="77777777" w:rsidR="0072377F" w:rsidRPr="0072377F" w:rsidRDefault="0072377F" w:rsidP="00000B34">
            <w:pPr>
              <w:rPr>
                <w:rFonts w:asciiTheme="minorHAnsi" w:hAnsiTheme="minorHAnsi" w:cstheme="minorHAnsi"/>
                <w:i/>
                <w:color w:val="808080" w:themeColor="background1" w:themeShade="80"/>
              </w:rPr>
            </w:pPr>
            <w:r w:rsidRPr="0072377F">
              <w:rPr>
                <w:rFonts w:asciiTheme="minorHAnsi" w:hAnsiTheme="minorHAnsi" w:cstheme="minorHAnsi"/>
                <w:i/>
                <w:color w:val="808080" w:themeColor="background1" w:themeShade="80"/>
              </w:rPr>
              <w:t>By descending frequency</w:t>
            </w:r>
          </w:p>
        </w:tc>
      </w:tr>
      <w:tr w:rsidR="0072377F" w:rsidRPr="0072377F" w14:paraId="3FC5B853" w14:textId="77777777" w:rsidTr="00000B34">
        <w:tc>
          <w:tcPr>
            <w:tcW w:w="534" w:type="dxa"/>
          </w:tcPr>
          <w:p w14:paraId="0FB11310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17" w:type="dxa"/>
          </w:tcPr>
          <w:p w14:paraId="1735181E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14:paraId="6AEAFF6D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</w:rPr>
            <w:alias w:val="Importance"/>
            <w:tag w:val="Importance"/>
            <w:id w:val="-2025861685"/>
            <w:placeholder>
              <w:docPart w:val="B3560443904B4AD1BA253999C8E1615C"/>
            </w:placeholder>
            <w:showingPlcHdr/>
            <w:comboBox>
              <w:listItem w:value="Choose an item."/>
              <w:listItem w:displayText="Must have" w:value="Must have"/>
              <w:listItem w:displayText="Nice to have" w:value="Nice to have"/>
              <w:listItem w:displayText="Optional" w:value="Optional"/>
            </w:comboBox>
          </w:sdtPr>
          <w:sdtEndPr/>
          <w:sdtContent>
            <w:tc>
              <w:tcPr>
                <w:tcW w:w="1563" w:type="dxa"/>
              </w:tcPr>
              <w:p w14:paraId="5455F235" w14:textId="77777777" w:rsidR="0072377F" w:rsidRPr="0072377F" w:rsidRDefault="0072377F" w:rsidP="00000B34">
                <w:pPr>
                  <w:rPr>
                    <w:rFonts w:asciiTheme="minorHAnsi" w:hAnsiTheme="minorHAnsi" w:cstheme="minorHAnsi"/>
                  </w:rPr>
                </w:pPr>
                <w:r w:rsidRPr="0072377F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p>
            </w:tc>
          </w:sdtContent>
        </w:sdt>
        <w:tc>
          <w:tcPr>
            <w:tcW w:w="2660" w:type="dxa"/>
          </w:tcPr>
          <w:p w14:paraId="0039AD9B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</w:tr>
      <w:tr w:rsidR="0072377F" w:rsidRPr="0072377F" w14:paraId="38106AEA" w14:textId="77777777" w:rsidTr="00000B34">
        <w:tc>
          <w:tcPr>
            <w:tcW w:w="534" w:type="dxa"/>
          </w:tcPr>
          <w:p w14:paraId="1F3D17A8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17" w:type="dxa"/>
          </w:tcPr>
          <w:p w14:paraId="05C13F2F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14:paraId="61A1958F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</w:rPr>
            <w:alias w:val="Importance"/>
            <w:tag w:val="Importance"/>
            <w:id w:val="-43372927"/>
            <w:placeholder>
              <w:docPart w:val="FFC30F53BCDA4BB197FBE2905584BDCF"/>
            </w:placeholder>
            <w:showingPlcHdr/>
            <w:comboBox>
              <w:listItem w:value="Choose an item."/>
              <w:listItem w:displayText="Must have" w:value="Must have"/>
              <w:listItem w:displayText="Nice to have" w:value="Nice to have"/>
              <w:listItem w:displayText="Optional" w:value="Optional"/>
            </w:comboBox>
          </w:sdtPr>
          <w:sdtEndPr/>
          <w:sdtContent>
            <w:tc>
              <w:tcPr>
                <w:tcW w:w="1563" w:type="dxa"/>
              </w:tcPr>
              <w:p w14:paraId="0EF38497" w14:textId="77777777" w:rsidR="0072377F" w:rsidRPr="0072377F" w:rsidRDefault="0072377F" w:rsidP="00000B34">
                <w:pPr>
                  <w:rPr>
                    <w:rFonts w:asciiTheme="minorHAnsi" w:hAnsiTheme="minorHAnsi" w:cstheme="minorHAnsi"/>
                  </w:rPr>
                </w:pPr>
                <w:r w:rsidRPr="0072377F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p>
            </w:tc>
          </w:sdtContent>
        </w:sdt>
        <w:tc>
          <w:tcPr>
            <w:tcW w:w="2660" w:type="dxa"/>
          </w:tcPr>
          <w:p w14:paraId="2F324F13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</w:tr>
      <w:tr w:rsidR="0072377F" w:rsidRPr="0072377F" w14:paraId="68652275" w14:textId="77777777" w:rsidTr="00000B34">
        <w:tc>
          <w:tcPr>
            <w:tcW w:w="534" w:type="dxa"/>
          </w:tcPr>
          <w:p w14:paraId="68E252C5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17" w:type="dxa"/>
          </w:tcPr>
          <w:p w14:paraId="4D8E3F82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14:paraId="6527464D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</w:rPr>
            <w:alias w:val="Importance"/>
            <w:tag w:val="Importance"/>
            <w:id w:val="856392286"/>
            <w:placeholder>
              <w:docPart w:val="0264652D35104BE58C2919E3DC663B50"/>
            </w:placeholder>
            <w:showingPlcHdr/>
            <w:comboBox>
              <w:listItem w:value="Choose an item."/>
              <w:listItem w:displayText="Must have" w:value="Must have"/>
              <w:listItem w:displayText="Nice to have" w:value="Nice to have"/>
              <w:listItem w:displayText="Optional" w:value="Optional"/>
            </w:comboBox>
          </w:sdtPr>
          <w:sdtEndPr/>
          <w:sdtContent>
            <w:tc>
              <w:tcPr>
                <w:tcW w:w="1563" w:type="dxa"/>
              </w:tcPr>
              <w:p w14:paraId="2EC0DD47" w14:textId="77777777" w:rsidR="0072377F" w:rsidRPr="0072377F" w:rsidRDefault="0072377F" w:rsidP="00000B34">
                <w:pPr>
                  <w:rPr>
                    <w:rFonts w:asciiTheme="minorHAnsi" w:hAnsiTheme="minorHAnsi" w:cstheme="minorHAnsi"/>
                  </w:rPr>
                </w:pPr>
                <w:r w:rsidRPr="0072377F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p>
            </w:tc>
          </w:sdtContent>
        </w:sdt>
        <w:tc>
          <w:tcPr>
            <w:tcW w:w="2660" w:type="dxa"/>
          </w:tcPr>
          <w:p w14:paraId="37F5B673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</w:tr>
      <w:tr w:rsidR="0072377F" w:rsidRPr="0072377F" w14:paraId="2574D911" w14:textId="77777777" w:rsidTr="00000B34">
        <w:tc>
          <w:tcPr>
            <w:tcW w:w="534" w:type="dxa"/>
          </w:tcPr>
          <w:p w14:paraId="0AE7C3B1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17" w:type="dxa"/>
          </w:tcPr>
          <w:p w14:paraId="784B00F7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14:paraId="7070EF40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</w:rPr>
            <w:alias w:val="Importance"/>
            <w:tag w:val="Importance"/>
            <w:id w:val="-983391554"/>
            <w:placeholder>
              <w:docPart w:val="9FCC441BC45242B9B53088BA70421817"/>
            </w:placeholder>
            <w:showingPlcHdr/>
            <w:comboBox>
              <w:listItem w:value="Choose an item."/>
              <w:listItem w:displayText="Must have" w:value="Must have"/>
              <w:listItem w:displayText="Nice to have" w:value="Nice to have"/>
              <w:listItem w:displayText="Optional" w:value="Optional"/>
            </w:comboBox>
          </w:sdtPr>
          <w:sdtEndPr/>
          <w:sdtContent>
            <w:tc>
              <w:tcPr>
                <w:tcW w:w="1563" w:type="dxa"/>
              </w:tcPr>
              <w:p w14:paraId="37975D44" w14:textId="77777777" w:rsidR="0072377F" w:rsidRPr="0072377F" w:rsidRDefault="0072377F" w:rsidP="00000B34">
                <w:pPr>
                  <w:rPr>
                    <w:rFonts w:asciiTheme="minorHAnsi" w:hAnsiTheme="minorHAnsi" w:cstheme="minorHAnsi"/>
                  </w:rPr>
                </w:pPr>
                <w:r w:rsidRPr="0072377F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p>
            </w:tc>
          </w:sdtContent>
        </w:sdt>
        <w:tc>
          <w:tcPr>
            <w:tcW w:w="2660" w:type="dxa"/>
          </w:tcPr>
          <w:p w14:paraId="44E1CCA6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</w:tr>
      <w:tr w:rsidR="0072377F" w:rsidRPr="0072377F" w14:paraId="3F9C47E2" w14:textId="77777777" w:rsidTr="00000B34">
        <w:tc>
          <w:tcPr>
            <w:tcW w:w="534" w:type="dxa"/>
          </w:tcPr>
          <w:p w14:paraId="0EB83613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17" w:type="dxa"/>
          </w:tcPr>
          <w:p w14:paraId="4BFF22A9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14:paraId="15E18A3C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</w:rPr>
            <w:alias w:val="Importance"/>
            <w:tag w:val="Importance"/>
            <w:id w:val="-1657987888"/>
            <w:placeholder>
              <w:docPart w:val="238BCE85AB7A4312BB00415550746B8C"/>
            </w:placeholder>
            <w:showingPlcHdr/>
            <w:comboBox>
              <w:listItem w:value="Choose an item."/>
              <w:listItem w:displayText="Must have" w:value="Must have"/>
              <w:listItem w:displayText="Nice to have" w:value="Nice to have"/>
              <w:listItem w:displayText="Optional" w:value="Optional"/>
            </w:comboBox>
          </w:sdtPr>
          <w:sdtEndPr/>
          <w:sdtContent>
            <w:tc>
              <w:tcPr>
                <w:tcW w:w="1563" w:type="dxa"/>
              </w:tcPr>
              <w:p w14:paraId="0880D54D" w14:textId="77777777" w:rsidR="0072377F" w:rsidRPr="0072377F" w:rsidRDefault="0072377F" w:rsidP="00000B34">
                <w:pPr>
                  <w:rPr>
                    <w:rFonts w:asciiTheme="minorHAnsi" w:hAnsiTheme="minorHAnsi" w:cstheme="minorHAnsi"/>
                  </w:rPr>
                </w:pPr>
                <w:r w:rsidRPr="0072377F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p>
            </w:tc>
          </w:sdtContent>
        </w:sdt>
        <w:tc>
          <w:tcPr>
            <w:tcW w:w="2660" w:type="dxa"/>
          </w:tcPr>
          <w:p w14:paraId="5183929C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</w:tr>
      <w:tr w:rsidR="0072377F" w:rsidRPr="0072377F" w14:paraId="7874EFFC" w14:textId="77777777" w:rsidTr="00000B34">
        <w:tc>
          <w:tcPr>
            <w:tcW w:w="534" w:type="dxa"/>
          </w:tcPr>
          <w:p w14:paraId="697E8171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417" w:type="dxa"/>
          </w:tcPr>
          <w:p w14:paraId="3538ABCF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14:paraId="5A240348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</w:rPr>
            <w:alias w:val="Importance"/>
            <w:tag w:val="Importance"/>
            <w:id w:val="2112007703"/>
            <w:placeholder>
              <w:docPart w:val="9892A577A1214DEEB163C69A483652A2"/>
            </w:placeholder>
            <w:showingPlcHdr/>
            <w:comboBox>
              <w:listItem w:value="Choose an item."/>
              <w:listItem w:displayText="Must have" w:value="Must have"/>
              <w:listItem w:displayText="Nice to have" w:value="Nice to have"/>
              <w:listItem w:displayText="Optional" w:value="Optional"/>
            </w:comboBox>
          </w:sdtPr>
          <w:sdtEndPr/>
          <w:sdtContent>
            <w:tc>
              <w:tcPr>
                <w:tcW w:w="1563" w:type="dxa"/>
              </w:tcPr>
              <w:p w14:paraId="329ECE41" w14:textId="77777777" w:rsidR="0072377F" w:rsidRPr="0072377F" w:rsidRDefault="0072377F" w:rsidP="00000B34">
                <w:pPr>
                  <w:rPr>
                    <w:rFonts w:asciiTheme="minorHAnsi" w:hAnsiTheme="minorHAnsi" w:cstheme="minorHAnsi"/>
                  </w:rPr>
                </w:pPr>
                <w:r w:rsidRPr="0072377F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p>
            </w:tc>
          </w:sdtContent>
        </w:sdt>
        <w:tc>
          <w:tcPr>
            <w:tcW w:w="2660" w:type="dxa"/>
          </w:tcPr>
          <w:p w14:paraId="115B5913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</w:tr>
      <w:tr w:rsidR="0072377F" w:rsidRPr="0072377F" w14:paraId="11301036" w14:textId="77777777" w:rsidTr="00000B34">
        <w:tc>
          <w:tcPr>
            <w:tcW w:w="534" w:type="dxa"/>
          </w:tcPr>
          <w:p w14:paraId="39279EB1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417" w:type="dxa"/>
          </w:tcPr>
          <w:p w14:paraId="3FFFC7CA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14:paraId="52A061E7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</w:rPr>
            <w:alias w:val="Importance"/>
            <w:tag w:val="Importance"/>
            <w:id w:val="208931885"/>
            <w:placeholder>
              <w:docPart w:val="CC235D6F0A1B4D448252487CAFF0D6F8"/>
            </w:placeholder>
            <w:showingPlcHdr/>
            <w:comboBox>
              <w:listItem w:value="Choose an item."/>
              <w:listItem w:displayText="Must have" w:value="Must have"/>
              <w:listItem w:displayText="Nice to have" w:value="Nice to have"/>
              <w:listItem w:displayText="Optional" w:value="Optional"/>
            </w:comboBox>
          </w:sdtPr>
          <w:sdtEndPr/>
          <w:sdtContent>
            <w:tc>
              <w:tcPr>
                <w:tcW w:w="1563" w:type="dxa"/>
              </w:tcPr>
              <w:p w14:paraId="6DD8CCBB" w14:textId="77777777" w:rsidR="0072377F" w:rsidRPr="0072377F" w:rsidRDefault="0072377F" w:rsidP="00000B34">
                <w:pPr>
                  <w:rPr>
                    <w:rFonts w:asciiTheme="minorHAnsi" w:hAnsiTheme="minorHAnsi" w:cstheme="minorHAnsi"/>
                  </w:rPr>
                </w:pPr>
                <w:r w:rsidRPr="0072377F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p>
            </w:tc>
          </w:sdtContent>
        </w:sdt>
        <w:tc>
          <w:tcPr>
            <w:tcW w:w="2660" w:type="dxa"/>
          </w:tcPr>
          <w:p w14:paraId="31331EC4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</w:tr>
      <w:tr w:rsidR="0072377F" w:rsidRPr="0072377F" w14:paraId="16FC1BD5" w14:textId="77777777" w:rsidTr="00000B34">
        <w:tc>
          <w:tcPr>
            <w:tcW w:w="534" w:type="dxa"/>
          </w:tcPr>
          <w:p w14:paraId="7BEA9445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417" w:type="dxa"/>
          </w:tcPr>
          <w:p w14:paraId="71472528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14:paraId="516966BE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</w:rPr>
            <w:alias w:val="Importance"/>
            <w:tag w:val="Importance"/>
            <w:id w:val="526607965"/>
            <w:placeholder>
              <w:docPart w:val="CA6C79D726C44085ACB24CF783A9E49D"/>
            </w:placeholder>
            <w:showingPlcHdr/>
            <w:comboBox>
              <w:listItem w:value="Choose an item."/>
              <w:listItem w:displayText="Must have" w:value="Must have"/>
              <w:listItem w:displayText="Nice to have" w:value="Nice to have"/>
              <w:listItem w:displayText="Optional" w:value="Optional"/>
            </w:comboBox>
          </w:sdtPr>
          <w:sdtEndPr/>
          <w:sdtContent>
            <w:tc>
              <w:tcPr>
                <w:tcW w:w="1563" w:type="dxa"/>
              </w:tcPr>
              <w:p w14:paraId="53976090" w14:textId="77777777" w:rsidR="0072377F" w:rsidRPr="0072377F" w:rsidRDefault="0072377F" w:rsidP="00000B34">
                <w:pPr>
                  <w:rPr>
                    <w:rFonts w:asciiTheme="minorHAnsi" w:hAnsiTheme="minorHAnsi" w:cstheme="minorHAnsi"/>
                  </w:rPr>
                </w:pPr>
                <w:r w:rsidRPr="0072377F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p>
            </w:tc>
          </w:sdtContent>
        </w:sdt>
        <w:tc>
          <w:tcPr>
            <w:tcW w:w="2660" w:type="dxa"/>
          </w:tcPr>
          <w:p w14:paraId="71605079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</w:tr>
      <w:tr w:rsidR="0072377F" w:rsidRPr="0072377F" w14:paraId="7F073D04" w14:textId="77777777" w:rsidTr="00000B34">
        <w:tc>
          <w:tcPr>
            <w:tcW w:w="534" w:type="dxa"/>
          </w:tcPr>
          <w:p w14:paraId="60C4872E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417" w:type="dxa"/>
          </w:tcPr>
          <w:p w14:paraId="6E82D084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14:paraId="2B864BDE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</w:rPr>
            <w:alias w:val="Importance"/>
            <w:tag w:val="Importance"/>
            <w:id w:val="-323353076"/>
            <w:placeholder>
              <w:docPart w:val="1777D59EE3D2494EA972EFFDA5E37956"/>
            </w:placeholder>
            <w:showingPlcHdr/>
            <w:comboBox>
              <w:listItem w:value="Choose an item."/>
              <w:listItem w:displayText="Must have" w:value="Must have"/>
              <w:listItem w:displayText="Nice to have" w:value="Nice to have"/>
              <w:listItem w:displayText="Optional" w:value="Optional"/>
            </w:comboBox>
          </w:sdtPr>
          <w:sdtEndPr/>
          <w:sdtContent>
            <w:tc>
              <w:tcPr>
                <w:tcW w:w="1563" w:type="dxa"/>
              </w:tcPr>
              <w:p w14:paraId="5A195D7C" w14:textId="77777777" w:rsidR="0072377F" w:rsidRPr="0072377F" w:rsidRDefault="0072377F" w:rsidP="00000B34">
                <w:pPr>
                  <w:rPr>
                    <w:rFonts w:asciiTheme="minorHAnsi" w:hAnsiTheme="minorHAnsi" w:cstheme="minorHAnsi"/>
                  </w:rPr>
                </w:pPr>
                <w:r w:rsidRPr="0072377F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p>
            </w:tc>
          </w:sdtContent>
        </w:sdt>
        <w:tc>
          <w:tcPr>
            <w:tcW w:w="2660" w:type="dxa"/>
          </w:tcPr>
          <w:p w14:paraId="1A245616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</w:tr>
      <w:tr w:rsidR="0072377F" w:rsidRPr="0072377F" w14:paraId="2255080A" w14:textId="77777777" w:rsidTr="00000B34">
        <w:tc>
          <w:tcPr>
            <w:tcW w:w="534" w:type="dxa"/>
          </w:tcPr>
          <w:p w14:paraId="53BCB70A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  <w:r w:rsidRPr="0072377F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417" w:type="dxa"/>
          </w:tcPr>
          <w:p w14:paraId="09C6ECC1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02" w:type="dxa"/>
          </w:tcPr>
          <w:p w14:paraId="2F754DBB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hAnsiTheme="minorHAnsi" w:cstheme="minorHAnsi"/>
            </w:rPr>
            <w:alias w:val="Importance"/>
            <w:tag w:val="Importance"/>
            <w:id w:val="-1135951986"/>
            <w:placeholder>
              <w:docPart w:val="9E1774290F694D7FA105ADF7BB4CD22C"/>
            </w:placeholder>
            <w:showingPlcHdr/>
            <w:comboBox>
              <w:listItem w:value="Choose an item."/>
              <w:listItem w:displayText="Must have" w:value="Must have"/>
              <w:listItem w:displayText="Nice to have" w:value="Nice to have"/>
              <w:listItem w:displayText="Optional" w:value="Optional"/>
            </w:comboBox>
          </w:sdtPr>
          <w:sdtEndPr/>
          <w:sdtContent>
            <w:tc>
              <w:tcPr>
                <w:tcW w:w="1563" w:type="dxa"/>
              </w:tcPr>
              <w:p w14:paraId="4233B974" w14:textId="77777777" w:rsidR="0072377F" w:rsidRPr="0072377F" w:rsidRDefault="0072377F" w:rsidP="00000B34">
                <w:pPr>
                  <w:rPr>
                    <w:rFonts w:asciiTheme="minorHAnsi" w:hAnsiTheme="minorHAnsi" w:cstheme="minorHAnsi"/>
                  </w:rPr>
                </w:pPr>
                <w:r w:rsidRPr="0072377F">
                  <w:rPr>
                    <w:rStyle w:val="PlaceholderText"/>
                    <w:rFonts w:asciiTheme="minorHAnsi" w:hAnsiTheme="minorHAnsi" w:cstheme="minorHAnsi"/>
                  </w:rPr>
                  <w:t>Choose an item.</w:t>
                </w:r>
              </w:p>
            </w:tc>
          </w:sdtContent>
        </w:sdt>
        <w:tc>
          <w:tcPr>
            <w:tcW w:w="2660" w:type="dxa"/>
          </w:tcPr>
          <w:p w14:paraId="555E6BA9" w14:textId="77777777" w:rsidR="0072377F" w:rsidRPr="0072377F" w:rsidRDefault="0072377F" w:rsidP="00000B34">
            <w:pPr>
              <w:rPr>
                <w:rFonts w:asciiTheme="minorHAnsi" w:hAnsiTheme="minorHAnsi" w:cstheme="minorHAnsi"/>
              </w:rPr>
            </w:pPr>
          </w:p>
        </w:tc>
      </w:tr>
    </w:tbl>
    <w:p w14:paraId="11ED8237" w14:textId="77777777" w:rsidR="0072377F" w:rsidRDefault="0072377F" w:rsidP="0072377F">
      <w:pPr>
        <w:rPr>
          <w:b/>
          <w:sz w:val="28"/>
        </w:rPr>
      </w:pPr>
    </w:p>
    <w:p w14:paraId="5048CA2C" w14:textId="67750BAB" w:rsidR="0072377F" w:rsidRDefault="0072377F" w:rsidP="0072377F">
      <w:pPr>
        <w:rPr>
          <w:b/>
          <w:sz w:val="28"/>
        </w:rPr>
      </w:pPr>
      <w:r>
        <w:rPr>
          <w:b/>
          <w:sz w:val="28"/>
        </w:rPr>
        <w:t>QUESTION(S) FOR THE STATISTICAL DEPARTMENT</w:t>
      </w:r>
    </w:p>
    <w:p w14:paraId="1380CF7B" w14:textId="77777777" w:rsidR="0072377F" w:rsidRDefault="0072377F" w:rsidP="0072377F">
      <w:pPr>
        <w:rPr>
          <w:b/>
          <w:sz w:val="28"/>
        </w:rPr>
      </w:pPr>
    </w:p>
    <w:p w14:paraId="4FA45ED3" w14:textId="77777777" w:rsidR="0072377F" w:rsidRDefault="0072377F" w:rsidP="0072377F">
      <w:pPr>
        <w:rPr>
          <w:b/>
          <w:sz w:val="28"/>
        </w:rPr>
      </w:pPr>
    </w:p>
    <w:p w14:paraId="104D8FF7" w14:textId="77777777" w:rsidR="0072377F" w:rsidRDefault="0072377F" w:rsidP="0072377F">
      <w:pPr>
        <w:rPr>
          <w:b/>
          <w:sz w:val="28"/>
        </w:rPr>
      </w:pPr>
    </w:p>
    <w:p w14:paraId="0A98BF57" w14:textId="77777777" w:rsidR="0072377F" w:rsidRDefault="0072377F" w:rsidP="0072377F">
      <w:pPr>
        <w:rPr>
          <w:b/>
          <w:sz w:val="28"/>
        </w:rPr>
      </w:pPr>
    </w:p>
    <w:p w14:paraId="20F12075" w14:textId="77777777" w:rsidR="0072377F" w:rsidRDefault="0072377F" w:rsidP="0072377F">
      <w:pPr>
        <w:rPr>
          <w:b/>
          <w:sz w:val="28"/>
        </w:rPr>
      </w:pPr>
    </w:p>
    <w:p w14:paraId="6FD6A6E1" w14:textId="77777777" w:rsidR="0072377F" w:rsidRDefault="0072377F" w:rsidP="0072377F">
      <w:pPr>
        <w:rPr>
          <w:b/>
          <w:sz w:val="28"/>
        </w:rPr>
      </w:pPr>
      <w:r>
        <w:rPr>
          <w:b/>
          <w:sz w:val="28"/>
        </w:rPr>
        <w:t>NOT DONE</w:t>
      </w:r>
    </w:p>
    <w:sdt>
      <w:sdtPr>
        <w:rPr>
          <w:color w:val="808080" w:themeColor="background1" w:themeShade="80"/>
        </w:rPr>
        <w:id w:val="1150029962"/>
        <w:placeholder>
          <w:docPart w:val="4BD7F75674AC40B1B08FD0A7D2F324DF"/>
        </w:placeholder>
      </w:sdtPr>
      <w:sdtEndPr/>
      <w:sdtContent>
        <w:p w14:paraId="18CD0AF7" w14:textId="77777777" w:rsidR="0072377F" w:rsidRDefault="0072377F" w:rsidP="0072377F">
          <w:pPr>
            <w:rPr>
              <w:color w:val="808080" w:themeColor="background1" w:themeShade="80"/>
            </w:rPr>
          </w:pPr>
          <w:r w:rsidRPr="008015BB">
            <w:rPr>
              <w:color w:val="808080" w:themeColor="background1" w:themeShade="80"/>
            </w:rPr>
            <w:t>Feature discussed which are out of scope or might be revisited for later release</w:t>
          </w:r>
        </w:p>
      </w:sdtContent>
    </w:sdt>
    <w:p w14:paraId="0D2A5790" w14:textId="77777777" w:rsidR="0072377F" w:rsidRDefault="0072377F" w:rsidP="0072377F"/>
    <w:p w14:paraId="5D76F6A7" w14:textId="77777777" w:rsidR="0072377F" w:rsidRDefault="0072377F" w:rsidP="0072377F">
      <w:pPr>
        <w:rPr>
          <w:b/>
          <w:sz w:val="28"/>
        </w:rPr>
      </w:pPr>
    </w:p>
    <w:p w14:paraId="2C6DDAC6" w14:textId="37E14FD1" w:rsidR="0072377F" w:rsidRDefault="0072377F" w:rsidP="0072377F">
      <w:pPr>
        <w:rPr>
          <w:b/>
          <w:sz w:val="28"/>
        </w:rPr>
      </w:pPr>
      <w:r w:rsidRPr="008015BB">
        <w:rPr>
          <w:b/>
          <w:sz w:val="28"/>
        </w:rPr>
        <w:t>SIGNATURES</w:t>
      </w:r>
      <w:r>
        <w:rPr>
          <w:b/>
          <w:sz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260"/>
        <w:gridCol w:w="2522"/>
      </w:tblGrid>
      <w:tr w:rsidR="0072377F" w:rsidRPr="0072377F" w14:paraId="054FB722" w14:textId="77777777" w:rsidTr="00000B34">
        <w:tc>
          <w:tcPr>
            <w:tcW w:w="3794" w:type="dxa"/>
          </w:tcPr>
          <w:p w14:paraId="0D6E9EE5" w14:textId="77777777" w:rsidR="0072377F" w:rsidRPr="0072377F" w:rsidRDefault="0072377F" w:rsidP="00000B3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2377F">
              <w:rPr>
                <w:rFonts w:asciiTheme="minorHAnsi" w:hAnsiTheme="minorHAnsi" w:cstheme="minorHAnsi"/>
                <w:b/>
                <w:sz w:val="22"/>
                <w:szCs w:val="22"/>
              </w:rPr>
              <w:t>Name - function</w:t>
            </w:r>
          </w:p>
        </w:tc>
        <w:tc>
          <w:tcPr>
            <w:tcW w:w="3260" w:type="dxa"/>
          </w:tcPr>
          <w:p w14:paraId="67D27D2C" w14:textId="77777777" w:rsidR="0072377F" w:rsidRPr="0072377F" w:rsidRDefault="0072377F" w:rsidP="00000B3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2377F">
              <w:rPr>
                <w:rFonts w:asciiTheme="minorHAnsi" w:hAnsiTheme="minorHAnsi" w:cstheme="minorHAnsi"/>
                <w:b/>
                <w:sz w:val="22"/>
                <w:szCs w:val="22"/>
              </w:rPr>
              <w:t>Signatures</w:t>
            </w:r>
          </w:p>
        </w:tc>
        <w:tc>
          <w:tcPr>
            <w:tcW w:w="2522" w:type="dxa"/>
          </w:tcPr>
          <w:p w14:paraId="1118F3DA" w14:textId="77777777" w:rsidR="0072377F" w:rsidRPr="0072377F" w:rsidRDefault="0072377F" w:rsidP="00000B3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2377F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</w:tr>
      <w:tr w:rsidR="0072377F" w:rsidRPr="0072377F" w14:paraId="10DD3B9A" w14:textId="77777777" w:rsidTr="00000B34">
        <w:tc>
          <w:tcPr>
            <w:tcW w:w="3794" w:type="dxa"/>
          </w:tcPr>
          <w:p w14:paraId="5E314B06" w14:textId="77777777" w:rsidR="0072377F" w:rsidRP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2377F">
              <w:rPr>
                <w:rFonts w:asciiTheme="minorHAnsi" w:hAnsiTheme="minorHAnsi" w:cstheme="minorHAnsi"/>
                <w:sz w:val="22"/>
                <w:szCs w:val="22"/>
              </w:rPr>
              <w:t>SAS developer / Statistical Analyst 1</w:t>
            </w:r>
          </w:p>
          <w:p w14:paraId="2417FD72" w14:textId="77777777" w:rsidR="0072377F" w:rsidRP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62D734" w14:textId="77777777" w:rsidR="0072377F" w:rsidRP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5E6C919" w14:textId="77777777" w:rsidR="0072377F" w:rsidRP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71BD8A70" w14:textId="77777777" w:rsidR="0072377F" w:rsidRP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2" w:type="dxa"/>
          </w:tcPr>
          <w:p w14:paraId="0F74DA09" w14:textId="77777777" w:rsidR="0072377F" w:rsidRP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2377F" w:rsidRPr="0072377F" w14:paraId="2DCCD3F9" w14:textId="77777777" w:rsidTr="00000B34">
        <w:tc>
          <w:tcPr>
            <w:tcW w:w="3794" w:type="dxa"/>
          </w:tcPr>
          <w:p w14:paraId="12443C7E" w14:textId="77777777" w:rsidR="0072377F" w:rsidRP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2377F">
              <w:rPr>
                <w:rFonts w:asciiTheme="minorHAnsi" w:hAnsiTheme="minorHAnsi" w:cstheme="minorHAnsi"/>
                <w:sz w:val="22"/>
                <w:szCs w:val="22"/>
              </w:rPr>
              <w:t>Members of the working group</w:t>
            </w:r>
          </w:p>
          <w:p w14:paraId="384E55C2" w14:textId="2E7BCF23" w:rsid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C2F69E" w14:textId="77777777" w:rsidR="001C7BB9" w:rsidRPr="0072377F" w:rsidRDefault="001C7BB9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3CD269" w14:textId="77777777" w:rsidR="0072377F" w:rsidRP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2860E54E" w14:textId="77777777" w:rsidR="0072377F" w:rsidRP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2" w:type="dxa"/>
          </w:tcPr>
          <w:p w14:paraId="2849AF0A" w14:textId="77777777" w:rsidR="0072377F" w:rsidRP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BB9" w:rsidRPr="0072377F" w14:paraId="049F1189" w14:textId="77777777" w:rsidTr="00000B34">
        <w:tc>
          <w:tcPr>
            <w:tcW w:w="3794" w:type="dxa"/>
          </w:tcPr>
          <w:p w14:paraId="07488EC8" w14:textId="77777777" w:rsidR="001C7BB9" w:rsidRDefault="001C7BB9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59A3F24" w14:textId="77777777" w:rsidR="001C7BB9" w:rsidRDefault="001C7BB9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7DD2B8" w14:textId="77777777" w:rsidR="001C7BB9" w:rsidRDefault="001C7BB9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72CE6D8" w14:textId="77777777" w:rsidR="001C7BB9" w:rsidRPr="0072377F" w:rsidRDefault="001C7BB9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20A0D2E6" w14:textId="77777777" w:rsidR="001C7BB9" w:rsidRPr="0072377F" w:rsidRDefault="001C7BB9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2" w:type="dxa"/>
          </w:tcPr>
          <w:p w14:paraId="54C780A5" w14:textId="77777777" w:rsidR="001C7BB9" w:rsidRPr="0072377F" w:rsidRDefault="001C7BB9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7BB9" w:rsidRPr="0072377F" w14:paraId="142B4046" w14:textId="77777777" w:rsidTr="00000B34">
        <w:tc>
          <w:tcPr>
            <w:tcW w:w="3794" w:type="dxa"/>
          </w:tcPr>
          <w:p w14:paraId="22921393" w14:textId="77777777" w:rsidR="001C7BB9" w:rsidRDefault="001C7BB9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8F47D1" w14:textId="77777777" w:rsidR="001C7BB9" w:rsidRDefault="001C7BB9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09C0F3" w14:textId="77777777" w:rsidR="001C7BB9" w:rsidRDefault="001C7BB9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7B84A7" w14:textId="5905C624" w:rsidR="001C7BB9" w:rsidRPr="0072377F" w:rsidRDefault="001C7BB9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7D9CF060" w14:textId="77777777" w:rsidR="001C7BB9" w:rsidRPr="0072377F" w:rsidRDefault="001C7BB9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2" w:type="dxa"/>
          </w:tcPr>
          <w:p w14:paraId="08BEA0CB" w14:textId="77777777" w:rsidR="001C7BB9" w:rsidRPr="0072377F" w:rsidRDefault="001C7BB9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2377F" w:rsidRPr="0072377F" w14:paraId="1533087B" w14:textId="77777777" w:rsidTr="00000B34">
        <w:tc>
          <w:tcPr>
            <w:tcW w:w="3794" w:type="dxa"/>
          </w:tcPr>
          <w:p w14:paraId="25ECB9EC" w14:textId="435DF424" w:rsidR="0072377F" w:rsidRPr="0072377F" w:rsidRDefault="005C76E6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72377F" w:rsidRPr="0072377F">
              <w:rPr>
                <w:rFonts w:asciiTheme="minorHAnsi" w:hAnsiTheme="minorHAnsi" w:cstheme="minorHAnsi"/>
                <w:sz w:val="22"/>
                <w:szCs w:val="22"/>
              </w:rPr>
              <w:t>Associate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72377F" w:rsidRPr="0072377F">
              <w:rPr>
                <w:rFonts w:asciiTheme="minorHAnsi" w:hAnsiTheme="minorHAnsi" w:cstheme="minorHAnsi"/>
                <w:sz w:val="22"/>
                <w:szCs w:val="22"/>
              </w:rPr>
              <w:t xml:space="preserve"> Head of Department</w:t>
            </w:r>
          </w:p>
          <w:p w14:paraId="05A54AA3" w14:textId="77777777" w:rsidR="0072377F" w:rsidRP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2CEFA9" w14:textId="77777777" w:rsidR="0072377F" w:rsidRP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F2F2D3" w14:textId="77777777" w:rsidR="0072377F" w:rsidRP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3A5A469E" w14:textId="77777777" w:rsidR="0072377F" w:rsidRP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22" w:type="dxa"/>
          </w:tcPr>
          <w:p w14:paraId="3453FD8E" w14:textId="77777777" w:rsidR="0072377F" w:rsidRPr="0072377F" w:rsidRDefault="0072377F" w:rsidP="00000B3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F071ED3" w14:textId="28B038C7" w:rsidR="003F4B4B" w:rsidRDefault="003F4B4B" w:rsidP="0072377F"/>
    <w:sectPr w:rsidR="003F4B4B" w:rsidSect="007835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40" w:code="9"/>
      <w:pgMar w:top="787" w:right="544" w:bottom="544" w:left="1418" w:header="567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71ED7" w14:textId="77777777" w:rsidR="00F34AB1" w:rsidRDefault="00F34AB1">
      <w:r>
        <w:separator/>
      </w:r>
    </w:p>
  </w:endnote>
  <w:endnote w:type="continuationSeparator" w:id="0">
    <w:p w14:paraId="3F071ED8" w14:textId="77777777" w:rsidR="00F34AB1" w:rsidRDefault="00F3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45E74" w14:textId="77777777" w:rsidR="00E80957" w:rsidRDefault="00E809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A" w14:textId="3A32CC63" w:rsidR="00D2598A" w:rsidRPr="00E80957" w:rsidRDefault="00C93503" w:rsidP="00C93503">
    <w:pPr>
      <w:tabs>
        <w:tab w:val="center" w:pos="4962"/>
        <w:tab w:val="right" w:pos="9923"/>
      </w:tabs>
      <w:rPr>
        <w:rFonts w:asciiTheme="minorHAnsi" w:hAnsiTheme="minorHAnsi" w:cstheme="minorHAnsi"/>
        <w:szCs w:val="24"/>
      </w:rPr>
    </w:pPr>
    <w:r>
      <w:rPr>
        <w:szCs w:val="24"/>
      </w:rPr>
      <w:br/>
    </w:r>
    <w:r w:rsidR="00D2598A" w:rsidRPr="00E80957">
      <w:rPr>
        <w:rFonts w:asciiTheme="minorHAnsi" w:hAnsiTheme="minorHAnsi" w:cstheme="minorHAnsi"/>
        <w:szCs w:val="24"/>
      </w:rPr>
      <w:t>AF reference</w:t>
    </w:r>
    <w:r w:rsidR="00D2598A" w:rsidRPr="00E80957">
      <w:rPr>
        <w:rFonts w:asciiTheme="minorHAnsi" w:hAnsiTheme="minorHAnsi" w:cstheme="minorHAnsi"/>
        <w:szCs w:val="24"/>
      </w:rPr>
      <w:tab/>
      <w:t xml:space="preserve">Page </w:t>
    </w:r>
    <w:r w:rsidR="00D2598A" w:rsidRPr="00E80957">
      <w:rPr>
        <w:rFonts w:asciiTheme="minorHAnsi" w:hAnsiTheme="minorHAnsi" w:cstheme="minorHAnsi"/>
        <w:szCs w:val="24"/>
      </w:rPr>
      <w:fldChar w:fldCharType="begin"/>
    </w:r>
    <w:r w:rsidR="00D2598A" w:rsidRPr="00E80957">
      <w:rPr>
        <w:rFonts w:asciiTheme="minorHAnsi" w:hAnsiTheme="minorHAnsi" w:cstheme="minorHAnsi"/>
        <w:szCs w:val="24"/>
      </w:rPr>
      <w:instrText xml:space="preserve"> PAGE </w:instrText>
    </w:r>
    <w:r w:rsidR="00D2598A" w:rsidRPr="00E80957">
      <w:rPr>
        <w:rFonts w:asciiTheme="minorHAnsi" w:hAnsiTheme="minorHAnsi" w:cstheme="minorHAnsi"/>
        <w:szCs w:val="24"/>
      </w:rPr>
      <w:fldChar w:fldCharType="separate"/>
    </w:r>
    <w:r w:rsidR="00481B9D">
      <w:rPr>
        <w:rFonts w:asciiTheme="minorHAnsi" w:hAnsiTheme="minorHAnsi" w:cstheme="minorHAnsi"/>
        <w:noProof/>
        <w:szCs w:val="24"/>
      </w:rPr>
      <w:t>2</w:t>
    </w:r>
    <w:r w:rsidR="00D2598A" w:rsidRPr="00E80957">
      <w:rPr>
        <w:rFonts w:asciiTheme="minorHAnsi" w:hAnsiTheme="minorHAnsi" w:cstheme="minorHAnsi"/>
        <w:szCs w:val="24"/>
      </w:rPr>
      <w:fldChar w:fldCharType="end"/>
    </w:r>
    <w:r w:rsidR="00D2598A" w:rsidRPr="00E80957">
      <w:rPr>
        <w:rFonts w:asciiTheme="minorHAnsi" w:hAnsiTheme="minorHAnsi" w:cstheme="minorHAnsi"/>
        <w:szCs w:val="24"/>
      </w:rPr>
      <w:t xml:space="preserve"> of </w:t>
    </w:r>
    <w:r w:rsidR="00D2598A" w:rsidRPr="00E80957">
      <w:rPr>
        <w:rFonts w:asciiTheme="minorHAnsi" w:hAnsiTheme="minorHAnsi" w:cstheme="minorHAnsi"/>
        <w:szCs w:val="24"/>
      </w:rPr>
      <w:fldChar w:fldCharType="begin"/>
    </w:r>
    <w:r w:rsidR="00D2598A" w:rsidRPr="00E80957">
      <w:rPr>
        <w:rFonts w:asciiTheme="minorHAnsi" w:hAnsiTheme="minorHAnsi" w:cstheme="minorHAnsi"/>
        <w:szCs w:val="24"/>
      </w:rPr>
      <w:instrText xml:space="preserve"> NUMPAGES </w:instrText>
    </w:r>
    <w:r w:rsidR="00D2598A" w:rsidRPr="00E80957">
      <w:rPr>
        <w:rFonts w:asciiTheme="minorHAnsi" w:hAnsiTheme="minorHAnsi" w:cstheme="minorHAnsi"/>
        <w:szCs w:val="24"/>
      </w:rPr>
      <w:fldChar w:fldCharType="separate"/>
    </w:r>
    <w:r w:rsidR="00481B9D">
      <w:rPr>
        <w:rFonts w:asciiTheme="minorHAnsi" w:hAnsiTheme="minorHAnsi" w:cstheme="minorHAnsi"/>
        <w:noProof/>
        <w:szCs w:val="24"/>
      </w:rPr>
      <w:t>2</w:t>
    </w:r>
    <w:r w:rsidR="00D2598A" w:rsidRPr="00E80957">
      <w:rPr>
        <w:rFonts w:asciiTheme="minorHAnsi" w:hAnsiTheme="minorHAnsi" w:cstheme="minorHAnsi"/>
        <w:szCs w:val="24"/>
      </w:rPr>
      <w:fldChar w:fldCharType="end"/>
    </w:r>
    <w:r w:rsidR="003F4B4B" w:rsidRPr="00E80957">
      <w:rPr>
        <w:rFonts w:asciiTheme="minorHAnsi" w:hAnsiTheme="minorHAnsi" w:cstheme="minorHAnsi"/>
        <w:szCs w:val="24"/>
      </w:rPr>
      <w:tab/>
    </w:r>
    <w:r w:rsidR="00BA7791" w:rsidRPr="00E80957">
      <w:rPr>
        <w:rFonts w:asciiTheme="minorHAnsi" w:hAnsiTheme="minorHAnsi" w:cstheme="minorHAnsi"/>
        <w:szCs w:val="24"/>
      </w:rPr>
      <w:t>Template v</w:t>
    </w:r>
    <w:r w:rsidR="003F4B4B" w:rsidRPr="00E80957">
      <w:rPr>
        <w:rFonts w:asciiTheme="minorHAnsi" w:hAnsiTheme="minorHAnsi" w:cstheme="minorHAnsi"/>
        <w:szCs w:val="24"/>
      </w:rPr>
      <w:t>ersion</w:t>
    </w:r>
    <w:r w:rsidR="00E6008B" w:rsidRPr="00E80957">
      <w:rPr>
        <w:rFonts w:asciiTheme="minorHAnsi" w:hAnsiTheme="minorHAnsi" w:cstheme="minorHAnsi"/>
        <w:szCs w:val="24"/>
      </w:rPr>
      <w:t xml:space="preserve"> </w:t>
    </w:r>
    <w:r w:rsidR="00E80957">
      <w:rPr>
        <w:rFonts w:asciiTheme="minorHAnsi" w:hAnsiTheme="minorHAnsi" w:cstheme="minorHAnsi"/>
        <w:szCs w:val="24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E5" w14:textId="2A5E63FC" w:rsidR="00D2598A" w:rsidRPr="00E80957" w:rsidRDefault="00195D6C" w:rsidP="00C93503">
    <w:pPr>
      <w:tabs>
        <w:tab w:val="center" w:pos="4962"/>
        <w:tab w:val="right" w:pos="9923"/>
      </w:tabs>
      <w:rPr>
        <w:rFonts w:asciiTheme="minorHAnsi" w:hAnsiTheme="minorHAnsi" w:cstheme="minorHAnsi"/>
      </w:rPr>
    </w:pPr>
    <w:r>
      <w:br/>
    </w:r>
    <w:r w:rsidR="0072377F" w:rsidRPr="00E80957">
      <w:rPr>
        <w:rFonts w:asciiTheme="minorHAnsi" w:hAnsiTheme="minorHAnsi" w:cstheme="minorHAnsi"/>
      </w:rPr>
      <w:t>ST-003-AF-03</w:t>
    </w:r>
    <w:r w:rsidR="00D2598A" w:rsidRPr="00E80957">
      <w:rPr>
        <w:rFonts w:asciiTheme="minorHAnsi" w:hAnsiTheme="minorHAnsi" w:cstheme="minorHAnsi"/>
      </w:rPr>
      <w:tab/>
      <w:t xml:space="preserve">Page </w:t>
    </w:r>
    <w:r w:rsidR="00D2598A" w:rsidRPr="00E80957">
      <w:rPr>
        <w:rFonts w:asciiTheme="minorHAnsi" w:hAnsiTheme="minorHAnsi" w:cstheme="minorHAnsi"/>
      </w:rPr>
      <w:fldChar w:fldCharType="begin"/>
    </w:r>
    <w:r w:rsidR="00D2598A" w:rsidRPr="00E80957">
      <w:rPr>
        <w:rFonts w:asciiTheme="minorHAnsi" w:hAnsiTheme="minorHAnsi" w:cstheme="minorHAnsi"/>
      </w:rPr>
      <w:instrText xml:space="preserve"> PAGE </w:instrText>
    </w:r>
    <w:r w:rsidR="00D2598A" w:rsidRPr="00E80957">
      <w:rPr>
        <w:rFonts w:asciiTheme="minorHAnsi" w:hAnsiTheme="minorHAnsi" w:cstheme="minorHAnsi"/>
      </w:rPr>
      <w:fldChar w:fldCharType="separate"/>
    </w:r>
    <w:r w:rsidR="00481B9D">
      <w:rPr>
        <w:rFonts w:asciiTheme="minorHAnsi" w:hAnsiTheme="minorHAnsi" w:cstheme="minorHAnsi"/>
        <w:noProof/>
      </w:rPr>
      <w:t>1</w:t>
    </w:r>
    <w:r w:rsidR="00D2598A" w:rsidRPr="00E80957">
      <w:rPr>
        <w:rFonts w:asciiTheme="minorHAnsi" w:hAnsiTheme="minorHAnsi" w:cstheme="minorHAnsi"/>
      </w:rPr>
      <w:fldChar w:fldCharType="end"/>
    </w:r>
    <w:r w:rsidR="00D2598A" w:rsidRPr="00E80957">
      <w:rPr>
        <w:rFonts w:asciiTheme="minorHAnsi" w:hAnsiTheme="minorHAnsi" w:cstheme="minorHAnsi"/>
      </w:rPr>
      <w:t xml:space="preserve"> of </w:t>
    </w:r>
    <w:r w:rsidR="00CF2C66" w:rsidRPr="00E80957">
      <w:rPr>
        <w:rFonts w:asciiTheme="minorHAnsi" w:hAnsiTheme="minorHAnsi" w:cstheme="minorHAnsi"/>
      </w:rPr>
      <w:fldChar w:fldCharType="begin"/>
    </w:r>
    <w:r w:rsidR="00CF2C66" w:rsidRPr="00E80957">
      <w:rPr>
        <w:rFonts w:asciiTheme="minorHAnsi" w:hAnsiTheme="minorHAnsi" w:cstheme="minorHAnsi"/>
      </w:rPr>
      <w:instrText xml:space="preserve"> NUMPAGES </w:instrText>
    </w:r>
    <w:r w:rsidR="00CF2C66" w:rsidRPr="00E80957">
      <w:rPr>
        <w:rFonts w:asciiTheme="minorHAnsi" w:hAnsiTheme="minorHAnsi" w:cstheme="minorHAnsi"/>
      </w:rPr>
      <w:fldChar w:fldCharType="separate"/>
    </w:r>
    <w:r w:rsidR="00481B9D">
      <w:rPr>
        <w:rFonts w:asciiTheme="minorHAnsi" w:hAnsiTheme="minorHAnsi" w:cstheme="minorHAnsi"/>
        <w:noProof/>
      </w:rPr>
      <w:t>2</w:t>
    </w:r>
    <w:r w:rsidR="00CF2C66" w:rsidRPr="00E80957">
      <w:rPr>
        <w:rFonts w:asciiTheme="minorHAnsi" w:hAnsiTheme="minorHAnsi" w:cstheme="minorHAnsi"/>
        <w:noProof/>
      </w:rPr>
      <w:fldChar w:fldCharType="end"/>
    </w:r>
    <w:r w:rsidR="00D2598A" w:rsidRPr="00E80957">
      <w:rPr>
        <w:rFonts w:asciiTheme="minorHAnsi" w:hAnsiTheme="minorHAnsi" w:cstheme="minorHAnsi"/>
      </w:rPr>
      <w:tab/>
    </w:r>
    <w:r w:rsidR="00454011" w:rsidRPr="00E80957">
      <w:rPr>
        <w:rFonts w:asciiTheme="minorHAnsi" w:hAnsiTheme="minorHAnsi" w:cstheme="minorHAnsi"/>
      </w:rPr>
      <w:t>Template v</w:t>
    </w:r>
    <w:r w:rsidR="00E6008B" w:rsidRPr="00E80957">
      <w:rPr>
        <w:rFonts w:asciiTheme="minorHAnsi" w:hAnsiTheme="minorHAnsi" w:cstheme="minorHAnsi"/>
      </w:rPr>
      <w:t xml:space="preserve">ersion </w:t>
    </w:r>
    <w:r w:rsidR="0072377F" w:rsidRPr="00E80957">
      <w:rPr>
        <w:rFonts w:asciiTheme="minorHAnsi" w:hAnsiTheme="minorHAnsi" w:cstheme="minorHAnsi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71ED5" w14:textId="77777777" w:rsidR="00F34AB1" w:rsidRDefault="00F34AB1">
      <w:r>
        <w:separator/>
      </w:r>
    </w:p>
  </w:footnote>
  <w:footnote w:type="continuationSeparator" w:id="0">
    <w:p w14:paraId="3F071ED6" w14:textId="77777777" w:rsidR="00F34AB1" w:rsidRDefault="00F34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63354" w14:textId="77777777" w:rsidR="00E80957" w:rsidRDefault="00E809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9" w14:textId="3E37383B" w:rsidR="00D2598A" w:rsidRPr="00E80957" w:rsidRDefault="0072377F" w:rsidP="00C93503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Theme="minorHAnsi" w:hAnsiTheme="minorHAnsi" w:cstheme="minorHAnsi"/>
        <w:sz w:val="18"/>
        <w:szCs w:val="18"/>
      </w:rPr>
    </w:pPr>
    <w:r w:rsidRPr="00E80957">
      <w:rPr>
        <w:rFonts w:asciiTheme="minorHAnsi" w:hAnsiTheme="minorHAnsi" w:cstheme="minorHAnsi"/>
        <w:szCs w:val="24"/>
      </w:rPr>
      <w:t>Product Description &amp; Requirement Form</w:t>
    </w:r>
    <w:r w:rsidR="00D2598A" w:rsidRPr="00E80957">
      <w:rPr>
        <w:rFonts w:asciiTheme="minorHAnsi" w:hAnsiTheme="minorHAnsi" w:cstheme="minorHAnsi"/>
        <w:szCs w:val="24"/>
      </w:rPr>
      <w:tab/>
    </w:r>
    <w:r w:rsidR="00D2598A" w:rsidRPr="00E80957">
      <w:rPr>
        <w:rFonts w:asciiTheme="minorHAnsi" w:hAnsiTheme="minorHAnsi" w:cstheme="minorHAnsi"/>
        <w:szCs w:val="24"/>
      </w:rPr>
      <w:tab/>
      <w:t>EORTC</w:t>
    </w:r>
    <w:r w:rsidR="00195D6C" w:rsidRPr="00E80957">
      <w:rPr>
        <w:rFonts w:asciiTheme="minorHAnsi" w:hAnsiTheme="minorHAnsi" w:cstheme="minorHAnsi"/>
      </w:rPr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B" w14:textId="77777777" w:rsidR="00EC0B6D" w:rsidRPr="0071494F" w:rsidRDefault="00EC0B6D" w:rsidP="00974F11">
    <w:pPr>
      <w:ind w:left="-142"/>
    </w:pP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EC0B6D" w:rsidRPr="00E40213" w14:paraId="3F071EE3" w14:textId="77777777" w:rsidTr="007835C5">
      <w:tc>
        <w:tcPr>
          <w:tcW w:w="6771" w:type="dxa"/>
        </w:tcPr>
        <w:p w14:paraId="3F071EDC" w14:textId="77777777" w:rsidR="00EC0B6D" w:rsidRPr="004C41A9" w:rsidRDefault="00EC0B6D" w:rsidP="000F6D0B">
          <w:r>
            <w:rPr>
              <w:noProof/>
            </w:rPr>
            <w:drawing>
              <wp:inline distT="0" distB="0" distL="0" distR="0" wp14:anchorId="3F071EE6" wp14:editId="3F071EE7">
                <wp:extent cx="2552065" cy="1240155"/>
                <wp:effectExtent l="0" t="0" r="635" b="0"/>
                <wp:docPr id="2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3F071EDD" w14:textId="77777777" w:rsidR="00EC0B6D" w:rsidRPr="00E80957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E80957">
            <w:rPr>
              <w:rFonts w:asciiTheme="minorHAnsi" w:hAnsiTheme="minorHAnsi" w:cstheme="minorHAnsi"/>
            </w:rPr>
            <w:t>Avenue E. Mounier 83/11</w:t>
          </w:r>
        </w:p>
        <w:p w14:paraId="3F071EDE" w14:textId="77777777" w:rsidR="00EC0B6D" w:rsidRPr="00E80957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E80957">
            <w:rPr>
              <w:rFonts w:asciiTheme="minorHAnsi" w:hAnsiTheme="minorHAnsi" w:cstheme="minorHAnsi"/>
            </w:rPr>
            <w:t>1200 Brussels</w:t>
          </w:r>
        </w:p>
        <w:p w14:paraId="3F071EDF" w14:textId="77777777" w:rsidR="00EC0B6D" w:rsidRPr="00E80957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E80957">
            <w:rPr>
              <w:rFonts w:asciiTheme="minorHAnsi" w:hAnsiTheme="minorHAnsi" w:cstheme="minorHAnsi"/>
            </w:rPr>
            <w:t>Belgium</w:t>
          </w:r>
        </w:p>
        <w:p w14:paraId="3F071EE0" w14:textId="77777777" w:rsidR="00EC0B6D" w:rsidRPr="00E80957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E80957">
            <w:rPr>
              <w:rFonts w:asciiTheme="minorHAnsi" w:hAnsiTheme="minorHAnsi" w:cstheme="minorHAnsi"/>
            </w:rPr>
            <w:t>Tel: +32 2 774 1611</w:t>
          </w:r>
        </w:p>
        <w:p w14:paraId="3F071EE1" w14:textId="77777777" w:rsidR="00EC0B6D" w:rsidRPr="00E80957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E80957">
            <w:rPr>
              <w:rFonts w:asciiTheme="minorHAnsi" w:hAnsiTheme="minorHAnsi" w:cstheme="minorHAnsi"/>
            </w:rPr>
            <w:t>Email: eortc@eortc.be</w:t>
          </w:r>
        </w:p>
        <w:p w14:paraId="3F071EE2" w14:textId="77777777" w:rsidR="00EC0B6D" w:rsidRPr="007835C5" w:rsidRDefault="00EC0B6D" w:rsidP="007835C5">
          <w:pPr>
            <w:spacing w:before="0" w:after="0"/>
            <w:jc w:val="right"/>
            <w:rPr>
              <w:lang w:val="fr-FR"/>
            </w:rPr>
          </w:pPr>
          <w:r w:rsidRPr="00E80957">
            <w:rPr>
              <w:rFonts w:asciiTheme="minorHAnsi" w:hAnsiTheme="minorHAnsi" w:cstheme="minorHAnsi"/>
            </w:rPr>
            <w:t>www.eortc.org</w:t>
          </w:r>
        </w:p>
      </w:tc>
    </w:tr>
  </w:tbl>
  <w:p w14:paraId="3F071EE4" w14:textId="77777777" w:rsidR="00D2598A" w:rsidRPr="00E80CCE" w:rsidRDefault="00D2598A" w:rsidP="00974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>
    <w:nsid w:val="64B671B7"/>
    <w:multiLevelType w:val="multilevel"/>
    <w:tmpl w:val="99A276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6">
    <w:nsid w:val="6F1B3E76"/>
    <w:multiLevelType w:val="hybridMultilevel"/>
    <w:tmpl w:val="26DABBDA"/>
    <w:lvl w:ilvl="0" w:tplc="EA7E90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8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B1"/>
    <w:rsid w:val="0002676C"/>
    <w:rsid w:val="00095498"/>
    <w:rsid w:val="000C6493"/>
    <w:rsid w:val="000D4224"/>
    <w:rsid w:val="000D7A96"/>
    <w:rsid w:val="000F68F7"/>
    <w:rsid w:val="00105031"/>
    <w:rsid w:val="00170F4E"/>
    <w:rsid w:val="00195D6C"/>
    <w:rsid w:val="001C7BB9"/>
    <w:rsid w:val="001E2817"/>
    <w:rsid w:val="001F61C7"/>
    <w:rsid w:val="00205E0B"/>
    <w:rsid w:val="00216C75"/>
    <w:rsid w:val="00224752"/>
    <w:rsid w:val="002371AE"/>
    <w:rsid w:val="002373F6"/>
    <w:rsid w:val="00301614"/>
    <w:rsid w:val="003041AE"/>
    <w:rsid w:val="003133F6"/>
    <w:rsid w:val="00314373"/>
    <w:rsid w:val="003464C3"/>
    <w:rsid w:val="00382CAA"/>
    <w:rsid w:val="003B6378"/>
    <w:rsid w:val="003F4B4B"/>
    <w:rsid w:val="00415F98"/>
    <w:rsid w:val="00451C16"/>
    <w:rsid w:val="00453DEB"/>
    <w:rsid w:val="00454011"/>
    <w:rsid w:val="00466DE3"/>
    <w:rsid w:val="00481B9D"/>
    <w:rsid w:val="004D6049"/>
    <w:rsid w:val="004E54DB"/>
    <w:rsid w:val="00512C4E"/>
    <w:rsid w:val="00515AA0"/>
    <w:rsid w:val="00533812"/>
    <w:rsid w:val="005338E2"/>
    <w:rsid w:val="00590621"/>
    <w:rsid w:val="005A50A7"/>
    <w:rsid w:val="005B669B"/>
    <w:rsid w:val="005C76E6"/>
    <w:rsid w:val="00614A4B"/>
    <w:rsid w:val="00660DD3"/>
    <w:rsid w:val="00675DD1"/>
    <w:rsid w:val="00685B12"/>
    <w:rsid w:val="00685DB0"/>
    <w:rsid w:val="006A637B"/>
    <w:rsid w:val="006A7C9F"/>
    <w:rsid w:val="006C0E01"/>
    <w:rsid w:val="006F47F6"/>
    <w:rsid w:val="00721546"/>
    <w:rsid w:val="0072377F"/>
    <w:rsid w:val="007835C5"/>
    <w:rsid w:val="007B5155"/>
    <w:rsid w:val="007C3CF3"/>
    <w:rsid w:val="007C468A"/>
    <w:rsid w:val="00856CC1"/>
    <w:rsid w:val="00882430"/>
    <w:rsid w:val="00904490"/>
    <w:rsid w:val="0095516B"/>
    <w:rsid w:val="00974F11"/>
    <w:rsid w:val="009A0B23"/>
    <w:rsid w:val="009C22DF"/>
    <w:rsid w:val="009D48F9"/>
    <w:rsid w:val="00A13040"/>
    <w:rsid w:val="00A13FD4"/>
    <w:rsid w:val="00A53DB4"/>
    <w:rsid w:val="00A65D36"/>
    <w:rsid w:val="00A66F55"/>
    <w:rsid w:val="00B263D1"/>
    <w:rsid w:val="00B27D2F"/>
    <w:rsid w:val="00B716C9"/>
    <w:rsid w:val="00B853BE"/>
    <w:rsid w:val="00B92315"/>
    <w:rsid w:val="00B92FB5"/>
    <w:rsid w:val="00BA7791"/>
    <w:rsid w:val="00BC02C2"/>
    <w:rsid w:val="00BF5CEC"/>
    <w:rsid w:val="00C14970"/>
    <w:rsid w:val="00C54D99"/>
    <w:rsid w:val="00C93503"/>
    <w:rsid w:val="00C93D32"/>
    <w:rsid w:val="00CA0A51"/>
    <w:rsid w:val="00CA4093"/>
    <w:rsid w:val="00CF2C66"/>
    <w:rsid w:val="00CF679D"/>
    <w:rsid w:val="00D2598A"/>
    <w:rsid w:val="00D519BC"/>
    <w:rsid w:val="00D62EB0"/>
    <w:rsid w:val="00D72834"/>
    <w:rsid w:val="00D72D16"/>
    <w:rsid w:val="00DA79E2"/>
    <w:rsid w:val="00E22A53"/>
    <w:rsid w:val="00E50992"/>
    <w:rsid w:val="00E6008B"/>
    <w:rsid w:val="00E80957"/>
    <w:rsid w:val="00EB4347"/>
    <w:rsid w:val="00EC0B6D"/>
    <w:rsid w:val="00F15FCF"/>
    <w:rsid w:val="00F324D4"/>
    <w:rsid w:val="00F34AB1"/>
    <w:rsid w:val="00F87854"/>
    <w:rsid w:val="00FA76AC"/>
    <w:rsid w:val="00FB4535"/>
    <w:rsid w:val="00FD20D3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3F071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uiPriority="5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uiPriority w:val="59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377F"/>
    <w:rPr>
      <w:color w:val="808080"/>
    </w:rPr>
  </w:style>
  <w:style w:type="paragraph" w:styleId="ListParagraph">
    <w:name w:val="List Paragraph"/>
    <w:basedOn w:val="Normal"/>
    <w:uiPriority w:val="34"/>
    <w:qFormat/>
    <w:rsid w:val="0072377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locked/>
    <w:rsid w:val="00E22A5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E22A53"/>
  </w:style>
  <w:style w:type="character" w:customStyle="1" w:styleId="CommentTextChar">
    <w:name w:val="Comment Text Char"/>
    <w:basedOn w:val="DefaultParagraphFont"/>
    <w:link w:val="CommentText"/>
    <w:rsid w:val="00E22A53"/>
  </w:style>
  <w:style w:type="paragraph" w:styleId="CommentSubject">
    <w:name w:val="annotation subject"/>
    <w:basedOn w:val="CommentText"/>
    <w:next w:val="CommentText"/>
    <w:link w:val="CommentSubjectChar"/>
    <w:locked/>
    <w:rsid w:val="00E22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22A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uiPriority="5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uiPriority w:val="59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377F"/>
    <w:rPr>
      <w:color w:val="808080"/>
    </w:rPr>
  </w:style>
  <w:style w:type="paragraph" w:styleId="ListParagraph">
    <w:name w:val="List Paragraph"/>
    <w:basedOn w:val="Normal"/>
    <w:uiPriority w:val="34"/>
    <w:qFormat/>
    <w:rsid w:val="0072377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locked/>
    <w:rsid w:val="00E22A5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E22A53"/>
  </w:style>
  <w:style w:type="character" w:customStyle="1" w:styleId="CommentTextChar">
    <w:name w:val="Comment Text Char"/>
    <w:basedOn w:val="DefaultParagraphFont"/>
    <w:link w:val="CommentText"/>
    <w:rsid w:val="00E22A53"/>
  </w:style>
  <w:style w:type="paragraph" w:styleId="CommentSubject">
    <w:name w:val="annotation subject"/>
    <w:basedOn w:val="CommentText"/>
    <w:next w:val="CommentText"/>
    <w:link w:val="CommentSubjectChar"/>
    <w:locked/>
    <w:rsid w:val="00E22A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22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emplate%2097\Headquarters\AF%20portrai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5A1E4E7D047ABB277C0EFA2BF2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08AA5-78D1-45E5-8B1C-B9433ADA79D4}"/>
      </w:docPartPr>
      <w:docPartBody>
        <w:p w14:paraId="3F4E6152" w14:textId="77777777" w:rsidR="00A0086D" w:rsidRDefault="00C26B1A" w:rsidP="00C26B1A">
          <w:pPr>
            <w:pStyle w:val="53E5A1E4E7D047ABB277C0EFA2BF20C2"/>
          </w:pPr>
          <w:r w:rsidRPr="0065533E">
            <w:rPr>
              <w:rStyle w:val="PlaceholderText"/>
            </w:rPr>
            <w:t>Click here to enter a date.</w:t>
          </w:r>
        </w:p>
      </w:docPartBody>
    </w:docPart>
    <w:docPart>
      <w:docPartPr>
        <w:name w:val="B112994A045343E7889ACCD7F140E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C97F0-40AA-4FAD-9036-6DD05D97880C}"/>
      </w:docPartPr>
      <w:docPartBody>
        <w:p w14:paraId="3F4E6153" w14:textId="77777777" w:rsidR="00A0086D" w:rsidRDefault="00C26B1A" w:rsidP="00C26B1A">
          <w:pPr>
            <w:pStyle w:val="B112994A045343E7889ACCD7F140E6A6"/>
          </w:pPr>
          <w:r w:rsidRPr="0065533E">
            <w:rPr>
              <w:rStyle w:val="PlaceholderText"/>
            </w:rPr>
            <w:t>Choose an item.</w:t>
          </w:r>
        </w:p>
      </w:docPartBody>
    </w:docPart>
    <w:docPart>
      <w:docPartPr>
        <w:name w:val="D8B12BA07854466ABCC730DA20446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C55558-3423-4255-BC18-F44F44D96931}"/>
      </w:docPartPr>
      <w:docPartBody>
        <w:p w14:paraId="3F4E6154" w14:textId="77777777" w:rsidR="00A0086D" w:rsidRDefault="00C26B1A" w:rsidP="00C26B1A">
          <w:pPr>
            <w:pStyle w:val="D8B12BA07854466ABCC730DA20446C1C"/>
          </w:pPr>
          <w:r w:rsidRPr="0065533E">
            <w:rPr>
              <w:rStyle w:val="PlaceholderText"/>
            </w:rPr>
            <w:t>Click here to enter text.</w:t>
          </w:r>
        </w:p>
      </w:docPartBody>
    </w:docPart>
    <w:docPart>
      <w:docPartPr>
        <w:name w:val="FC4FCD1A80194DF5AD013064D3F49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C9D62-E584-48F3-AFAE-EFF459DB9439}"/>
      </w:docPartPr>
      <w:docPartBody>
        <w:p w14:paraId="3F4E6155" w14:textId="77777777" w:rsidR="00A0086D" w:rsidRDefault="00C26B1A" w:rsidP="00C26B1A">
          <w:pPr>
            <w:pStyle w:val="FC4FCD1A80194DF5AD013064D3F49D48"/>
          </w:pPr>
          <w:r w:rsidRPr="0065533E">
            <w:rPr>
              <w:rStyle w:val="PlaceholderText"/>
            </w:rPr>
            <w:t>Choose an item.</w:t>
          </w:r>
        </w:p>
      </w:docPartBody>
    </w:docPart>
    <w:docPart>
      <w:docPartPr>
        <w:name w:val="B3560443904B4AD1BA253999C8E16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F31ED-264B-4FE5-AD9A-543661F4704A}"/>
      </w:docPartPr>
      <w:docPartBody>
        <w:p w14:paraId="3F4E6156" w14:textId="77777777" w:rsidR="00A0086D" w:rsidRDefault="00C26B1A" w:rsidP="00C26B1A">
          <w:pPr>
            <w:pStyle w:val="B3560443904B4AD1BA253999C8E1615C"/>
          </w:pPr>
          <w:r w:rsidRPr="0065533E">
            <w:rPr>
              <w:rStyle w:val="PlaceholderText"/>
            </w:rPr>
            <w:t>Choose an item.</w:t>
          </w:r>
        </w:p>
      </w:docPartBody>
    </w:docPart>
    <w:docPart>
      <w:docPartPr>
        <w:name w:val="FFC30F53BCDA4BB197FBE2905584B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E9F4B-1080-44D2-A207-061C91FB3731}"/>
      </w:docPartPr>
      <w:docPartBody>
        <w:p w14:paraId="3F4E6157" w14:textId="77777777" w:rsidR="00A0086D" w:rsidRDefault="00C26B1A" w:rsidP="00C26B1A">
          <w:pPr>
            <w:pStyle w:val="FFC30F53BCDA4BB197FBE2905584BDCF"/>
          </w:pPr>
          <w:r w:rsidRPr="0065533E">
            <w:rPr>
              <w:rStyle w:val="PlaceholderText"/>
            </w:rPr>
            <w:t>Choose an item.</w:t>
          </w:r>
        </w:p>
      </w:docPartBody>
    </w:docPart>
    <w:docPart>
      <w:docPartPr>
        <w:name w:val="0264652D35104BE58C2919E3DC663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09C4D-0095-4F34-8C6B-5DF38A142C40}"/>
      </w:docPartPr>
      <w:docPartBody>
        <w:p w14:paraId="3F4E6158" w14:textId="77777777" w:rsidR="00A0086D" w:rsidRDefault="00C26B1A" w:rsidP="00C26B1A">
          <w:pPr>
            <w:pStyle w:val="0264652D35104BE58C2919E3DC663B50"/>
          </w:pPr>
          <w:r w:rsidRPr="0065533E">
            <w:rPr>
              <w:rStyle w:val="PlaceholderText"/>
            </w:rPr>
            <w:t>Choose an item.</w:t>
          </w:r>
        </w:p>
      </w:docPartBody>
    </w:docPart>
    <w:docPart>
      <w:docPartPr>
        <w:name w:val="9FCC441BC45242B9B53088BA70421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3871B-9221-4021-887A-6AAFCD4362A2}"/>
      </w:docPartPr>
      <w:docPartBody>
        <w:p w14:paraId="3F4E6159" w14:textId="77777777" w:rsidR="00A0086D" w:rsidRDefault="00C26B1A" w:rsidP="00C26B1A">
          <w:pPr>
            <w:pStyle w:val="9FCC441BC45242B9B53088BA70421817"/>
          </w:pPr>
          <w:r w:rsidRPr="0065533E">
            <w:rPr>
              <w:rStyle w:val="PlaceholderText"/>
            </w:rPr>
            <w:t>Choose an item.</w:t>
          </w:r>
        </w:p>
      </w:docPartBody>
    </w:docPart>
    <w:docPart>
      <w:docPartPr>
        <w:name w:val="238BCE85AB7A4312BB00415550746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8A0B9-6DBC-49DC-8F95-1E3DDDC79181}"/>
      </w:docPartPr>
      <w:docPartBody>
        <w:p w14:paraId="3F4E615A" w14:textId="77777777" w:rsidR="00A0086D" w:rsidRDefault="00C26B1A" w:rsidP="00C26B1A">
          <w:pPr>
            <w:pStyle w:val="238BCE85AB7A4312BB00415550746B8C"/>
          </w:pPr>
          <w:r w:rsidRPr="0065533E">
            <w:rPr>
              <w:rStyle w:val="PlaceholderText"/>
            </w:rPr>
            <w:t>Choose an item.</w:t>
          </w:r>
        </w:p>
      </w:docPartBody>
    </w:docPart>
    <w:docPart>
      <w:docPartPr>
        <w:name w:val="9892A577A1214DEEB163C69A48365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D1DFE-29E7-4CEB-B030-9891C20360A8}"/>
      </w:docPartPr>
      <w:docPartBody>
        <w:p w14:paraId="3F4E615B" w14:textId="77777777" w:rsidR="00A0086D" w:rsidRDefault="00C26B1A" w:rsidP="00C26B1A">
          <w:pPr>
            <w:pStyle w:val="9892A577A1214DEEB163C69A483652A2"/>
          </w:pPr>
          <w:r w:rsidRPr="0065533E">
            <w:rPr>
              <w:rStyle w:val="PlaceholderText"/>
            </w:rPr>
            <w:t>Choose an item.</w:t>
          </w:r>
        </w:p>
      </w:docPartBody>
    </w:docPart>
    <w:docPart>
      <w:docPartPr>
        <w:name w:val="CC235D6F0A1B4D448252487CAFF0D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AB88D-1884-4615-999B-759AD025A5B5}"/>
      </w:docPartPr>
      <w:docPartBody>
        <w:p w14:paraId="3F4E615C" w14:textId="77777777" w:rsidR="00A0086D" w:rsidRDefault="00C26B1A" w:rsidP="00C26B1A">
          <w:pPr>
            <w:pStyle w:val="CC235D6F0A1B4D448252487CAFF0D6F8"/>
          </w:pPr>
          <w:r w:rsidRPr="0065533E">
            <w:rPr>
              <w:rStyle w:val="PlaceholderText"/>
            </w:rPr>
            <w:t>Choose an item.</w:t>
          </w:r>
        </w:p>
      </w:docPartBody>
    </w:docPart>
    <w:docPart>
      <w:docPartPr>
        <w:name w:val="CA6C79D726C44085ACB24CF783A9E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59332-E81B-4602-BAB5-B88C026E98FD}"/>
      </w:docPartPr>
      <w:docPartBody>
        <w:p w14:paraId="3F4E615D" w14:textId="77777777" w:rsidR="00A0086D" w:rsidRDefault="00C26B1A" w:rsidP="00C26B1A">
          <w:pPr>
            <w:pStyle w:val="CA6C79D726C44085ACB24CF783A9E49D"/>
          </w:pPr>
          <w:r w:rsidRPr="0065533E">
            <w:rPr>
              <w:rStyle w:val="PlaceholderText"/>
            </w:rPr>
            <w:t>Choose an item.</w:t>
          </w:r>
        </w:p>
      </w:docPartBody>
    </w:docPart>
    <w:docPart>
      <w:docPartPr>
        <w:name w:val="1777D59EE3D2494EA972EFFDA5E37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385AE-9B71-45DB-9BDD-7DC134A0C049}"/>
      </w:docPartPr>
      <w:docPartBody>
        <w:p w14:paraId="3F4E615E" w14:textId="77777777" w:rsidR="00A0086D" w:rsidRDefault="00C26B1A" w:rsidP="00C26B1A">
          <w:pPr>
            <w:pStyle w:val="1777D59EE3D2494EA972EFFDA5E37956"/>
          </w:pPr>
          <w:r w:rsidRPr="0065533E">
            <w:rPr>
              <w:rStyle w:val="PlaceholderText"/>
            </w:rPr>
            <w:t>Choose an item.</w:t>
          </w:r>
        </w:p>
      </w:docPartBody>
    </w:docPart>
    <w:docPart>
      <w:docPartPr>
        <w:name w:val="9E1774290F694D7FA105ADF7BB4C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18ADD-04BE-4BF1-9D8B-F5B7944911C8}"/>
      </w:docPartPr>
      <w:docPartBody>
        <w:p w14:paraId="3F4E615F" w14:textId="77777777" w:rsidR="00A0086D" w:rsidRDefault="00C26B1A" w:rsidP="00C26B1A">
          <w:pPr>
            <w:pStyle w:val="9E1774290F694D7FA105ADF7BB4CD22C"/>
          </w:pPr>
          <w:r w:rsidRPr="0065533E">
            <w:rPr>
              <w:rStyle w:val="PlaceholderText"/>
            </w:rPr>
            <w:t>Choose an item.</w:t>
          </w:r>
        </w:p>
      </w:docPartBody>
    </w:docPart>
    <w:docPart>
      <w:docPartPr>
        <w:name w:val="4BD7F75674AC40B1B08FD0A7D2F32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12331-89B7-4569-B6F0-3A394AB0A0CD}"/>
      </w:docPartPr>
      <w:docPartBody>
        <w:p w14:paraId="3F4E6160" w14:textId="77777777" w:rsidR="00A0086D" w:rsidRDefault="00C26B1A" w:rsidP="00C26B1A">
          <w:pPr>
            <w:pStyle w:val="4BD7F75674AC40B1B08FD0A7D2F324DF"/>
          </w:pPr>
          <w:r w:rsidRPr="0065533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1A"/>
    <w:rsid w:val="00A0086D"/>
    <w:rsid w:val="00C2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E6152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6B1A"/>
    <w:rPr>
      <w:color w:val="808080"/>
    </w:rPr>
  </w:style>
  <w:style w:type="paragraph" w:customStyle="1" w:styleId="C0D6FA08174845DE87A69D9381359891">
    <w:name w:val="C0D6FA08174845DE87A69D9381359891"/>
    <w:rsid w:val="00C26B1A"/>
  </w:style>
  <w:style w:type="paragraph" w:customStyle="1" w:styleId="BB4B83AC7EDE4605A4757856542A141B">
    <w:name w:val="BB4B83AC7EDE4605A4757856542A141B"/>
    <w:rsid w:val="00C26B1A"/>
  </w:style>
  <w:style w:type="paragraph" w:customStyle="1" w:styleId="53E5A1E4E7D047ABB277C0EFA2BF20C2">
    <w:name w:val="53E5A1E4E7D047ABB277C0EFA2BF20C2"/>
    <w:rsid w:val="00C26B1A"/>
  </w:style>
  <w:style w:type="paragraph" w:customStyle="1" w:styleId="B112994A045343E7889ACCD7F140E6A6">
    <w:name w:val="B112994A045343E7889ACCD7F140E6A6"/>
    <w:rsid w:val="00C26B1A"/>
  </w:style>
  <w:style w:type="paragraph" w:customStyle="1" w:styleId="D8B12BA07854466ABCC730DA20446C1C">
    <w:name w:val="D8B12BA07854466ABCC730DA20446C1C"/>
    <w:rsid w:val="00C26B1A"/>
  </w:style>
  <w:style w:type="paragraph" w:customStyle="1" w:styleId="FC4FCD1A80194DF5AD013064D3F49D48">
    <w:name w:val="FC4FCD1A80194DF5AD013064D3F49D48"/>
    <w:rsid w:val="00C26B1A"/>
  </w:style>
  <w:style w:type="paragraph" w:customStyle="1" w:styleId="B3560443904B4AD1BA253999C8E1615C">
    <w:name w:val="B3560443904B4AD1BA253999C8E1615C"/>
    <w:rsid w:val="00C26B1A"/>
  </w:style>
  <w:style w:type="paragraph" w:customStyle="1" w:styleId="FFC30F53BCDA4BB197FBE2905584BDCF">
    <w:name w:val="FFC30F53BCDA4BB197FBE2905584BDCF"/>
    <w:rsid w:val="00C26B1A"/>
  </w:style>
  <w:style w:type="paragraph" w:customStyle="1" w:styleId="0264652D35104BE58C2919E3DC663B50">
    <w:name w:val="0264652D35104BE58C2919E3DC663B50"/>
    <w:rsid w:val="00C26B1A"/>
  </w:style>
  <w:style w:type="paragraph" w:customStyle="1" w:styleId="9FCC441BC45242B9B53088BA70421817">
    <w:name w:val="9FCC441BC45242B9B53088BA70421817"/>
    <w:rsid w:val="00C26B1A"/>
  </w:style>
  <w:style w:type="paragraph" w:customStyle="1" w:styleId="238BCE85AB7A4312BB00415550746B8C">
    <w:name w:val="238BCE85AB7A4312BB00415550746B8C"/>
    <w:rsid w:val="00C26B1A"/>
  </w:style>
  <w:style w:type="paragraph" w:customStyle="1" w:styleId="9892A577A1214DEEB163C69A483652A2">
    <w:name w:val="9892A577A1214DEEB163C69A483652A2"/>
    <w:rsid w:val="00C26B1A"/>
  </w:style>
  <w:style w:type="paragraph" w:customStyle="1" w:styleId="CC235D6F0A1B4D448252487CAFF0D6F8">
    <w:name w:val="CC235D6F0A1B4D448252487CAFF0D6F8"/>
    <w:rsid w:val="00C26B1A"/>
  </w:style>
  <w:style w:type="paragraph" w:customStyle="1" w:styleId="CA6C79D726C44085ACB24CF783A9E49D">
    <w:name w:val="CA6C79D726C44085ACB24CF783A9E49D"/>
    <w:rsid w:val="00C26B1A"/>
  </w:style>
  <w:style w:type="paragraph" w:customStyle="1" w:styleId="1777D59EE3D2494EA972EFFDA5E37956">
    <w:name w:val="1777D59EE3D2494EA972EFFDA5E37956"/>
    <w:rsid w:val="00C26B1A"/>
  </w:style>
  <w:style w:type="paragraph" w:customStyle="1" w:styleId="9E1774290F694D7FA105ADF7BB4CD22C">
    <w:name w:val="9E1774290F694D7FA105ADF7BB4CD22C"/>
    <w:rsid w:val="00C26B1A"/>
  </w:style>
  <w:style w:type="paragraph" w:customStyle="1" w:styleId="4BD7F75674AC40B1B08FD0A7D2F324DF">
    <w:name w:val="4BD7F75674AC40B1B08FD0A7D2F324DF"/>
    <w:rsid w:val="00C26B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6B1A"/>
    <w:rPr>
      <w:color w:val="808080"/>
    </w:rPr>
  </w:style>
  <w:style w:type="paragraph" w:customStyle="1" w:styleId="C0D6FA08174845DE87A69D9381359891">
    <w:name w:val="C0D6FA08174845DE87A69D9381359891"/>
    <w:rsid w:val="00C26B1A"/>
  </w:style>
  <w:style w:type="paragraph" w:customStyle="1" w:styleId="BB4B83AC7EDE4605A4757856542A141B">
    <w:name w:val="BB4B83AC7EDE4605A4757856542A141B"/>
    <w:rsid w:val="00C26B1A"/>
  </w:style>
  <w:style w:type="paragraph" w:customStyle="1" w:styleId="53E5A1E4E7D047ABB277C0EFA2BF20C2">
    <w:name w:val="53E5A1E4E7D047ABB277C0EFA2BF20C2"/>
    <w:rsid w:val="00C26B1A"/>
  </w:style>
  <w:style w:type="paragraph" w:customStyle="1" w:styleId="B112994A045343E7889ACCD7F140E6A6">
    <w:name w:val="B112994A045343E7889ACCD7F140E6A6"/>
    <w:rsid w:val="00C26B1A"/>
  </w:style>
  <w:style w:type="paragraph" w:customStyle="1" w:styleId="D8B12BA07854466ABCC730DA20446C1C">
    <w:name w:val="D8B12BA07854466ABCC730DA20446C1C"/>
    <w:rsid w:val="00C26B1A"/>
  </w:style>
  <w:style w:type="paragraph" w:customStyle="1" w:styleId="FC4FCD1A80194DF5AD013064D3F49D48">
    <w:name w:val="FC4FCD1A80194DF5AD013064D3F49D48"/>
    <w:rsid w:val="00C26B1A"/>
  </w:style>
  <w:style w:type="paragraph" w:customStyle="1" w:styleId="B3560443904B4AD1BA253999C8E1615C">
    <w:name w:val="B3560443904B4AD1BA253999C8E1615C"/>
    <w:rsid w:val="00C26B1A"/>
  </w:style>
  <w:style w:type="paragraph" w:customStyle="1" w:styleId="FFC30F53BCDA4BB197FBE2905584BDCF">
    <w:name w:val="FFC30F53BCDA4BB197FBE2905584BDCF"/>
    <w:rsid w:val="00C26B1A"/>
  </w:style>
  <w:style w:type="paragraph" w:customStyle="1" w:styleId="0264652D35104BE58C2919E3DC663B50">
    <w:name w:val="0264652D35104BE58C2919E3DC663B50"/>
    <w:rsid w:val="00C26B1A"/>
  </w:style>
  <w:style w:type="paragraph" w:customStyle="1" w:styleId="9FCC441BC45242B9B53088BA70421817">
    <w:name w:val="9FCC441BC45242B9B53088BA70421817"/>
    <w:rsid w:val="00C26B1A"/>
  </w:style>
  <w:style w:type="paragraph" w:customStyle="1" w:styleId="238BCE85AB7A4312BB00415550746B8C">
    <w:name w:val="238BCE85AB7A4312BB00415550746B8C"/>
    <w:rsid w:val="00C26B1A"/>
  </w:style>
  <w:style w:type="paragraph" w:customStyle="1" w:styleId="9892A577A1214DEEB163C69A483652A2">
    <w:name w:val="9892A577A1214DEEB163C69A483652A2"/>
    <w:rsid w:val="00C26B1A"/>
  </w:style>
  <w:style w:type="paragraph" w:customStyle="1" w:styleId="CC235D6F0A1B4D448252487CAFF0D6F8">
    <w:name w:val="CC235D6F0A1B4D448252487CAFF0D6F8"/>
    <w:rsid w:val="00C26B1A"/>
  </w:style>
  <w:style w:type="paragraph" w:customStyle="1" w:styleId="CA6C79D726C44085ACB24CF783A9E49D">
    <w:name w:val="CA6C79D726C44085ACB24CF783A9E49D"/>
    <w:rsid w:val="00C26B1A"/>
  </w:style>
  <w:style w:type="paragraph" w:customStyle="1" w:styleId="1777D59EE3D2494EA972EFFDA5E37956">
    <w:name w:val="1777D59EE3D2494EA972EFFDA5E37956"/>
    <w:rsid w:val="00C26B1A"/>
  </w:style>
  <w:style w:type="paragraph" w:customStyle="1" w:styleId="9E1774290F694D7FA105ADF7BB4CD22C">
    <w:name w:val="9E1774290F694D7FA105ADF7BB4CD22C"/>
    <w:rsid w:val="00C26B1A"/>
  </w:style>
  <w:style w:type="paragraph" w:customStyle="1" w:styleId="4BD7F75674AC40B1B08FD0A7D2F324DF">
    <w:name w:val="4BD7F75674AC40B1B08FD0A7D2F324DF"/>
    <w:rsid w:val="00C26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_x0020_2 xmlns="1fed57ab-65b5-4050-a8d7-daf184c12885">1</Class_x0020_2>
    <Archive_x0020_Date xmlns="064772f9-3397-47c7-b469-c4f76203a6e7" xsi:nil="true"/>
    <_Status xmlns="http://schemas.microsoft.com/sharepoint/v3/fields">Not Started</_Status>
    <Section_x0020_2 xmlns="1fed57ab-65b5-4050-a8d7-daf184c12885">51</Section_x0020_2>
    <Effective_x0020_Date xmlns="064772f9-3397-47c7-b469-c4f76203a6e7" xsi:nil="true"/>
    <Zone_x0020_2 xmlns="1fed57ab-65b5-4050-a8d7-daf184c12885">7</Zone_x0020_2>
    <_Revision xmlns="http://schemas.microsoft.com/sharepoint/v3/fields">1</_Revision>
    <Authors xmlns="064772f9-3397-47c7-b469-c4f76203a6e7">
      <UserInfo>
        <DisplayName>EORTC\gisaac</DisplayName>
        <AccountId>669</AccountId>
        <AccountType/>
      </UserInfo>
    </Authors>
    <Owner xmlns="6DF07A32-CA69-471E-8B92-0013F00BE126">
      <UserInfo>
        <DisplayName>Statistics Department</DisplayName>
        <AccountId>731</AccountId>
        <AccountType/>
      </UserInfo>
    </Owner>
    <Contents xmlns="064772f9-3397-47c7-b469-c4f76203a6e7" xsi:nil="true"/>
    <_dlc_DocId xmlns="6df07a32-ca69-471e-8b92-0013f00be126">EORTC-784-596</_dlc_DocId>
    <_dlc_DocIdUrl xmlns="6df07a32-ca69-471e-8b92-0013f00be126">
      <Url>http://portal.eortc.be/References/Quality_Standard_Documents/_layouts/DocIdRedir.aspx?ID=EORTC-784-596</Url>
      <Description>EORTC-784-596</Description>
    </_dlc_DocIdUrl>
    <Archived xmlns="1fed57ab-65b5-4050-a8d7-daf184c12885">false</Archive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6" ma:contentTypeDescription="Default content type for &quot;Quality Procedure Development&quot;. Includes metadata necessary for management of SOPs, AFs, WINs and POLs." ma:contentTypeScope="" ma:versionID="1892ef133434a0d172f8ea70974ea512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f577d4927b57d9528e60e8e6f035e9c3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1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2F3E5A-DDDD-4625-A2D9-039A4E4F7F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243B00-A1A6-44BE-A01E-E662F229D75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CB23E5C-370B-49AB-B918-A15B86101E14}">
  <ds:schemaRefs>
    <ds:schemaRef ds:uri="http://purl.org/dc/elements/1.1/"/>
    <ds:schemaRef ds:uri="1fed57ab-65b5-4050-a8d7-daf184c12885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6df07a32-ca69-471e-8b92-0013f00be126"/>
    <ds:schemaRef ds:uri="http://schemas.microsoft.com/sharepoint/v3/field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6DF07A32-CA69-471E-8B92-0013F00BE126"/>
    <ds:schemaRef ds:uri="064772f9-3397-47c7-b469-c4f76203a6e7"/>
  </ds:schemaRefs>
</ds:datastoreItem>
</file>

<file path=customXml/itemProps4.xml><?xml version="1.0" encoding="utf-8"?>
<ds:datastoreItem xmlns:ds="http://schemas.openxmlformats.org/officeDocument/2006/customXml" ds:itemID="{91C37B78-056B-4EEA-BC46-87AEE6DC0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 portrait template.dotx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Description and Requirements</vt:lpstr>
    </vt:vector>
  </TitlesOfParts>
  <Company>EORTC Data Center</Company>
  <LinksUpToDate>false</LinksUpToDate>
  <CharactersWithSpaces>1062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Description and Requirements</dc:title>
  <dc:subject>(Protocol number)</dc:subject>
  <dc:creator>Marie-Laure Couvreur</dc:creator>
  <cp:lastModifiedBy>Isabelle Meulders</cp:lastModifiedBy>
  <cp:revision>2</cp:revision>
  <cp:lastPrinted>2017-07-14T09:49:00Z</cp:lastPrinted>
  <dcterms:created xsi:type="dcterms:W3CDTF">2017-07-28T09:12:00Z</dcterms:created>
  <dcterms:modified xsi:type="dcterms:W3CDTF">2017-07-28T09:12:00Z</dcterms:modified>
  <cp:category>Version: (DRAFT or version number)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0x010100F9CA73C0DE719C44876A72B2B824071100661E978018217E46B20FFEA178E5726F</vt:lpwstr>
  </property>
  <property fmtid="{D5CDD505-2E9C-101B-9397-08002B2CF9AE}" pid="3" name="_dlc_DocIdItemGuid">
    <vt:lpwstr>659060a1-9b08-480f-89d5-be026b84ca22</vt:lpwstr>
  </property>
  <property fmtid="{D5CDD505-2E9C-101B-9397-08002B2CF9AE}" pid="4" name="Order">
    <vt:r8>44400</vt:r8>
  </property>
</Properties>
</file>