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71ECD" w14:textId="77777777" w:rsidR="00F15FCF" w:rsidRDefault="00F15FCF" w:rsidP="003133F6">
      <w:bookmarkStart w:id="0" w:name="_GoBack"/>
      <w:bookmarkEnd w:id="0"/>
    </w:p>
    <w:p w14:paraId="3F071ECE" w14:textId="77777777" w:rsidR="00F15FCF" w:rsidRDefault="00F15FCF" w:rsidP="003133F6"/>
    <w:p w14:paraId="3F071ECF" w14:textId="35E0CF56" w:rsidR="00F15FCF" w:rsidRPr="00515AA0" w:rsidRDefault="00270D0F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SYSTEM LEVEL TESTING DOCUMENT</w:t>
      </w:r>
    </w:p>
    <w:p w14:paraId="3F071ED0" w14:textId="77777777" w:rsidR="00EC0B6D" w:rsidRPr="00F15FCF" w:rsidRDefault="00EC0B6D" w:rsidP="00F15FC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270D0F" w:rsidRPr="00270D0F" w14:paraId="53D03DC5" w14:textId="77777777" w:rsidTr="00846E06">
        <w:trPr>
          <w:trHeight w:val="567"/>
        </w:trPr>
        <w:tc>
          <w:tcPr>
            <w:tcW w:w="3369" w:type="dxa"/>
          </w:tcPr>
          <w:p w14:paraId="3E92A342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</w:rPr>
              <w:t>Name of the macro</w:t>
            </w:r>
          </w:p>
        </w:tc>
        <w:tc>
          <w:tcPr>
            <w:tcW w:w="6207" w:type="dxa"/>
          </w:tcPr>
          <w:p w14:paraId="1A8DFA83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70D0F" w:rsidRPr="00270D0F" w14:paraId="7E19345E" w14:textId="77777777" w:rsidTr="00846E06">
        <w:trPr>
          <w:trHeight w:val="567"/>
        </w:trPr>
        <w:tc>
          <w:tcPr>
            <w:tcW w:w="3369" w:type="dxa"/>
          </w:tcPr>
          <w:p w14:paraId="76DE81A9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</w:rPr>
              <w:t>Starting date of validation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434743354"/>
            <w:placeholder>
              <w:docPart w:val="7BC9F428A72F4081B9914A5839CEBA5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07" w:type="dxa"/>
              </w:tcPr>
              <w:p w14:paraId="51211B17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270D0F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>Click here to enter a date.</w:t>
                </w:r>
              </w:p>
            </w:tc>
          </w:sdtContent>
        </w:sdt>
      </w:tr>
      <w:tr w:rsidR="00270D0F" w:rsidRPr="00270D0F" w14:paraId="004917B6" w14:textId="77777777" w:rsidTr="00846E06">
        <w:trPr>
          <w:trHeight w:val="567"/>
        </w:trPr>
        <w:tc>
          <w:tcPr>
            <w:tcW w:w="3369" w:type="dxa"/>
          </w:tcPr>
          <w:p w14:paraId="27FAF362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</w:rPr>
              <w:t xml:space="preserve">SAS tester </w:t>
            </w:r>
          </w:p>
        </w:tc>
        <w:tc>
          <w:tcPr>
            <w:tcW w:w="6207" w:type="dxa"/>
          </w:tcPr>
          <w:p w14:paraId="6157CC65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70D0F" w:rsidRPr="00270D0F" w14:paraId="66959264" w14:textId="77777777" w:rsidTr="00846E06">
        <w:trPr>
          <w:trHeight w:val="567"/>
        </w:trPr>
        <w:tc>
          <w:tcPr>
            <w:tcW w:w="3369" w:type="dxa"/>
          </w:tcPr>
          <w:p w14:paraId="0F1F4C81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</w:rPr>
              <w:t>Study /datasets used for validation</w:t>
            </w:r>
          </w:p>
        </w:tc>
        <w:tc>
          <w:tcPr>
            <w:tcW w:w="6207" w:type="dxa"/>
          </w:tcPr>
          <w:p w14:paraId="3EC6AADC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BC84945" w14:textId="77777777" w:rsidR="00270D0F" w:rsidRPr="00761DC0" w:rsidRDefault="00270D0F" w:rsidP="00270D0F">
      <w:pPr>
        <w:rPr>
          <w:b/>
          <w:sz w:val="28"/>
        </w:rPr>
      </w:pPr>
    </w:p>
    <w:p w14:paraId="3DAF94A3" w14:textId="0C7D19F8" w:rsidR="00270D0F" w:rsidRPr="00270D0F" w:rsidRDefault="00270D0F" w:rsidP="00270D0F">
      <w:pPr>
        <w:rPr>
          <w:rFonts w:asciiTheme="minorHAnsi" w:hAnsiTheme="minorHAnsi" w:cstheme="minorHAnsi"/>
          <w:b/>
          <w:sz w:val="28"/>
        </w:rPr>
      </w:pPr>
      <w:r w:rsidRPr="00270D0F">
        <w:rPr>
          <w:rFonts w:asciiTheme="minorHAnsi" w:hAnsiTheme="minorHAnsi" w:cstheme="minorHAnsi"/>
          <w:b/>
          <w:sz w:val="28"/>
        </w:rPr>
        <w:t>WHITE BOX TESTING</w:t>
      </w:r>
      <w:r w:rsidRPr="00270D0F">
        <w:rPr>
          <w:rFonts w:asciiTheme="minorHAnsi" w:hAnsiTheme="minorHAnsi" w:cstheme="minorHAnsi"/>
          <w:b/>
          <w:sz w:val="28"/>
        </w:rPr>
        <w:br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86"/>
        <w:gridCol w:w="3960"/>
        <w:gridCol w:w="709"/>
        <w:gridCol w:w="708"/>
      </w:tblGrid>
      <w:tr w:rsidR="00270D0F" w:rsidRPr="00270D0F" w14:paraId="5F530752" w14:textId="77777777" w:rsidTr="00846E06">
        <w:trPr>
          <w:trHeight w:val="345"/>
          <w:tblHeader/>
        </w:trPr>
        <w:tc>
          <w:tcPr>
            <w:tcW w:w="42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3E61060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Date performed : </w:t>
            </w:r>
          </w:p>
          <w:p w14:paraId="7C0F0093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</w:tcPr>
          <w:p w14:paraId="6695EF1A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Database: 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2102A146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br/>
              <w:t>OK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7CF1B253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Not</w:t>
            </w:r>
            <w:r w:rsidRPr="00270D0F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br/>
              <w:t>OK</w:t>
            </w:r>
          </w:p>
        </w:tc>
      </w:tr>
      <w:tr w:rsidR="00270D0F" w:rsidRPr="00270D0F" w14:paraId="0F943CF8" w14:textId="77777777" w:rsidTr="00846E06">
        <w:trPr>
          <w:trHeight w:val="316"/>
        </w:trPr>
        <w:tc>
          <w:tcPr>
            <w:tcW w:w="9639" w:type="dxa"/>
            <w:gridSpan w:val="5"/>
            <w:tcBorders>
              <w:top w:val="single" w:sz="12" w:space="0" w:color="auto"/>
            </w:tcBorders>
          </w:tcPr>
          <w:p w14:paraId="0F4CC7A8" w14:textId="77777777" w:rsidR="00270D0F" w:rsidRPr="00270D0F" w:rsidRDefault="00270D0F" w:rsidP="00846E06">
            <w:pPr>
              <w:rPr>
                <w:rFonts w:asciiTheme="minorHAnsi" w:hAnsiTheme="minorHAnsi" w:cstheme="minorHAnsi"/>
                <w:color w:val="0000FF"/>
                <w:sz w:val="22"/>
                <w:szCs w:val="22"/>
                <w:lang w:val="en-GB"/>
              </w:rPr>
            </w:pPr>
          </w:p>
        </w:tc>
      </w:tr>
      <w:tr w:rsidR="00270D0F" w:rsidRPr="00270D0F" w14:paraId="12EA998F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44F3ADC4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Step A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535E1078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-1661065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5AAAA462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797802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5F7126CE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49AEF813" w14:textId="77777777" w:rsidTr="00846E06">
        <w:trPr>
          <w:trHeight w:val="525"/>
        </w:trPr>
        <w:tc>
          <w:tcPr>
            <w:tcW w:w="1276" w:type="dxa"/>
          </w:tcPr>
          <w:p w14:paraId="4D11CBEE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3EC94027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270D0F" w:rsidRPr="00270D0F" w14:paraId="0E74E611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586FDDEC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56A18B96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270D0F" w:rsidRPr="00270D0F" w14:paraId="77595D4E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35AAD538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Step B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75C2A446" w14:textId="77777777" w:rsidR="00270D0F" w:rsidRPr="00270D0F" w:rsidRDefault="00270D0F" w:rsidP="00846E0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144010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472516F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1649479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74EE5C57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261BAE36" w14:textId="77777777" w:rsidTr="00846E06">
        <w:trPr>
          <w:trHeight w:val="525"/>
        </w:trPr>
        <w:tc>
          <w:tcPr>
            <w:tcW w:w="1276" w:type="dxa"/>
          </w:tcPr>
          <w:p w14:paraId="3A5D6229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2B8B9D3B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270D0F" w:rsidRPr="00270D0F" w14:paraId="7AF21E52" w14:textId="77777777" w:rsidTr="00846E06">
        <w:trPr>
          <w:trHeight w:val="261"/>
        </w:trPr>
        <w:tc>
          <w:tcPr>
            <w:tcW w:w="1276" w:type="dxa"/>
            <w:tcBorders>
              <w:bottom w:val="single" w:sz="12" w:space="0" w:color="auto"/>
            </w:tcBorders>
          </w:tcPr>
          <w:p w14:paraId="0EF715ED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3810E370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270D0F" w:rsidRPr="00270D0F" w14:paraId="348F7500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35821970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Step C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5B16BBDF" w14:textId="77777777" w:rsidR="00270D0F" w:rsidRPr="00270D0F" w:rsidRDefault="00270D0F" w:rsidP="00846E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1162973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12324038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1673292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2CD64E88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55FF2D63" w14:textId="77777777" w:rsidTr="00846E06">
        <w:trPr>
          <w:trHeight w:val="525"/>
        </w:trPr>
        <w:tc>
          <w:tcPr>
            <w:tcW w:w="1276" w:type="dxa"/>
          </w:tcPr>
          <w:p w14:paraId="7E884050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4C18298F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270D0F" w:rsidRPr="00270D0F" w14:paraId="5C076D2B" w14:textId="77777777" w:rsidTr="00846E06">
        <w:trPr>
          <w:trHeight w:val="281"/>
        </w:trPr>
        <w:tc>
          <w:tcPr>
            <w:tcW w:w="1276" w:type="dxa"/>
            <w:tcBorders>
              <w:bottom w:val="single" w:sz="12" w:space="0" w:color="auto"/>
            </w:tcBorders>
          </w:tcPr>
          <w:p w14:paraId="397D1205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0E29289B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270D0F" w:rsidRPr="00270D0F" w14:paraId="1C718DD9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23F3E091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Step D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5DFADB43" w14:textId="77777777" w:rsidR="00270D0F" w:rsidRPr="00270D0F" w:rsidRDefault="00270D0F" w:rsidP="00846E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5099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7BBA893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id w:val="-1652281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3E2E975D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72433515" w14:textId="77777777" w:rsidTr="00846E06">
        <w:trPr>
          <w:trHeight w:val="525"/>
        </w:trPr>
        <w:tc>
          <w:tcPr>
            <w:tcW w:w="1276" w:type="dxa"/>
          </w:tcPr>
          <w:p w14:paraId="4B5B871D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115B2FBE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270D0F" w:rsidRPr="00270D0F" w14:paraId="272CCCCA" w14:textId="77777777" w:rsidTr="00846E06">
        <w:trPr>
          <w:trHeight w:val="275"/>
        </w:trPr>
        <w:tc>
          <w:tcPr>
            <w:tcW w:w="1276" w:type="dxa"/>
            <w:tcBorders>
              <w:bottom w:val="single" w:sz="12" w:space="0" w:color="auto"/>
            </w:tcBorders>
          </w:tcPr>
          <w:p w14:paraId="17585527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32C769A6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</w:tbl>
    <w:p w14:paraId="7CB91FCB" w14:textId="77777777" w:rsidR="00270D0F" w:rsidRPr="00761DC0" w:rsidRDefault="00270D0F" w:rsidP="00270D0F">
      <w:pPr>
        <w:rPr>
          <w:lang w:val="en-GB"/>
        </w:rPr>
      </w:pPr>
    </w:p>
    <w:p w14:paraId="726344DB" w14:textId="77777777" w:rsidR="00270D0F" w:rsidRDefault="00270D0F" w:rsidP="00270D0F">
      <w:pPr>
        <w:rPr>
          <w:rFonts w:asciiTheme="minorHAnsi" w:hAnsiTheme="minorHAnsi" w:cstheme="minorHAnsi"/>
          <w:smallCaps/>
          <w:sz w:val="28"/>
          <w:u w:val="single"/>
        </w:rPr>
      </w:pPr>
    </w:p>
    <w:p w14:paraId="6505BAB6" w14:textId="77777777" w:rsidR="00270D0F" w:rsidRPr="00270D0F" w:rsidRDefault="00270D0F" w:rsidP="00270D0F">
      <w:pPr>
        <w:rPr>
          <w:rFonts w:asciiTheme="minorHAnsi" w:hAnsiTheme="minorHAnsi" w:cstheme="minorHAnsi"/>
          <w:smallCaps/>
          <w:sz w:val="28"/>
          <w:u w:val="single"/>
        </w:rPr>
      </w:pPr>
      <w:r w:rsidRPr="00270D0F">
        <w:rPr>
          <w:rFonts w:asciiTheme="minorHAnsi" w:hAnsiTheme="minorHAnsi" w:cstheme="minorHAnsi"/>
          <w:smallCaps/>
          <w:sz w:val="28"/>
          <w:u w:val="single"/>
        </w:rPr>
        <w:lastRenderedPageBreak/>
        <w:t>General conclusion on white box testing:</w:t>
      </w:r>
    </w:p>
    <w:p w14:paraId="53B1DB22" w14:textId="77777777" w:rsidR="00270D0F" w:rsidRDefault="00270D0F" w:rsidP="00270D0F">
      <w:pPr>
        <w:rPr>
          <w:smallCaps/>
          <w:sz w:val="28"/>
          <w:u w:val="single"/>
        </w:rPr>
      </w:pPr>
    </w:p>
    <w:p w14:paraId="65558B01" w14:textId="77777777" w:rsidR="00270D0F" w:rsidRPr="004A2E32" w:rsidRDefault="00270D0F" w:rsidP="00270D0F">
      <w:pPr>
        <w:rPr>
          <w:smallCaps/>
          <w:sz w:val="28"/>
          <w:u w:val="single"/>
        </w:rPr>
      </w:pPr>
    </w:p>
    <w:p w14:paraId="27D8BDA6" w14:textId="77777777" w:rsidR="00270D0F" w:rsidRDefault="00270D0F" w:rsidP="00270D0F"/>
    <w:p w14:paraId="40F04180" w14:textId="77777777" w:rsidR="00270D0F" w:rsidRPr="00270D0F" w:rsidRDefault="00270D0F" w:rsidP="00270D0F">
      <w:pPr>
        <w:rPr>
          <w:rFonts w:asciiTheme="minorHAnsi" w:hAnsiTheme="minorHAnsi" w:cstheme="minorHAnsi"/>
          <w:b/>
          <w:sz w:val="28"/>
          <w:szCs w:val="28"/>
        </w:rPr>
      </w:pPr>
      <w:r w:rsidRPr="00270D0F">
        <w:rPr>
          <w:rFonts w:asciiTheme="minorHAnsi" w:hAnsiTheme="minorHAnsi" w:cstheme="minorHAnsi"/>
          <w:b/>
          <w:sz w:val="28"/>
          <w:szCs w:val="28"/>
        </w:rPr>
        <w:t>FOOL PROOF TESTING</w:t>
      </w:r>
    </w:p>
    <w:p w14:paraId="5C0DAE2E" w14:textId="77777777" w:rsidR="00270D0F" w:rsidRDefault="00270D0F" w:rsidP="00270D0F">
      <w:pPr>
        <w:rPr>
          <w:rFonts w:asciiTheme="minorHAnsi" w:hAnsiTheme="minorHAnsi" w:cstheme="minorHAnsi"/>
          <w:i/>
          <w:color w:val="808080" w:themeColor="background1" w:themeShade="80"/>
        </w:rPr>
      </w:pPr>
      <w:r w:rsidRPr="00270D0F">
        <w:rPr>
          <w:rFonts w:asciiTheme="minorHAnsi" w:hAnsiTheme="minorHAnsi" w:cstheme="minorHAnsi"/>
          <w:i/>
          <w:color w:val="808080" w:themeColor="background1" w:themeShade="80"/>
        </w:rPr>
        <w:t>Using the %validator macro test the macro parameters values, the SAS dataset (valid SAS name, existence, not empty,…) , SAS formats if needed,…</w:t>
      </w:r>
    </w:p>
    <w:p w14:paraId="3CF09529" w14:textId="77777777" w:rsidR="00270D0F" w:rsidRPr="00270D0F" w:rsidRDefault="00270D0F" w:rsidP="00270D0F">
      <w:pPr>
        <w:rPr>
          <w:rFonts w:asciiTheme="minorHAnsi" w:hAnsiTheme="minorHAnsi" w:cstheme="minorHAnsi"/>
          <w:i/>
          <w:color w:val="808080" w:themeColor="background1" w:themeShade="8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86"/>
        <w:gridCol w:w="3960"/>
        <w:gridCol w:w="709"/>
        <w:gridCol w:w="708"/>
      </w:tblGrid>
      <w:tr w:rsidR="00270D0F" w:rsidRPr="00270D0F" w14:paraId="35426FF8" w14:textId="77777777" w:rsidTr="00846E06">
        <w:trPr>
          <w:trHeight w:val="345"/>
          <w:tblHeader/>
        </w:trPr>
        <w:tc>
          <w:tcPr>
            <w:tcW w:w="42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3DFFD05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lang w:val="en-GB"/>
              </w:rPr>
              <w:t xml:space="preserve">Date performed : </w:t>
            </w:r>
          </w:p>
          <w:p w14:paraId="12FA6849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</w:tcPr>
          <w:p w14:paraId="2B7F663A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lang w:val="en-GB"/>
              </w:rPr>
              <w:t xml:space="preserve">Database: 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51819144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lang w:val="en-GB"/>
              </w:rPr>
              <w:br/>
              <w:t>OK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72AEC181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270D0F">
              <w:rPr>
                <w:rFonts w:asciiTheme="minorHAnsi" w:hAnsiTheme="minorHAnsi" w:cstheme="minorHAnsi"/>
                <w:b/>
                <w:lang w:val="en-GB"/>
              </w:rPr>
              <w:t>Not</w:t>
            </w:r>
            <w:r w:rsidRPr="00270D0F">
              <w:rPr>
                <w:rFonts w:asciiTheme="minorHAnsi" w:hAnsiTheme="minorHAnsi" w:cstheme="minorHAnsi"/>
                <w:b/>
                <w:lang w:val="en-GB"/>
              </w:rPr>
              <w:br/>
              <w:t>OK</w:t>
            </w:r>
          </w:p>
        </w:tc>
      </w:tr>
      <w:tr w:rsidR="00270D0F" w:rsidRPr="00270D0F" w14:paraId="1534F428" w14:textId="77777777" w:rsidTr="00846E06">
        <w:trPr>
          <w:trHeight w:val="316"/>
        </w:trPr>
        <w:tc>
          <w:tcPr>
            <w:tcW w:w="9639" w:type="dxa"/>
            <w:gridSpan w:val="5"/>
            <w:tcBorders>
              <w:top w:val="single" w:sz="12" w:space="0" w:color="auto"/>
            </w:tcBorders>
          </w:tcPr>
          <w:p w14:paraId="50CE4B8B" w14:textId="77777777" w:rsidR="00270D0F" w:rsidRPr="00270D0F" w:rsidRDefault="00270D0F" w:rsidP="00846E06">
            <w:pPr>
              <w:rPr>
                <w:rFonts w:asciiTheme="minorHAnsi" w:hAnsiTheme="minorHAnsi" w:cstheme="minorHAnsi"/>
                <w:color w:val="0000FF"/>
                <w:lang w:val="en-GB"/>
              </w:rPr>
            </w:pPr>
            <w:r w:rsidRPr="00270D0F">
              <w:rPr>
                <w:rFonts w:asciiTheme="minorHAnsi" w:hAnsiTheme="minorHAnsi" w:cstheme="minorHAnsi"/>
                <w:color w:val="0000FF"/>
                <w:lang w:val="en-GB"/>
              </w:rPr>
              <w:t>REQUIRED PARAMETERS</w:t>
            </w:r>
          </w:p>
        </w:tc>
      </w:tr>
      <w:tr w:rsidR="00270D0F" w:rsidRPr="00270D0F" w14:paraId="40749E1C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2B876226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 1=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03CD0774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205901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6BA390BB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123867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7CF43A7C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70C6B100" w14:textId="77777777" w:rsidTr="00846E06">
        <w:trPr>
          <w:trHeight w:val="525"/>
        </w:trPr>
        <w:tc>
          <w:tcPr>
            <w:tcW w:w="1276" w:type="dxa"/>
          </w:tcPr>
          <w:p w14:paraId="54E263C6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0C1A8756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43DE0D8F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11814723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2792C00A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5E6BB7C5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38BAFD31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 2=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78901D42" w14:textId="77777777" w:rsidR="00270D0F" w:rsidRPr="00270D0F" w:rsidRDefault="00270D0F" w:rsidP="00846E0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80096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4BBF72B9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1166475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0AA105E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6935FF09" w14:textId="77777777" w:rsidTr="00846E06">
        <w:trPr>
          <w:trHeight w:val="525"/>
        </w:trPr>
        <w:tc>
          <w:tcPr>
            <w:tcW w:w="1276" w:type="dxa"/>
          </w:tcPr>
          <w:p w14:paraId="6575E664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771484C2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60BBC235" w14:textId="77777777" w:rsidTr="00846E06">
        <w:trPr>
          <w:trHeight w:val="261"/>
        </w:trPr>
        <w:tc>
          <w:tcPr>
            <w:tcW w:w="1276" w:type="dxa"/>
            <w:tcBorders>
              <w:bottom w:val="single" w:sz="12" w:space="0" w:color="auto"/>
            </w:tcBorders>
          </w:tcPr>
          <w:p w14:paraId="5785E026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45F4F084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2931E566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1E164552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PRM3=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576E1B00" w14:textId="77777777" w:rsidR="00270D0F" w:rsidRPr="00270D0F" w:rsidRDefault="00270D0F" w:rsidP="00846E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244614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360EC26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487635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6F4445AD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76454724" w14:textId="77777777" w:rsidTr="00846E06">
        <w:trPr>
          <w:trHeight w:val="525"/>
        </w:trPr>
        <w:tc>
          <w:tcPr>
            <w:tcW w:w="1276" w:type="dxa"/>
          </w:tcPr>
          <w:p w14:paraId="7A3A54F1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2AD9880E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7B3574B2" w14:textId="77777777" w:rsidTr="00846E06">
        <w:trPr>
          <w:trHeight w:val="281"/>
        </w:trPr>
        <w:tc>
          <w:tcPr>
            <w:tcW w:w="1276" w:type="dxa"/>
            <w:tcBorders>
              <w:bottom w:val="single" w:sz="12" w:space="0" w:color="auto"/>
            </w:tcBorders>
          </w:tcPr>
          <w:p w14:paraId="5AC729E9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259FB6D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0745410E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4CCACBC5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PRM4=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1AF82F31" w14:textId="77777777" w:rsidR="00270D0F" w:rsidRPr="00270D0F" w:rsidRDefault="00270D0F" w:rsidP="00846E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88587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3E37307C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1901581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664BDC09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44F2A300" w14:textId="77777777" w:rsidTr="00846E06">
        <w:trPr>
          <w:trHeight w:val="525"/>
        </w:trPr>
        <w:tc>
          <w:tcPr>
            <w:tcW w:w="1276" w:type="dxa"/>
          </w:tcPr>
          <w:p w14:paraId="06DD6C4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778F065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3E6441D7" w14:textId="77777777" w:rsidTr="00846E06">
        <w:trPr>
          <w:trHeight w:val="275"/>
        </w:trPr>
        <w:tc>
          <w:tcPr>
            <w:tcW w:w="1276" w:type="dxa"/>
            <w:tcBorders>
              <w:bottom w:val="single" w:sz="12" w:space="0" w:color="auto"/>
            </w:tcBorders>
          </w:tcPr>
          <w:p w14:paraId="2B6412CA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3931966A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446F780B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273EAD1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PRM5=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2A826ED2" w14:textId="77777777" w:rsidR="00270D0F" w:rsidRPr="00270D0F" w:rsidRDefault="00270D0F" w:rsidP="00846E0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1939512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68E23B9D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2086059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4A15E142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5089522E" w14:textId="77777777" w:rsidTr="00846E06">
        <w:trPr>
          <w:trHeight w:val="525"/>
        </w:trPr>
        <w:tc>
          <w:tcPr>
            <w:tcW w:w="1276" w:type="dxa"/>
          </w:tcPr>
          <w:p w14:paraId="035D1A6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25C9FA05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7F1510F0" w14:textId="77777777" w:rsidTr="00846E06">
        <w:trPr>
          <w:trHeight w:val="275"/>
        </w:trPr>
        <w:tc>
          <w:tcPr>
            <w:tcW w:w="1276" w:type="dxa"/>
            <w:tcBorders>
              <w:bottom w:val="single" w:sz="12" w:space="0" w:color="auto"/>
            </w:tcBorders>
          </w:tcPr>
          <w:p w14:paraId="3F2289AD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2B0878F5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0403236D" w14:textId="77777777" w:rsidTr="00846E06">
        <w:trPr>
          <w:trHeight w:val="316"/>
        </w:trPr>
        <w:tc>
          <w:tcPr>
            <w:tcW w:w="9639" w:type="dxa"/>
            <w:gridSpan w:val="5"/>
            <w:tcBorders>
              <w:top w:val="single" w:sz="12" w:space="0" w:color="auto"/>
            </w:tcBorders>
          </w:tcPr>
          <w:p w14:paraId="6637C165" w14:textId="77777777" w:rsidR="00270D0F" w:rsidRPr="00270D0F" w:rsidRDefault="00270D0F" w:rsidP="00846E06">
            <w:pPr>
              <w:rPr>
                <w:rFonts w:asciiTheme="minorHAnsi" w:hAnsiTheme="minorHAnsi" w:cstheme="minorHAnsi"/>
                <w:color w:val="0000FF"/>
                <w:lang w:val="en-GB"/>
              </w:rPr>
            </w:pPr>
            <w:r w:rsidRPr="00270D0F">
              <w:rPr>
                <w:rFonts w:asciiTheme="minorHAnsi" w:hAnsiTheme="minorHAnsi" w:cstheme="minorHAnsi"/>
                <w:color w:val="0000FF"/>
                <w:lang w:val="en-GB"/>
              </w:rPr>
              <w:t>YES/NO  PARAMETERS</w:t>
            </w:r>
          </w:p>
        </w:tc>
      </w:tr>
      <w:tr w:rsidR="00270D0F" w:rsidRPr="00270D0F" w14:paraId="1224F7A4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0772B70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PRM1=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56E39A39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74673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74A05605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1194305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4610EB70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7D036078" w14:textId="77777777" w:rsidTr="00846E06">
        <w:trPr>
          <w:trHeight w:val="525"/>
        </w:trPr>
        <w:tc>
          <w:tcPr>
            <w:tcW w:w="1276" w:type="dxa"/>
          </w:tcPr>
          <w:p w14:paraId="2F3CFACA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516DD14D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6B20A9E9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0598D236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52C50369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03D8C358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5F233685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PRM2=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64EF754A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158163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5173841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1351225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579ED831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1B5C215B" w14:textId="77777777" w:rsidTr="00846E06">
        <w:trPr>
          <w:trHeight w:val="525"/>
        </w:trPr>
        <w:tc>
          <w:tcPr>
            <w:tcW w:w="1276" w:type="dxa"/>
          </w:tcPr>
          <w:p w14:paraId="2DCABDE5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55E3B32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50D24E3D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38785928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7C0116BD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50ADF7E0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2F10647C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lastRenderedPageBreak/>
              <w:t>PRM3=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22EBB939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1103101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482D80D2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212426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14B3CC36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41ABAC7D" w14:textId="77777777" w:rsidTr="00846E06">
        <w:trPr>
          <w:trHeight w:val="525"/>
        </w:trPr>
        <w:tc>
          <w:tcPr>
            <w:tcW w:w="1276" w:type="dxa"/>
          </w:tcPr>
          <w:p w14:paraId="3D0B386C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72805E39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3A323C30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720513F2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47DB1144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32E1A8E4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343BD927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PRM4=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77066D3B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42708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4C9955E3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955904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3180BD0F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714FA24E" w14:textId="77777777" w:rsidTr="00846E06">
        <w:trPr>
          <w:trHeight w:val="525"/>
        </w:trPr>
        <w:tc>
          <w:tcPr>
            <w:tcW w:w="1276" w:type="dxa"/>
          </w:tcPr>
          <w:p w14:paraId="1618EE66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557E820A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7DB2AD1C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17128106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3BEC923B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1CBBA7B3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4AA7F68B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PRM5=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28AA179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226880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20573D8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407228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4DDFC5FF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5D4AB3D0" w14:textId="77777777" w:rsidTr="00846E06">
        <w:trPr>
          <w:trHeight w:val="525"/>
        </w:trPr>
        <w:tc>
          <w:tcPr>
            <w:tcW w:w="1276" w:type="dxa"/>
          </w:tcPr>
          <w:p w14:paraId="661D2C42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0837BC97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717539FA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15E10CEE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75B9BC2E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1FD2C373" w14:textId="77777777" w:rsidTr="00846E06">
        <w:trPr>
          <w:trHeight w:val="338"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393E2308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color w:val="0000FF"/>
                <w:lang w:val="en-GB"/>
              </w:rPr>
              <w:t>NUMERICAL  PARAMETERS (integer, in a range of values, acceptable value)</w:t>
            </w:r>
          </w:p>
        </w:tc>
      </w:tr>
      <w:tr w:rsidR="00270D0F" w:rsidRPr="00270D0F" w14:paraId="72BDAEF6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73A0C89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PRM1=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7A3B9946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880940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5B740598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49709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0D07791B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62BE6A93" w14:textId="77777777" w:rsidTr="00846E06">
        <w:trPr>
          <w:trHeight w:val="525"/>
        </w:trPr>
        <w:tc>
          <w:tcPr>
            <w:tcW w:w="1276" w:type="dxa"/>
          </w:tcPr>
          <w:p w14:paraId="71EE0F5F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54D0A107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3FEDCFFB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3E0B6BDC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5735A452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398A21A6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2150A322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PRM2=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2D8F05C0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14236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62DC6BA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1333569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3D1A6B10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7963D4F9" w14:textId="77777777" w:rsidTr="00846E06">
        <w:trPr>
          <w:trHeight w:val="525"/>
        </w:trPr>
        <w:tc>
          <w:tcPr>
            <w:tcW w:w="1276" w:type="dxa"/>
          </w:tcPr>
          <w:p w14:paraId="0339B92C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5881749F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7DA9B92A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05EE43CE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20ABE62B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40E904AA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73316D47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PRM3=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4A3A21B9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85668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332C8376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765076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4DBC03C2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687237D4" w14:textId="77777777" w:rsidTr="00846E06">
        <w:trPr>
          <w:trHeight w:val="525"/>
        </w:trPr>
        <w:tc>
          <w:tcPr>
            <w:tcW w:w="1276" w:type="dxa"/>
          </w:tcPr>
          <w:p w14:paraId="4664C9C5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239D6681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41D0ADF0" w14:textId="77777777" w:rsidTr="00846E06">
        <w:trPr>
          <w:trHeight w:val="338"/>
        </w:trPr>
        <w:tc>
          <w:tcPr>
            <w:tcW w:w="1276" w:type="dxa"/>
            <w:tcBorders>
              <w:bottom w:val="single" w:sz="12" w:space="0" w:color="auto"/>
            </w:tcBorders>
          </w:tcPr>
          <w:p w14:paraId="00D4BF79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  <w:tcBorders>
              <w:bottom w:val="single" w:sz="12" w:space="0" w:color="auto"/>
            </w:tcBorders>
          </w:tcPr>
          <w:p w14:paraId="7CC2374E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09CB26F2" w14:textId="77777777" w:rsidTr="00846E06">
        <w:trPr>
          <w:trHeight w:val="338"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7DADA620" w14:textId="77777777" w:rsidR="00270D0F" w:rsidRPr="00270D0F" w:rsidRDefault="00270D0F" w:rsidP="00846E06">
            <w:pPr>
              <w:rPr>
                <w:rFonts w:asciiTheme="minorHAnsi" w:hAnsiTheme="minorHAnsi" w:cstheme="minorHAnsi"/>
                <w:color w:val="0000FF"/>
                <w:lang w:val="en-GB"/>
              </w:rPr>
            </w:pPr>
            <w:r w:rsidRPr="00270D0F">
              <w:rPr>
                <w:rFonts w:asciiTheme="minorHAnsi" w:hAnsiTheme="minorHAnsi" w:cstheme="minorHAnsi"/>
                <w:color w:val="0000FF"/>
                <w:lang w:val="en-GB"/>
              </w:rPr>
              <w:t>SAS DATASET (existence, not empty, valid SAS name,…)</w:t>
            </w:r>
          </w:p>
        </w:tc>
      </w:tr>
      <w:tr w:rsidR="00270D0F" w:rsidRPr="00270D0F" w14:paraId="0248ED58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51A1B50E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DATA=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43ABBB31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*Dataset must exist</w:t>
            </w:r>
          </w:p>
          <w:p w14:paraId="2E39303A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*Dataset must contain data</w:t>
            </w:r>
          </w:p>
          <w:p w14:paraId="62FBEA59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* DATA= must refer to a valid SAS name</w:t>
            </w: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131761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755A4AE5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346062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23F828FB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586F0DDE" w14:textId="77777777" w:rsidTr="00846E06">
        <w:trPr>
          <w:trHeight w:val="525"/>
        </w:trPr>
        <w:tc>
          <w:tcPr>
            <w:tcW w:w="1276" w:type="dxa"/>
          </w:tcPr>
          <w:p w14:paraId="42C5F95F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3FFC9864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77A9D9A0" w14:textId="77777777" w:rsidTr="00846E06">
        <w:trPr>
          <w:trHeight w:val="338"/>
        </w:trPr>
        <w:tc>
          <w:tcPr>
            <w:tcW w:w="1276" w:type="dxa"/>
          </w:tcPr>
          <w:p w14:paraId="3773D9D0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</w:tcPr>
          <w:p w14:paraId="7277C412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35349B43" w14:textId="77777777" w:rsidTr="00846E06">
        <w:trPr>
          <w:trHeight w:val="338"/>
        </w:trPr>
        <w:tc>
          <w:tcPr>
            <w:tcW w:w="9639" w:type="dxa"/>
            <w:gridSpan w:val="5"/>
            <w:tcBorders>
              <w:bottom w:val="single" w:sz="12" w:space="0" w:color="auto"/>
            </w:tcBorders>
          </w:tcPr>
          <w:p w14:paraId="4A0ECF54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color w:val="0000FF"/>
                <w:lang w:val="en-GB"/>
              </w:rPr>
              <w:t>SAS VARIABLE (Parameter refers to a variable that must exist, be a numeric/character variable, have an associated format)</w:t>
            </w:r>
          </w:p>
        </w:tc>
      </w:tr>
      <w:tr w:rsidR="00270D0F" w:rsidRPr="00270D0F" w14:paraId="1836DB74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3E3539B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PRM1=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1AF35222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  <w:p w14:paraId="03A2AE7C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275481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130C6D24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161994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5EC3CA5B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153EDCC5" w14:textId="77777777" w:rsidTr="00846E06">
        <w:trPr>
          <w:trHeight w:val="525"/>
        </w:trPr>
        <w:tc>
          <w:tcPr>
            <w:tcW w:w="1276" w:type="dxa"/>
          </w:tcPr>
          <w:p w14:paraId="0B8DB52E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566C567D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160D259B" w14:textId="77777777" w:rsidTr="00846E06">
        <w:trPr>
          <w:trHeight w:val="338"/>
        </w:trPr>
        <w:tc>
          <w:tcPr>
            <w:tcW w:w="1276" w:type="dxa"/>
          </w:tcPr>
          <w:p w14:paraId="27A81F80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lastRenderedPageBreak/>
              <w:t>Action</w:t>
            </w:r>
          </w:p>
        </w:tc>
        <w:tc>
          <w:tcPr>
            <w:tcW w:w="8363" w:type="dxa"/>
            <w:gridSpan w:val="4"/>
          </w:tcPr>
          <w:p w14:paraId="77CD323C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1FB0981A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11685DE3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PRM2=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6BE6983E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  <w:p w14:paraId="086B6702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-323810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1B5B5B2C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96536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1AC5573E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5F94762A" w14:textId="77777777" w:rsidTr="00846E06">
        <w:trPr>
          <w:trHeight w:val="525"/>
        </w:trPr>
        <w:tc>
          <w:tcPr>
            <w:tcW w:w="1276" w:type="dxa"/>
          </w:tcPr>
          <w:p w14:paraId="54C7E839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1424B730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7868F764" w14:textId="77777777" w:rsidTr="00846E06">
        <w:trPr>
          <w:trHeight w:val="338"/>
        </w:trPr>
        <w:tc>
          <w:tcPr>
            <w:tcW w:w="1276" w:type="dxa"/>
          </w:tcPr>
          <w:p w14:paraId="5D861F45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</w:tcPr>
          <w:p w14:paraId="7D6A7720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  <w:tr w:rsidR="00270D0F" w:rsidRPr="00270D0F" w14:paraId="0765BDB0" w14:textId="77777777" w:rsidTr="00846E06">
        <w:trPr>
          <w:trHeight w:val="705"/>
        </w:trPr>
        <w:tc>
          <w:tcPr>
            <w:tcW w:w="1276" w:type="dxa"/>
            <w:tcBorders>
              <w:top w:val="single" w:sz="12" w:space="0" w:color="auto"/>
            </w:tcBorders>
          </w:tcPr>
          <w:p w14:paraId="6DE79F67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PRM3=</w:t>
            </w:r>
          </w:p>
        </w:tc>
        <w:tc>
          <w:tcPr>
            <w:tcW w:w="6946" w:type="dxa"/>
            <w:gridSpan w:val="2"/>
            <w:tcBorders>
              <w:top w:val="single" w:sz="12" w:space="0" w:color="auto"/>
            </w:tcBorders>
          </w:tcPr>
          <w:p w14:paraId="69DB17CB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  <w:p w14:paraId="152CBDCF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1951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12" w:space="0" w:color="auto"/>
                </w:tcBorders>
              </w:tcPr>
              <w:p w14:paraId="707A79B9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48"/>
              <w:szCs w:val="48"/>
              <w:lang w:val="en-GB"/>
            </w:rPr>
            <w:id w:val="322859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12" w:space="0" w:color="auto"/>
                </w:tcBorders>
              </w:tcPr>
              <w:p w14:paraId="259CB202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  <w:sz w:val="48"/>
                    <w:szCs w:val="48"/>
                    <w:lang w:val="en-GB"/>
                  </w:rPr>
                </w:pPr>
                <w:r w:rsidRPr="00270D0F">
                  <w:rPr>
                    <w:rFonts w:ascii="MS Gothic" w:eastAsia="MS Gothic" w:hAnsi="MS Gothic" w:cs="MS Gothic" w:hint="eastAsia"/>
                    <w:sz w:val="48"/>
                    <w:szCs w:val="48"/>
                    <w:lang w:val="en-GB"/>
                  </w:rPr>
                  <w:t>☐</w:t>
                </w:r>
              </w:p>
            </w:tc>
          </w:sdtContent>
        </w:sdt>
      </w:tr>
      <w:tr w:rsidR="00270D0F" w:rsidRPr="00270D0F" w14:paraId="7A7FA355" w14:textId="77777777" w:rsidTr="00846E06">
        <w:trPr>
          <w:trHeight w:val="525"/>
        </w:trPr>
        <w:tc>
          <w:tcPr>
            <w:tcW w:w="1276" w:type="dxa"/>
          </w:tcPr>
          <w:p w14:paraId="652ABCF0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  <w:r w:rsidRPr="00270D0F">
              <w:rPr>
                <w:rFonts w:asciiTheme="minorHAnsi" w:hAnsiTheme="minorHAnsi" w:cstheme="minorHAnsi"/>
                <w:lang w:val="en-GB"/>
              </w:rPr>
              <w:t>Comments</w:t>
            </w:r>
          </w:p>
        </w:tc>
        <w:tc>
          <w:tcPr>
            <w:tcW w:w="8363" w:type="dxa"/>
            <w:gridSpan w:val="4"/>
          </w:tcPr>
          <w:p w14:paraId="339F1F47" w14:textId="77777777" w:rsidR="00270D0F" w:rsidRPr="00270D0F" w:rsidRDefault="00270D0F" w:rsidP="00846E0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270D0F" w:rsidRPr="00270D0F" w14:paraId="5D24EF5A" w14:textId="77777777" w:rsidTr="00846E06">
        <w:trPr>
          <w:trHeight w:val="338"/>
        </w:trPr>
        <w:tc>
          <w:tcPr>
            <w:tcW w:w="1276" w:type="dxa"/>
          </w:tcPr>
          <w:p w14:paraId="0DA9EB18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  <w:r w:rsidRPr="00270D0F">
              <w:rPr>
                <w:rFonts w:asciiTheme="minorHAnsi" w:hAnsiTheme="minorHAnsi" w:cstheme="minorHAnsi"/>
                <w:i/>
                <w:lang w:val="en-GB"/>
              </w:rPr>
              <w:t>Action</w:t>
            </w:r>
          </w:p>
        </w:tc>
        <w:tc>
          <w:tcPr>
            <w:tcW w:w="8363" w:type="dxa"/>
            <w:gridSpan w:val="4"/>
          </w:tcPr>
          <w:p w14:paraId="4AACAAE5" w14:textId="77777777" w:rsidR="00270D0F" w:rsidRPr="00270D0F" w:rsidRDefault="00270D0F" w:rsidP="00846E06">
            <w:pPr>
              <w:rPr>
                <w:rFonts w:asciiTheme="minorHAnsi" w:hAnsiTheme="minorHAnsi" w:cstheme="minorHAnsi"/>
                <w:i/>
                <w:lang w:val="en-GB"/>
              </w:rPr>
            </w:pPr>
          </w:p>
        </w:tc>
      </w:tr>
    </w:tbl>
    <w:p w14:paraId="6CFF3991" w14:textId="77777777" w:rsidR="00270D0F" w:rsidRDefault="00270D0F" w:rsidP="00270D0F">
      <w:pPr>
        <w:rPr>
          <w:lang w:val="en-GB"/>
        </w:rPr>
      </w:pPr>
    </w:p>
    <w:p w14:paraId="165062C5" w14:textId="77777777" w:rsidR="00270D0F" w:rsidRPr="00270D0F" w:rsidRDefault="00270D0F" w:rsidP="00270D0F">
      <w:pPr>
        <w:rPr>
          <w:rFonts w:asciiTheme="minorHAnsi" w:hAnsiTheme="minorHAnsi" w:cstheme="minorHAnsi"/>
          <w:smallCaps/>
          <w:sz w:val="28"/>
          <w:u w:val="single"/>
        </w:rPr>
      </w:pPr>
      <w:r w:rsidRPr="00270D0F">
        <w:rPr>
          <w:rFonts w:asciiTheme="minorHAnsi" w:hAnsiTheme="minorHAnsi" w:cstheme="minorHAnsi"/>
          <w:smallCaps/>
          <w:sz w:val="28"/>
          <w:u w:val="single"/>
        </w:rPr>
        <w:t>General conclusion on fool proof testing:</w:t>
      </w:r>
    </w:p>
    <w:p w14:paraId="24E9D30B" w14:textId="77777777" w:rsidR="00270D0F" w:rsidRPr="00F60435" w:rsidRDefault="00270D0F" w:rsidP="00270D0F"/>
    <w:p w14:paraId="58AC1C98" w14:textId="77777777" w:rsidR="00270D0F" w:rsidRDefault="00270D0F" w:rsidP="00270D0F">
      <w:pPr>
        <w:rPr>
          <w:b/>
          <w:sz w:val="28"/>
        </w:rPr>
      </w:pPr>
    </w:p>
    <w:p w14:paraId="5DD1E8E4" w14:textId="77777777" w:rsidR="00270D0F" w:rsidRDefault="00270D0F" w:rsidP="00270D0F">
      <w:pPr>
        <w:rPr>
          <w:b/>
          <w:sz w:val="28"/>
        </w:rPr>
      </w:pPr>
    </w:p>
    <w:p w14:paraId="58E06A1D" w14:textId="77777777" w:rsidR="00270D0F" w:rsidRDefault="00270D0F" w:rsidP="00270D0F">
      <w:pPr>
        <w:rPr>
          <w:b/>
          <w:sz w:val="28"/>
        </w:rPr>
      </w:pPr>
    </w:p>
    <w:p w14:paraId="39521EAB" w14:textId="0B388D2B" w:rsidR="00270D0F" w:rsidRDefault="00270D0F" w:rsidP="00270D0F">
      <w:pPr>
        <w:rPr>
          <w:b/>
          <w:sz w:val="28"/>
        </w:rPr>
      </w:pPr>
    </w:p>
    <w:p w14:paraId="1E6F5F83" w14:textId="138C72A1" w:rsidR="00270D0F" w:rsidRPr="00270D0F" w:rsidRDefault="00270D0F" w:rsidP="00270D0F">
      <w:pPr>
        <w:rPr>
          <w:rFonts w:asciiTheme="minorHAnsi" w:hAnsiTheme="minorHAnsi" w:cstheme="minorHAnsi"/>
          <w:b/>
          <w:sz w:val="28"/>
        </w:rPr>
      </w:pPr>
      <w:r w:rsidRPr="00270D0F">
        <w:rPr>
          <w:rFonts w:asciiTheme="minorHAnsi" w:hAnsiTheme="minorHAnsi" w:cstheme="minorHAnsi"/>
          <w:b/>
          <w:sz w:val="28"/>
        </w:rPr>
        <w:t>OTHER CHECKS</w:t>
      </w:r>
      <w:r w:rsidRPr="00270D0F">
        <w:rPr>
          <w:rFonts w:asciiTheme="minorHAnsi" w:hAnsiTheme="minorHAnsi" w:cstheme="minorHAnsi"/>
          <w:b/>
          <w:sz w:val="28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3823"/>
        <w:gridCol w:w="1756"/>
        <w:gridCol w:w="2989"/>
      </w:tblGrid>
      <w:tr w:rsidR="00270D0F" w:rsidRPr="00270D0F" w14:paraId="51BEE262" w14:textId="77777777" w:rsidTr="00846E06">
        <w:tc>
          <w:tcPr>
            <w:tcW w:w="784" w:type="pct"/>
          </w:tcPr>
          <w:p w14:paraId="31AFF2D1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270D0F">
              <w:rPr>
                <w:rFonts w:asciiTheme="minorHAnsi" w:hAnsiTheme="minorHAnsi" w:cstheme="minorHAnsi"/>
                <w:b/>
                <w:sz w:val="24"/>
              </w:rPr>
              <w:t>Title</w:t>
            </w:r>
          </w:p>
        </w:tc>
        <w:tc>
          <w:tcPr>
            <w:tcW w:w="1881" w:type="pct"/>
          </w:tcPr>
          <w:p w14:paraId="460307AE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270D0F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864" w:type="pct"/>
          </w:tcPr>
          <w:p w14:paraId="7D4A6A2F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270D0F">
              <w:rPr>
                <w:rFonts w:asciiTheme="minorHAnsi" w:hAnsiTheme="minorHAnsi" w:cstheme="minorHAnsi"/>
                <w:b/>
                <w:sz w:val="24"/>
              </w:rPr>
              <w:t>Importance</w:t>
            </w:r>
          </w:p>
        </w:tc>
        <w:tc>
          <w:tcPr>
            <w:tcW w:w="1471" w:type="pct"/>
          </w:tcPr>
          <w:p w14:paraId="2AD89452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270D0F">
              <w:rPr>
                <w:rFonts w:asciiTheme="minorHAnsi" w:hAnsiTheme="minorHAnsi" w:cstheme="minorHAnsi"/>
                <w:b/>
                <w:sz w:val="24"/>
              </w:rPr>
              <w:t>Comments</w:t>
            </w:r>
          </w:p>
        </w:tc>
      </w:tr>
      <w:tr w:rsidR="00270D0F" w:rsidRPr="00270D0F" w14:paraId="41AA559B" w14:textId="77777777" w:rsidTr="00846E06">
        <w:tc>
          <w:tcPr>
            <w:tcW w:w="784" w:type="pct"/>
          </w:tcPr>
          <w:p w14:paraId="22FFA637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SOURCE CODE</w:t>
            </w:r>
          </w:p>
        </w:tc>
        <w:tc>
          <w:tcPr>
            <w:tcW w:w="1881" w:type="pct"/>
          </w:tcPr>
          <w:p w14:paraId="449852F0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The source code is optimally written without obvious mistakes. The macro aborts without producing result in case of issue.</w:t>
            </w:r>
          </w:p>
        </w:tc>
        <w:sdt>
          <w:sdtPr>
            <w:rPr>
              <w:rFonts w:asciiTheme="minorHAnsi" w:hAnsiTheme="minorHAnsi" w:cstheme="minorHAnsi"/>
            </w:rPr>
            <w:id w:val="-2025861685"/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864" w:type="pct"/>
              </w:tcPr>
              <w:p w14:paraId="22B29B8E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</w:rPr>
                </w:pPr>
                <w:r w:rsidRPr="00270D0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1471" w:type="pct"/>
          </w:tcPr>
          <w:p w14:paraId="39064C4F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</w:p>
        </w:tc>
      </w:tr>
      <w:tr w:rsidR="00270D0F" w:rsidRPr="00270D0F" w14:paraId="005BC872" w14:textId="77777777" w:rsidTr="00846E06">
        <w:tc>
          <w:tcPr>
            <w:tcW w:w="784" w:type="pct"/>
          </w:tcPr>
          <w:p w14:paraId="3EA2EC28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OUTPUT LAYOUT</w:t>
            </w:r>
          </w:p>
        </w:tc>
        <w:tc>
          <w:tcPr>
            <w:tcW w:w="1881" w:type="pct"/>
          </w:tcPr>
          <w:p w14:paraId="0B4A9400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The layout of output fits the requirement for this macro.</w:t>
            </w:r>
          </w:p>
        </w:tc>
        <w:sdt>
          <w:sdtPr>
            <w:rPr>
              <w:rFonts w:asciiTheme="minorHAnsi" w:hAnsiTheme="minorHAnsi" w:cstheme="minorHAnsi"/>
              <w:color w:val="808080"/>
            </w:rPr>
            <w:alias w:val="Importance"/>
            <w:tag w:val="Importance"/>
            <w:id w:val="-1951469899"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864" w:type="pct"/>
              </w:tcPr>
              <w:p w14:paraId="471C72D5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</w:rPr>
                </w:pPr>
                <w:r w:rsidRPr="00270D0F">
                  <w:rPr>
                    <w:rFonts w:asciiTheme="minorHAnsi" w:hAnsiTheme="minorHAnsi" w:cstheme="minorHAnsi"/>
                    <w:color w:val="808080"/>
                  </w:rPr>
                  <w:t>Choose an item.</w:t>
                </w:r>
              </w:p>
            </w:tc>
          </w:sdtContent>
        </w:sdt>
        <w:tc>
          <w:tcPr>
            <w:tcW w:w="1471" w:type="pct"/>
          </w:tcPr>
          <w:p w14:paraId="296E1D03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</w:p>
        </w:tc>
      </w:tr>
      <w:tr w:rsidR="00270D0F" w:rsidRPr="00270D0F" w14:paraId="46282A30" w14:textId="77777777" w:rsidTr="00846E06">
        <w:tc>
          <w:tcPr>
            <w:tcW w:w="784" w:type="pct"/>
          </w:tcPr>
          <w:p w14:paraId="5C257469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LOG FILE</w:t>
            </w:r>
          </w:p>
        </w:tc>
        <w:tc>
          <w:tcPr>
            <w:tcW w:w="1881" w:type="pct"/>
          </w:tcPr>
          <w:p w14:paraId="23EFC66D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The log file is clear and readable. Errors and warnings are easy to catch up.</w:t>
            </w:r>
          </w:p>
        </w:tc>
        <w:sdt>
          <w:sdtPr>
            <w:rPr>
              <w:rFonts w:asciiTheme="minorHAnsi" w:hAnsiTheme="minorHAnsi" w:cstheme="minorHAnsi"/>
              <w:color w:val="808080"/>
            </w:rPr>
            <w:alias w:val="Importance"/>
            <w:tag w:val="Importance"/>
            <w:id w:val="-534114759"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864" w:type="pct"/>
              </w:tcPr>
              <w:p w14:paraId="409C0323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</w:rPr>
                </w:pPr>
                <w:r w:rsidRPr="00270D0F">
                  <w:rPr>
                    <w:rFonts w:asciiTheme="minorHAnsi" w:hAnsiTheme="minorHAnsi" w:cstheme="minorHAnsi"/>
                    <w:color w:val="808080"/>
                  </w:rPr>
                  <w:t>Choose an item.</w:t>
                </w:r>
              </w:p>
            </w:tc>
          </w:sdtContent>
        </w:sdt>
        <w:tc>
          <w:tcPr>
            <w:tcW w:w="1471" w:type="pct"/>
          </w:tcPr>
          <w:p w14:paraId="3C3130C1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</w:p>
        </w:tc>
      </w:tr>
      <w:tr w:rsidR="00270D0F" w:rsidRPr="00270D0F" w14:paraId="1158EF76" w14:textId="77777777" w:rsidTr="00846E06">
        <w:tc>
          <w:tcPr>
            <w:tcW w:w="784" w:type="pct"/>
          </w:tcPr>
          <w:p w14:paraId="0DE7579F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HISTORY</w:t>
            </w:r>
          </w:p>
        </w:tc>
        <w:tc>
          <w:tcPr>
            <w:tcW w:w="1881" w:type="pct"/>
          </w:tcPr>
          <w:p w14:paraId="7F191C9D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  <w:r w:rsidRPr="00270D0F">
              <w:rPr>
                <w:rFonts w:asciiTheme="minorHAnsi" w:hAnsiTheme="minorHAnsi" w:cstheme="minorHAnsi"/>
              </w:rPr>
              <w:t>The developer kept track of history of previous versions.</w:t>
            </w:r>
          </w:p>
        </w:tc>
        <w:sdt>
          <w:sdtPr>
            <w:rPr>
              <w:rFonts w:asciiTheme="minorHAnsi" w:hAnsiTheme="minorHAnsi" w:cstheme="minorHAnsi"/>
              <w:color w:val="808080"/>
            </w:rPr>
            <w:alias w:val="Importance"/>
            <w:tag w:val="Importance"/>
            <w:id w:val="-1699844588"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864" w:type="pct"/>
              </w:tcPr>
              <w:p w14:paraId="016BB989" w14:textId="77777777" w:rsidR="00270D0F" w:rsidRPr="00270D0F" w:rsidRDefault="00270D0F" w:rsidP="00846E06">
                <w:pPr>
                  <w:rPr>
                    <w:rFonts w:asciiTheme="minorHAnsi" w:hAnsiTheme="minorHAnsi" w:cstheme="minorHAnsi"/>
                  </w:rPr>
                </w:pPr>
                <w:r w:rsidRPr="00270D0F">
                  <w:rPr>
                    <w:rFonts w:asciiTheme="minorHAnsi" w:hAnsiTheme="minorHAnsi" w:cstheme="minorHAnsi"/>
                    <w:color w:val="808080"/>
                  </w:rPr>
                  <w:t>Choose an item.</w:t>
                </w:r>
              </w:p>
            </w:tc>
          </w:sdtContent>
        </w:sdt>
        <w:tc>
          <w:tcPr>
            <w:tcW w:w="1471" w:type="pct"/>
          </w:tcPr>
          <w:p w14:paraId="1CB9720C" w14:textId="77777777" w:rsidR="00270D0F" w:rsidRPr="00270D0F" w:rsidRDefault="00270D0F" w:rsidP="00846E06">
            <w:pPr>
              <w:rPr>
                <w:rFonts w:asciiTheme="minorHAnsi" w:hAnsiTheme="minorHAnsi" w:cstheme="minorHAnsi"/>
              </w:rPr>
            </w:pPr>
          </w:p>
        </w:tc>
      </w:tr>
    </w:tbl>
    <w:p w14:paraId="1BE72A38" w14:textId="77777777" w:rsidR="00270D0F" w:rsidRDefault="00270D0F" w:rsidP="00270D0F">
      <w:pPr>
        <w:rPr>
          <w:b/>
          <w:sz w:val="28"/>
        </w:rPr>
      </w:pPr>
    </w:p>
    <w:p w14:paraId="7D8EFA33" w14:textId="77777777" w:rsidR="00270D0F" w:rsidRPr="00B44461" w:rsidRDefault="00270D0F" w:rsidP="00270D0F">
      <w:pPr>
        <w:rPr>
          <w:b/>
          <w:sz w:val="28"/>
        </w:rPr>
      </w:pPr>
    </w:p>
    <w:p w14:paraId="71218035" w14:textId="66190C4E" w:rsidR="00270D0F" w:rsidRPr="00270D0F" w:rsidRDefault="00270D0F" w:rsidP="00270D0F">
      <w:pPr>
        <w:rPr>
          <w:rFonts w:asciiTheme="minorHAnsi" w:hAnsiTheme="minorHAnsi" w:cstheme="minorHAnsi"/>
          <w:b/>
          <w:sz w:val="28"/>
        </w:rPr>
      </w:pPr>
      <w:r w:rsidRPr="00270D0F">
        <w:rPr>
          <w:rFonts w:asciiTheme="minorHAnsi" w:hAnsiTheme="minorHAnsi" w:cstheme="minorHAnsi"/>
          <w:b/>
          <w:sz w:val="28"/>
        </w:rPr>
        <w:t>SIGNATURE</w:t>
      </w:r>
      <w:r w:rsidRPr="00270D0F">
        <w:rPr>
          <w:rFonts w:asciiTheme="minorHAnsi" w:hAnsiTheme="minorHAnsi" w:cstheme="minorHAnsi"/>
          <w:b/>
          <w:sz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260"/>
        <w:gridCol w:w="2522"/>
      </w:tblGrid>
      <w:tr w:rsidR="00270D0F" w:rsidRPr="00270D0F" w14:paraId="26B2788A" w14:textId="77777777" w:rsidTr="00846E06">
        <w:tc>
          <w:tcPr>
            <w:tcW w:w="3794" w:type="dxa"/>
          </w:tcPr>
          <w:p w14:paraId="2D405549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b/>
                <w:sz w:val="22"/>
                <w:szCs w:val="22"/>
              </w:rPr>
              <w:t>Name - function</w:t>
            </w:r>
          </w:p>
        </w:tc>
        <w:tc>
          <w:tcPr>
            <w:tcW w:w="3260" w:type="dxa"/>
          </w:tcPr>
          <w:p w14:paraId="181497E1" w14:textId="00AB7BA3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522" w:type="dxa"/>
          </w:tcPr>
          <w:p w14:paraId="69135BB7" w14:textId="77777777" w:rsidR="00270D0F" w:rsidRPr="00270D0F" w:rsidRDefault="00270D0F" w:rsidP="00846E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</w:tr>
      <w:tr w:rsidR="00270D0F" w:rsidRPr="00270D0F" w14:paraId="7C42C5D8" w14:textId="77777777" w:rsidTr="00846E06">
        <w:tc>
          <w:tcPr>
            <w:tcW w:w="3794" w:type="dxa"/>
          </w:tcPr>
          <w:p w14:paraId="27C6FFAE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D0F">
              <w:rPr>
                <w:rFonts w:asciiTheme="minorHAnsi" w:hAnsiTheme="minorHAnsi" w:cstheme="minorHAnsi"/>
                <w:sz w:val="22"/>
                <w:szCs w:val="22"/>
              </w:rPr>
              <w:t>SAS tester</w:t>
            </w:r>
          </w:p>
          <w:p w14:paraId="184B7CDF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023581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6CB5C13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2" w:type="dxa"/>
          </w:tcPr>
          <w:p w14:paraId="6297FFF2" w14:textId="77777777" w:rsidR="00270D0F" w:rsidRPr="00270D0F" w:rsidRDefault="00270D0F" w:rsidP="00846E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ACF4FE" w14:textId="77777777" w:rsidR="00270D0F" w:rsidRPr="008015BB" w:rsidRDefault="00270D0F" w:rsidP="00270D0F">
      <w:pPr>
        <w:rPr>
          <w:b/>
          <w:sz w:val="28"/>
        </w:rPr>
      </w:pPr>
    </w:p>
    <w:p w14:paraId="3F071ED1" w14:textId="77777777" w:rsidR="00F15FCF" w:rsidRDefault="00F15FCF" w:rsidP="00904490"/>
    <w:p w14:paraId="3F071ED2" w14:textId="77777777" w:rsidR="00F15FCF" w:rsidRDefault="00F15FCF" w:rsidP="00904490"/>
    <w:p w14:paraId="3F071ED4" w14:textId="6E419C60" w:rsidR="003133F6" w:rsidRPr="003133F6" w:rsidRDefault="003133F6" w:rsidP="003133F6"/>
    <w:sectPr w:rsidR="003133F6" w:rsidRPr="003133F6" w:rsidSect="007835C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71ED7" w14:textId="77777777" w:rsidR="00F34AB1" w:rsidRDefault="00F34AB1">
      <w:r>
        <w:separator/>
      </w:r>
    </w:p>
  </w:endnote>
  <w:endnote w:type="continuationSeparator" w:id="0">
    <w:p w14:paraId="3F071ED8" w14:textId="77777777" w:rsidR="00F34AB1" w:rsidRDefault="00F3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A" w14:textId="6401A80F" w:rsidR="00D2598A" w:rsidRPr="00E272E1" w:rsidRDefault="00C93503" w:rsidP="00C93503">
    <w:pPr>
      <w:tabs>
        <w:tab w:val="center" w:pos="4962"/>
        <w:tab w:val="right" w:pos="9923"/>
      </w:tabs>
      <w:rPr>
        <w:rFonts w:asciiTheme="minorHAnsi" w:hAnsiTheme="minorHAnsi" w:cstheme="minorHAnsi"/>
        <w:szCs w:val="24"/>
      </w:rPr>
    </w:pPr>
    <w:r>
      <w:rPr>
        <w:szCs w:val="24"/>
      </w:rPr>
      <w:br/>
    </w:r>
    <w:r w:rsidR="00E272E1" w:rsidRPr="00E272E1">
      <w:rPr>
        <w:rFonts w:asciiTheme="minorHAnsi" w:hAnsiTheme="minorHAnsi" w:cstheme="minorHAnsi"/>
        <w:szCs w:val="24"/>
      </w:rPr>
      <w:t>ST-003-AF-05</w:t>
    </w:r>
    <w:r w:rsidR="00D2598A" w:rsidRPr="00E272E1">
      <w:rPr>
        <w:rFonts w:asciiTheme="minorHAnsi" w:hAnsiTheme="minorHAnsi" w:cstheme="minorHAnsi"/>
        <w:szCs w:val="24"/>
      </w:rPr>
      <w:tab/>
      <w:t xml:space="preserve">Page </w:t>
    </w:r>
    <w:r w:rsidR="00D2598A" w:rsidRPr="00E272E1">
      <w:rPr>
        <w:rFonts w:asciiTheme="minorHAnsi" w:hAnsiTheme="minorHAnsi" w:cstheme="minorHAnsi"/>
        <w:szCs w:val="24"/>
      </w:rPr>
      <w:fldChar w:fldCharType="begin"/>
    </w:r>
    <w:r w:rsidR="00D2598A" w:rsidRPr="00E272E1">
      <w:rPr>
        <w:rFonts w:asciiTheme="minorHAnsi" w:hAnsiTheme="minorHAnsi" w:cstheme="minorHAnsi"/>
        <w:szCs w:val="24"/>
      </w:rPr>
      <w:instrText xml:space="preserve"> PAGE </w:instrText>
    </w:r>
    <w:r w:rsidR="00D2598A" w:rsidRPr="00E272E1">
      <w:rPr>
        <w:rFonts w:asciiTheme="minorHAnsi" w:hAnsiTheme="minorHAnsi" w:cstheme="minorHAnsi"/>
        <w:szCs w:val="24"/>
      </w:rPr>
      <w:fldChar w:fldCharType="separate"/>
    </w:r>
    <w:r w:rsidR="009B73F6">
      <w:rPr>
        <w:rFonts w:asciiTheme="minorHAnsi" w:hAnsiTheme="minorHAnsi" w:cstheme="minorHAnsi"/>
        <w:noProof/>
        <w:szCs w:val="24"/>
      </w:rPr>
      <w:t>4</w:t>
    </w:r>
    <w:r w:rsidR="00D2598A" w:rsidRPr="00E272E1">
      <w:rPr>
        <w:rFonts w:asciiTheme="minorHAnsi" w:hAnsiTheme="minorHAnsi" w:cstheme="minorHAnsi"/>
        <w:szCs w:val="24"/>
      </w:rPr>
      <w:fldChar w:fldCharType="end"/>
    </w:r>
    <w:r w:rsidR="00D2598A" w:rsidRPr="00E272E1">
      <w:rPr>
        <w:rFonts w:asciiTheme="minorHAnsi" w:hAnsiTheme="minorHAnsi" w:cstheme="minorHAnsi"/>
        <w:szCs w:val="24"/>
      </w:rPr>
      <w:t xml:space="preserve"> of </w:t>
    </w:r>
    <w:r w:rsidR="00D2598A" w:rsidRPr="00E272E1">
      <w:rPr>
        <w:rFonts w:asciiTheme="minorHAnsi" w:hAnsiTheme="minorHAnsi" w:cstheme="minorHAnsi"/>
        <w:szCs w:val="24"/>
      </w:rPr>
      <w:fldChar w:fldCharType="begin"/>
    </w:r>
    <w:r w:rsidR="00D2598A" w:rsidRPr="00E272E1">
      <w:rPr>
        <w:rFonts w:asciiTheme="minorHAnsi" w:hAnsiTheme="minorHAnsi" w:cstheme="minorHAnsi"/>
        <w:szCs w:val="24"/>
      </w:rPr>
      <w:instrText xml:space="preserve"> NUMPAGES </w:instrText>
    </w:r>
    <w:r w:rsidR="00D2598A" w:rsidRPr="00E272E1">
      <w:rPr>
        <w:rFonts w:asciiTheme="minorHAnsi" w:hAnsiTheme="minorHAnsi" w:cstheme="minorHAnsi"/>
        <w:szCs w:val="24"/>
      </w:rPr>
      <w:fldChar w:fldCharType="separate"/>
    </w:r>
    <w:r w:rsidR="009B73F6">
      <w:rPr>
        <w:rFonts w:asciiTheme="minorHAnsi" w:hAnsiTheme="minorHAnsi" w:cstheme="minorHAnsi"/>
        <w:noProof/>
        <w:szCs w:val="24"/>
      </w:rPr>
      <w:t>4</w:t>
    </w:r>
    <w:r w:rsidR="00D2598A" w:rsidRPr="00E272E1">
      <w:rPr>
        <w:rFonts w:asciiTheme="minorHAnsi" w:hAnsiTheme="minorHAnsi" w:cstheme="minorHAnsi"/>
        <w:szCs w:val="24"/>
      </w:rPr>
      <w:fldChar w:fldCharType="end"/>
    </w:r>
    <w:r w:rsidR="003F4B4B" w:rsidRPr="00E272E1">
      <w:rPr>
        <w:rFonts w:asciiTheme="minorHAnsi" w:hAnsiTheme="minorHAnsi" w:cstheme="minorHAnsi"/>
        <w:szCs w:val="24"/>
      </w:rPr>
      <w:tab/>
    </w:r>
    <w:r w:rsidR="00BA7791" w:rsidRPr="00E272E1">
      <w:rPr>
        <w:rFonts w:asciiTheme="minorHAnsi" w:hAnsiTheme="minorHAnsi" w:cstheme="minorHAnsi"/>
        <w:szCs w:val="24"/>
      </w:rPr>
      <w:t>Template v</w:t>
    </w:r>
    <w:r w:rsidR="003F4B4B" w:rsidRPr="00E272E1">
      <w:rPr>
        <w:rFonts w:asciiTheme="minorHAnsi" w:hAnsiTheme="minorHAnsi" w:cstheme="minorHAnsi"/>
        <w:szCs w:val="24"/>
      </w:rPr>
      <w:t>ersion</w:t>
    </w:r>
    <w:r w:rsidR="00E6008B" w:rsidRPr="00E272E1">
      <w:rPr>
        <w:rFonts w:asciiTheme="minorHAnsi" w:hAnsiTheme="minorHAnsi" w:cstheme="minorHAnsi"/>
        <w:szCs w:val="24"/>
      </w:rPr>
      <w:t xml:space="preserve"> </w:t>
    </w:r>
    <w:r w:rsidR="00E272E1" w:rsidRPr="00E272E1">
      <w:rPr>
        <w:rFonts w:asciiTheme="minorHAnsi" w:hAnsiTheme="minorHAnsi" w:cstheme="minorHAnsi"/>
        <w:szCs w:val="24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E5" w14:textId="78121570" w:rsidR="00D2598A" w:rsidRPr="00E272E1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E272E1">
      <w:rPr>
        <w:rFonts w:asciiTheme="minorHAnsi" w:hAnsiTheme="minorHAnsi" w:cstheme="minorHAnsi"/>
      </w:rPr>
      <w:t>ST-003-AF-05</w:t>
    </w:r>
    <w:r w:rsidR="00D2598A" w:rsidRPr="00E272E1">
      <w:rPr>
        <w:rFonts w:asciiTheme="minorHAnsi" w:hAnsiTheme="minorHAnsi" w:cstheme="minorHAnsi"/>
      </w:rPr>
      <w:tab/>
      <w:t xml:space="preserve">Page </w:t>
    </w:r>
    <w:r w:rsidR="00D2598A" w:rsidRPr="00E272E1">
      <w:rPr>
        <w:rFonts w:asciiTheme="minorHAnsi" w:hAnsiTheme="minorHAnsi" w:cstheme="minorHAnsi"/>
      </w:rPr>
      <w:fldChar w:fldCharType="begin"/>
    </w:r>
    <w:r w:rsidR="00D2598A" w:rsidRPr="00E272E1">
      <w:rPr>
        <w:rFonts w:asciiTheme="minorHAnsi" w:hAnsiTheme="minorHAnsi" w:cstheme="minorHAnsi"/>
      </w:rPr>
      <w:instrText xml:space="preserve"> PAGE </w:instrText>
    </w:r>
    <w:r w:rsidR="00D2598A" w:rsidRPr="00E272E1">
      <w:rPr>
        <w:rFonts w:asciiTheme="minorHAnsi" w:hAnsiTheme="minorHAnsi" w:cstheme="minorHAnsi"/>
      </w:rPr>
      <w:fldChar w:fldCharType="separate"/>
    </w:r>
    <w:r w:rsidR="009B73F6">
      <w:rPr>
        <w:rFonts w:asciiTheme="minorHAnsi" w:hAnsiTheme="minorHAnsi" w:cstheme="minorHAnsi"/>
        <w:noProof/>
      </w:rPr>
      <w:t>1</w:t>
    </w:r>
    <w:r w:rsidR="00D2598A" w:rsidRPr="00E272E1">
      <w:rPr>
        <w:rFonts w:asciiTheme="minorHAnsi" w:hAnsiTheme="minorHAnsi" w:cstheme="minorHAnsi"/>
      </w:rPr>
      <w:fldChar w:fldCharType="end"/>
    </w:r>
    <w:r w:rsidR="00D2598A" w:rsidRPr="00E272E1">
      <w:rPr>
        <w:rFonts w:asciiTheme="minorHAnsi" w:hAnsiTheme="minorHAnsi" w:cstheme="minorHAnsi"/>
      </w:rPr>
      <w:t xml:space="preserve"> of </w:t>
    </w:r>
    <w:r w:rsidR="00CF2C66" w:rsidRPr="00E272E1">
      <w:rPr>
        <w:rFonts w:asciiTheme="minorHAnsi" w:hAnsiTheme="minorHAnsi" w:cstheme="minorHAnsi"/>
      </w:rPr>
      <w:fldChar w:fldCharType="begin"/>
    </w:r>
    <w:r w:rsidR="00CF2C66" w:rsidRPr="00E272E1">
      <w:rPr>
        <w:rFonts w:asciiTheme="minorHAnsi" w:hAnsiTheme="minorHAnsi" w:cstheme="minorHAnsi"/>
      </w:rPr>
      <w:instrText xml:space="preserve"> NUMPAGES </w:instrText>
    </w:r>
    <w:r w:rsidR="00CF2C66" w:rsidRPr="00E272E1">
      <w:rPr>
        <w:rFonts w:asciiTheme="minorHAnsi" w:hAnsiTheme="minorHAnsi" w:cstheme="minorHAnsi"/>
      </w:rPr>
      <w:fldChar w:fldCharType="separate"/>
    </w:r>
    <w:r w:rsidR="009B73F6">
      <w:rPr>
        <w:rFonts w:asciiTheme="minorHAnsi" w:hAnsiTheme="minorHAnsi" w:cstheme="minorHAnsi"/>
        <w:noProof/>
      </w:rPr>
      <w:t>4</w:t>
    </w:r>
    <w:r w:rsidR="00CF2C66" w:rsidRPr="00E272E1">
      <w:rPr>
        <w:rFonts w:asciiTheme="minorHAnsi" w:hAnsiTheme="minorHAnsi" w:cstheme="minorHAnsi"/>
        <w:noProof/>
      </w:rPr>
      <w:fldChar w:fldCharType="end"/>
    </w:r>
    <w:r w:rsidR="00D2598A" w:rsidRPr="00E272E1">
      <w:rPr>
        <w:rFonts w:asciiTheme="minorHAnsi" w:hAnsiTheme="minorHAnsi" w:cstheme="minorHAnsi"/>
      </w:rPr>
      <w:tab/>
    </w:r>
    <w:r w:rsidR="00454011" w:rsidRPr="00E272E1">
      <w:rPr>
        <w:rFonts w:asciiTheme="minorHAnsi" w:hAnsiTheme="minorHAnsi" w:cstheme="minorHAnsi"/>
      </w:rPr>
      <w:t>Template v</w:t>
    </w:r>
    <w:r w:rsidR="00E6008B" w:rsidRPr="00E272E1">
      <w:rPr>
        <w:rFonts w:asciiTheme="minorHAnsi" w:hAnsiTheme="minorHAnsi" w:cstheme="minorHAnsi"/>
      </w:rPr>
      <w:t xml:space="preserve">ersion </w:t>
    </w:r>
    <w:r w:rsidR="00E272E1">
      <w:rPr>
        <w:rFonts w:asciiTheme="minorHAnsi" w:hAnsiTheme="minorHAnsi" w:cstheme="minorHAnsi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71ED5" w14:textId="77777777" w:rsidR="00F34AB1" w:rsidRDefault="00F34AB1">
      <w:r>
        <w:separator/>
      </w:r>
    </w:p>
  </w:footnote>
  <w:footnote w:type="continuationSeparator" w:id="0">
    <w:p w14:paraId="3F071ED6" w14:textId="77777777" w:rsidR="00F34AB1" w:rsidRDefault="00F34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9" w14:textId="2FFF8C61" w:rsidR="00D2598A" w:rsidRPr="00E272E1" w:rsidRDefault="00E272E1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Theme="minorHAnsi" w:hAnsiTheme="minorHAnsi" w:cstheme="minorHAnsi"/>
        <w:sz w:val="18"/>
        <w:szCs w:val="18"/>
      </w:rPr>
    </w:pPr>
    <w:r w:rsidRPr="00E272E1">
      <w:rPr>
        <w:rFonts w:asciiTheme="minorHAnsi" w:hAnsiTheme="minorHAnsi" w:cstheme="minorHAnsi"/>
        <w:szCs w:val="24"/>
      </w:rPr>
      <w:t>System Level Testing Document</w:t>
    </w:r>
    <w:r w:rsidR="00D2598A" w:rsidRPr="00E272E1">
      <w:rPr>
        <w:rFonts w:asciiTheme="minorHAnsi" w:hAnsiTheme="minorHAnsi" w:cstheme="minorHAnsi"/>
        <w:szCs w:val="24"/>
      </w:rPr>
      <w:tab/>
    </w:r>
    <w:r w:rsidR="00D2598A" w:rsidRPr="00E272E1">
      <w:rPr>
        <w:rFonts w:asciiTheme="minorHAnsi" w:hAnsiTheme="minorHAnsi" w:cstheme="minorHAnsi"/>
        <w:szCs w:val="24"/>
      </w:rPr>
      <w:tab/>
      <w:t>EORTC</w:t>
    </w:r>
    <w:r w:rsidR="00195D6C" w:rsidRPr="00E272E1">
      <w:rPr>
        <w:rFonts w:asciiTheme="minorHAnsi" w:hAnsiTheme="minorHAnsi" w:cstheme="minorHAnsi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B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272E1" w14:paraId="3F071EE3" w14:textId="77777777" w:rsidTr="007835C5">
      <w:tc>
        <w:tcPr>
          <w:tcW w:w="6771" w:type="dxa"/>
        </w:tcPr>
        <w:p w14:paraId="3F071EDC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3F071EE6" wp14:editId="3F071EE7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F071EDD" w14:textId="77777777" w:rsidR="00EC0B6D" w:rsidRPr="00E272E1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272E1">
            <w:rPr>
              <w:rFonts w:asciiTheme="minorHAnsi" w:hAnsiTheme="minorHAnsi" w:cstheme="minorHAnsi"/>
            </w:rPr>
            <w:t>Avenue E. Mounier 83/11</w:t>
          </w:r>
        </w:p>
        <w:p w14:paraId="3F071EDE" w14:textId="77777777" w:rsidR="00EC0B6D" w:rsidRPr="00E272E1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272E1">
            <w:rPr>
              <w:rFonts w:asciiTheme="minorHAnsi" w:hAnsiTheme="minorHAnsi" w:cstheme="minorHAnsi"/>
            </w:rPr>
            <w:t>1200 Brussels</w:t>
          </w:r>
        </w:p>
        <w:p w14:paraId="3F071EDF" w14:textId="77777777" w:rsidR="00EC0B6D" w:rsidRPr="00E272E1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272E1">
            <w:rPr>
              <w:rFonts w:asciiTheme="minorHAnsi" w:hAnsiTheme="minorHAnsi" w:cstheme="minorHAnsi"/>
            </w:rPr>
            <w:t>Belgium</w:t>
          </w:r>
        </w:p>
        <w:p w14:paraId="3F071EE0" w14:textId="77777777" w:rsidR="00EC0B6D" w:rsidRPr="00E272E1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272E1">
            <w:rPr>
              <w:rFonts w:asciiTheme="minorHAnsi" w:hAnsiTheme="minorHAnsi" w:cstheme="minorHAnsi"/>
            </w:rPr>
            <w:t>Tel: +32 2 774 1611</w:t>
          </w:r>
        </w:p>
        <w:p w14:paraId="3F071EE1" w14:textId="77777777" w:rsidR="00EC0B6D" w:rsidRPr="00E272E1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272E1">
            <w:rPr>
              <w:rFonts w:asciiTheme="minorHAnsi" w:hAnsiTheme="minorHAnsi" w:cstheme="minorHAnsi"/>
            </w:rPr>
            <w:t>Email: eortc@eortc.be</w:t>
          </w:r>
        </w:p>
        <w:p w14:paraId="3F071EE2" w14:textId="77777777" w:rsidR="00EC0B6D" w:rsidRPr="00E272E1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  <w:lang w:val="fr-FR"/>
            </w:rPr>
          </w:pPr>
          <w:r w:rsidRPr="00E272E1">
            <w:rPr>
              <w:rFonts w:asciiTheme="minorHAnsi" w:hAnsiTheme="minorHAnsi" w:cstheme="minorHAnsi"/>
            </w:rPr>
            <w:t>www.eortc.org</w:t>
          </w:r>
        </w:p>
      </w:tc>
    </w:tr>
  </w:tbl>
  <w:p w14:paraId="3F071EE4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1"/>
    <w:rsid w:val="0002676C"/>
    <w:rsid w:val="00095498"/>
    <w:rsid w:val="000C6493"/>
    <w:rsid w:val="000D4224"/>
    <w:rsid w:val="000F68F7"/>
    <w:rsid w:val="00105031"/>
    <w:rsid w:val="00170F4E"/>
    <w:rsid w:val="00195D6C"/>
    <w:rsid w:val="001E2817"/>
    <w:rsid w:val="001F61C7"/>
    <w:rsid w:val="00205E0B"/>
    <w:rsid w:val="00216C75"/>
    <w:rsid w:val="00224752"/>
    <w:rsid w:val="002371AE"/>
    <w:rsid w:val="00270D0F"/>
    <w:rsid w:val="00301614"/>
    <w:rsid w:val="003041AE"/>
    <w:rsid w:val="003133F6"/>
    <w:rsid w:val="00314373"/>
    <w:rsid w:val="003464C3"/>
    <w:rsid w:val="003B6378"/>
    <w:rsid w:val="003F4B4B"/>
    <w:rsid w:val="00415F98"/>
    <w:rsid w:val="00451C16"/>
    <w:rsid w:val="00453DEB"/>
    <w:rsid w:val="00454011"/>
    <w:rsid w:val="00466DE3"/>
    <w:rsid w:val="004D6049"/>
    <w:rsid w:val="004E54DB"/>
    <w:rsid w:val="00512C4E"/>
    <w:rsid w:val="00515AA0"/>
    <w:rsid w:val="00533812"/>
    <w:rsid w:val="005338E2"/>
    <w:rsid w:val="00577A1D"/>
    <w:rsid w:val="00590621"/>
    <w:rsid w:val="005A50A7"/>
    <w:rsid w:val="005B669B"/>
    <w:rsid w:val="00614A4B"/>
    <w:rsid w:val="00660DD3"/>
    <w:rsid w:val="00675DD1"/>
    <w:rsid w:val="00685B12"/>
    <w:rsid w:val="00685DB0"/>
    <w:rsid w:val="006A637B"/>
    <w:rsid w:val="006A7C9F"/>
    <w:rsid w:val="006C0E01"/>
    <w:rsid w:val="006F47F6"/>
    <w:rsid w:val="00721546"/>
    <w:rsid w:val="007835C5"/>
    <w:rsid w:val="007B2819"/>
    <w:rsid w:val="007B5155"/>
    <w:rsid w:val="007C3CF3"/>
    <w:rsid w:val="00856CC1"/>
    <w:rsid w:val="00882430"/>
    <w:rsid w:val="008F248D"/>
    <w:rsid w:val="00904490"/>
    <w:rsid w:val="0095516B"/>
    <w:rsid w:val="00974F11"/>
    <w:rsid w:val="009A0B23"/>
    <w:rsid w:val="009B73F6"/>
    <w:rsid w:val="009C22DF"/>
    <w:rsid w:val="009D48F9"/>
    <w:rsid w:val="00A13040"/>
    <w:rsid w:val="00A13FD4"/>
    <w:rsid w:val="00A53DB4"/>
    <w:rsid w:val="00A65D36"/>
    <w:rsid w:val="00A66F55"/>
    <w:rsid w:val="00B263D1"/>
    <w:rsid w:val="00B27D2F"/>
    <w:rsid w:val="00B853BE"/>
    <w:rsid w:val="00B92315"/>
    <w:rsid w:val="00B92FB5"/>
    <w:rsid w:val="00BA7791"/>
    <w:rsid w:val="00BC02C2"/>
    <w:rsid w:val="00BF5CEC"/>
    <w:rsid w:val="00C14970"/>
    <w:rsid w:val="00C54D99"/>
    <w:rsid w:val="00C93503"/>
    <w:rsid w:val="00C93D32"/>
    <w:rsid w:val="00CA0A51"/>
    <w:rsid w:val="00CA4093"/>
    <w:rsid w:val="00CF2C66"/>
    <w:rsid w:val="00CF679D"/>
    <w:rsid w:val="00D2598A"/>
    <w:rsid w:val="00D519BC"/>
    <w:rsid w:val="00D62EB0"/>
    <w:rsid w:val="00D72834"/>
    <w:rsid w:val="00D72D16"/>
    <w:rsid w:val="00DA79E2"/>
    <w:rsid w:val="00E272E1"/>
    <w:rsid w:val="00E50992"/>
    <w:rsid w:val="00E6008B"/>
    <w:rsid w:val="00E7033C"/>
    <w:rsid w:val="00EC0B6D"/>
    <w:rsid w:val="00F15FCF"/>
    <w:rsid w:val="00F324D4"/>
    <w:rsid w:val="00F34AB1"/>
    <w:rsid w:val="00F87854"/>
    <w:rsid w:val="00FA76AC"/>
    <w:rsid w:val="00FB453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F071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D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C9F428A72F4081B9914A5839C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37F3-9785-4854-86C5-2CEC51F09C15}"/>
      </w:docPartPr>
      <w:docPartBody>
        <w:p w14:paraId="02DB0C38" w14:textId="77777777" w:rsidR="00D52361" w:rsidRDefault="00D3248D" w:rsidP="00D3248D">
          <w:pPr>
            <w:pStyle w:val="7BC9F428A72F4081B9914A5839CEBA58"/>
          </w:pPr>
          <w:r w:rsidRPr="0065533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8D"/>
    <w:rsid w:val="00D3248D"/>
    <w:rsid w:val="00D5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0C3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48D"/>
    <w:rPr>
      <w:color w:val="808080"/>
    </w:rPr>
  </w:style>
  <w:style w:type="paragraph" w:customStyle="1" w:styleId="7BC9F428A72F4081B9914A5839CEBA58">
    <w:name w:val="7BC9F428A72F4081B9914A5839CEBA58"/>
    <w:rsid w:val="00D324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48D"/>
    <w:rPr>
      <w:color w:val="808080"/>
    </w:rPr>
  </w:style>
  <w:style w:type="paragraph" w:customStyle="1" w:styleId="7BC9F428A72F4081B9914A5839CEBA58">
    <w:name w:val="7BC9F428A72F4081B9914A5839CEBA58"/>
    <w:rsid w:val="00D32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51</Section_x0020_2>
    <Effective_x0020_Date xmlns="064772f9-3397-47c7-b469-c4f76203a6e7" xsi:nil="true"/>
    <Zone_x0020_2 xmlns="1fed57ab-65b5-4050-a8d7-daf184c12885">7</Zone_x0020_2>
    <_Revision xmlns="http://schemas.microsoft.com/sharepoint/v3/fields">1</_Revision>
    <Authors xmlns="064772f9-3397-47c7-b469-c4f76203a6e7">
      <UserInfo>
        <DisplayName>EORTC\gisaac</DisplayName>
        <AccountId>669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EORTC-784-598</_dlc_DocId>
    <_dlc_DocIdUrl xmlns="6df07a32-ca69-471e-8b92-0013f00be126">
      <Url>http://portal.eortc.be/References/Quality_Standard_Documents/_layouts/DocIdRedir.aspx?ID=EORTC-784-598</Url>
      <Description>EORTC-784-598</Description>
    </_dlc_DocIdUrl>
    <Archived xmlns="1fed57ab-65b5-4050-a8d7-daf184c12885">false</Archive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23E5C-370B-49AB-B918-A15B86101E14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6DF07A32-CA69-471E-8B92-0013F00BE126"/>
    <ds:schemaRef ds:uri="064772f9-3397-47c7-b469-c4f76203a6e7"/>
    <ds:schemaRef ds:uri="http://schemas.microsoft.com/office/infopath/2007/PartnerControls"/>
    <ds:schemaRef ds:uri="6df07a32-ca69-471e-8b92-0013f00be126"/>
    <ds:schemaRef ds:uri="http://purl.org/dc/dcmitype/"/>
    <ds:schemaRef ds:uri="http://schemas.microsoft.com/sharepoint/v3/fields"/>
    <ds:schemaRef ds:uri="1fed57ab-65b5-4050-a8d7-daf184c12885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243B00-A1A6-44BE-A01E-E662F229D7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32F3E5A-DDDD-4625-A2D9-039A4E4F7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37B78-056B-4EEA-BC46-87AEE6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level Testing document</vt:lpstr>
    </vt:vector>
  </TitlesOfParts>
  <Company>EORTC Data Center</Company>
  <LinksUpToDate>false</LinksUpToDate>
  <CharactersWithSpaces>2223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level Testing document</dc:title>
  <dc:subject>(Protocol number)</dc:subject>
  <dc:creator>Marie-Laure Couvreur</dc:creator>
  <cp:lastModifiedBy>Isabelle Meulders</cp:lastModifiedBy>
  <cp:revision>2</cp:revision>
  <cp:lastPrinted>2012-10-01T10:54:00Z</cp:lastPrinted>
  <dcterms:created xsi:type="dcterms:W3CDTF">2017-07-28T09:14:00Z</dcterms:created>
  <dcterms:modified xsi:type="dcterms:W3CDTF">2017-07-28T09:14:00Z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6831ce7d-2584-47c1-bf4c-ae3555969558</vt:lpwstr>
  </property>
  <property fmtid="{D5CDD505-2E9C-101B-9397-08002B2CF9AE}" pid="4" name="Order">
    <vt:r8>44400</vt:r8>
  </property>
</Properties>
</file>