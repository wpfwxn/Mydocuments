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071ECD" w14:textId="11F723D5" w:rsidR="00F15FCF" w:rsidRDefault="00F15FCF" w:rsidP="003133F6">
      <w:bookmarkStart w:id="0" w:name="_GoBack"/>
      <w:bookmarkEnd w:id="0"/>
    </w:p>
    <w:p w14:paraId="3F071ECE" w14:textId="77777777" w:rsidR="00F15FCF" w:rsidRDefault="00F15FCF" w:rsidP="003133F6"/>
    <w:p w14:paraId="3F071ECF" w14:textId="5CD54246" w:rsidR="00F15FCF" w:rsidRDefault="000504A3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MACRO MODIFICATION FORM</w:t>
      </w:r>
    </w:p>
    <w:p w14:paraId="3BE1B478" w14:textId="77777777" w:rsidR="000504A3" w:rsidRPr="00515AA0" w:rsidRDefault="000504A3" w:rsidP="00F15FCF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3369"/>
        <w:gridCol w:w="6207"/>
      </w:tblGrid>
      <w:tr w:rsidR="000504A3" w:rsidRPr="000504A3" w14:paraId="0CA38FF0" w14:textId="77777777" w:rsidTr="005B7DEA">
        <w:trPr>
          <w:trHeight w:val="567"/>
        </w:trPr>
        <w:tc>
          <w:tcPr>
            <w:tcW w:w="3369" w:type="dxa"/>
          </w:tcPr>
          <w:p w14:paraId="6368949D" w14:textId="77777777" w:rsidR="000504A3" w:rsidRPr="000504A3" w:rsidRDefault="000504A3" w:rsidP="000504A3">
            <w:pPr>
              <w:spacing w:after="200" w:line="276" w:lineRule="auto"/>
            </w:pPr>
            <w:r w:rsidRPr="000504A3">
              <w:t>Name of the macro</w:t>
            </w:r>
          </w:p>
        </w:tc>
        <w:tc>
          <w:tcPr>
            <w:tcW w:w="6207" w:type="dxa"/>
          </w:tcPr>
          <w:p w14:paraId="3E1A28FF" w14:textId="77777777" w:rsidR="000504A3" w:rsidRPr="000504A3" w:rsidRDefault="000504A3" w:rsidP="000504A3">
            <w:pPr>
              <w:spacing w:after="200" w:line="276" w:lineRule="auto"/>
            </w:pPr>
          </w:p>
        </w:tc>
      </w:tr>
      <w:tr w:rsidR="000504A3" w:rsidRPr="000504A3" w14:paraId="5110CEF1" w14:textId="77777777" w:rsidTr="005B7DEA">
        <w:trPr>
          <w:trHeight w:val="567"/>
        </w:trPr>
        <w:tc>
          <w:tcPr>
            <w:tcW w:w="3369" w:type="dxa"/>
          </w:tcPr>
          <w:p w14:paraId="79D5A0BB" w14:textId="10C25319" w:rsidR="000504A3" w:rsidRPr="000504A3" w:rsidRDefault="000504A3" w:rsidP="00D55D51">
            <w:pPr>
              <w:spacing w:after="200" w:line="276" w:lineRule="auto"/>
            </w:pPr>
            <w:r w:rsidRPr="000504A3">
              <w:t xml:space="preserve">Name of the </w:t>
            </w:r>
            <w:r w:rsidR="00D55D51">
              <w:t>requester</w:t>
            </w:r>
          </w:p>
        </w:tc>
        <w:tc>
          <w:tcPr>
            <w:tcW w:w="6207" w:type="dxa"/>
          </w:tcPr>
          <w:p w14:paraId="13842F21" w14:textId="77777777" w:rsidR="000504A3" w:rsidRPr="000504A3" w:rsidRDefault="000504A3" w:rsidP="000504A3">
            <w:pPr>
              <w:spacing w:after="200" w:line="276" w:lineRule="auto"/>
            </w:pPr>
          </w:p>
        </w:tc>
      </w:tr>
      <w:tr w:rsidR="000504A3" w:rsidRPr="000504A3" w14:paraId="7720CAC0" w14:textId="77777777" w:rsidTr="005B7DEA">
        <w:trPr>
          <w:trHeight w:val="567"/>
        </w:trPr>
        <w:tc>
          <w:tcPr>
            <w:tcW w:w="3369" w:type="dxa"/>
          </w:tcPr>
          <w:p w14:paraId="0CDFD81C" w14:textId="77777777" w:rsidR="000504A3" w:rsidRPr="000504A3" w:rsidRDefault="000504A3" w:rsidP="000504A3">
            <w:pPr>
              <w:spacing w:after="200" w:line="276" w:lineRule="auto"/>
            </w:pPr>
            <w:r w:rsidRPr="000504A3">
              <w:t>Date</w:t>
            </w:r>
          </w:p>
        </w:tc>
        <w:tc>
          <w:tcPr>
            <w:tcW w:w="6207" w:type="dxa"/>
          </w:tcPr>
          <w:p w14:paraId="02725483" w14:textId="77777777" w:rsidR="000504A3" w:rsidRPr="000504A3" w:rsidRDefault="000504A3" w:rsidP="000504A3">
            <w:pPr>
              <w:spacing w:after="200" w:line="276" w:lineRule="auto"/>
            </w:pPr>
          </w:p>
        </w:tc>
      </w:tr>
    </w:tbl>
    <w:p w14:paraId="3F071ED0" w14:textId="77777777" w:rsidR="00EC0B6D" w:rsidRPr="00F15FCF" w:rsidRDefault="00EC0B6D" w:rsidP="00F15FCF">
      <w:pPr>
        <w:jc w:val="center"/>
        <w:rPr>
          <w:b/>
          <w:sz w:val="28"/>
          <w:szCs w:val="28"/>
        </w:rPr>
      </w:pPr>
    </w:p>
    <w:p w14:paraId="3F071ED1" w14:textId="77777777" w:rsidR="00F15FCF" w:rsidRDefault="00F15FCF" w:rsidP="00904490"/>
    <w:p w14:paraId="357CFD5A" w14:textId="77777777" w:rsidR="000504A3" w:rsidRPr="000504A3" w:rsidRDefault="000504A3" w:rsidP="000504A3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2"/>
        </w:rPr>
      </w:pPr>
      <w:r w:rsidRPr="000504A3">
        <w:rPr>
          <w:rFonts w:asciiTheme="minorHAnsi" w:eastAsiaTheme="minorHAnsi" w:hAnsiTheme="minorHAnsi" w:cstheme="minorBidi"/>
          <w:b/>
          <w:sz w:val="28"/>
          <w:szCs w:val="22"/>
        </w:rPr>
        <w:t>TOPIC</w:t>
      </w:r>
    </w:p>
    <w:p w14:paraId="17102B62" w14:textId="40C700A0" w:rsidR="000504A3" w:rsidRPr="000504A3" w:rsidRDefault="00B26942" w:rsidP="000504A3">
      <w:pPr>
        <w:tabs>
          <w:tab w:val="left" w:pos="1065"/>
        </w:tabs>
        <w:spacing w:after="200" w:line="276" w:lineRule="auto"/>
        <w:ind w:left="1276"/>
        <w:rPr>
          <w:rFonts w:asciiTheme="minorHAnsi" w:eastAsiaTheme="minorHAnsi" w:hAnsiTheme="minorHAnsi" w:cstheme="minorBidi"/>
          <w:sz w:val="24"/>
          <w:szCs w:val="22"/>
        </w:rPr>
      </w:pPr>
      <w:sdt>
        <w:sdtPr>
          <w:rPr>
            <w:rFonts w:asciiTheme="minorHAnsi" w:eastAsiaTheme="minorHAnsi" w:hAnsiTheme="minorHAnsi" w:cstheme="minorBidi"/>
            <w:b/>
            <w:sz w:val="28"/>
            <w:szCs w:val="22"/>
          </w:rPr>
          <w:id w:val="-20492096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C3E5F">
            <w:rPr>
              <w:rFonts w:ascii="MS Gothic" w:eastAsia="MS Gothic" w:hAnsi="MS Gothic" w:cstheme="minorBidi" w:hint="eastAsia"/>
              <w:b/>
              <w:sz w:val="28"/>
              <w:szCs w:val="22"/>
            </w:rPr>
            <w:t>☐</w:t>
          </w:r>
        </w:sdtContent>
      </w:sdt>
      <w:r w:rsidR="000504A3" w:rsidRPr="000504A3">
        <w:rPr>
          <w:rFonts w:asciiTheme="minorHAnsi" w:eastAsiaTheme="minorHAnsi" w:hAnsiTheme="minorHAnsi" w:cstheme="minorBidi"/>
          <w:b/>
          <w:sz w:val="28"/>
          <w:szCs w:val="22"/>
        </w:rPr>
        <w:t xml:space="preserve">  </w:t>
      </w:r>
      <w:r w:rsidR="000504A3" w:rsidRPr="000504A3">
        <w:rPr>
          <w:rFonts w:asciiTheme="minorHAnsi" w:eastAsiaTheme="minorHAnsi" w:hAnsiTheme="minorHAnsi" w:cstheme="minorBidi"/>
          <w:sz w:val="24"/>
          <w:szCs w:val="22"/>
        </w:rPr>
        <w:t>Program defect</w:t>
      </w:r>
      <w:r w:rsidR="000504A3" w:rsidRPr="000504A3">
        <w:rPr>
          <w:rFonts w:asciiTheme="minorHAnsi" w:eastAsiaTheme="minorHAnsi" w:hAnsiTheme="minorHAnsi" w:cstheme="minorBidi"/>
          <w:b/>
          <w:sz w:val="24"/>
          <w:szCs w:val="22"/>
        </w:rPr>
        <w:t xml:space="preserve">                                                   </w:t>
      </w:r>
      <w:sdt>
        <w:sdtPr>
          <w:rPr>
            <w:rFonts w:asciiTheme="minorHAnsi" w:eastAsiaTheme="minorHAnsi" w:hAnsiTheme="minorHAnsi" w:cstheme="minorBidi"/>
            <w:b/>
            <w:sz w:val="28"/>
            <w:szCs w:val="22"/>
          </w:rPr>
          <w:id w:val="5340860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04A3" w:rsidRPr="000504A3">
            <w:rPr>
              <w:rFonts w:ascii="MS Gothic" w:eastAsia="MS Gothic" w:hAnsi="MS Gothic" w:cs="MS Gothic" w:hint="eastAsia"/>
              <w:b/>
              <w:sz w:val="28"/>
              <w:szCs w:val="22"/>
            </w:rPr>
            <w:t>☐</w:t>
          </w:r>
        </w:sdtContent>
      </w:sdt>
      <w:r w:rsidR="000504A3" w:rsidRPr="000504A3">
        <w:rPr>
          <w:rFonts w:asciiTheme="minorHAnsi" w:eastAsiaTheme="minorHAnsi" w:hAnsiTheme="minorHAnsi" w:cstheme="minorBidi"/>
          <w:b/>
          <w:sz w:val="28"/>
          <w:szCs w:val="22"/>
        </w:rPr>
        <w:t xml:space="preserve">  </w:t>
      </w:r>
      <w:r w:rsidR="000504A3" w:rsidRPr="000504A3">
        <w:rPr>
          <w:rFonts w:asciiTheme="minorHAnsi" w:eastAsiaTheme="minorHAnsi" w:hAnsiTheme="minorHAnsi" w:cstheme="minorBidi"/>
          <w:sz w:val="24"/>
          <w:szCs w:val="22"/>
        </w:rPr>
        <w:t>New request</w:t>
      </w:r>
    </w:p>
    <w:p w14:paraId="24B84FDB" w14:textId="77777777" w:rsidR="000504A3" w:rsidRPr="000504A3" w:rsidRDefault="000504A3" w:rsidP="000504A3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2"/>
        </w:rPr>
      </w:pPr>
      <w:r w:rsidRPr="000504A3">
        <w:rPr>
          <w:rFonts w:asciiTheme="minorHAnsi" w:eastAsiaTheme="minorHAnsi" w:hAnsiTheme="minorHAnsi" w:cstheme="minorBidi"/>
          <w:b/>
          <w:sz w:val="28"/>
          <w:szCs w:val="22"/>
        </w:rPr>
        <w:t>DESCRIPTION</w:t>
      </w:r>
    </w:p>
    <w:p w14:paraId="0AB91502" w14:textId="77777777" w:rsidR="000504A3" w:rsidRPr="000504A3" w:rsidRDefault="000504A3" w:rsidP="000504A3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2"/>
        </w:rPr>
      </w:pPr>
    </w:p>
    <w:p w14:paraId="38E1DA0B" w14:textId="77777777" w:rsidR="000504A3" w:rsidRPr="000504A3" w:rsidRDefault="000504A3" w:rsidP="000504A3">
      <w:pPr>
        <w:tabs>
          <w:tab w:val="left" w:pos="3300"/>
        </w:tabs>
        <w:spacing w:after="200" w:line="276" w:lineRule="auto"/>
        <w:rPr>
          <w:rFonts w:asciiTheme="minorHAnsi" w:eastAsiaTheme="minorHAnsi" w:hAnsiTheme="minorHAnsi" w:cstheme="minorBidi"/>
          <w:sz w:val="24"/>
          <w:szCs w:val="22"/>
        </w:rPr>
      </w:pPr>
      <w:r w:rsidRPr="000504A3">
        <w:rPr>
          <w:rFonts w:asciiTheme="minorHAnsi" w:eastAsiaTheme="minorHAnsi" w:hAnsiTheme="minorHAnsi" w:cstheme="minorBidi"/>
          <w:b/>
          <w:sz w:val="28"/>
          <w:szCs w:val="22"/>
        </w:rPr>
        <w:t xml:space="preserve">PRIORITY LEVEL:      </w:t>
      </w:r>
      <w:sdt>
        <w:sdtPr>
          <w:rPr>
            <w:rFonts w:asciiTheme="minorHAnsi" w:eastAsiaTheme="minorHAnsi" w:hAnsiTheme="minorHAnsi" w:cstheme="minorBidi"/>
            <w:b/>
            <w:sz w:val="24"/>
            <w:szCs w:val="22"/>
          </w:rPr>
          <w:id w:val="-18214115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504A3">
            <w:rPr>
              <w:rFonts w:ascii="MS Gothic" w:eastAsia="MS Gothic" w:hAnsi="MS Gothic" w:cs="MS Gothic" w:hint="eastAsia"/>
              <w:b/>
              <w:sz w:val="24"/>
              <w:szCs w:val="22"/>
            </w:rPr>
            <w:t>☐</w:t>
          </w:r>
        </w:sdtContent>
      </w:sdt>
      <w:r w:rsidRPr="000504A3">
        <w:rPr>
          <w:rFonts w:asciiTheme="minorHAnsi" w:eastAsiaTheme="minorHAnsi" w:hAnsiTheme="minorHAnsi" w:cstheme="minorBidi"/>
          <w:b/>
          <w:sz w:val="28"/>
          <w:szCs w:val="22"/>
        </w:rPr>
        <w:t xml:space="preserve">  </w:t>
      </w:r>
      <w:r w:rsidRPr="000504A3">
        <w:rPr>
          <w:rFonts w:asciiTheme="minorHAnsi" w:eastAsiaTheme="minorHAnsi" w:hAnsiTheme="minorHAnsi" w:cstheme="minorBidi"/>
          <w:sz w:val="24"/>
          <w:szCs w:val="22"/>
        </w:rPr>
        <w:t>High (impacts the validity of results)</w:t>
      </w:r>
    </w:p>
    <w:p w14:paraId="4B76B68E" w14:textId="77777777" w:rsidR="000504A3" w:rsidRPr="000504A3" w:rsidRDefault="000504A3" w:rsidP="000504A3">
      <w:pPr>
        <w:tabs>
          <w:tab w:val="left" w:pos="2805"/>
          <w:tab w:val="left" w:pos="3300"/>
        </w:tabs>
        <w:spacing w:after="200" w:line="276" w:lineRule="auto"/>
        <w:rPr>
          <w:rFonts w:asciiTheme="minorHAnsi" w:eastAsiaTheme="minorHAnsi" w:hAnsiTheme="minorHAnsi" w:cstheme="minorBidi"/>
          <w:sz w:val="24"/>
          <w:szCs w:val="22"/>
        </w:rPr>
      </w:pPr>
      <w:r w:rsidRPr="000504A3">
        <w:rPr>
          <w:rFonts w:asciiTheme="minorHAnsi" w:eastAsiaTheme="minorHAnsi" w:hAnsiTheme="minorHAnsi" w:cstheme="minorBidi"/>
          <w:sz w:val="24"/>
          <w:szCs w:val="22"/>
        </w:rPr>
        <w:t xml:space="preserve">                                          </w:t>
      </w:r>
      <w:sdt>
        <w:sdtPr>
          <w:rPr>
            <w:rFonts w:asciiTheme="minorHAnsi" w:eastAsiaTheme="minorHAnsi" w:hAnsiTheme="minorHAnsi" w:cstheme="minorBidi"/>
            <w:sz w:val="24"/>
            <w:szCs w:val="22"/>
          </w:rPr>
          <w:id w:val="15626733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504A3">
            <w:rPr>
              <w:rFonts w:ascii="MS Gothic" w:eastAsia="MS Gothic" w:hAnsi="MS Gothic" w:cs="MS Gothic" w:hint="eastAsia"/>
              <w:sz w:val="24"/>
              <w:szCs w:val="22"/>
            </w:rPr>
            <w:t>☐</w:t>
          </w:r>
        </w:sdtContent>
      </w:sdt>
      <w:r w:rsidRPr="000504A3">
        <w:rPr>
          <w:rFonts w:asciiTheme="minorHAnsi" w:eastAsiaTheme="minorHAnsi" w:hAnsiTheme="minorHAnsi" w:cstheme="minorBidi"/>
          <w:sz w:val="24"/>
          <w:szCs w:val="22"/>
        </w:rPr>
        <w:t xml:space="preserve">  Medium (See if other statistician are interested)</w:t>
      </w:r>
    </w:p>
    <w:p w14:paraId="24464845" w14:textId="7B14A037" w:rsidR="000504A3" w:rsidRPr="000504A3" w:rsidRDefault="000504A3" w:rsidP="000504A3">
      <w:pPr>
        <w:tabs>
          <w:tab w:val="left" w:pos="2805"/>
          <w:tab w:val="left" w:pos="3300"/>
        </w:tabs>
        <w:spacing w:after="200" w:line="276" w:lineRule="auto"/>
        <w:rPr>
          <w:rFonts w:asciiTheme="minorHAnsi" w:eastAsiaTheme="minorHAnsi" w:hAnsiTheme="minorHAnsi" w:cstheme="minorBidi"/>
          <w:sz w:val="24"/>
          <w:szCs w:val="22"/>
        </w:rPr>
      </w:pPr>
      <w:r w:rsidRPr="000504A3">
        <w:rPr>
          <w:rFonts w:asciiTheme="minorHAnsi" w:eastAsiaTheme="minorHAnsi" w:hAnsiTheme="minorHAnsi" w:cstheme="minorBidi"/>
          <w:sz w:val="24"/>
          <w:szCs w:val="22"/>
        </w:rPr>
        <w:t xml:space="preserve">                                          </w:t>
      </w:r>
      <w:sdt>
        <w:sdtPr>
          <w:rPr>
            <w:rFonts w:asciiTheme="minorHAnsi" w:eastAsiaTheme="minorHAnsi" w:hAnsiTheme="minorHAnsi" w:cstheme="minorBidi"/>
            <w:sz w:val="24"/>
            <w:szCs w:val="22"/>
          </w:rPr>
          <w:id w:val="-102191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504A3">
            <w:rPr>
              <w:rFonts w:ascii="MS Gothic" w:eastAsia="MS Gothic" w:hAnsi="MS Gothic" w:cs="MS Gothic" w:hint="eastAsia"/>
              <w:sz w:val="24"/>
              <w:szCs w:val="22"/>
            </w:rPr>
            <w:t>☐</w:t>
          </w:r>
        </w:sdtContent>
      </w:sdt>
      <w:r w:rsidRPr="000504A3">
        <w:rPr>
          <w:rFonts w:asciiTheme="minorHAnsi" w:eastAsiaTheme="minorHAnsi" w:hAnsiTheme="minorHAnsi" w:cstheme="minorBidi"/>
          <w:sz w:val="24"/>
          <w:szCs w:val="22"/>
        </w:rPr>
        <w:t xml:space="preserve">  Low (for a future release of the macro)</w:t>
      </w:r>
      <w:r>
        <w:rPr>
          <w:rFonts w:asciiTheme="minorHAnsi" w:eastAsiaTheme="minorHAnsi" w:hAnsiTheme="minorHAnsi" w:cstheme="minorBidi"/>
          <w:sz w:val="24"/>
          <w:szCs w:val="22"/>
        </w:rPr>
        <w:br/>
      </w:r>
    </w:p>
    <w:p w14:paraId="374F3B03" w14:textId="77777777" w:rsidR="000504A3" w:rsidRPr="000504A3" w:rsidRDefault="000504A3" w:rsidP="000504A3">
      <w:pPr>
        <w:spacing w:after="200" w:line="276" w:lineRule="auto"/>
        <w:rPr>
          <w:rFonts w:asciiTheme="minorHAnsi" w:eastAsiaTheme="minorHAnsi" w:hAnsiTheme="minorHAnsi" w:cstheme="minorBidi"/>
          <w:b/>
          <w:sz w:val="28"/>
          <w:szCs w:val="22"/>
        </w:rPr>
      </w:pPr>
      <w:r w:rsidRPr="000504A3">
        <w:rPr>
          <w:rFonts w:asciiTheme="minorHAnsi" w:eastAsiaTheme="minorHAnsi" w:hAnsiTheme="minorHAnsi" w:cstheme="minorBidi"/>
          <w:b/>
          <w:sz w:val="28"/>
          <w:szCs w:val="22"/>
        </w:rPr>
        <w:t>SIGNATURE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2522"/>
      </w:tblGrid>
      <w:tr w:rsidR="000504A3" w:rsidRPr="000504A3" w14:paraId="31318FE0" w14:textId="77777777" w:rsidTr="00D55D51">
        <w:tc>
          <w:tcPr>
            <w:tcW w:w="4361" w:type="dxa"/>
          </w:tcPr>
          <w:p w14:paraId="7597A18D" w14:textId="77777777" w:rsidR="000504A3" w:rsidRPr="000504A3" w:rsidRDefault="000504A3" w:rsidP="000504A3">
            <w:pPr>
              <w:rPr>
                <w:b/>
                <w:sz w:val="24"/>
                <w:szCs w:val="24"/>
              </w:rPr>
            </w:pPr>
            <w:r w:rsidRPr="000504A3">
              <w:rPr>
                <w:b/>
                <w:sz w:val="24"/>
                <w:szCs w:val="24"/>
              </w:rPr>
              <w:t>Name - function</w:t>
            </w:r>
          </w:p>
        </w:tc>
        <w:tc>
          <w:tcPr>
            <w:tcW w:w="2693" w:type="dxa"/>
          </w:tcPr>
          <w:p w14:paraId="551D98A8" w14:textId="77777777" w:rsidR="000504A3" w:rsidRPr="000504A3" w:rsidRDefault="000504A3" w:rsidP="000504A3">
            <w:pPr>
              <w:rPr>
                <w:b/>
                <w:sz w:val="24"/>
                <w:szCs w:val="24"/>
              </w:rPr>
            </w:pPr>
            <w:r w:rsidRPr="000504A3">
              <w:rPr>
                <w:b/>
                <w:sz w:val="24"/>
                <w:szCs w:val="24"/>
              </w:rPr>
              <w:t>Signatures</w:t>
            </w:r>
          </w:p>
        </w:tc>
        <w:tc>
          <w:tcPr>
            <w:tcW w:w="2522" w:type="dxa"/>
          </w:tcPr>
          <w:p w14:paraId="6B76373A" w14:textId="77777777" w:rsidR="000504A3" w:rsidRPr="000504A3" w:rsidRDefault="000504A3" w:rsidP="000504A3">
            <w:pPr>
              <w:rPr>
                <w:b/>
                <w:sz w:val="24"/>
                <w:szCs w:val="24"/>
              </w:rPr>
            </w:pPr>
            <w:r w:rsidRPr="000504A3">
              <w:rPr>
                <w:b/>
                <w:sz w:val="24"/>
                <w:szCs w:val="24"/>
              </w:rPr>
              <w:t>Date</w:t>
            </w:r>
          </w:p>
        </w:tc>
      </w:tr>
      <w:tr w:rsidR="000504A3" w:rsidRPr="000504A3" w14:paraId="6FF7E74A" w14:textId="77777777" w:rsidTr="00D55D51">
        <w:tc>
          <w:tcPr>
            <w:tcW w:w="4361" w:type="dxa"/>
          </w:tcPr>
          <w:p w14:paraId="55695C1D" w14:textId="77777777" w:rsidR="000504A3" w:rsidRPr="000504A3" w:rsidRDefault="000504A3" w:rsidP="000504A3">
            <w:r w:rsidRPr="000504A3">
              <w:t>Statistician</w:t>
            </w:r>
          </w:p>
          <w:p w14:paraId="45FFB946" w14:textId="77777777" w:rsidR="000504A3" w:rsidRPr="000504A3" w:rsidRDefault="000504A3" w:rsidP="000504A3"/>
          <w:p w14:paraId="7E738C1E" w14:textId="77777777" w:rsidR="000504A3" w:rsidRPr="000504A3" w:rsidRDefault="000504A3" w:rsidP="000504A3"/>
          <w:p w14:paraId="31D34500" w14:textId="77777777" w:rsidR="000504A3" w:rsidRPr="000504A3" w:rsidRDefault="000504A3" w:rsidP="000504A3"/>
        </w:tc>
        <w:tc>
          <w:tcPr>
            <w:tcW w:w="2693" w:type="dxa"/>
          </w:tcPr>
          <w:p w14:paraId="110ACC45" w14:textId="77777777" w:rsidR="000504A3" w:rsidRPr="000504A3" w:rsidRDefault="000504A3" w:rsidP="000504A3"/>
        </w:tc>
        <w:tc>
          <w:tcPr>
            <w:tcW w:w="2522" w:type="dxa"/>
          </w:tcPr>
          <w:p w14:paraId="664B408A" w14:textId="77777777" w:rsidR="000504A3" w:rsidRPr="000504A3" w:rsidRDefault="000504A3" w:rsidP="000504A3"/>
        </w:tc>
      </w:tr>
      <w:tr w:rsidR="00D55D51" w:rsidRPr="000504A3" w14:paraId="7AE8EC9F" w14:textId="77777777" w:rsidTr="001B6179">
        <w:tc>
          <w:tcPr>
            <w:tcW w:w="9576" w:type="dxa"/>
            <w:gridSpan w:val="3"/>
          </w:tcPr>
          <w:p w14:paraId="2BC0DE52" w14:textId="378FA78F" w:rsidR="00D55D51" w:rsidRDefault="00EC3E5F" w:rsidP="000504A3">
            <w:r>
              <w:t>Working G</w:t>
            </w:r>
            <w:r w:rsidR="00D55D51">
              <w:t>roup Decision</w:t>
            </w:r>
          </w:p>
          <w:p w14:paraId="2DBAE726" w14:textId="792DBAF9" w:rsidR="00D55D51" w:rsidRDefault="00B26942" w:rsidP="00D55D51">
            <w:pPr>
              <w:ind w:left="1440"/>
            </w:pPr>
            <w:sdt>
              <w:sdtPr>
                <w:rPr>
                  <w:b/>
                  <w:sz w:val="28"/>
                </w:rPr>
                <w:id w:val="295192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5D51">
                  <w:rPr>
                    <w:rFonts w:ascii="MS Gothic" w:eastAsia="MS Gothic" w:hAnsi="MS Gothic" w:hint="eastAsia"/>
                    <w:b/>
                    <w:sz w:val="28"/>
                  </w:rPr>
                  <w:t>☐</w:t>
                </w:r>
              </w:sdtContent>
            </w:sdt>
            <w:r w:rsidR="00D55D51" w:rsidRPr="000504A3">
              <w:rPr>
                <w:b/>
                <w:sz w:val="28"/>
              </w:rPr>
              <w:t xml:space="preserve">  </w:t>
            </w:r>
            <w:r w:rsidR="00D55D51">
              <w:rPr>
                <w:sz w:val="24"/>
              </w:rPr>
              <w:t>request approved</w:t>
            </w:r>
            <w:r w:rsidR="00D55D51" w:rsidRPr="000504A3">
              <w:rPr>
                <w:b/>
                <w:sz w:val="24"/>
              </w:rPr>
              <w:t xml:space="preserve">                                                   </w:t>
            </w:r>
          </w:p>
          <w:p w14:paraId="211DBCBE" w14:textId="7FB55A37" w:rsidR="00D55D51" w:rsidRDefault="00B26942" w:rsidP="00D55D51">
            <w:pPr>
              <w:ind w:left="1440"/>
            </w:pPr>
            <w:sdt>
              <w:sdtPr>
                <w:rPr>
                  <w:b/>
                  <w:sz w:val="28"/>
                </w:rPr>
                <w:id w:val="-1585606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55D51">
                  <w:rPr>
                    <w:rFonts w:ascii="MS Gothic" w:eastAsia="MS Gothic" w:hAnsi="MS Gothic" w:hint="eastAsia"/>
                    <w:b/>
                    <w:sz w:val="28"/>
                  </w:rPr>
                  <w:t>☐</w:t>
                </w:r>
              </w:sdtContent>
            </w:sdt>
            <w:r w:rsidR="00D55D51" w:rsidRPr="000504A3">
              <w:rPr>
                <w:b/>
                <w:sz w:val="28"/>
              </w:rPr>
              <w:t xml:space="preserve">  </w:t>
            </w:r>
            <w:r w:rsidR="00D55D51">
              <w:rPr>
                <w:sz w:val="24"/>
              </w:rPr>
              <w:t>request rejected</w:t>
            </w:r>
            <w:r w:rsidR="00D55D51" w:rsidRPr="000504A3">
              <w:rPr>
                <w:b/>
                <w:sz w:val="24"/>
              </w:rPr>
              <w:t xml:space="preserve">                                                   </w:t>
            </w:r>
          </w:p>
          <w:p w14:paraId="550D50FD" w14:textId="77777777" w:rsidR="00D55D51" w:rsidRPr="000504A3" w:rsidRDefault="00D55D51" w:rsidP="000504A3"/>
        </w:tc>
      </w:tr>
      <w:tr w:rsidR="00D55D51" w:rsidRPr="000504A3" w14:paraId="762834DB" w14:textId="77777777" w:rsidTr="00D55D51">
        <w:tc>
          <w:tcPr>
            <w:tcW w:w="4361" w:type="dxa"/>
          </w:tcPr>
          <w:p w14:paraId="4838F264" w14:textId="46ECCAC5" w:rsidR="00D55D51" w:rsidRDefault="00D55D51" w:rsidP="000504A3">
            <w:r>
              <w:t xml:space="preserve">Developer </w:t>
            </w:r>
            <w:r w:rsidRPr="00D55D51">
              <w:rPr>
                <w:i/>
                <w:sz w:val="20"/>
                <w:szCs w:val="20"/>
              </w:rPr>
              <w:t>(On behalf of the Working group)</w:t>
            </w:r>
          </w:p>
          <w:p w14:paraId="4BB7B30E" w14:textId="77777777" w:rsidR="00D55D51" w:rsidRDefault="00D55D51" w:rsidP="000504A3"/>
          <w:p w14:paraId="615CF9EC" w14:textId="77777777" w:rsidR="00D55D51" w:rsidRDefault="00D55D51" w:rsidP="000504A3"/>
          <w:p w14:paraId="26D633CB" w14:textId="77777777" w:rsidR="00D55D51" w:rsidRDefault="00D55D51" w:rsidP="000504A3"/>
        </w:tc>
        <w:tc>
          <w:tcPr>
            <w:tcW w:w="2693" w:type="dxa"/>
          </w:tcPr>
          <w:p w14:paraId="028DB942" w14:textId="77777777" w:rsidR="00D55D51" w:rsidRPr="000504A3" w:rsidRDefault="00D55D51" w:rsidP="000504A3"/>
        </w:tc>
        <w:tc>
          <w:tcPr>
            <w:tcW w:w="2522" w:type="dxa"/>
          </w:tcPr>
          <w:p w14:paraId="1208C989" w14:textId="77777777" w:rsidR="00D55D51" w:rsidRDefault="00D55D51" w:rsidP="000504A3"/>
        </w:tc>
      </w:tr>
    </w:tbl>
    <w:p w14:paraId="3F071ED2" w14:textId="77777777" w:rsidR="00F15FCF" w:rsidRPr="000504A3" w:rsidRDefault="00F15FCF" w:rsidP="00904490">
      <w:pPr>
        <w:rPr>
          <w:sz w:val="4"/>
          <w:szCs w:val="4"/>
        </w:rPr>
      </w:pPr>
    </w:p>
    <w:p w14:paraId="3F071ED4" w14:textId="4CC34AAD" w:rsidR="003133F6" w:rsidRPr="003133F6" w:rsidRDefault="003133F6" w:rsidP="003133F6"/>
    <w:sectPr w:rsidR="003133F6" w:rsidRPr="003133F6" w:rsidSect="007835C5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7" w:h="16840" w:code="9"/>
      <w:pgMar w:top="787" w:right="544" w:bottom="544" w:left="1418" w:header="567" w:footer="720" w:gutter="0"/>
      <w:paperSrc w:first="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71ED7" w14:textId="77777777" w:rsidR="00F34AB1" w:rsidRDefault="00F34AB1">
      <w:r>
        <w:separator/>
      </w:r>
    </w:p>
  </w:endnote>
  <w:endnote w:type="continuationSeparator" w:id="0">
    <w:p w14:paraId="3F071ED8" w14:textId="77777777" w:rsidR="00F34AB1" w:rsidRDefault="00F34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A" w14:textId="2C907375" w:rsidR="00D2598A" w:rsidRPr="000504A3" w:rsidRDefault="00C93503" w:rsidP="00C93503">
    <w:pPr>
      <w:tabs>
        <w:tab w:val="center" w:pos="4962"/>
        <w:tab w:val="right" w:pos="9923"/>
      </w:tabs>
      <w:rPr>
        <w:rFonts w:asciiTheme="minorHAnsi" w:hAnsiTheme="minorHAnsi" w:cstheme="minorHAnsi"/>
        <w:szCs w:val="24"/>
      </w:rPr>
    </w:pPr>
    <w:r>
      <w:rPr>
        <w:szCs w:val="24"/>
      </w:rPr>
      <w:br/>
    </w:r>
    <w:r w:rsidR="000504A3">
      <w:rPr>
        <w:rFonts w:asciiTheme="minorHAnsi" w:hAnsiTheme="minorHAnsi" w:cstheme="minorHAnsi"/>
        <w:szCs w:val="24"/>
      </w:rPr>
      <w:t>ST-003-AF-09</w:t>
    </w:r>
    <w:r w:rsidR="00D2598A" w:rsidRPr="000504A3">
      <w:rPr>
        <w:rFonts w:asciiTheme="minorHAnsi" w:hAnsiTheme="minorHAnsi" w:cstheme="minorHAnsi"/>
        <w:szCs w:val="24"/>
      </w:rPr>
      <w:tab/>
      <w:t xml:space="preserve">Page </w:t>
    </w:r>
    <w:r w:rsidR="00D2598A" w:rsidRPr="000504A3">
      <w:rPr>
        <w:rFonts w:asciiTheme="minorHAnsi" w:hAnsiTheme="minorHAnsi" w:cstheme="minorHAnsi"/>
        <w:szCs w:val="24"/>
      </w:rPr>
      <w:fldChar w:fldCharType="begin"/>
    </w:r>
    <w:r w:rsidR="00D2598A" w:rsidRPr="000504A3">
      <w:rPr>
        <w:rFonts w:asciiTheme="minorHAnsi" w:hAnsiTheme="minorHAnsi" w:cstheme="minorHAnsi"/>
        <w:szCs w:val="24"/>
      </w:rPr>
      <w:instrText xml:space="preserve"> PAGE </w:instrText>
    </w:r>
    <w:r w:rsidR="00D2598A" w:rsidRPr="000504A3">
      <w:rPr>
        <w:rFonts w:asciiTheme="minorHAnsi" w:hAnsiTheme="minorHAnsi" w:cstheme="minorHAnsi"/>
        <w:szCs w:val="24"/>
      </w:rPr>
      <w:fldChar w:fldCharType="separate"/>
    </w:r>
    <w:r w:rsidR="000504A3">
      <w:rPr>
        <w:rFonts w:asciiTheme="minorHAnsi" w:hAnsiTheme="minorHAnsi" w:cstheme="minorHAnsi"/>
        <w:noProof/>
        <w:szCs w:val="24"/>
      </w:rPr>
      <w:t>2</w:t>
    </w:r>
    <w:r w:rsidR="00D2598A" w:rsidRPr="000504A3">
      <w:rPr>
        <w:rFonts w:asciiTheme="minorHAnsi" w:hAnsiTheme="minorHAnsi" w:cstheme="minorHAnsi"/>
        <w:szCs w:val="24"/>
      </w:rPr>
      <w:fldChar w:fldCharType="end"/>
    </w:r>
    <w:r w:rsidR="00D2598A" w:rsidRPr="000504A3">
      <w:rPr>
        <w:rFonts w:asciiTheme="minorHAnsi" w:hAnsiTheme="minorHAnsi" w:cstheme="minorHAnsi"/>
        <w:szCs w:val="24"/>
      </w:rPr>
      <w:t xml:space="preserve"> of </w:t>
    </w:r>
    <w:r w:rsidR="00D2598A" w:rsidRPr="000504A3">
      <w:rPr>
        <w:rFonts w:asciiTheme="minorHAnsi" w:hAnsiTheme="minorHAnsi" w:cstheme="minorHAnsi"/>
        <w:szCs w:val="24"/>
      </w:rPr>
      <w:fldChar w:fldCharType="begin"/>
    </w:r>
    <w:r w:rsidR="00D2598A" w:rsidRPr="000504A3">
      <w:rPr>
        <w:rFonts w:asciiTheme="minorHAnsi" w:hAnsiTheme="minorHAnsi" w:cstheme="minorHAnsi"/>
        <w:szCs w:val="24"/>
      </w:rPr>
      <w:instrText xml:space="preserve"> NUMPAGES </w:instrText>
    </w:r>
    <w:r w:rsidR="00D2598A" w:rsidRPr="000504A3">
      <w:rPr>
        <w:rFonts w:asciiTheme="minorHAnsi" w:hAnsiTheme="minorHAnsi" w:cstheme="minorHAnsi"/>
        <w:szCs w:val="24"/>
      </w:rPr>
      <w:fldChar w:fldCharType="separate"/>
    </w:r>
    <w:r w:rsidR="000504A3">
      <w:rPr>
        <w:rFonts w:asciiTheme="minorHAnsi" w:hAnsiTheme="minorHAnsi" w:cstheme="minorHAnsi"/>
        <w:noProof/>
        <w:szCs w:val="24"/>
      </w:rPr>
      <w:t>2</w:t>
    </w:r>
    <w:r w:rsidR="00D2598A" w:rsidRPr="000504A3">
      <w:rPr>
        <w:rFonts w:asciiTheme="minorHAnsi" w:hAnsiTheme="minorHAnsi" w:cstheme="minorHAnsi"/>
        <w:szCs w:val="24"/>
      </w:rPr>
      <w:fldChar w:fldCharType="end"/>
    </w:r>
    <w:r w:rsidR="003F4B4B" w:rsidRPr="000504A3">
      <w:rPr>
        <w:rFonts w:asciiTheme="minorHAnsi" w:hAnsiTheme="minorHAnsi" w:cstheme="minorHAnsi"/>
        <w:szCs w:val="24"/>
      </w:rPr>
      <w:tab/>
    </w:r>
    <w:r w:rsidR="00BA7791" w:rsidRPr="000504A3">
      <w:rPr>
        <w:rFonts w:asciiTheme="minorHAnsi" w:hAnsiTheme="minorHAnsi" w:cstheme="minorHAnsi"/>
        <w:szCs w:val="24"/>
      </w:rPr>
      <w:t>Template v</w:t>
    </w:r>
    <w:r w:rsidR="003F4B4B" w:rsidRPr="000504A3">
      <w:rPr>
        <w:rFonts w:asciiTheme="minorHAnsi" w:hAnsiTheme="minorHAnsi" w:cstheme="minorHAnsi"/>
        <w:szCs w:val="24"/>
      </w:rPr>
      <w:t>ersion</w:t>
    </w:r>
    <w:r w:rsidR="00E6008B" w:rsidRPr="000504A3">
      <w:rPr>
        <w:rFonts w:asciiTheme="minorHAnsi" w:hAnsiTheme="minorHAnsi" w:cstheme="minorHAnsi"/>
        <w:szCs w:val="24"/>
      </w:rPr>
      <w:t xml:space="preserve"> </w:t>
    </w:r>
    <w:r w:rsidR="000504A3">
      <w:rPr>
        <w:rFonts w:asciiTheme="minorHAnsi" w:hAnsiTheme="minorHAnsi" w:cstheme="minorHAnsi"/>
        <w:szCs w:val="24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E5" w14:textId="1D101065" w:rsidR="00D2598A" w:rsidRPr="000504A3" w:rsidRDefault="00195D6C" w:rsidP="00C93503">
    <w:pPr>
      <w:tabs>
        <w:tab w:val="center" w:pos="4962"/>
        <w:tab w:val="right" w:pos="9923"/>
      </w:tabs>
      <w:rPr>
        <w:rFonts w:asciiTheme="minorHAnsi" w:hAnsiTheme="minorHAnsi" w:cstheme="minorHAnsi"/>
      </w:rPr>
    </w:pPr>
    <w:r>
      <w:br/>
    </w:r>
    <w:r w:rsidR="000504A3">
      <w:rPr>
        <w:rFonts w:asciiTheme="minorHAnsi" w:hAnsiTheme="minorHAnsi" w:cstheme="minorHAnsi"/>
      </w:rPr>
      <w:t>ST-003-AF-09</w:t>
    </w:r>
    <w:r w:rsidR="00D2598A" w:rsidRPr="000504A3">
      <w:rPr>
        <w:rFonts w:asciiTheme="minorHAnsi" w:hAnsiTheme="minorHAnsi" w:cstheme="minorHAnsi"/>
      </w:rPr>
      <w:tab/>
      <w:t xml:space="preserve">Page </w:t>
    </w:r>
    <w:r w:rsidR="00D2598A" w:rsidRPr="000504A3">
      <w:rPr>
        <w:rFonts w:asciiTheme="minorHAnsi" w:hAnsiTheme="minorHAnsi" w:cstheme="minorHAnsi"/>
      </w:rPr>
      <w:fldChar w:fldCharType="begin"/>
    </w:r>
    <w:r w:rsidR="00D2598A" w:rsidRPr="000504A3">
      <w:rPr>
        <w:rFonts w:asciiTheme="minorHAnsi" w:hAnsiTheme="minorHAnsi" w:cstheme="minorHAnsi"/>
      </w:rPr>
      <w:instrText xml:space="preserve"> PAGE </w:instrText>
    </w:r>
    <w:r w:rsidR="00D2598A" w:rsidRPr="000504A3">
      <w:rPr>
        <w:rFonts w:asciiTheme="minorHAnsi" w:hAnsiTheme="minorHAnsi" w:cstheme="minorHAnsi"/>
      </w:rPr>
      <w:fldChar w:fldCharType="separate"/>
    </w:r>
    <w:r w:rsidR="00B26942">
      <w:rPr>
        <w:rFonts w:asciiTheme="minorHAnsi" w:hAnsiTheme="minorHAnsi" w:cstheme="minorHAnsi"/>
        <w:noProof/>
      </w:rPr>
      <w:t>1</w:t>
    </w:r>
    <w:r w:rsidR="00D2598A" w:rsidRPr="000504A3">
      <w:rPr>
        <w:rFonts w:asciiTheme="minorHAnsi" w:hAnsiTheme="minorHAnsi" w:cstheme="minorHAnsi"/>
      </w:rPr>
      <w:fldChar w:fldCharType="end"/>
    </w:r>
    <w:r w:rsidR="00D2598A" w:rsidRPr="000504A3">
      <w:rPr>
        <w:rFonts w:asciiTheme="minorHAnsi" w:hAnsiTheme="minorHAnsi" w:cstheme="minorHAnsi"/>
      </w:rPr>
      <w:t xml:space="preserve"> of </w:t>
    </w:r>
    <w:r w:rsidR="00CF2C66" w:rsidRPr="000504A3">
      <w:rPr>
        <w:rFonts w:asciiTheme="minorHAnsi" w:hAnsiTheme="minorHAnsi" w:cstheme="minorHAnsi"/>
      </w:rPr>
      <w:fldChar w:fldCharType="begin"/>
    </w:r>
    <w:r w:rsidR="00CF2C66" w:rsidRPr="000504A3">
      <w:rPr>
        <w:rFonts w:asciiTheme="minorHAnsi" w:hAnsiTheme="minorHAnsi" w:cstheme="minorHAnsi"/>
      </w:rPr>
      <w:instrText xml:space="preserve"> NUMPAGES </w:instrText>
    </w:r>
    <w:r w:rsidR="00CF2C66" w:rsidRPr="000504A3">
      <w:rPr>
        <w:rFonts w:asciiTheme="minorHAnsi" w:hAnsiTheme="minorHAnsi" w:cstheme="minorHAnsi"/>
      </w:rPr>
      <w:fldChar w:fldCharType="separate"/>
    </w:r>
    <w:r w:rsidR="00B26942">
      <w:rPr>
        <w:rFonts w:asciiTheme="minorHAnsi" w:hAnsiTheme="minorHAnsi" w:cstheme="minorHAnsi"/>
        <w:noProof/>
      </w:rPr>
      <w:t>1</w:t>
    </w:r>
    <w:r w:rsidR="00CF2C66" w:rsidRPr="000504A3">
      <w:rPr>
        <w:rFonts w:asciiTheme="minorHAnsi" w:hAnsiTheme="minorHAnsi" w:cstheme="minorHAnsi"/>
        <w:noProof/>
      </w:rPr>
      <w:fldChar w:fldCharType="end"/>
    </w:r>
    <w:r w:rsidR="00D2598A" w:rsidRPr="000504A3">
      <w:rPr>
        <w:rFonts w:asciiTheme="minorHAnsi" w:hAnsiTheme="minorHAnsi" w:cstheme="minorHAnsi"/>
      </w:rPr>
      <w:tab/>
    </w:r>
    <w:r w:rsidR="00454011" w:rsidRPr="000504A3">
      <w:rPr>
        <w:rFonts w:asciiTheme="minorHAnsi" w:hAnsiTheme="minorHAnsi" w:cstheme="minorHAnsi"/>
      </w:rPr>
      <w:t>Template v</w:t>
    </w:r>
    <w:r w:rsidR="00E6008B" w:rsidRPr="000504A3">
      <w:rPr>
        <w:rFonts w:asciiTheme="minorHAnsi" w:hAnsiTheme="minorHAnsi" w:cstheme="minorHAnsi"/>
      </w:rPr>
      <w:t xml:space="preserve">ersion </w:t>
    </w:r>
    <w:r w:rsidR="000504A3">
      <w:rPr>
        <w:rFonts w:asciiTheme="minorHAnsi" w:hAnsiTheme="minorHAnsi" w:cstheme="minorHAnsi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71ED5" w14:textId="77777777" w:rsidR="00F34AB1" w:rsidRDefault="00F34AB1">
      <w:r>
        <w:separator/>
      </w:r>
    </w:p>
  </w:footnote>
  <w:footnote w:type="continuationSeparator" w:id="0">
    <w:p w14:paraId="3F071ED6" w14:textId="77777777" w:rsidR="00F34AB1" w:rsidRDefault="00F34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9" w14:textId="59FBF52B" w:rsidR="00D2598A" w:rsidRPr="000504A3" w:rsidRDefault="000504A3" w:rsidP="00C93503">
    <w:pPr>
      <w:pStyle w:val="Header"/>
      <w:tabs>
        <w:tab w:val="clear" w:pos="4320"/>
        <w:tab w:val="clear" w:pos="8640"/>
        <w:tab w:val="center" w:pos="4962"/>
        <w:tab w:val="right" w:pos="9923"/>
      </w:tabs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Cs w:val="24"/>
      </w:rPr>
      <w:t>Macro Modification Form</w:t>
    </w:r>
    <w:r w:rsidR="00D2598A" w:rsidRPr="000504A3">
      <w:rPr>
        <w:rFonts w:asciiTheme="minorHAnsi" w:hAnsiTheme="minorHAnsi" w:cstheme="minorHAnsi"/>
        <w:szCs w:val="24"/>
      </w:rPr>
      <w:tab/>
    </w:r>
    <w:r w:rsidR="00D2598A" w:rsidRPr="000504A3">
      <w:rPr>
        <w:rFonts w:asciiTheme="minorHAnsi" w:hAnsiTheme="minorHAnsi" w:cstheme="minorHAnsi"/>
        <w:szCs w:val="24"/>
      </w:rPr>
      <w:tab/>
      <w:t>EORTC</w:t>
    </w:r>
    <w:r w:rsidR="00195D6C" w:rsidRPr="000504A3">
      <w:rPr>
        <w:rFonts w:asciiTheme="minorHAnsi" w:hAnsiTheme="minorHAnsi" w:cstheme="minorHAnsi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71EDB" w14:textId="77777777" w:rsidR="00EC0B6D" w:rsidRPr="0071494F" w:rsidRDefault="00EC0B6D" w:rsidP="00974F11">
    <w:pPr>
      <w:ind w:left="-142"/>
    </w:pP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EC0B6D" w:rsidRPr="00E40213" w14:paraId="3F071EE3" w14:textId="77777777" w:rsidTr="007835C5">
      <w:tc>
        <w:tcPr>
          <w:tcW w:w="6771" w:type="dxa"/>
        </w:tcPr>
        <w:p w14:paraId="3F071EDC" w14:textId="77777777" w:rsidR="00EC0B6D" w:rsidRPr="004C41A9" w:rsidRDefault="00EC0B6D" w:rsidP="000F6D0B">
          <w:r>
            <w:rPr>
              <w:noProof/>
            </w:rPr>
            <w:drawing>
              <wp:inline distT="0" distB="0" distL="0" distR="0" wp14:anchorId="3F071EE6" wp14:editId="3F071EE7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3F071EDD" w14:textId="77777777" w:rsidR="00EC0B6D" w:rsidRPr="000504A3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0504A3">
            <w:rPr>
              <w:rFonts w:asciiTheme="minorHAnsi" w:hAnsiTheme="minorHAnsi" w:cstheme="minorHAnsi"/>
            </w:rPr>
            <w:t>Avenue E. Mounier 83/11</w:t>
          </w:r>
        </w:p>
        <w:p w14:paraId="3F071EDE" w14:textId="77777777" w:rsidR="00EC0B6D" w:rsidRPr="000504A3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0504A3">
            <w:rPr>
              <w:rFonts w:asciiTheme="minorHAnsi" w:hAnsiTheme="minorHAnsi" w:cstheme="minorHAnsi"/>
            </w:rPr>
            <w:t>1200 Brussels</w:t>
          </w:r>
        </w:p>
        <w:p w14:paraId="3F071EDF" w14:textId="77777777" w:rsidR="00EC0B6D" w:rsidRPr="000504A3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0504A3">
            <w:rPr>
              <w:rFonts w:asciiTheme="minorHAnsi" w:hAnsiTheme="minorHAnsi" w:cstheme="minorHAnsi"/>
            </w:rPr>
            <w:t>Belgium</w:t>
          </w:r>
        </w:p>
        <w:p w14:paraId="3F071EE0" w14:textId="77777777" w:rsidR="00EC0B6D" w:rsidRPr="000504A3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0504A3">
            <w:rPr>
              <w:rFonts w:asciiTheme="minorHAnsi" w:hAnsiTheme="minorHAnsi" w:cstheme="minorHAnsi"/>
            </w:rPr>
            <w:t>Tel: +32 2 774 1611</w:t>
          </w:r>
        </w:p>
        <w:p w14:paraId="3F071EE1" w14:textId="77777777" w:rsidR="00EC0B6D" w:rsidRPr="000504A3" w:rsidRDefault="00EC0B6D" w:rsidP="007835C5">
          <w:pPr>
            <w:spacing w:before="0" w:after="0"/>
            <w:jc w:val="right"/>
            <w:rPr>
              <w:rFonts w:asciiTheme="minorHAnsi" w:hAnsiTheme="minorHAnsi" w:cstheme="minorHAnsi"/>
            </w:rPr>
          </w:pPr>
          <w:r w:rsidRPr="000504A3">
            <w:rPr>
              <w:rFonts w:asciiTheme="minorHAnsi" w:hAnsiTheme="minorHAnsi" w:cstheme="minorHAnsi"/>
            </w:rPr>
            <w:t>Email: eortc@eortc.be</w:t>
          </w:r>
        </w:p>
        <w:p w14:paraId="3F071EE2" w14:textId="77777777" w:rsidR="00EC0B6D" w:rsidRPr="007835C5" w:rsidRDefault="00EC0B6D" w:rsidP="007835C5">
          <w:pPr>
            <w:spacing w:before="0" w:after="0"/>
            <w:jc w:val="right"/>
            <w:rPr>
              <w:lang w:val="fr-FR"/>
            </w:rPr>
          </w:pPr>
          <w:r w:rsidRPr="000504A3">
            <w:rPr>
              <w:rFonts w:asciiTheme="minorHAnsi" w:hAnsiTheme="minorHAnsi" w:cstheme="minorHAnsi"/>
            </w:rPr>
            <w:t>www.eortc.org</w:t>
          </w:r>
        </w:p>
      </w:tc>
    </w:tr>
  </w:tbl>
  <w:p w14:paraId="3F071EE4" w14:textId="77777777" w:rsidR="00D2598A" w:rsidRPr="00E80CCE" w:rsidRDefault="00D2598A" w:rsidP="00974F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8" w:dllVersion="513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1"/>
    <w:rsid w:val="0002676C"/>
    <w:rsid w:val="000504A3"/>
    <w:rsid w:val="00095498"/>
    <w:rsid w:val="000C6493"/>
    <w:rsid w:val="000D4224"/>
    <w:rsid w:val="000F68F7"/>
    <w:rsid w:val="00105031"/>
    <w:rsid w:val="00170F4E"/>
    <w:rsid w:val="00195D6C"/>
    <w:rsid w:val="001E2817"/>
    <w:rsid w:val="001F61C7"/>
    <w:rsid w:val="00205E0B"/>
    <w:rsid w:val="00216C75"/>
    <w:rsid w:val="00224752"/>
    <w:rsid w:val="002371AE"/>
    <w:rsid w:val="00301614"/>
    <w:rsid w:val="003041AE"/>
    <w:rsid w:val="003133F6"/>
    <w:rsid w:val="00314373"/>
    <w:rsid w:val="003464C3"/>
    <w:rsid w:val="003B6378"/>
    <w:rsid w:val="003F4B4B"/>
    <w:rsid w:val="00415F98"/>
    <w:rsid w:val="00451C16"/>
    <w:rsid w:val="00453DEB"/>
    <w:rsid w:val="00454011"/>
    <w:rsid w:val="00466DE3"/>
    <w:rsid w:val="004D6049"/>
    <w:rsid w:val="004E54DB"/>
    <w:rsid w:val="00512C4E"/>
    <w:rsid w:val="00515AA0"/>
    <w:rsid w:val="00533812"/>
    <w:rsid w:val="005338E2"/>
    <w:rsid w:val="00590621"/>
    <w:rsid w:val="005A50A7"/>
    <w:rsid w:val="005B669B"/>
    <w:rsid w:val="00614A4B"/>
    <w:rsid w:val="00660DD3"/>
    <w:rsid w:val="00675DD1"/>
    <w:rsid w:val="00685B12"/>
    <w:rsid w:val="00685DB0"/>
    <w:rsid w:val="006A637B"/>
    <w:rsid w:val="006A7C9F"/>
    <w:rsid w:val="006B5CC7"/>
    <w:rsid w:val="006C0E01"/>
    <w:rsid w:val="006F47F6"/>
    <w:rsid w:val="00721546"/>
    <w:rsid w:val="007835C5"/>
    <w:rsid w:val="007B5155"/>
    <w:rsid w:val="007C3CF3"/>
    <w:rsid w:val="007D6404"/>
    <w:rsid w:val="00856CC1"/>
    <w:rsid w:val="00882430"/>
    <w:rsid w:val="00904490"/>
    <w:rsid w:val="0095516B"/>
    <w:rsid w:val="00974F11"/>
    <w:rsid w:val="009A0B23"/>
    <w:rsid w:val="009C22DF"/>
    <w:rsid w:val="009D48F9"/>
    <w:rsid w:val="00A13040"/>
    <w:rsid w:val="00A13FD4"/>
    <w:rsid w:val="00A53DB4"/>
    <w:rsid w:val="00A65D36"/>
    <w:rsid w:val="00A66F55"/>
    <w:rsid w:val="00B263D1"/>
    <w:rsid w:val="00B26942"/>
    <w:rsid w:val="00B27D2F"/>
    <w:rsid w:val="00B853BE"/>
    <w:rsid w:val="00B92315"/>
    <w:rsid w:val="00B92FB5"/>
    <w:rsid w:val="00BA7791"/>
    <w:rsid w:val="00BC02C2"/>
    <w:rsid w:val="00BF5CEC"/>
    <w:rsid w:val="00C14970"/>
    <w:rsid w:val="00C54D99"/>
    <w:rsid w:val="00C93503"/>
    <w:rsid w:val="00C93D32"/>
    <w:rsid w:val="00CA0A51"/>
    <w:rsid w:val="00CA4093"/>
    <w:rsid w:val="00CF2C66"/>
    <w:rsid w:val="00CF679D"/>
    <w:rsid w:val="00D2598A"/>
    <w:rsid w:val="00D519BC"/>
    <w:rsid w:val="00D55D51"/>
    <w:rsid w:val="00D62EB0"/>
    <w:rsid w:val="00D72834"/>
    <w:rsid w:val="00D72D16"/>
    <w:rsid w:val="00DA79E2"/>
    <w:rsid w:val="00E50992"/>
    <w:rsid w:val="00E6008B"/>
    <w:rsid w:val="00EC0B6D"/>
    <w:rsid w:val="00EC3E5F"/>
    <w:rsid w:val="00F15FCF"/>
    <w:rsid w:val="00F324D4"/>
    <w:rsid w:val="00F34AB1"/>
    <w:rsid w:val="00F87854"/>
    <w:rsid w:val="00FA76AC"/>
    <w:rsid w:val="00FB4535"/>
    <w:rsid w:val="00FD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3F071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504A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504A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locked/>
    <w:rsid w:val="000504A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504A3"/>
  </w:style>
  <w:style w:type="character" w:customStyle="1" w:styleId="CommentTextChar">
    <w:name w:val="Comment Text Char"/>
    <w:basedOn w:val="DefaultParagraphFont"/>
    <w:link w:val="CommentText"/>
    <w:rsid w:val="000504A3"/>
  </w:style>
  <w:style w:type="paragraph" w:styleId="CommentSubject">
    <w:name w:val="annotation subject"/>
    <w:basedOn w:val="CommentText"/>
    <w:next w:val="CommentText"/>
    <w:link w:val="CommentSubjectChar"/>
    <w:locked/>
    <w:rsid w:val="00050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504A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3133F6"/>
  </w:style>
  <w:style w:type="paragraph" w:styleId="Heading1">
    <w:name w:val="heading 1"/>
    <w:next w:val="Normal"/>
    <w:qFormat/>
    <w:rsid w:val="00FB4535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FB4535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FB4535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FB4535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FB4535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ii">
    <w:name w:val="List iii"/>
    <w:basedOn w:val="Listii"/>
    <w:rsid w:val="003041AE"/>
    <w:pPr>
      <w:ind w:left="1077"/>
    </w:pPr>
  </w:style>
  <w:style w:type="paragraph" w:customStyle="1" w:styleId="Listii">
    <w:name w:val="List ii"/>
    <w:basedOn w:val="List1"/>
    <w:rsid w:val="003041AE"/>
    <w:pPr>
      <w:ind w:left="717"/>
    </w:pPr>
  </w:style>
  <w:style w:type="paragraph" w:customStyle="1" w:styleId="List1">
    <w:name w:val="List1"/>
    <w:basedOn w:val="Normal"/>
    <w:pPr>
      <w:tabs>
        <w:tab w:val="num" w:pos="360"/>
      </w:tabs>
      <w:ind w:left="357" w:hanging="357"/>
    </w:pPr>
  </w:style>
  <w:style w:type="paragraph" w:styleId="Title">
    <w:name w:val="Title"/>
    <w:basedOn w:val="Normal"/>
    <w:qFormat/>
    <w:rsid w:val="00FB4535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pPr>
      <w:ind w:left="480" w:hanging="480"/>
    </w:pPr>
  </w:style>
  <w:style w:type="paragraph" w:customStyle="1" w:styleId="guidelines">
    <w:name w:val="guidelines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FB4535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Normal10">
    <w:name w:val="Normal 10"/>
    <w:basedOn w:val="Normal"/>
    <w:rsid w:val="003041AE"/>
  </w:style>
  <w:style w:type="paragraph" w:styleId="Subtitle">
    <w:name w:val="Subtitle"/>
    <w:basedOn w:val="Normal"/>
    <w:qFormat/>
    <w:rsid w:val="00FB4535"/>
    <w:pPr>
      <w:spacing w:after="60"/>
      <w:jc w:val="center"/>
      <w:outlineLvl w:val="1"/>
    </w:pPr>
    <w:rPr>
      <w:rFonts w:cs="Arial"/>
      <w:szCs w:val="24"/>
    </w:rPr>
  </w:style>
  <w:style w:type="table" w:styleId="TableGrid">
    <w:name w:val="Table Grid"/>
    <w:basedOn w:val="TableNormal"/>
    <w:rsid w:val="00105031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5A50A7"/>
    <w:rPr>
      <w:vertAlign w:val="subscript"/>
    </w:rPr>
  </w:style>
  <w:style w:type="character" w:customStyle="1" w:styleId="Raised">
    <w:name w:val="Raised"/>
    <w:rsid w:val="005A50A7"/>
    <w:rPr>
      <w:vertAlign w:val="superscript"/>
    </w:rPr>
  </w:style>
  <w:style w:type="character" w:customStyle="1" w:styleId="Bold">
    <w:name w:val="Bold"/>
    <w:rsid w:val="005A50A7"/>
    <w:rPr>
      <w:b/>
    </w:rPr>
  </w:style>
  <w:style w:type="character" w:customStyle="1" w:styleId="Italic">
    <w:name w:val="Italic"/>
    <w:rsid w:val="005A50A7"/>
    <w:rPr>
      <w:i/>
    </w:rPr>
  </w:style>
  <w:style w:type="character" w:customStyle="1" w:styleId="Underline">
    <w:name w:val="Underline"/>
    <w:rsid w:val="005A50A7"/>
    <w:rPr>
      <w:u w:val="single"/>
    </w:rPr>
  </w:style>
  <w:style w:type="paragraph" w:customStyle="1" w:styleId="Normal9">
    <w:name w:val="Normal 9"/>
    <w:basedOn w:val="Normal"/>
    <w:rsid w:val="006A637B"/>
    <w:rPr>
      <w:sz w:val="18"/>
    </w:rPr>
  </w:style>
  <w:style w:type="table" w:customStyle="1" w:styleId="Tablesimple">
    <w:name w:val="Table simple"/>
    <w:basedOn w:val="TableNormal"/>
    <w:rsid w:val="00105031"/>
    <w:pPr>
      <w:spacing w:before="60" w:after="60"/>
    </w:pPr>
    <w:tblPr/>
  </w:style>
  <w:style w:type="paragraph" w:customStyle="1" w:styleId="Centered">
    <w:name w:val="Centered"/>
    <w:basedOn w:val="Normal"/>
    <w:rsid w:val="006A637B"/>
    <w:pPr>
      <w:jc w:val="center"/>
    </w:pPr>
  </w:style>
  <w:style w:type="paragraph" w:styleId="Caption">
    <w:name w:val="caption"/>
    <w:basedOn w:val="Normal"/>
    <w:next w:val="Normal"/>
    <w:qFormat/>
    <w:rsid w:val="00FD20D3"/>
    <w:pPr>
      <w:ind w:left="851" w:hanging="851"/>
    </w:pPr>
    <w:rPr>
      <w:bCs/>
    </w:rPr>
  </w:style>
  <w:style w:type="paragraph" w:styleId="Header">
    <w:name w:val="header"/>
    <w:basedOn w:val="Normal"/>
    <w:rsid w:val="00B27D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27D2F"/>
  </w:style>
  <w:style w:type="paragraph" w:styleId="Footer">
    <w:name w:val="footer"/>
    <w:basedOn w:val="Normal"/>
    <w:locked/>
    <w:rsid w:val="00FB453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FA76AC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0B6D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0504A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0504A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locked/>
    <w:rsid w:val="000504A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504A3"/>
  </w:style>
  <w:style w:type="character" w:customStyle="1" w:styleId="CommentTextChar">
    <w:name w:val="Comment Text Char"/>
    <w:basedOn w:val="DefaultParagraphFont"/>
    <w:link w:val="CommentText"/>
    <w:rsid w:val="000504A3"/>
  </w:style>
  <w:style w:type="paragraph" w:styleId="CommentSubject">
    <w:name w:val="annotation subject"/>
    <w:basedOn w:val="CommentText"/>
    <w:next w:val="CommentText"/>
    <w:link w:val="CommentSubjectChar"/>
    <w:locked/>
    <w:rsid w:val="000504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50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Template%2097\Headquarters\AF%20portrai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_x0020_2 xmlns="1fed57ab-65b5-4050-a8d7-daf184c12885">1</Class_x0020_2>
    <Archive_x0020_Date xmlns="064772f9-3397-47c7-b469-c4f76203a6e7" xsi:nil="true"/>
    <_Status xmlns="http://schemas.microsoft.com/sharepoint/v3/fields">Not Started</_Status>
    <Section_x0020_2 xmlns="1fed57ab-65b5-4050-a8d7-daf184c12885">51</Section_x0020_2>
    <Effective_x0020_Date xmlns="064772f9-3397-47c7-b469-c4f76203a6e7" xsi:nil="true"/>
    <Zone_x0020_2 xmlns="1fed57ab-65b5-4050-a8d7-daf184c12885">7</Zone_x0020_2>
    <_Revision xmlns="http://schemas.microsoft.com/sharepoint/v3/fields">1</_Revision>
    <Authors xmlns="064772f9-3397-47c7-b469-c4f76203a6e7">
      <UserInfo>
        <DisplayName>EORTC\gisaac</DisplayName>
        <AccountId>669</AccountId>
        <AccountType/>
      </UserInfo>
    </Authors>
    <Owner xmlns="6DF07A32-CA69-471E-8B92-0013F00BE126">
      <UserInfo>
        <DisplayName>Statistics Department</DisplayName>
        <AccountId>731</AccountId>
        <AccountType/>
      </UserInfo>
    </Owner>
    <Contents xmlns="064772f9-3397-47c7-b469-c4f76203a6e7" xsi:nil="true"/>
    <_dlc_DocId xmlns="6df07a32-ca69-471e-8b92-0013f00be126">EORTC-784-602</_dlc_DocId>
    <_dlc_DocIdUrl xmlns="6df07a32-ca69-471e-8b92-0013f00be126">
      <Url>http://portal.eortc.be/References/Quality_Standard_Documents/_layouts/DocIdRedir.aspx?ID=EORTC-784-602</Url>
      <Description>EORTC-784-602</Description>
    </_dlc_DocIdUrl>
    <Archived xmlns="1fed57ab-65b5-4050-a8d7-daf184c12885">false</Archived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2F3E5A-DDDD-4625-A2D9-039A4E4F7F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243B00-A1A6-44BE-A01E-E662F229D75E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CB23E5C-370B-49AB-B918-A15B86101E14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6df07a32-ca69-471e-8b92-0013f00be126"/>
    <ds:schemaRef ds:uri="http://www.w3.org/XML/1998/namespace"/>
    <ds:schemaRef ds:uri="http://purl.org/dc/terms/"/>
    <ds:schemaRef ds:uri="http://purl.org/dc/dcmitype/"/>
    <ds:schemaRef ds:uri="http://purl.org/dc/elements/1.1/"/>
    <ds:schemaRef ds:uri="1fed57ab-65b5-4050-a8d7-daf184c12885"/>
    <ds:schemaRef ds:uri="http://schemas.microsoft.com/office/infopath/2007/PartnerControls"/>
    <ds:schemaRef ds:uri="6DF07A32-CA69-471E-8B92-0013F00BE126"/>
    <ds:schemaRef ds:uri="http://schemas.microsoft.com/sharepoint/v3/fields"/>
    <ds:schemaRef ds:uri="064772f9-3397-47c7-b469-c4f76203a6e7"/>
  </ds:schemaRefs>
</ds:datastoreItem>
</file>

<file path=customXml/itemProps4.xml><?xml version="1.0" encoding="utf-8"?>
<ds:datastoreItem xmlns:ds="http://schemas.openxmlformats.org/officeDocument/2006/customXml" ds:itemID="{91C37B78-056B-4EEA-BC46-87AEE6DC0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 portrait template.dotx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Macro Modification form</vt:lpstr>
    </vt:vector>
  </TitlesOfParts>
  <Company>EORTC Data Center</Company>
  <LinksUpToDate>false</LinksUpToDate>
  <CharactersWithSpaces>719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Macro Modification form</dc:title>
  <dc:subject>(Protocol number)</dc:subject>
  <dc:creator>Marie-Laure Couvreur</dc:creator>
  <cp:lastModifiedBy>Isabelle Meulders</cp:lastModifiedBy>
  <cp:revision>2</cp:revision>
  <cp:lastPrinted>2012-10-01T10:54:00Z</cp:lastPrinted>
  <dcterms:created xsi:type="dcterms:W3CDTF">2017-07-28T09:15:00Z</dcterms:created>
  <dcterms:modified xsi:type="dcterms:W3CDTF">2017-07-28T09:15:00Z</dcterms:modified>
  <cp:category>Version: (DRAFT or version number)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5ee1cb53-77ee-4f47-9ce5-4ee73533eb6c</vt:lpwstr>
  </property>
  <property fmtid="{D5CDD505-2E9C-101B-9397-08002B2CF9AE}" pid="4" name="Order">
    <vt:r8>44400</vt:r8>
  </property>
</Properties>
</file>