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8499B" w14:textId="082852D7" w:rsidR="000712DD" w:rsidRDefault="003E27C9" w:rsidP="000712DD">
      <w:pPr>
        <w:pStyle w:val="Title"/>
        <w:spacing w:before="600"/>
        <w:outlineLvl w:val="0"/>
      </w:pPr>
      <w:bookmarkStart w:id="0" w:name="_GoBack"/>
      <w:bookmarkEnd w:id="0"/>
      <w:r>
        <w:t>Independent Data Monitoring Committee</w:t>
      </w:r>
      <w:r w:rsidR="003971E7">
        <w:t xml:space="preserve"> Report</w:t>
      </w:r>
      <w:r w:rsidR="003971E7">
        <w:br/>
        <w:t>Approval F</w:t>
      </w:r>
      <w:r w:rsidR="000712DD">
        <w:t>orm</w:t>
      </w:r>
    </w:p>
    <w:p w14:paraId="0F98499C" w14:textId="77777777" w:rsidR="000712DD" w:rsidRDefault="000712DD" w:rsidP="000712DD">
      <w:pPr>
        <w:pStyle w:val="Title"/>
        <w:spacing w:before="600"/>
        <w:outlineLvl w:val="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7359"/>
      </w:tblGrid>
      <w:tr w:rsidR="000712DD" w14:paraId="0F98499F" w14:textId="77777777" w:rsidTr="00722578"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499D" w14:textId="77777777" w:rsidR="000712DD" w:rsidRPr="00AF1D05" w:rsidRDefault="000712DD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EORTC </w:t>
            </w:r>
            <w:r w:rsidRPr="00AF1D05">
              <w:rPr>
                <w:rFonts w:ascii="Times New Roman" w:hAnsi="Times New Roman"/>
                <w:b w:val="0"/>
                <w:bCs/>
                <w:sz w:val="24"/>
                <w:szCs w:val="24"/>
              </w:rPr>
              <w:t>Study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3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499E" w14:textId="77777777" w:rsidR="000712DD" w:rsidRPr="00AF1D05" w:rsidRDefault="000712DD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790F89" w14:paraId="0F9849A2" w14:textId="77777777" w:rsidTr="007225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7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9849A0" w14:textId="77777777" w:rsidR="00790F89" w:rsidRDefault="00790F89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Report filename</w:t>
            </w:r>
          </w:p>
        </w:tc>
        <w:tc>
          <w:tcPr>
            <w:tcW w:w="3621" w:type="pct"/>
            <w:tcBorders>
              <w:bottom w:val="single" w:sz="4" w:space="0" w:color="auto"/>
              <w:right w:val="single" w:sz="4" w:space="0" w:color="auto"/>
            </w:tcBorders>
          </w:tcPr>
          <w:p w14:paraId="0F9849A1" w14:textId="77777777" w:rsidR="00790F89" w:rsidRPr="00AF1D05" w:rsidRDefault="00790F89" w:rsidP="0092098C">
            <w:pPr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  <w:tr w:rsidR="00790F89" w14:paraId="0F9849A5" w14:textId="77777777" w:rsidTr="007225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7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9849A3" w14:textId="77777777" w:rsidR="00790F89" w:rsidRDefault="00790F89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Date of report</w:t>
            </w:r>
          </w:p>
        </w:tc>
        <w:tc>
          <w:tcPr>
            <w:tcW w:w="3621" w:type="pct"/>
            <w:tcBorders>
              <w:bottom w:val="single" w:sz="4" w:space="0" w:color="auto"/>
              <w:right w:val="single" w:sz="4" w:space="0" w:color="auto"/>
            </w:tcBorders>
          </w:tcPr>
          <w:p w14:paraId="0F9849A4" w14:textId="77777777" w:rsidR="00790F89" w:rsidRPr="00AF1D05" w:rsidRDefault="00790F89" w:rsidP="0092098C">
            <w:pPr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  <w:tr w:rsidR="000712DD" w14:paraId="0F9849A8" w14:textId="77777777" w:rsidTr="007225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7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F9849A6" w14:textId="77777777" w:rsidR="000712DD" w:rsidRPr="00AF1D05" w:rsidRDefault="000712DD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Version number</w:t>
            </w:r>
          </w:p>
        </w:tc>
        <w:tc>
          <w:tcPr>
            <w:tcW w:w="3621" w:type="pct"/>
            <w:tcBorders>
              <w:bottom w:val="single" w:sz="4" w:space="0" w:color="auto"/>
              <w:right w:val="single" w:sz="4" w:space="0" w:color="auto"/>
            </w:tcBorders>
          </w:tcPr>
          <w:p w14:paraId="0F9849A7" w14:textId="77777777" w:rsidR="000712DD" w:rsidRPr="00AF1D05" w:rsidRDefault="000712DD" w:rsidP="0092098C">
            <w:pPr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  <w:tr w:rsidR="000712DD" w14:paraId="0F9849AB" w14:textId="77777777" w:rsidTr="007225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79" w:type="pct"/>
            <w:vAlign w:val="center"/>
          </w:tcPr>
          <w:p w14:paraId="0F9849A9" w14:textId="77777777" w:rsidR="000712DD" w:rsidRPr="00AF1D05" w:rsidRDefault="000712DD" w:rsidP="00722578">
            <w:pPr>
              <w:pStyle w:val="Code"/>
              <w:spacing w:before="120" w:after="120"/>
              <w:jc w:val="left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</w:rPr>
              <w:t>IDMC planned date</w:t>
            </w:r>
          </w:p>
        </w:tc>
        <w:tc>
          <w:tcPr>
            <w:tcW w:w="3621" w:type="pct"/>
          </w:tcPr>
          <w:p w14:paraId="0F9849AA" w14:textId="77777777" w:rsidR="000712DD" w:rsidRPr="00AF1D05" w:rsidRDefault="000712DD" w:rsidP="0092098C">
            <w:pPr>
              <w:rPr>
                <w:rFonts w:ascii="Verdana" w:hAnsi="Verdana"/>
                <w:color w:val="000000"/>
                <w:sz w:val="26"/>
                <w:szCs w:val="26"/>
              </w:rPr>
            </w:pPr>
          </w:p>
        </w:tc>
      </w:tr>
    </w:tbl>
    <w:p w14:paraId="0F9849AC" w14:textId="77777777" w:rsidR="000712DD" w:rsidRDefault="000712DD" w:rsidP="000712DD"/>
    <w:p w14:paraId="0F9849AD" w14:textId="77777777" w:rsidR="000712DD" w:rsidRDefault="000712DD" w:rsidP="000712DD"/>
    <w:p w14:paraId="0F9849AE" w14:textId="77777777" w:rsidR="000712DD" w:rsidRDefault="000712DD" w:rsidP="000712D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652"/>
        <w:gridCol w:w="2552"/>
        <w:gridCol w:w="1841"/>
        <w:gridCol w:w="2116"/>
      </w:tblGrid>
      <w:tr w:rsidR="000712DD" w:rsidRPr="0010192E" w14:paraId="0F9849B3" w14:textId="77777777" w:rsidTr="003E27C9">
        <w:tc>
          <w:tcPr>
            <w:tcW w:w="1797" w:type="pct"/>
          </w:tcPr>
          <w:p w14:paraId="0F9849AF" w14:textId="77777777" w:rsidR="000712DD" w:rsidRPr="0010192E" w:rsidRDefault="000712DD" w:rsidP="0092098C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6" w:type="pct"/>
          </w:tcPr>
          <w:p w14:paraId="0F9849B0" w14:textId="77777777" w:rsidR="000712DD" w:rsidRPr="0010192E" w:rsidRDefault="000712DD" w:rsidP="0092098C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06" w:type="pct"/>
            <w:shd w:val="clear" w:color="auto" w:fill="auto"/>
          </w:tcPr>
          <w:p w14:paraId="0F9849B1" w14:textId="77777777" w:rsidR="000712DD" w:rsidRPr="0010192E" w:rsidRDefault="000712DD" w:rsidP="00790F89">
            <w:pPr>
              <w:spacing w:line="480" w:lineRule="auto"/>
              <w:rPr>
                <w:sz w:val="24"/>
                <w:szCs w:val="24"/>
              </w:rPr>
            </w:pPr>
            <w:r w:rsidRPr="0010192E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1" w:type="pct"/>
            <w:shd w:val="clear" w:color="auto" w:fill="auto"/>
          </w:tcPr>
          <w:p w14:paraId="0F9849B2" w14:textId="77777777" w:rsidR="000712DD" w:rsidRPr="0010192E" w:rsidRDefault="000712DD" w:rsidP="0092098C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790F89" w:rsidRPr="0010192E" w14:paraId="0F9849B8" w14:textId="77777777" w:rsidTr="003E27C9">
        <w:tc>
          <w:tcPr>
            <w:tcW w:w="1797" w:type="pct"/>
            <w:vAlign w:val="center"/>
          </w:tcPr>
          <w:p w14:paraId="0F9849B4" w14:textId="77777777" w:rsidR="00790F89" w:rsidRPr="0010192E" w:rsidRDefault="00790F89" w:rsidP="00722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Statistician</w:t>
            </w:r>
          </w:p>
        </w:tc>
        <w:tc>
          <w:tcPr>
            <w:tcW w:w="1256" w:type="pct"/>
          </w:tcPr>
          <w:p w14:paraId="0F9849B5" w14:textId="77777777" w:rsidR="00790F89" w:rsidRPr="0010192E" w:rsidRDefault="00790F89" w:rsidP="00D27B4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906" w:type="pct"/>
            <w:shd w:val="clear" w:color="auto" w:fill="auto"/>
          </w:tcPr>
          <w:p w14:paraId="0F9849B6" w14:textId="77777777" w:rsidR="00790F89" w:rsidRPr="0010192E" w:rsidRDefault="00790F89" w:rsidP="00D27B4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041" w:type="pct"/>
            <w:shd w:val="clear" w:color="auto" w:fill="auto"/>
          </w:tcPr>
          <w:p w14:paraId="0F9849B7" w14:textId="77777777" w:rsidR="00790F89" w:rsidRPr="0010192E" w:rsidRDefault="00790F89" w:rsidP="00D27B43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790F89" w:rsidRPr="00722578" w14:paraId="0F9849BD" w14:textId="77777777" w:rsidTr="003E27C9">
        <w:tc>
          <w:tcPr>
            <w:tcW w:w="1797" w:type="pct"/>
            <w:vAlign w:val="center"/>
          </w:tcPr>
          <w:p w14:paraId="0F9849B9" w14:textId="77777777" w:rsidR="00722578" w:rsidRPr="0010192E" w:rsidRDefault="00722578" w:rsidP="0072257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Clinical Research P</w:t>
            </w:r>
            <w:r w:rsidR="00790F89">
              <w:rPr>
                <w:sz w:val="24"/>
                <w:szCs w:val="24"/>
              </w:rPr>
              <w:t>hysician</w:t>
            </w:r>
          </w:p>
        </w:tc>
        <w:tc>
          <w:tcPr>
            <w:tcW w:w="1256" w:type="pct"/>
          </w:tcPr>
          <w:p w14:paraId="0F9849BA" w14:textId="77777777" w:rsidR="00790F89" w:rsidRPr="0010192E" w:rsidRDefault="00790F89" w:rsidP="00722578">
            <w:pPr>
              <w:rPr>
                <w:sz w:val="24"/>
                <w:szCs w:val="24"/>
              </w:rPr>
            </w:pPr>
          </w:p>
        </w:tc>
        <w:tc>
          <w:tcPr>
            <w:tcW w:w="906" w:type="pct"/>
            <w:shd w:val="clear" w:color="auto" w:fill="auto"/>
          </w:tcPr>
          <w:p w14:paraId="0F9849BB" w14:textId="77777777" w:rsidR="00790F89" w:rsidRPr="0010192E" w:rsidRDefault="00790F89" w:rsidP="00722578">
            <w:pPr>
              <w:rPr>
                <w:sz w:val="24"/>
                <w:szCs w:val="24"/>
              </w:rPr>
            </w:pPr>
          </w:p>
        </w:tc>
        <w:tc>
          <w:tcPr>
            <w:tcW w:w="1041" w:type="pct"/>
            <w:shd w:val="clear" w:color="auto" w:fill="auto"/>
          </w:tcPr>
          <w:p w14:paraId="0F9849BC" w14:textId="77777777" w:rsidR="00790F89" w:rsidRPr="0010192E" w:rsidRDefault="00790F89" w:rsidP="00722578">
            <w:pPr>
              <w:rPr>
                <w:sz w:val="24"/>
                <w:szCs w:val="24"/>
              </w:rPr>
            </w:pPr>
          </w:p>
        </w:tc>
      </w:tr>
      <w:tr w:rsidR="000712DD" w:rsidRPr="0010192E" w14:paraId="0F9849C2" w14:textId="77777777" w:rsidTr="003E27C9">
        <w:tc>
          <w:tcPr>
            <w:tcW w:w="1797" w:type="pct"/>
            <w:vAlign w:val="center"/>
          </w:tcPr>
          <w:p w14:paraId="0F9849BE" w14:textId="17A5543F" w:rsidR="000712DD" w:rsidRPr="0010192E" w:rsidRDefault="003E27C9" w:rsidP="00722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</w:t>
            </w:r>
            <w:r w:rsidR="00722578">
              <w:rPr>
                <w:sz w:val="24"/>
                <w:szCs w:val="24"/>
              </w:rPr>
              <w:t xml:space="preserve">IDMC </w:t>
            </w:r>
            <w:r>
              <w:rPr>
                <w:sz w:val="24"/>
                <w:szCs w:val="24"/>
              </w:rPr>
              <w:t xml:space="preserve">Support unit </w:t>
            </w:r>
          </w:p>
        </w:tc>
        <w:tc>
          <w:tcPr>
            <w:tcW w:w="1256" w:type="pct"/>
            <w:vAlign w:val="center"/>
          </w:tcPr>
          <w:p w14:paraId="0F9849BF" w14:textId="77777777" w:rsidR="000712DD" w:rsidRPr="0010192E" w:rsidRDefault="00790F89" w:rsidP="00722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Laurence Collette</w:t>
            </w:r>
          </w:p>
        </w:tc>
        <w:tc>
          <w:tcPr>
            <w:tcW w:w="906" w:type="pct"/>
            <w:shd w:val="clear" w:color="auto" w:fill="auto"/>
          </w:tcPr>
          <w:p w14:paraId="0F9849C0" w14:textId="77777777" w:rsidR="000712DD" w:rsidRPr="0010192E" w:rsidRDefault="000712DD" w:rsidP="0092098C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041" w:type="pct"/>
            <w:shd w:val="clear" w:color="auto" w:fill="auto"/>
          </w:tcPr>
          <w:p w14:paraId="0F9849C1" w14:textId="77777777" w:rsidR="000712DD" w:rsidRPr="0010192E" w:rsidRDefault="000712DD" w:rsidP="0092098C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0F9849C3" w14:textId="35BB5D5C" w:rsidR="003E27C9" w:rsidRDefault="000712DD" w:rsidP="000712DD">
      <w:r>
        <w:t xml:space="preserve"> </w:t>
      </w:r>
    </w:p>
    <w:p w14:paraId="2D97DB0D" w14:textId="77777777" w:rsidR="003133F6" w:rsidRPr="003133F6" w:rsidRDefault="003133F6" w:rsidP="000712DD"/>
    <w:sectPr w:rsidR="003133F6" w:rsidRPr="003133F6" w:rsidSect="0088283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44" w:right="544" w:bottom="544" w:left="1418" w:header="720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849C6" w14:textId="77777777" w:rsidR="006F0B8B" w:rsidRDefault="006F0B8B">
      <w:r>
        <w:separator/>
      </w:r>
    </w:p>
  </w:endnote>
  <w:endnote w:type="continuationSeparator" w:id="0">
    <w:p w14:paraId="0F9849C7" w14:textId="77777777" w:rsidR="006F0B8B" w:rsidRDefault="006F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0B4F0" w14:textId="77777777" w:rsidR="003E27C9" w:rsidRDefault="003E27C9" w:rsidP="0088283B">
    <w:pPr>
      <w:tabs>
        <w:tab w:val="center" w:pos="5103"/>
        <w:tab w:val="right" w:pos="9923"/>
      </w:tabs>
      <w:rPr>
        <w:szCs w:val="24"/>
      </w:rPr>
    </w:pPr>
  </w:p>
  <w:p w14:paraId="0F9849CA" w14:textId="2A47BE6A" w:rsidR="00CA0A51" w:rsidRPr="001C49B5" w:rsidRDefault="003E27C9" w:rsidP="0088283B">
    <w:pPr>
      <w:tabs>
        <w:tab w:val="center" w:pos="5103"/>
        <w:tab w:val="right" w:pos="9923"/>
      </w:tabs>
      <w:rPr>
        <w:szCs w:val="24"/>
      </w:rPr>
    </w:pPr>
    <w:r>
      <w:rPr>
        <w:szCs w:val="24"/>
      </w:rPr>
      <w:t>ST-004-AF-01</w:t>
    </w:r>
    <w:r w:rsidR="00CA0A51" w:rsidRPr="001C49B5">
      <w:rPr>
        <w:szCs w:val="24"/>
      </w:rPr>
      <w:tab/>
      <w:t xml:space="preserve">Page </w:t>
    </w:r>
    <w:r w:rsidR="00CA0A51" w:rsidRPr="001C49B5">
      <w:rPr>
        <w:szCs w:val="24"/>
      </w:rPr>
      <w:fldChar w:fldCharType="begin"/>
    </w:r>
    <w:r w:rsidR="00CA0A51" w:rsidRPr="001C49B5">
      <w:rPr>
        <w:szCs w:val="24"/>
      </w:rPr>
      <w:instrText xml:space="preserve"> PAGE </w:instrText>
    </w:r>
    <w:r w:rsidR="00CA0A51" w:rsidRPr="001C49B5">
      <w:rPr>
        <w:szCs w:val="24"/>
      </w:rPr>
      <w:fldChar w:fldCharType="separate"/>
    </w:r>
    <w:r w:rsidR="009E6E0C">
      <w:rPr>
        <w:noProof/>
        <w:szCs w:val="24"/>
      </w:rPr>
      <w:t>2</w:t>
    </w:r>
    <w:r w:rsidR="00CA0A51" w:rsidRPr="001C49B5">
      <w:rPr>
        <w:szCs w:val="24"/>
      </w:rPr>
      <w:fldChar w:fldCharType="end"/>
    </w:r>
    <w:r w:rsidR="00CA0A51" w:rsidRPr="001C49B5">
      <w:rPr>
        <w:szCs w:val="24"/>
      </w:rPr>
      <w:t xml:space="preserve"> of </w:t>
    </w:r>
    <w:r w:rsidR="00CA0A51" w:rsidRPr="001C49B5">
      <w:rPr>
        <w:szCs w:val="24"/>
      </w:rPr>
      <w:fldChar w:fldCharType="begin"/>
    </w:r>
    <w:r w:rsidR="00CA0A51" w:rsidRPr="001C49B5">
      <w:rPr>
        <w:szCs w:val="24"/>
      </w:rPr>
      <w:instrText xml:space="preserve"> NUMPAGES </w:instrText>
    </w:r>
    <w:r w:rsidR="00CA0A51" w:rsidRPr="001C49B5">
      <w:rPr>
        <w:szCs w:val="24"/>
      </w:rPr>
      <w:fldChar w:fldCharType="separate"/>
    </w:r>
    <w:r w:rsidR="00162A0D">
      <w:rPr>
        <w:noProof/>
        <w:szCs w:val="24"/>
      </w:rPr>
      <w:t>1</w:t>
    </w:r>
    <w:r w:rsidR="00CA0A51" w:rsidRPr="001C49B5">
      <w:rPr>
        <w:szCs w:val="24"/>
      </w:rPr>
      <w:fldChar w:fldCharType="end"/>
    </w:r>
    <w:r w:rsidR="000F58D7">
      <w:rPr>
        <w:szCs w:val="24"/>
      </w:rPr>
      <w:tab/>
    </w:r>
    <w:r>
      <w:t>Template version 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849CD" w14:textId="77777777" w:rsidR="00CA0A51" w:rsidRDefault="00CA0A51" w:rsidP="00CA0A51">
    <w:pPr>
      <w:tabs>
        <w:tab w:val="right" w:pos="9923"/>
      </w:tabs>
    </w:pPr>
  </w:p>
  <w:p w14:paraId="0F9849CE" w14:textId="7F84B8CD" w:rsidR="00CA0A51" w:rsidRPr="003133F6" w:rsidRDefault="000712DD" w:rsidP="00150F30">
    <w:pPr>
      <w:tabs>
        <w:tab w:val="center" w:pos="4820"/>
        <w:tab w:val="right" w:pos="9923"/>
      </w:tabs>
    </w:pPr>
    <w:r>
      <w:t>ST-004-AF-0</w:t>
    </w:r>
    <w:r w:rsidR="00790F89">
      <w:t>1</w:t>
    </w:r>
    <w:r w:rsidR="00CA0A51">
      <w:tab/>
      <w:t xml:space="preserve">Page </w:t>
    </w:r>
    <w:r w:rsidR="00790F89">
      <w:fldChar w:fldCharType="begin"/>
    </w:r>
    <w:r w:rsidR="00790F89">
      <w:instrText xml:space="preserve"> PAGE </w:instrText>
    </w:r>
    <w:r w:rsidR="00790F89">
      <w:fldChar w:fldCharType="separate"/>
    </w:r>
    <w:r w:rsidR="00D956BA">
      <w:rPr>
        <w:noProof/>
      </w:rPr>
      <w:t>1</w:t>
    </w:r>
    <w:r w:rsidR="00790F89">
      <w:rPr>
        <w:noProof/>
      </w:rPr>
      <w:fldChar w:fldCharType="end"/>
    </w:r>
    <w:r w:rsidR="00CA0A51">
      <w:t xml:space="preserve"> of </w:t>
    </w:r>
    <w:fldSimple w:instr=" NUMPAGES ">
      <w:r w:rsidR="00D956BA">
        <w:rPr>
          <w:noProof/>
        </w:rPr>
        <w:t>1</w:t>
      </w:r>
    </w:fldSimple>
    <w:r w:rsidR="00CA0A51">
      <w:tab/>
    </w:r>
    <w:r w:rsidR="003E27C9">
      <w:t>Template v</w:t>
    </w:r>
    <w:r w:rsidR="00CA0A51">
      <w:t xml:space="preserve">ersion </w:t>
    </w:r>
    <w:r w:rsidR="003E27C9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849C4" w14:textId="77777777" w:rsidR="006F0B8B" w:rsidRDefault="006F0B8B">
      <w:r>
        <w:separator/>
      </w:r>
    </w:p>
  </w:footnote>
  <w:footnote w:type="continuationSeparator" w:id="0">
    <w:p w14:paraId="0F9849C5" w14:textId="77777777" w:rsidR="006F0B8B" w:rsidRDefault="006F0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849C8" w14:textId="7ABE141D" w:rsidR="00CA0A51" w:rsidRPr="001C49B5" w:rsidRDefault="003E27C9" w:rsidP="0088283B">
    <w:pPr>
      <w:pStyle w:val="Header"/>
      <w:tabs>
        <w:tab w:val="clear" w:pos="8640"/>
        <w:tab w:val="right" w:pos="9923"/>
      </w:tabs>
      <w:rPr>
        <w:szCs w:val="24"/>
      </w:rPr>
    </w:pPr>
    <w:r>
      <w:rPr>
        <w:szCs w:val="24"/>
      </w:rPr>
      <w:t>IDMC Report Approval Form</w:t>
    </w:r>
    <w:r w:rsidR="00CA0A51" w:rsidRPr="001C49B5">
      <w:rPr>
        <w:szCs w:val="24"/>
      </w:rPr>
      <w:tab/>
    </w:r>
    <w:r w:rsidR="00CA0A51" w:rsidRPr="001C49B5">
      <w:rPr>
        <w:szCs w:val="24"/>
      </w:rPr>
      <w:tab/>
      <w:t>EORTC</w:t>
    </w:r>
  </w:p>
  <w:p w14:paraId="0F9849C9" w14:textId="77777777" w:rsidR="00CA0A51" w:rsidRPr="005C6788" w:rsidRDefault="00CA0A51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20A5D" w14:textId="77777777" w:rsidR="003E27C9" w:rsidDel="003E27C9" w:rsidRDefault="00CA0A51" w:rsidP="00974F11">
    <w:pPr>
      <w:ind w:left="-142"/>
      <w:rPr>
        <w:noProof/>
      </w:rPr>
    </w:pPr>
    <w:r>
      <w:t xml:space="preserve"> </w:t>
    </w:r>
    <w:r w:rsidR="0088283B">
      <w:t xml:space="preserve">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3E27C9" w:rsidRPr="00E40213" w14:paraId="29CE74BB" w14:textId="77777777" w:rsidTr="00782BBF">
      <w:tc>
        <w:tcPr>
          <w:tcW w:w="6771" w:type="dxa"/>
        </w:tcPr>
        <w:p w14:paraId="34945E37" w14:textId="77777777" w:rsidR="003E27C9" w:rsidRPr="004C41A9" w:rsidRDefault="003E27C9" w:rsidP="00782BBF">
          <w:r>
            <w:rPr>
              <w:noProof/>
            </w:rPr>
            <w:drawing>
              <wp:inline distT="0" distB="0" distL="0" distR="0" wp14:anchorId="7060F47C" wp14:editId="52902EFC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AEF21F2" w14:textId="77777777" w:rsidR="003E27C9" w:rsidRPr="007835C5" w:rsidRDefault="003E27C9" w:rsidP="00782BBF">
          <w:pPr>
            <w:spacing w:before="0" w:after="0"/>
            <w:jc w:val="right"/>
          </w:pPr>
          <w:r w:rsidRPr="007835C5">
            <w:t>Avenue E. Mounier 83/11</w:t>
          </w:r>
        </w:p>
        <w:p w14:paraId="02F62313" w14:textId="77777777" w:rsidR="003E27C9" w:rsidRPr="007835C5" w:rsidRDefault="003E27C9" w:rsidP="00782BBF">
          <w:pPr>
            <w:spacing w:before="0" w:after="0"/>
            <w:jc w:val="right"/>
          </w:pPr>
          <w:r w:rsidRPr="007835C5">
            <w:t>1200 Brussels</w:t>
          </w:r>
        </w:p>
        <w:p w14:paraId="37AC416E" w14:textId="77777777" w:rsidR="003E27C9" w:rsidRPr="007835C5" w:rsidRDefault="003E27C9" w:rsidP="00782BBF">
          <w:pPr>
            <w:spacing w:before="0" w:after="0"/>
            <w:jc w:val="right"/>
          </w:pPr>
          <w:r w:rsidRPr="007835C5">
            <w:t>Belgium</w:t>
          </w:r>
        </w:p>
        <w:p w14:paraId="6656F546" w14:textId="77777777" w:rsidR="003E27C9" w:rsidRPr="007835C5" w:rsidRDefault="003E27C9" w:rsidP="00782BBF">
          <w:pPr>
            <w:spacing w:before="0" w:after="0"/>
            <w:jc w:val="right"/>
          </w:pPr>
          <w:r w:rsidRPr="007835C5">
            <w:t>Tel: +32 2 774 1611</w:t>
          </w:r>
        </w:p>
        <w:p w14:paraId="310C66E2" w14:textId="77777777" w:rsidR="003E27C9" w:rsidRPr="007835C5" w:rsidRDefault="003E27C9" w:rsidP="00782BBF">
          <w:pPr>
            <w:spacing w:before="0" w:after="0"/>
            <w:jc w:val="right"/>
          </w:pPr>
          <w:r w:rsidRPr="007835C5">
            <w:t>Email: eortc@eortc.be</w:t>
          </w:r>
        </w:p>
        <w:p w14:paraId="43D3A785" w14:textId="77777777" w:rsidR="003E27C9" w:rsidRPr="007835C5" w:rsidRDefault="003E27C9" w:rsidP="00782BBF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0F9849CC" w14:textId="77777777" w:rsidR="00CA0A51" w:rsidRPr="00E80CCE" w:rsidRDefault="00CA0A51" w:rsidP="003E27C9">
    <w:pPr>
      <w:ind w:left="-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DD"/>
    <w:rsid w:val="000712DD"/>
    <w:rsid w:val="00095498"/>
    <w:rsid w:val="000B57D2"/>
    <w:rsid w:val="000F58D7"/>
    <w:rsid w:val="000F68F7"/>
    <w:rsid w:val="00105031"/>
    <w:rsid w:val="00150F30"/>
    <w:rsid w:val="00162A0D"/>
    <w:rsid w:val="001F61C7"/>
    <w:rsid w:val="00216C75"/>
    <w:rsid w:val="00224752"/>
    <w:rsid w:val="002371AE"/>
    <w:rsid w:val="00284114"/>
    <w:rsid w:val="002A78C1"/>
    <w:rsid w:val="00301614"/>
    <w:rsid w:val="003041AE"/>
    <w:rsid w:val="003133F6"/>
    <w:rsid w:val="00314373"/>
    <w:rsid w:val="003971E7"/>
    <w:rsid w:val="003B6378"/>
    <w:rsid w:val="003E27C9"/>
    <w:rsid w:val="00433C15"/>
    <w:rsid w:val="00453DEB"/>
    <w:rsid w:val="004D6049"/>
    <w:rsid w:val="004E54DB"/>
    <w:rsid w:val="00512C4E"/>
    <w:rsid w:val="005338E2"/>
    <w:rsid w:val="00590621"/>
    <w:rsid w:val="00596199"/>
    <w:rsid w:val="005A50A7"/>
    <w:rsid w:val="00603AC1"/>
    <w:rsid w:val="00614A4B"/>
    <w:rsid w:val="00675DD1"/>
    <w:rsid w:val="00685B12"/>
    <w:rsid w:val="006A637B"/>
    <w:rsid w:val="006C0E01"/>
    <w:rsid w:val="006E3D3C"/>
    <w:rsid w:val="006F0B8B"/>
    <w:rsid w:val="006F47F6"/>
    <w:rsid w:val="00714379"/>
    <w:rsid w:val="00721546"/>
    <w:rsid w:val="00722578"/>
    <w:rsid w:val="00790F89"/>
    <w:rsid w:val="00792CBD"/>
    <w:rsid w:val="007C3CF3"/>
    <w:rsid w:val="00856CC1"/>
    <w:rsid w:val="00882430"/>
    <w:rsid w:val="0088283B"/>
    <w:rsid w:val="0092098C"/>
    <w:rsid w:val="0095516B"/>
    <w:rsid w:val="00974F11"/>
    <w:rsid w:val="009A0B23"/>
    <w:rsid w:val="009C22DF"/>
    <w:rsid w:val="009D48F9"/>
    <w:rsid w:val="009E6E0C"/>
    <w:rsid w:val="00A13040"/>
    <w:rsid w:val="00A13FD4"/>
    <w:rsid w:val="00A53DB4"/>
    <w:rsid w:val="00A65D36"/>
    <w:rsid w:val="00A86B2E"/>
    <w:rsid w:val="00AC5E08"/>
    <w:rsid w:val="00B27D2F"/>
    <w:rsid w:val="00B92315"/>
    <w:rsid w:val="00B92FB5"/>
    <w:rsid w:val="00C54D99"/>
    <w:rsid w:val="00CA0A51"/>
    <w:rsid w:val="00CA4093"/>
    <w:rsid w:val="00CF679D"/>
    <w:rsid w:val="00D62EB0"/>
    <w:rsid w:val="00D72D16"/>
    <w:rsid w:val="00D94477"/>
    <w:rsid w:val="00D956BA"/>
    <w:rsid w:val="00DA226C"/>
    <w:rsid w:val="00E3073B"/>
    <w:rsid w:val="00E50992"/>
    <w:rsid w:val="00F324D4"/>
    <w:rsid w:val="00F83E56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0F98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956BA"/>
  </w:style>
  <w:style w:type="paragraph" w:styleId="Heading1">
    <w:name w:val="heading 1"/>
    <w:next w:val="Normal"/>
    <w:qFormat/>
    <w:rsid w:val="00D956BA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D956BA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D956BA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D956BA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D956BA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D956B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D956B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D956BA"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D956BA"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  <w:rsid w:val="00D956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56BA"/>
  </w:style>
  <w:style w:type="paragraph" w:customStyle="1" w:styleId="Listiii">
    <w:name w:val="List iii"/>
    <w:basedOn w:val="Listii"/>
    <w:rsid w:val="00D956BA"/>
    <w:pPr>
      <w:ind w:left="1077"/>
    </w:pPr>
  </w:style>
  <w:style w:type="paragraph" w:customStyle="1" w:styleId="Listii">
    <w:name w:val="List ii"/>
    <w:basedOn w:val="List1"/>
    <w:rsid w:val="00D956BA"/>
    <w:pPr>
      <w:ind w:left="717"/>
    </w:pPr>
  </w:style>
  <w:style w:type="paragraph" w:customStyle="1" w:styleId="List1">
    <w:name w:val="List1"/>
    <w:basedOn w:val="Normal"/>
    <w:rsid w:val="00D956BA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D956BA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D956BA"/>
    <w:pPr>
      <w:ind w:left="480" w:hanging="480"/>
    </w:pPr>
  </w:style>
  <w:style w:type="paragraph" w:customStyle="1" w:styleId="guidelines">
    <w:name w:val="guidelines"/>
    <w:rsid w:val="00D956BA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D956BA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D956BA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D956BA"/>
    <w:rPr>
      <w:color w:val="0000FF"/>
      <w:u w:val="single"/>
    </w:rPr>
  </w:style>
  <w:style w:type="paragraph" w:customStyle="1" w:styleId="Normal10">
    <w:name w:val="Normal 10"/>
    <w:basedOn w:val="Normal"/>
    <w:rsid w:val="00D956BA"/>
  </w:style>
  <w:style w:type="paragraph" w:styleId="Subtitle">
    <w:name w:val="Subtitle"/>
    <w:basedOn w:val="Normal"/>
    <w:qFormat/>
    <w:rsid w:val="00D956BA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D956BA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D956BA"/>
    <w:rPr>
      <w:vertAlign w:val="subscript"/>
    </w:rPr>
  </w:style>
  <w:style w:type="character" w:customStyle="1" w:styleId="Raised">
    <w:name w:val="Raised"/>
    <w:rsid w:val="00D956BA"/>
    <w:rPr>
      <w:vertAlign w:val="superscript"/>
    </w:rPr>
  </w:style>
  <w:style w:type="character" w:customStyle="1" w:styleId="Bold">
    <w:name w:val="Bold"/>
    <w:rsid w:val="00D956BA"/>
    <w:rPr>
      <w:b/>
    </w:rPr>
  </w:style>
  <w:style w:type="character" w:customStyle="1" w:styleId="Italic">
    <w:name w:val="Italic"/>
    <w:rsid w:val="00D956BA"/>
    <w:rPr>
      <w:i/>
    </w:rPr>
  </w:style>
  <w:style w:type="character" w:customStyle="1" w:styleId="Underline">
    <w:name w:val="Underline"/>
    <w:rsid w:val="00D956BA"/>
    <w:rPr>
      <w:u w:val="single"/>
    </w:rPr>
  </w:style>
  <w:style w:type="paragraph" w:customStyle="1" w:styleId="Normal9">
    <w:name w:val="Normal 9"/>
    <w:basedOn w:val="Normal"/>
    <w:rsid w:val="00D956BA"/>
    <w:rPr>
      <w:sz w:val="18"/>
    </w:rPr>
  </w:style>
  <w:style w:type="table" w:customStyle="1" w:styleId="Tablesimple">
    <w:name w:val="Table simple"/>
    <w:basedOn w:val="TableNormal"/>
    <w:rsid w:val="00D956BA"/>
    <w:pPr>
      <w:spacing w:before="60" w:after="60"/>
    </w:pPr>
    <w:tblPr/>
  </w:style>
  <w:style w:type="paragraph" w:customStyle="1" w:styleId="Centered">
    <w:name w:val="Centered"/>
    <w:basedOn w:val="Normal"/>
    <w:rsid w:val="00D956BA"/>
    <w:pPr>
      <w:jc w:val="center"/>
    </w:pPr>
  </w:style>
  <w:style w:type="paragraph" w:styleId="Caption">
    <w:name w:val="caption"/>
    <w:basedOn w:val="Normal"/>
    <w:next w:val="Normal"/>
    <w:qFormat/>
    <w:rsid w:val="00D956BA"/>
    <w:pPr>
      <w:ind w:left="851" w:hanging="851"/>
    </w:pPr>
    <w:rPr>
      <w:bCs/>
    </w:rPr>
  </w:style>
  <w:style w:type="paragraph" w:styleId="Header">
    <w:name w:val="header"/>
    <w:basedOn w:val="Normal"/>
    <w:rsid w:val="00D956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D956BA"/>
  </w:style>
  <w:style w:type="paragraph" w:styleId="Footer">
    <w:name w:val="footer"/>
    <w:basedOn w:val="Normal"/>
    <w:locked/>
    <w:rsid w:val="00D956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D956B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0712DD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D956BA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956BA"/>
  </w:style>
  <w:style w:type="paragraph" w:styleId="Heading1">
    <w:name w:val="heading 1"/>
    <w:next w:val="Normal"/>
    <w:qFormat/>
    <w:rsid w:val="00D956BA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D956BA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D956BA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D956BA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D956BA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D956B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D956B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D956BA"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D956BA"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  <w:rsid w:val="00D956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56BA"/>
  </w:style>
  <w:style w:type="paragraph" w:customStyle="1" w:styleId="Listiii">
    <w:name w:val="List iii"/>
    <w:basedOn w:val="Listii"/>
    <w:rsid w:val="00D956BA"/>
    <w:pPr>
      <w:ind w:left="1077"/>
    </w:pPr>
  </w:style>
  <w:style w:type="paragraph" w:customStyle="1" w:styleId="Listii">
    <w:name w:val="List ii"/>
    <w:basedOn w:val="List1"/>
    <w:rsid w:val="00D956BA"/>
    <w:pPr>
      <w:ind w:left="717"/>
    </w:pPr>
  </w:style>
  <w:style w:type="paragraph" w:customStyle="1" w:styleId="List1">
    <w:name w:val="List1"/>
    <w:basedOn w:val="Normal"/>
    <w:rsid w:val="00D956BA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D956BA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D956BA"/>
    <w:pPr>
      <w:ind w:left="480" w:hanging="480"/>
    </w:pPr>
  </w:style>
  <w:style w:type="paragraph" w:customStyle="1" w:styleId="guidelines">
    <w:name w:val="guidelines"/>
    <w:rsid w:val="00D956BA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D956BA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D956BA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D956BA"/>
    <w:rPr>
      <w:color w:val="0000FF"/>
      <w:u w:val="single"/>
    </w:rPr>
  </w:style>
  <w:style w:type="paragraph" w:customStyle="1" w:styleId="Normal10">
    <w:name w:val="Normal 10"/>
    <w:basedOn w:val="Normal"/>
    <w:rsid w:val="00D956BA"/>
  </w:style>
  <w:style w:type="paragraph" w:styleId="Subtitle">
    <w:name w:val="Subtitle"/>
    <w:basedOn w:val="Normal"/>
    <w:qFormat/>
    <w:rsid w:val="00D956BA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D956BA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D956BA"/>
    <w:rPr>
      <w:vertAlign w:val="subscript"/>
    </w:rPr>
  </w:style>
  <w:style w:type="character" w:customStyle="1" w:styleId="Raised">
    <w:name w:val="Raised"/>
    <w:rsid w:val="00D956BA"/>
    <w:rPr>
      <w:vertAlign w:val="superscript"/>
    </w:rPr>
  </w:style>
  <w:style w:type="character" w:customStyle="1" w:styleId="Bold">
    <w:name w:val="Bold"/>
    <w:rsid w:val="00D956BA"/>
    <w:rPr>
      <w:b/>
    </w:rPr>
  </w:style>
  <w:style w:type="character" w:customStyle="1" w:styleId="Italic">
    <w:name w:val="Italic"/>
    <w:rsid w:val="00D956BA"/>
    <w:rPr>
      <w:i/>
    </w:rPr>
  </w:style>
  <w:style w:type="character" w:customStyle="1" w:styleId="Underline">
    <w:name w:val="Underline"/>
    <w:rsid w:val="00D956BA"/>
    <w:rPr>
      <w:u w:val="single"/>
    </w:rPr>
  </w:style>
  <w:style w:type="paragraph" w:customStyle="1" w:styleId="Normal9">
    <w:name w:val="Normal 9"/>
    <w:basedOn w:val="Normal"/>
    <w:rsid w:val="00D956BA"/>
    <w:rPr>
      <w:sz w:val="18"/>
    </w:rPr>
  </w:style>
  <w:style w:type="table" w:customStyle="1" w:styleId="Tablesimple">
    <w:name w:val="Table simple"/>
    <w:basedOn w:val="TableNormal"/>
    <w:rsid w:val="00D956BA"/>
    <w:pPr>
      <w:spacing w:before="60" w:after="60"/>
    </w:pPr>
    <w:tblPr/>
  </w:style>
  <w:style w:type="paragraph" w:customStyle="1" w:styleId="Centered">
    <w:name w:val="Centered"/>
    <w:basedOn w:val="Normal"/>
    <w:rsid w:val="00D956BA"/>
    <w:pPr>
      <w:jc w:val="center"/>
    </w:pPr>
  </w:style>
  <w:style w:type="paragraph" w:styleId="Caption">
    <w:name w:val="caption"/>
    <w:basedOn w:val="Normal"/>
    <w:next w:val="Normal"/>
    <w:qFormat/>
    <w:rsid w:val="00D956BA"/>
    <w:pPr>
      <w:ind w:left="851" w:hanging="851"/>
    </w:pPr>
    <w:rPr>
      <w:bCs/>
    </w:rPr>
  </w:style>
  <w:style w:type="paragraph" w:styleId="Header">
    <w:name w:val="header"/>
    <w:basedOn w:val="Normal"/>
    <w:rsid w:val="00D956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D956BA"/>
  </w:style>
  <w:style w:type="paragraph" w:styleId="Footer">
    <w:name w:val="footer"/>
    <w:basedOn w:val="Normal"/>
    <w:locked/>
    <w:rsid w:val="00D956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D956B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0712DD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D956BA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df07a32-ca69-471e-8b92-0013f00be126">EORTC-784-457</_dlc_DocId>
    <_dlc_DocIdUrl xmlns="6df07a32-ca69-471e-8b92-0013f00be126">
      <Url>http://portal.eortc.be/References/Quality_Standard_Documents/_layouts/DocIdRedir.aspx?ID=EORTC-784-457</Url>
      <Description>EORTC-784-457</Description>
    </_dlc_DocIdUrl>
    <Class_x0020_2 xmlns="1fed57ab-65b5-4050-a8d7-daf184c12885">1</Class_x0020_2>
    <Section_x0020_2 xmlns="1fed57ab-65b5-4050-a8d7-daf184c12885">52</Section_x0020_2>
    <Zone_x0020_2 xmlns="1fed57ab-65b5-4050-a8d7-daf184c12885">7</Zone_x0020_2>
    <Authors xmlns="064772f9-3397-47c7-b469-c4f76203a6e7">
      <UserInfo>
        <DisplayName>EORTC\lcollette</DisplayName>
        <AccountId>62</AccountId>
        <AccountType/>
      </UserInfo>
    </Authors>
    <Archive_x0020_Date xmlns="064772f9-3397-47c7-b469-c4f76203a6e7" xsi:nil="true"/>
    <_Revision xmlns="http://schemas.microsoft.com/sharepoint/v3/fields">3</_Revision>
    <Contents xmlns="064772f9-3397-47c7-b469-c4f76203a6e7" xsi:nil="true"/>
    <Owner xmlns="6DF07A32-CA69-471E-8B92-0013F00BE126">
      <UserInfo>
        <DisplayName>Statistics Department</DisplayName>
        <AccountId>731</AccountId>
        <AccountType/>
      </UserInfo>
    </Owner>
    <Effective_x0020_Date xmlns="064772f9-3397-47c7-b469-c4f76203a6e7" xsi:nil="true"/>
    <_Status xmlns="http://schemas.microsoft.com/sharepoint/v3/fields">Not Started</_Status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5" ma:contentTypeDescription="Default content type for &quot;Quality Procedure Development&quot;. Includes metadata necessary for management of SOPs, AFs, WINs and POLs." ma:contentTypeScope="" ma:versionID="e6ae4ecc74659e0a860e5b93ae41699f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353156a948e61a1c3eed10606c89e46b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56201F-8D3A-44C9-BD40-9716EE1A6800}">
  <ds:schemaRefs>
    <ds:schemaRef ds:uri="http://schemas.microsoft.com/office/2006/metadata/properties"/>
    <ds:schemaRef ds:uri="http://www.w3.org/XML/1998/namespace"/>
    <ds:schemaRef ds:uri="1fed57ab-65b5-4050-a8d7-daf184c12885"/>
    <ds:schemaRef ds:uri="http://schemas.microsoft.com/sharepoint/v3/fields"/>
    <ds:schemaRef ds:uri="6df07a32-ca69-471e-8b92-0013f00be126"/>
    <ds:schemaRef ds:uri="http://schemas.microsoft.com/office/2006/documentManagement/types"/>
    <ds:schemaRef ds:uri="6DF07A32-CA69-471E-8B92-0013F00BE126"/>
    <ds:schemaRef ds:uri="http://purl.org/dc/terms/"/>
    <ds:schemaRef ds:uri="064772f9-3397-47c7-b469-c4f76203a6e7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D5E37F7-AB6B-4B57-87E1-F3CB1AFC0A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C37F04-6EC4-4E0B-AEC8-2EDE039A6A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B3493-C7C7-4772-982C-B6AE3F468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IDMC report approval form</vt:lpstr>
    </vt:vector>
  </TitlesOfParts>
  <Company>EORTC Data Center</Company>
  <LinksUpToDate>false</LinksUpToDate>
  <CharactersWithSpaces>287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IDMC report approval form</dc:title>
  <dc:subject>(Protocol number)</dc:subject>
  <dc:creator>MLCOUVREUR</dc:creator>
  <cp:lastModifiedBy>Marie-Laure Couvreur</cp:lastModifiedBy>
  <cp:revision>2</cp:revision>
  <cp:lastPrinted>2016-02-22T08:53:00Z</cp:lastPrinted>
  <dcterms:created xsi:type="dcterms:W3CDTF">2016-02-23T07:49:00Z</dcterms:created>
  <dcterms:modified xsi:type="dcterms:W3CDTF">2016-02-23T07:49:00Z</dcterms:modified>
  <cp:category>Version: (DRAFT or version number)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e49f5543-38b0-4b8b-a61a-69630e8bd30e</vt:lpwstr>
  </property>
  <property fmtid="{D5CDD505-2E9C-101B-9397-08002B2CF9AE}" pid="4" name="TMF_x0020_Artifact">
    <vt:lpwstr/>
  </property>
  <property fmtid="{D5CDD505-2E9C-101B-9397-08002B2CF9AE}" pid="5" name="TMF Artifact">
    <vt:lpwstr/>
  </property>
  <property fmtid="{D5CDD505-2E9C-101B-9397-08002B2CF9AE}" pid="6" name="Order">
    <vt:r8>45700</vt:r8>
  </property>
  <property fmtid="{D5CDD505-2E9C-101B-9397-08002B2CF9AE}" pid="7" name="Authors">
    <vt:lpwstr>62;#</vt:lpwstr>
  </property>
  <property fmtid="{D5CDD505-2E9C-101B-9397-08002B2CF9AE}" pid="8" name="_Revision">
    <vt:lpwstr>2.0</vt:lpwstr>
  </property>
  <property fmtid="{D5CDD505-2E9C-101B-9397-08002B2CF9AE}" pid="9" name="Owner">
    <vt:lpwstr>731</vt:lpwstr>
  </property>
</Properties>
</file>