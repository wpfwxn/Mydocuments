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60" w:rsidRPr="00C642CD" w:rsidRDefault="00036C60" w:rsidP="00036C60">
      <w:pPr>
        <w:spacing w:before="0" w:after="0"/>
      </w:pPr>
      <w:bookmarkStart w:id="0" w:name="_GoBack"/>
      <w:bookmarkEnd w:id="0"/>
    </w:p>
    <w:p w:rsidR="00036C60" w:rsidRPr="00C642CD" w:rsidRDefault="00036C60" w:rsidP="00036C60">
      <w:pPr>
        <w:spacing w:before="0" w:after="0"/>
      </w:pPr>
    </w:p>
    <w:p w:rsidR="00764F6C" w:rsidRPr="00C642CD" w:rsidRDefault="00764F6C" w:rsidP="00764F6C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Research Project </w:t>
      </w:r>
      <w:r w:rsidRPr="00C642CD">
        <w:rPr>
          <w:b/>
          <w:sz w:val="26"/>
          <w:szCs w:val="26"/>
        </w:rPr>
        <w:t>[number]</w:t>
      </w:r>
    </w:p>
    <w:p w:rsidR="00036C60" w:rsidRDefault="00036C60" w:rsidP="00036C60">
      <w:pPr>
        <w:spacing w:before="0" w:after="0"/>
        <w:rPr>
          <w:sz w:val="26"/>
          <w:szCs w:val="26"/>
        </w:rPr>
      </w:pPr>
    </w:p>
    <w:p w:rsidR="00287474" w:rsidRPr="00C642CD" w:rsidRDefault="00287474" w:rsidP="00036C60">
      <w:pPr>
        <w:spacing w:before="0" w:after="0"/>
        <w:rPr>
          <w:b/>
          <w:szCs w:val="24"/>
        </w:rPr>
      </w:pPr>
    </w:p>
    <w:p w:rsidR="00036C60" w:rsidRPr="00994080" w:rsidRDefault="00036C60" w:rsidP="00B75123">
      <w:pPr>
        <w:pBdr>
          <w:top w:val="single" w:sz="8" w:space="12" w:color="2658AA" w:shadow="1"/>
          <w:left w:val="single" w:sz="8" w:space="12" w:color="2658AA" w:shadow="1"/>
          <w:bottom w:val="single" w:sz="8" w:space="12" w:color="2658AA" w:shadow="1"/>
          <w:right w:val="single" w:sz="8" w:space="12" w:color="2658AA" w:shadow="1"/>
        </w:pBdr>
        <w:shd w:val="clear" w:color="auto" w:fill="E7E7FF"/>
        <w:spacing w:before="0" w:after="0"/>
        <w:jc w:val="center"/>
        <w:rPr>
          <w:b/>
          <w:color w:val="004F9B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4080">
        <w:rPr>
          <w:b/>
          <w:color w:val="004F9B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</w:t>
      </w:r>
      <w:r w:rsidR="00361D93" w:rsidRPr="00994080">
        <w:rPr>
          <w:b/>
          <w:color w:val="004F9B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Research </w:t>
      </w:r>
      <w:r w:rsidR="00E747A1" w:rsidRPr="00994080">
        <w:rPr>
          <w:b/>
          <w:color w:val="004F9B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</w:t>
      </w:r>
      <w:r w:rsidRPr="00994080">
        <w:rPr>
          <w:b/>
          <w:color w:val="004F9B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title]</w:t>
      </w:r>
    </w:p>
    <w:p w:rsidR="00036C60" w:rsidRPr="00C642CD" w:rsidRDefault="00036C60" w:rsidP="00036C60">
      <w:pPr>
        <w:spacing w:before="0" w:after="0"/>
      </w:pPr>
    </w:p>
    <w:p w:rsidR="00036C60" w:rsidRPr="00C642CD" w:rsidRDefault="00036C60" w:rsidP="00E57C48">
      <w:pPr>
        <w:spacing w:before="0" w:after="0" w:line="276" w:lineRule="auto"/>
        <w:rPr>
          <w:sz w:val="26"/>
          <w:szCs w:val="26"/>
        </w:rPr>
      </w:pPr>
    </w:p>
    <w:p w:rsidR="00036C60" w:rsidRPr="00C642CD" w:rsidRDefault="00036C60" w:rsidP="00036C60">
      <w:pPr>
        <w:spacing w:before="0" w:after="0"/>
        <w:jc w:val="center"/>
        <w:rPr>
          <w:sz w:val="26"/>
          <w:szCs w:val="26"/>
        </w:rPr>
      </w:pPr>
    </w:p>
    <w:p w:rsidR="00036C60" w:rsidRPr="00C642CD" w:rsidRDefault="00036C60" w:rsidP="00036C60">
      <w:pPr>
        <w:spacing w:before="0" w:after="0"/>
        <w:rPr>
          <w:sz w:val="26"/>
          <w:szCs w:val="26"/>
          <w:lang w:val="en-GB"/>
        </w:rPr>
      </w:pPr>
    </w:p>
    <w:p w:rsidR="00036C60" w:rsidRPr="00B5329B" w:rsidRDefault="00287474" w:rsidP="00654E84">
      <w:pPr>
        <w:pBdr>
          <w:top w:val="single" w:sz="8" w:space="12" w:color="2658AA" w:shadow="1"/>
          <w:left w:val="single" w:sz="8" w:space="12" w:color="2658AA" w:shadow="1"/>
          <w:bottom w:val="single" w:sz="8" w:space="12" w:color="2658AA" w:shadow="1"/>
          <w:right w:val="single" w:sz="8" w:space="12" w:color="2658AA" w:shadow="1"/>
        </w:pBdr>
        <w:shd w:val="clear" w:color="auto" w:fill="E7E7FF"/>
        <w:tabs>
          <w:tab w:val="left" w:pos="2835"/>
        </w:tabs>
        <w:spacing w:before="0" w:after="0" w:line="276" w:lineRule="auto"/>
        <w:ind w:left="851" w:right="851"/>
        <w:jc w:val="center"/>
        <w:rPr>
          <w:b/>
          <w:bCs/>
          <w:color w:val="004F9B"/>
          <w:sz w:val="26"/>
          <w:szCs w:val="26"/>
        </w:rPr>
      </w:pPr>
      <w:r>
        <w:rPr>
          <w:b/>
          <w:bCs/>
          <w:color w:val="004F9B"/>
          <w:sz w:val="26"/>
          <w:szCs w:val="26"/>
        </w:rPr>
        <w:t>Statistical Analysis Plan (SAP)</w:t>
      </w:r>
    </w:p>
    <w:p w:rsidR="00036C60" w:rsidRPr="00654E84" w:rsidRDefault="00036C60" w:rsidP="00654E84">
      <w:pPr>
        <w:pBdr>
          <w:top w:val="single" w:sz="8" w:space="12" w:color="2658AA" w:shadow="1"/>
          <w:left w:val="single" w:sz="8" w:space="12" w:color="2658AA" w:shadow="1"/>
          <w:bottom w:val="single" w:sz="8" w:space="12" w:color="2658AA" w:shadow="1"/>
          <w:right w:val="single" w:sz="8" w:space="12" w:color="2658AA" w:shadow="1"/>
        </w:pBdr>
        <w:shd w:val="clear" w:color="auto" w:fill="E7E7FF"/>
        <w:tabs>
          <w:tab w:val="left" w:pos="2835"/>
        </w:tabs>
        <w:spacing w:before="0" w:after="0" w:line="480" w:lineRule="auto"/>
        <w:ind w:left="851" w:right="851"/>
        <w:jc w:val="center"/>
        <w:rPr>
          <w:b/>
          <w:bCs/>
          <w:color w:val="004F9B"/>
          <w:sz w:val="26"/>
          <w:szCs w:val="26"/>
        </w:rPr>
      </w:pPr>
      <w:r w:rsidRPr="00B5329B">
        <w:rPr>
          <w:b/>
          <w:bCs/>
          <w:color w:val="004F9B"/>
          <w:sz w:val="26"/>
          <w:szCs w:val="26"/>
        </w:rPr>
        <w:t>[DRAFT/FINAL]</w:t>
      </w:r>
      <w:r w:rsidRPr="00654E84">
        <w:rPr>
          <w:b/>
          <w:bCs/>
          <w:color w:val="004F9B"/>
          <w:sz w:val="26"/>
          <w:szCs w:val="26"/>
        </w:rPr>
        <w:t xml:space="preserve"> version</w:t>
      </w:r>
      <w:r w:rsidR="00C642CD" w:rsidRPr="00654E84">
        <w:rPr>
          <w:b/>
          <w:bCs/>
          <w:color w:val="004F9B"/>
          <w:sz w:val="26"/>
          <w:szCs w:val="26"/>
        </w:rPr>
        <w:t xml:space="preserve"> y.x</w:t>
      </w:r>
    </w:p>
    <w:p w:rsidR="00036C60" w:rsidRPr="00654E84" w:rsidRDefault="00A81DB3" w:rsidP="00654E84">
      <w:pPr>
        <w:pBdr>
          <w:top w:val="single" w:sz="8" w:space="12" w:color="2658AA" w:shadow="1"/>
          <w:left w:val="single" w:sz="8" w:space="12" w:color="2658AA" w:shadow="1"/>
          <w:bottom w:val="single" w:sz="8" w:space="12" w:color="2658AA" w:shadow="1"/>
          <w:right w:val="single" w:sz="8" w:space="12" w:color="2658AA" w:shadow="1"/>
        </w:pBdr>
        <w:shd w:val="clear" w:color="auto" w:fill="E7E7FF"/>
        <w:tabs>
          <w:tab w:val="left" w:pos="2835"/>
        </w:tabs>
        <w:spacing w:before="0" w:after="0" w:line="276" w:lineRule="auto"/>
        <w:ind w:left="851" w:right="851"/>
        <w:jc w:val="center"/>
        <w:rPr>
          <w:b/>
          <w:bCs/>
          <w:color w:val="004F9B"/>
          <w:sz w:val="26"/>
          <w:szCs w:val="26"/>
        </w:rPr>
      </w:pPr>
      <w:r>
        <w:rPr>
          <w:b/>
          <w:bCs/>
          <w:color w:val="004F9B"/>
          <w:sz w:val="26"/>
          <w:szCs w:val="26"/>
        </w:rPr>
        <w:t xml:space="preserve">Date: </w:t>
      </w:r>
    </w:p>
    <w:p w:rsidR="00036C60" w:rsidRPr="00654E84" w:rsidRDefault="00036C60" w:rsidP="00654E84">
      <w:pPr>
        <w:pBdr>
          <w:top w:val="single" w:sz="8" w:space="12" w:color="2658AA" w:shadow="1"/>
          <w:left w:val="single" w:sz="8" w:space="12" w:color="2658AA" w:shadow="1"/>
          <w:bottom w:val="single" w:sz="8" w:space="12" w:color="2658AA" w:shadow="1"/>
          <w:right w:val="single" w:sz="8" w:space="12" w:color="2658AA" w:shadow="1"/>
        </w:pBdr>
        <w:shd w:val="clear" w:color="auto" w:fill="E7E7FF"/>
        <w:tabs>
          <w:tab w:val="left" w:pos="2835"/>
        </w:tabs>
        <w:spacing w:before="0" w:after="0"/>
        <w:ind w:left="851" w:right="851"/>
        <w:jc w:val="center"/>
        <w:rPr>
          <w:b/>
          <w:bCs/>
          <w:color w:val="004F9B"/>
          <w:sz w:val="26"/>
          <w:szCs w:val="26"/>
        </w:rPr>
      </w:pPr>
      <w:r w:rsidRPr="00654E84">
        <w:rPr>
          <w:b/>
          <w:bCs/>
          <w:color w:val="004F9B"/>
          <w:sz w:val="26"/>
          <w:szCs w:val="26"/>
        </w:rPr>
        <w:t>[DD MM YYYY]</w:t>
      </w:r>
    </w:p>
    <w:p w:rsidR="00036C60" w:rsidRPr="00C642CD" w:rsidRDefault="00036C60" w:rsidP="00036C60">
      <w:pPr>
        <w:spacing w:before="0" w:after="0"/>
        <w:rPr>
          <w:b/>
          <w:bCs/>
          <w:sz w:val="26"/>
          <w:szCs w:val="26"/>
        </w:rPr>
      </w:pPr>
    </w:p>
    <w:p w:rsidR="00036C60" w:rsidRPr="00C642CD" w:rsidRDefault="00036C60" w:rsidP="00036C60">
      <w:pPr>
        <w:spacing w:before="0" w:after="0"/>
        <w:rPr>
          <w:b/>
          <w:bCs/>
          <w:sz w:val="26"/>
          <w:szCs w:val="26"/>
        </w:rPr>
      </w:pPr>
    </w:p>
    <w:p w:rsidR="00036C60" w:rsidRPr="00C642CD" w:rsidRDefault="007516C7" w:rsidP="00036C60">
      <w:pPr>
        <w:spacing w:before="0" w:after="0" w:line="276" w:lineRule="auto"/>
        <w:jc w:val="center"/>
        <w:rPr>
          <w:b/>
          <w:bCs/>
          <w:sz w:val="26"/>
          <w:szCs w:val="26"/>
        </w:rPr>
      </w:pPr>
      <w:r w:rsidRPr="00C642CD">
        <w:rPr>
          <w:b/>
          <w:sz w:val="26"/>
          <w:szCs w:val="26"/>
        </w:rPr>
        <w:sym w:font="Wingdings" w:char="F0AA"/>
      </w:r>
      <w:r w:rsidRPr="00C642CD">
        <w:rPr>
          <w:b/>
          <w:sz w:val="26"/>
          <w:szCs w:val="26"/>
        </w:rPr>
        <w:t xml:space="preserve"> </w:t>
      </w:r>
      <w:r w:rsidR="00036C60" w:rsidRPr="00C642CD">
        <w:rPr>
          <w:b/>
          <w:bCs/>
          <w:sz w:val="26"/>
          <w:szCs w:val="26"/>
        </w:rPr>
        <w:t xml:space="preserve">Statistical </w:t>
      </w:r>
      <w:r w:rsidR="00287474">
        <w:rPr>
          <w:b/>
          <w:bCs/>
          <w:sz w:val="26"/>
          <w:szCs w:val="26"/>
        </w:rPr>
        <w:t>Analysis Plan</w:t>
      </w:r>
      <w:r w:rsidR="00036C60" w:rsidRPr="00C642CD">
        <w:rPr>
          <w:b/>
          <w:bCs/>
          <w:sz w:val="26"/>
          <w:szCs w:val="26"/>
        </w:rPr>
        <w:t xml:space="preserve"> prepared by:</w:t>
      </w:r>
    </w:p>
    <w:p w:rsidR="00C642CD" w:rsidRPr="00C642CD" w:rsidRDefault="00036C60" w:rsidP="00C642CD">
      <w:pPr>
        <w:spacing w:before="0" w:after="0" w:line="360" w:lineRule="auto"/>
        <w:jc w:val="center"/>
        <w:rPr>
          <w:sz w:val="26"/>
          <w:szCs w:val="26"/>
        </w:rPr>
      </w:pPr>
      <w:r w:rsidRPr="00C642CD">
        <w:rPr>
          <w:bCs/>
          <w:sz w:val="26"/>
          <w:szCs w:val="26"/>
        </w:rPr>
        <w:t>[Name and title of trial statistician]</w:t>
      </w:r>
      <w:r w:rsidR="00C642CD">
        <w:rPr>
          <w:bCs/>
          <w:sz w:val="26"/>
          <w:szCs w:val="26"/>
        </w:rPr>
        <w:br/>
      </w:r>
    </w:p>
    <w:p w:rsidR="00036C60" w:rsidRPr="00C642CD" w:rsidRDefault="007516C7" w:rsidP="00036C60">
      <w:pPr>
        <w:spacing w:before="0" w:after="0" w:line="276" w:lineRule="auto"/>
        <w:jc w:val="center"/>
        <w:rPr>
          <w:b/>
          <w:sz w:val="26"/>
          <w:szCs w:val="26"/>
        </w:rPr>
      </w:pPr>
      <w:r w:rsidRPr="00C642CD">
        <w:rPr>
          <w:b/>
          <w:sz w:val="26"/>
          <w:szCs w:val="26"/>
        </w:rPr>
        <w:sym w:font="Wingdings" w:char="F0AA"/>
      </w:r>
      <w:r w:rsidRPr="00C642CD">
        <w:rPr>
          <w:b/>
          <w:sz w:val="26"/>
          <w:szCs w:val="26"/>
        </w:rPr>
        <w:t xml:space="preserve"> </w:t>
      </w:r>
      <w:r w:rsidR="00036C60" w:rsidRPr="00C642CD">
        <w:rPr>
          <w:b/>
          <w:sz w:val="26"/>
          <w:szCs w:val="26"/>
        </w:rPr>
        <w:t>With the collaboration of:</w:t>
      </w:r>
    </w:p>
    <w:p w:rsidR="00C642CD" w:rsidRPr="00C642CD" w:rsidRDefault="00036C60" w:rsidP="00C642CD">
      <w:pPr>
        <w:spacing w:before="0" w:after="0" w:line="360" w:lineRule="auto"/>
        <w:jc w:val="center"/>
        <w:rPr>
          <w:sz w:val="26"/>
          <w:szCs w:val="26"/>
        </w:rPr>
      </w:pPr>
      <w:r w:rsidRPr="00C642CD">
        <w:rPr>
          <w:bCs/>
          <w:sz w:val="26"/>
          <w:szCs w:val="26"/>
        </w:rPr>
        <w:t xml:space="preserve">[Names and title of </w:t>
      </w:r>
      <w:r w:rsidR="00287474">
        <w:rPr>
          <w:bCs/>
          <w:sz w:val="26"/>
          <w:szCs w:val="26"/>
        </w:rPr>
        <w:t>collaborators</w:t>
      </w:r>
      <w:r w:rsidRPr="00C642CD">
        <w:rPr>
          <w:bCs/>
          <w:sz w:val="26"/>
          <w:szCs w:val="26"/>
        </w:rPr>
        <w:t>]</w:t>
      </w:r>
      <w:r w:rsidR="00C642CD">
        <w:rPr>
          <w:bCs/>
          <w:sz w:val="26"/>
          <w:szCs w:val="26"/>
        </w:rPr>
        <w:br/>
      </w:r>
    </w:p>
    <w:p w:rsidR="00036C60" w:rsidRPr="00C642CD" w:rsidRDefault="00036C60" w:rsidP="00036C60">
      <w:pPr>
        <w:spacing w:before="0" w:after="0"/>
        <w:jc w:val="center"/>
        <w:rPr>
          <w:b/>
        </w:rPr>
      </w:pPr>
    </w:p>
    <w:p w:rsidR="00036C60" w:rsidRPr="00C642CD" w:rsidRDefault="00036C60" w:rsidP="00036C60">
      <w:pPr>
        <w:spacing w:before="0" w:after="0"/>
        <w:jc w:val="center"/>
        <w:rPr>
          <w:b/>
        </w:rPr>
      </w:pPr>
    </w:p>
    <w:p w:rsidR="00036C60" w:rsidRDefault="00036C60" w:rsidP="00036C60">
      <w:pPr>
        <w:spacing w:before="0" w:after="0"/>
        <w:jc w:val="center"/>
        <w:rPr>
          <w:b/>
        </w:rPr>
      </w:pPr>
    </w:p>
    <w:p w:rsidR="00287474" w:rsidRPr="00C642CD" w:rsidRDefault="00287474" w:rsidP="00036C60">
      <w:pPr>
        <w:spacing w:before="0" w:after="0"/>
        <w:jc w:val="center"/>
        <w:rPr>
          <w:b/>
        </w:rPr>
      </w:pPr>
    </w:p>
    <w:p w:rsidR="00036C60" w:rsidRPr="00C642CD" w:rsidRDefault="00036C60" w:rsidP="00036C60">
      <w:pPr>
        <w:spacing w:before="0" w:after="0"/>
        <w:jc w:val="center"/>
        <w:rPr>
          <w:b/>
        </w:rPr>
      </w:pPr>
    </w:p>
    <w:p w:rsidR="00036C60" w:rsidRPr="00C642CD" w:rsidRDefault="00036C60" w:rsidP="00036C60">
      <w:pPr>
        <w:spacing w:before="0" w:after="0"/>
        <w:jc w:val="center"/>
        <w:rPr>
          <w:b/>
        </w:rPr>
      </w:pPr>
    </w:p>
    <w:p w:rsidR="00036C60" w:rsidRPr="00C642CD" w:rsidRDefault="00036C60" w:rsidP="00036C60">
      <w:pPr>
        <w:spacing w:before="0" w:after="0"/>
        <w:jc w:val="center"/>
        <w:rPr>
          <w:b/>
        </w:rPr>
      </w:pPr>
    </w:p>
    <w:p w:rsidR="00036C60" w:rsidRPr="00C642CD" w:rsidRDefault="00036C60" w:rsidP="00036C60">
      <w:pPr>
        <w:spacing w:before="0" w:after="0"/>
        <w:jc w:val="center"/>
        <w:rPr>
          <w:b/>
        </w:rPr>
      </w:pPr>
    </w:p>
    <w:p w:rsidR="004C117E" w:rsidRPr="00C642CD" w:rsidRDefault="004C117E" w:rsidP="004C117E">
      <w:pPr>
        <w:jc w:val="center"/>
        <w:rPr>
          <w:b/>
          <w:sz w:val="28"/>
          <w:szCs w:val="28"/>
        </w:rPr>
      </w:pPr>
      <w:r w:rsidRPr="00C642CD">
        <w:br w:type="page"/>
      </w:r>
      <w:r w:rsidRPr="00C642CD">
        <w:rPr>
          <w:b/>
          <w:sz w:val="28"/>
          <w:szCs w:val="28"/>
        </w:rPr>
        <w:lastRenderedPageBreak/>
        <w:t>Table of Contents</w:t>
      </w:r>
    </w:p>
    <w:p w:rsidR="003A5752" w:rsidRPr="00B504BB" w:rsidRDefault="004C117E">
      <w:pPr>
        <w:pStyle w:val="TOC1"/>
        <w:rPr>
          <w:rFonts w:ascii="Calibri" w:hAnsi="Calibri"/>
          <w:noProof/>
          <w:sz w:val="22"/>
          <w:szCs w:val="22"/>
        </w:rPr>
      </w:pPr>
      <w:r w:rsidRPr="00C642CD">
        <w:fldChar w:fldCharType="begin"/>
      </w:r>
      <w:r w:rsidRPr="00C642CD">
        <w:instrText xml:space="preserve"> TOC \o "1-3" \h \z \u </w:instrText>
      </w:r>
      <w:r w:rsidRPr="00C642CD">
        <w:fldChar w:fldCharType="separate"/>
      </w:r>
      <w:hyperlink w:anchor="_Toc441049292" w:history="1">
        <w:r w:rsidR="003A5752" w:rsidRPr="0085069F">
          <w:rPr>
            <w:rStyle w:val="Hyperlink"/>
            <w:noProof/>
          </w:rPr>
          <w:t>1</w:t>
        </w:r>
        <w:r w:rsidR="003A5752" w:rsidRPr="00B504BB">
          <w:rPr>
            <w:rFonts w:ascii="Calibri" w:hAnsi="Calibri"/>
            <w:noProof/>
            <w:sz w:val="22"/>
            <w:szCs w:val="22"/>
          </w:rPr>
          <w:tab/>
        </w:r>
        <w:r w:rsidR="003A5752" w:rsidRPr="0085069F">
          <w:rPr>
            <w:rStyle w:val="Hyperlink"/>
            <w:noProof/>
          </w:rPr>
          <w:t>Background</w:t>
        </w:r>
        <w:r w:rsidR="003A5752">
          <w:rPr>
            <w:noProof/>
            <w:webHidden/>
          </w:rPr>
          <w:tab/>
        </w:r>
        <w:r w:rsidR="003A5752">
          <w:rPr>
            <w:noProof/>
            <w:webHidden/>
          </w:rPr>
          <w:fldChar w:fldCharType="begin"/>
        </w:r>
        <w:r w:rsidR="003A5752">
          <w:rPr>
            <w:noProof/>
            <w:webHidden/>
          </w:rPr>
          <w:instrText xml:space="preserve"> PAGEREF _Toc441049292 \h </w:instrText>
        </w:r>
        <w:r w:rsidR="003A5752">
          <w:rPr>
            <w:noProof/>
            <w:webHidden/>
          </w:rPr>
        </w:r>
        <w:r w:rsidR="003A5752"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 w:rsidR="003A5752"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1"/>
        <w:rPr>
          <w:rFonts w:ascii="Calibri" w:hAnsi="Calibri"/>
          <w:noProof/>
          <w:sz w:val="22"/>
          <w:szCs w:val="22"/>
        </w:rPr>
      </w:pPr>
      <w:hyperlink w:anchor="_Toc441049293" w:history="1">
        <w:r w:rsidRPr="0085069F">
          <w:rPr>
            <w:rStyle w:val="Hyperlink"/>
            <w:noProof/>
          </w:rPr>
          <w:t>2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2"/>
        <w:tabs>
          <w:tab w:val="left" w:pos="880"/>
          <w:tab w:val="right" w:leader="dot" w:pos="9488"/>
        </w:tabs>
        <w:rPr>
          <w:rFonts w:ascii="Calibri" w:hAnsi="Calibri"/>
          <w:noProof/>
          <w:sz w:val="22"/>
          <w:szCs w:val="22"/>
        </w:rPr>
      </w:pPr>
      <w:hyperlink w:anchor="_Toc441049294" w:history="1">
        <w:r w:rsidRPr="0085069F">
          <w:rPr>
            <w:rStyle w:val="Hyperlink"/>
            <w:noProof/>
          </w:rPr>
          <w:t>2.1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Primary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2"/>
        <w:tabs>
          <w:tab w:val="left" w:pos="880"/>
          <w:tab w:val="right" w:leader="dot" w:pos="9488"/>
        </w:tabs>
        <w:rPr>
          <w:rFonts w:ascii="Calibri" w:hAnsi="Calibri"/>
          <w:noProof/>
          <w:sz w:val="22"/>
          <w:szCs w:val="22"/>
        </w:rPr>
      </w:pPr>
      <w:hyperlink w:anchor="_Toc441049295" w:history="1">
        <w:r w:rsidRPr="0085069F">
          <w:rPr>
            <w:rStyle w:val="Hyperlink"/>
            <w:noProof/>
          </w:rPr>
          <w:t>2.2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Secondary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1"/>
        <w:rPr>
          <w:rFonts w:ascii="Calibri" w:hAnsi="Calibri"/>
          <w:noProof/>
          <w:sz w:val="22"/>
          <w:szCs w:val="22"/>
        </w:rPr>
      </w:pPr>
      <w:hyperlink w:anchor="_Toc441049296" w:history="1">
        <w:r w:rsidRPr="0085069F">
          <w:rPr>
            <w:rStyle w:val="Hyperlink"/>
            <w:noProof/>
          </w:rPr>
          <w:t>3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Datasets and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2"/>
        <w:tabs>
          <w:tab w:val="left" w:pos="880"/>
          <w:tab w:val="right" w:leader="dot" w:pos="9488"/>
        </w:tabs>
        <w:rPr>
          <w:rFonts w:ascii="Calibri" w:hAnsi="Calibri"/>
          <w:noProof/>
          <w:sz w:val="22"/>
          <w:szCs w:val="22"/>
        </w:rPr>
      </w:pPr>
      <w:hyperlink w:anchor="_Toc441049297" w:history="1">
        <w:r w:rsidRPr="0085069F">
          <w:rPr>
            <w:rStyle w:val="Hyperlink"/>
            <w:noProof/>
          </w:rPr>
          <w:t>3.1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Databases used for the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2"/>
        <w:tabs>
          <w:tab w:val="left" w:pos="880"/>
          <w:tab w:val="right" w:leader="dot" w:pos="9488"/>
        </w:tabs>
        <w:rPr>
          <w:rFonts w:ascii="Calibri" w:hAnsi="Calibri"/>
          <w:noProof/>
          <w:sz w:val="22"/>
          <w:szCs w:val="22"/>
        </w:rPr>
      </w:pPr>
      <w:hyperlink w:anchor="_Toc441049298" w:history="1">
        <w:r w:rsidRPr="0085069F">
          <w:rPr>
            <w:rStyle w:val="Hyperlink"/>
            <w:noProof/>
          </w:rPr>
          <w:t>3.2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Study population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2"/>
        <w:tabs>
          <w:tab w:val="left" w:pos="880"/>
          <w:tab w:val="right" w:leader="dot" w:pos="9488"/>
        </w:tabs>
        <w:rPr>
          <w:rFonts w:ascii="Calibri" w:hAnsi="Calibri"/>
          <w:noProof/>
          <w:sz w:val="22"/>
          <w:szCs w:val="22"/>
        </w:rPr>
      </w:pPr>
      <w:hyperlink w:anchor="_Toc441049299" w:history="1">
        <w:r w:rsidRPr="0085069F">
          <w:rPr>
            <w:rStyle w:val="Hyperlink"/>
            <w:noProof/>
          </w:rPr>
          <w:t>3.3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Definition of outcomes and covariates of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1"/>
        <w:rPr>
          <w:rFonts w:ascii="Calibri" w:hAnsi="Calibri"/>
          <w:noProof/>
          <w:sz w:val="22"/>
          <w:szCs w:val="22"/>
        </w:rPr>
      </w:pPr>
      <w:hyperlink w:anchor="_Toc441049300" w:history="1">
        <w:r w:rsidRPr="0085069F">
          <w:rPr>
            <w:rStyle w:val="Hyperlink"/>
            <w:noProof/>
          </w:rPr>
          <w:t>4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Definition of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1"/>
        <w:rPr>
          <w:rFonts w:ascii="Calibri" w:hAnsi="Calibri"/>
          <w:noProof/>
          <w:sz w:val="22"/>
          <w:szCs w:val="22"/>
        </w:rPr>
      </w:pPr>
      <w:hyperlink w:anchor="_Toc441049301" w:history="1">
        <w:r w:rsidRPr="0085069F">
          <w:rPr>
            <w:rStyle w:val="Hyperlink"/>
            <w:noProof/>
          </w:rPr>
          <w:t>5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Statistical Analyses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2"/>
        <w:tabs>
          <w:tab w:val="left" w:pos="880"/>
          <w:tab w:val="right" w:leader="dot" w:pos="9488"/>
        </w:tabs>
        <w:rPr>
          <w:rFonts w:ascii="Calibri" w:hAnsi="Calibri"/>
          <w:noProof/>
          <w:sz w:val="22"/>
          <w:szCs w:val="22"/>
        </w:rPr>
      </w:pPr>
      <w:hyperlink w:anchor="_Toc441049302" w:history="1">
        <w:r w:rsidRPr="0085069F">
          <w:rPr>
            <w:rStyle w:val="Hyperlink"/>
            <w:noProof/>
          </w:rPr>
          <w:t>5.1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Primary analyses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2"/>
        <w:tabs>
          <w:tab w:val="left" w:pos="880"/>
          <w:tab w:val="right" w:leader="dot" w:pos="9488"/>
        </w:tabs>
        <w:rPr>
          <w:rFonts w:ascii="Calibri" w:hAnsi="Calibri"/>
          <w:noProof/>
          <w:sz w:val="22"/>
          <w:szCs w:val="22"/>
        </w:rPr>
      </w:pPr>
      <w:hyperlink w:anchor="_Toc441049303" w:history="1">
        <w:r w:rsidRPr="0085069F">
          <w:rPr>
            <w:rStyle w:val="Hyperlink"/>
            <w:noProof/>
          </w:rPr>
          <w:t>5.2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Secondary analyses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1"/>
        <w:rPr>
          <w:rFonts w:ascii="Calibri" w:hAnsi="Calibri"/>
          <w:noProof/>
          <w:sz w:val="22"/>
          <w:szCs w:val="22"/>
        </w:rPr>
      </w:pPr>
      <w:hyperlink w:anchor="_Toc441049304" w:history="1">
        <w:r w:rsidRPr="0085069F">
          <w:rPr>
            <w:rStyle w:val="Hyperlink"/>
            <w:noProof/>
          </w:rPr>
          <w:t>6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752" w:rsidRPr="00B504BB" w:rsidRDefault="003A5752">
      <w:pPr>
        <w:pStyle w:val="TOC1"/>
        <w:rPr>
          <w:rFonts w:ascii="Calibri" w:hAnsi="Calibri"/>
          <w:noProof/>
          <w:sz w:val="22"/>
          <w:szCs w:val="22"/>
        </w:rPr>
      </w:pPr>
      <w:hyperlink w:anchor="_Toc441049305" w:history="1">
        <w:r w:rsidRPr="0085069F">
          <w:rPr>
            <w:rStyle w:val="Hyperlink"/>
            <w:noProof/>
          </w:rPr>
          <w:t>7</w:t>
        </w:r>
        <w:r w:rsidRPr="00B504BB">
          <w:rPr>
            <w:rFonts w:ascii="Calibri" w:hAnsi="Calibri"/>
            <w:noProof/>
            <w:sz w:val="22"/>
            <w:szCs w:val="22"/>
          </w:rPr>
          <w:tab/>
        </w:r>
        <w:r w:rsidRPr="0085069F">
          <w:rPr>
            <w:rStyle w:val="Hyperlink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_Toc441049305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E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117E" w:rsidRPr="00C642CD" w:rsidRDefault="004C117E" w:rsidP="004C117E">
      <w:r w:rsidRPr="00C642CD">
        <w:fldChar w:fldCharType="end"/>
      </w:r>
    </w:p>
    <w:p w:rsidR="001F69E1" w:rsidRPr="00C642CD" w:rsidRDefault="001F69E1" w:rsidP="00A36179">
      <w:pPr>
        <w:pStyle w:val="Heading1"/>
      </w:pPr>
      <w:r w:rsidRPr="00C642CD">
        <w:br w:type="page"/>
      </w:r>
      <w:bookmarkStart w:id="1" w:name="_Toc185063563"/>
      <w:bookmarkStart w:id="2" w:name="_Toc441049292"/>
      <w:r w:rsidR="0086729F">
        <w:lastRenderedPageBreak/>
        <w:t>Background</w:t>
      </w:r>
      <w:bookmarkEnd w:id="2"/>
    </w:p>
    <w:p w:rsidR="001F69E1" w:rsidRDefault="0000377F" w:rsidP="00B82ADF">
      <w:pPr>
        <w:pStyle w:val="subtlereference"/>
        <w:tabs>
          <w:tab w:val="clear" w:pos="924"/>
          <w:tab w:val="left" w:pos="709"/>
        </w:tabs>
      </w:pPr>
      <w:r>
        <w:t>Resume</w:t>
      </w:r>
      <w:r w:rsidR="0086729F">
        <w:t xml:space="preserve"> of the medical </w:t>
      </w:r>
      <w:r>
        <w:t>background</w:t>
      </w:r>
      <w:r w:rsidR="0047253A">
        <w:t xml:space="preserve"> for</w:t>
      </w:r>
      <w:r w:rsidR="0086729F">
        <w:t xml:space="preserve"> the study</w:t>
      </w:r>
    </w:p>
    <w:p w:rsidR="00287474" w:rsidRDefault="00287474" w:rsidP="00287474">
      <w:pPr>
        <w:pStyle w:val="Heading1"/>
      </w:pPr>
      <w:bookmarkStart w:id="3" w:name="_Toc441049293"/>
      <w:r>
        <w:t>Objectives</w:t>
      </w:r>
      <w:bookmarkEnd w:id="3"/>
    </w:p>
    <w:p w:rsidR="0086729F" w:rsidRPr="00C642CD" w:rsidRDefault="00287474" w:rsidP="0086729F">
      <w:pPr>
        <w:pStyle w:val="Heading2"/>
      </w:pPr>
      <w:bookmarkStart w:id="4" w:name="_Toc441049294"/>
      <w:r>
        <w:t>Primary objectives</w:t>
      </w:r>
      <w:bookmarkEnd w:id="4"/>
    </w:p>
    <w:p w:rsidR="00287474" w:rsidRDefault="0086729F" w:rsidP="00287474">
      <w:pPr>
        <w:pStyle w:val="subtlereference"/>
        <w:tabs>
          <w:tab w:val="clear" w:pos="924"/>
          <w:tab w:val="left" w:pos="709"/>
        </w:tabs>
      </w:pPr>
      <w:r>
        <w:t>Description of the primary objectives of the Translational research</w:t>
      </w:r>
    </w:p>
    <w:p w:rsidR="00287474" w:rsidRDefault="00287474" w:rsidP="00287474">
      <w:pPr>
        <w:pStyle w:val="Heading2"/>
      </w:pPr>
      <w:bookmarkStart w:id="5" w:name="_Toc441049295"/>
      <w:r>
        <w:t>Secondary objectives</w:t>
      </w:r>
      <w:bookmarkEnd w:id="5"/>
    </w:p>
    <w:p w:rsidR="0086729F" w:rsidRPr="0086729F" w:rsidRDefault="0086729F" w:rsidP="0086729F">
      <w:pPr>
        <w:pStyle w:val="subtlereference"/>
        <w:tabs>
          <w:tab w:val="clear" w:pos="924"/>
          <w:tab w:val="left" w:pos="709"/>
        </w:tabs>
      </w:pPr>
      <w:r>
        <w:t>List of the secondary objectives of the Translational research</w:t>
      </w:r>
    </w:p>
    <w:p w:rsidR="00287474" w:rsidRDefault="00287474" w:rsidP="00287474">
      <w:pPr>
        <w:pStyle w:val="Heading1"/>
      </w:pPr>
      <w:bookmarkStart w:id="6" w:name="_Toc441049296"/>
      <w:r>
        <w:t>Datasets and definition</w:t>
      </w:r>
      <w:bookmarkEnd w:id="6"/>
    </w:p>
    <w:p w:rsidR="0050041D" w:rsidRDefault="0050041D" w:rsidP="0050041D">
      <w:pPr>
        <w:pStyle w:val="Heading2"/>
      </w:pPr>
      <w:bookmarkStart w:id="7" w:name="_Toc441049297"/>
      <w:r>
        <w:t>Database</w:t>
      </w:r>
      <w:r w:rsidR="00821304">
        <w:t>s</w:t>
      </w:r>
      <w:r>
        <w:t xml:space="preserve"> used for the analysis</w:t>
      </w:r>
      <w:bookmarkEnd w:id="7"/>
    </w:p>
    <w:p w:rsidR="0050041D" w:rsidRDefault="0086729F" w:rsidP="0050041D">
      <w:pPr>
        <w:pStyle w:val="subtlereference"/>
        <w:tabs>
          <w:tab w:val="clear" w:pos="924"/>
          <w:tab w:val="left" w:pos="709"/>
        </w:tabs>
      </w:pPr>
      <w:r>
        <w:t>Name and date of lock of the database(s) used in the analysis</w:t>
      </w:r>
      <w:r w:rsidR="00821304">
        <w:t>.</w:t>
      </w:r>
    </w:p>
    <w:p w:rsidR="0050041D" w:rsidRDefault="0050041D" w:rsidP="0050041D">
      <w:pPr>
        <w:pStyle w:val="Heading2"/>
      </w:pPr>
      <w:bookmarkStart w:id="8" w:name="_Toc441049298"/>
      <w:r>
        <w:t>Study population</w:t>
      </w:r>
      <w:bookmarkEnd w:id="8"/>
    </w:p>
    <w:p w:rsidR="0050041D" w:rsidRPr="0050041D" w:rsidRDefault="0086729F" w:rsidP="0050041D">
      <w:pPr>
        <w:pStyle w:val="subtlereference"/>
        <w:tabs>
          <w:tab w:val="clear" w:pos="924"/>
          <w:tab w:val="left" w:pos="709"/>
        </w:tabs>
      </w:pPr>
      <w:r>
        <w:t>Inclusion and Exclusion criteria</w:t>
      </w:r>
      <w:r w:rsidR="00821304">
        <w:t xml:space="preserve"> for the study population</w:t>
      </w:r>
    </w:p>
    <w:p w:rsidR="0050041D" w:rsidRDefault="0050041D" w:rsidP="0050041D">
      <w:pPr>
        <w:pStyle w:val="Heading2"/>
      </w:pPr>
      <w:bookmarkStart w:id="9" w:name="_Toc441049299"/>
      <w:r>
        <w:t>Definition of outcomes and covariates of interest</w:t>
      </w:r>
      <w:bookmarkEnd w:id="9"/>
    </w:p>
    <w:p w:rsidR="00821304" w:rsidRDefault="00821304" w:rsidP="00821304">
      <w:pPr>
        <w:pStyle w:val="subtlereference"/>
        <w:tabs>
          <w:tab w:val="clear" w:pos="924"/>
          <w:tab w:val="left" w:pos="709"/>
        </w:tabs>
      </w:pPr>
      <w:r>
        <w:t>Description of the different covariates used in the statistical analyses</w:t>
      </w:r>
    </w:p>
    <w:p w:rsidR="00287474" w:rsidRDefault="00821304" w:rsidP="00287474">
      <w:pPr>
        <w:pStyle w:val="subtlereference"/>
        <w:tabs>
          <w:tab w:val="clear" w:pos="924"/>
          <w:tab w:val="left" w:pos="709"/>
        </w:tabs>
      </w:pPr>
      <w:r>
        <w:t>Details of the data provenance if external data are used in the study</w:t>
      </w:r>
    </w:p>
    <w:p w:rsidR="00287474" w:rsidRDefault="00287474" w:rsidP="00287474">
      <w:pPr>
        <w:pStyle w:val="Heading1"/>
      </w:pPr>
      <w:bookmarkStart w:id="10" w:name="_Toc441049300"/>
      <w:r>
        <w:t>Definition of endpoints</w:t>
      </w:r>
      <w:bookmarkEnd w:id="10"/>
    </w:p>
    <w:p w:rsidR="00287474" w:rsidRDefault="00DF770D" w:rsidP="00287474">
      <w:pPr>
        <w:pStyle w:val="subtlereference"/>
        <w:tabs>
          <w:tab w:val="clear" w:pos="924"/>
          <w:tab w:val="left" w:pos="709"/>
        </w:tabs>
      </w:pPr>
      <w:r>
        <w:t>Description of the primary and secondary endpoints used in the planned analysis (definition of the corresponding events and baseline time)</w:t>
      </w:r>
    </w:p>
    <w:p w:rsidR="00287474" w:rsidRDefault="0086729F" w:rsidP="00287474">
      <w:pPr>
        <w:pStyle w:val="Heading1"/>
      </w:pPr>
      <w:bookmarkStart w:id="11" w:name="_Toc441049301"/>
      <w:r>
        <w:t>Statist</w:t>
      </w:r>
      <w:r w:rsidR="00287474">
        <w:t>ical Analyses</w:t>
      </w:r>
      <w:bookmarkEnd w:id="11"/>
    </w:p>
    <w:p w:rsidR="00287474" w:rsidRDefault="00287474" w:rsidP="00287474">
      <w:pPr>
        <w:pStyle w:val="Heading2"/>
      </w:pPr>
      <w:bookmarkStart w:id="12" w:name="_Toc441049302"/>
      <w:r>
        <w:t>Primary analyses</w:t>
      </w:r>
      <w:bookmarkEnd w:id="12"/>
    </w:p>
    <w:p w:rsidR="00287474" w:rsidRDefault="005D4BB2" w:rsidP="00287474">
      <w:pPr>
        <w:pStyle w:val="subtlereference"/>
        <w:tabs>
          <w:tab w:val="clear" w:pos="924"/>
          <w:tab w:val="left" w:pos="709"/>
        </w:tabs>
      </w:pPr>
      <w:r>
        <w:t>Description of the primary analyses (statistical method, endpoint, results/p-values displayed, potential power analysis)</w:t>
      </w:r>
    </w:p>
    <w:p w:rsidR="00287474" w:rsidRPr="00C642CD" w:rsidRDefault="00287474" w:rsidP="00287474">
      <w:pPr>
        <w:pStyle w:val="Heading2"/>
      </w:pPr>
      <w:bookmarkStart w:id="13" w:name="_Toc441049303"/>
      <w:r>
        <w:t>Secondary analyses</w:t>
      </w:r>
      <w:bookmarkEnd w:id="13"/>
    </w:p>
    <w:p w:rsidR="00287474" w:rsidRDefault="005D4BB2" w:rsidP="00287474">
      <w:pPr>
        <w:pStyle w:val="subtlereference"/>
        <w:tabs>
          <w:tab w:val="clear" w:pos="924"/>
          <w:tab w:val="left" w:pos="709"/>
        </w:tabs>
      </w:pPr>
      <w:r>
        <w:t>Description of the secondary analyses</w:t>
      </w:r>
    </w:p>
    <w:p w:rsidR="00287474" w:rsidRPr="00287474" w:rsidRDefault="00287474" w:rsidP="00287474">
      <w:pPr>
        <w:pStyle w:val="Heading1"/>
      </w:pPr>
      <w:bookmarkStart w:id="14" w:name="_Toc441049304"/>
      <w:r>
        <w:t>References</w:t>
      </w:r>
      <w:bookmarkEnd w:id="14"/>
    </w:p>
    <w:p w:rsidR="00287474" w:rsidRDefault="00FE7384" w:rsidP="00287474">
      <w:pPr>
        <w:pStyle w:val="subtlereference"/>
        <w:tabs>
          <w:tab w:val="clear" w:pos="924"/>
          <w:tab w:val="left" w:pos="709"/>
        </w:tabs>
      </w:pPr>
      <w:r>
        <w:t>Main references used in the SAP development (optional)</w:t>
      </w:r>
    </w:p>
    <w:p w:rsidR="00287474" w:rsidRDefault="00287474" w:rsidP="00287474">
      <w:pPr>
        <w:pStyle w:val="Heading1"/>
      </w:pPr>
      <w:bookmarkStart w:id="15" w:name="_Toc441049305"/>
      <w:r>
        <w:t>Annexes</w:t>
      </w:r>
      <w:bookmarkEnd w:id="15"/>
    </w:p>
    <w:p w:rsidR="00FE7384" w:rsidRDefault="00FE7384" w:rsidP="00FE7384">
      <w:pPr>
        <w:pStyle w:val="subtlereference"/>
        <w:tabs>
          <w:tab w:val="clear" w:pos="924"/>
          <w:tab w:val="left" w:pos="709"/>
        </w:tabs>
      </w:pPr>
      <w:r>
        <w:t>Example: preliminary descriptive results, table/graph templates, additional definition details…</w:t>
      </w:r>
    </w:p>
    <w:p w:rsidR="00A33F9A" w:rsidRPr="00C642CD" w:rsidRDefault="00A33F9A" w:rsidP="00B82ADF"/>
    <w:bookmarkEnd w:id="1"/>
    <w:p w:rsidR="00A33F9A" w:rsidRPr="00C642CD" w:rsidRDefault="00A33F9A" w:rsidP="00B82ADF"/>
    <w:sectPr w:rsidR="00A33F9A" w:rsidRPr="00C642CD" w:rsidSect="007352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544" w:right="1275" w:bottom="544" w:left="1134" w:header="720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B97" w:rsidRDefault="002F7B97" w:rsidP="00B82ADF">
      <w:r>
        <w:separator/>
      </w:r>
    </w:p>
    <w:p w:rsidR="002F7B97" w:rsidRDefault="002F7B97" w:rsidP="00B82ADF"/>
    <w:p w:rsidR="002F7B97" w:rsidRDefault="002F7B97" w:rsidP="00B82ADF"/>
  </w:endnote>
  <w:endnote w:type="continuationSeparator" w:id="0">
    <w:p w:rsidR="002F7B97" w:rsidRDefault="002F7B97" w:rsidP="00B82ADF">
      <w:r>
        <w:continuationSeparator/>
      </w:r>
    </w:p>
    <w:p w:rsidR="002F7B97" w:rsidRDefault="002F7B97" w:rsidP="00B82ADF"/>
    <w:p w:rsidR="002F7B97" w:rsidRDefault="002F7B97" w:rsidP="00B82A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8C6" w:rsidRDefault="00C818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6B6" w:rsidRPr="00D406B6" w:rsidRDefault="00D406B6" w:rsidP="00D406B6">
    <w:pPr>
      <w:tabs>
        <w:tab w:val="center" w:pos="5103"/>
        <w:tab w:val="right" w:pos="9923"/>
      </w:tabs>
      <w:rPr>
        <w:sz w:val="20"/>
      </w:rPr>
    </w:pPr>
    <w:r w:rsidRPr="00D406B6">
      <w:rPr>
        <w:sz w:val="20"/>
      </w:rPr>
      <w:t>ST-005-AF-0</w:t>
    </w:r>
    <w:r w:rsidR="00C818C6">
      <w:rPr>
        <w:sz w:val="20"/>
      </w:rPr>
      <w:t>5</w:t>
    </w:r>
    <w:r w:rsidRPr="00D406B6">
      <w:rPr>
        <w:sz w:val="20"/>
      </w:rPr>
      <w:tab/>
      <w:t xml:space="preserve">Page </w:t>
    </w:r>
    <w:r w:rsidRPr="00D406B6">
      <w:rPr>
        <w:sz w:val="20"/>
      </w:rPr>
      <w:fldChar w:fldCharType="begin"/>
    </w:r>
    <w:r w:rsidRPr="00D406B6">
      <w:rPr>
        <w:sz w:val="20"/>
      </w:rPr>
      <w:instrText xml:space="preserve"> PAGE </w:instrText>
    </w:r>
    <w:r w:rsidRPr="00D406B6">
      <w:rPr>
        <w:sz w:val="20"/>
      </w:rPr>
      <w:fldChar w:fldCharType="separate"/>
    </w:r>
    <w:r w:rsidR="00994080">
      <w:rPr>
        <w:noProof/>
        <w:sz w:val="20"/>
      </w:rPr>
      <w:t>3</w:t>
    </w:r>
    <w:r w:rsidRPr="00D406B6">
      <w:rPr>
        <w:sz w:val="20"/>
      </w:rPr>
      <w:fldChar w:fldCharType="end"/>
    </w:r>
    <w:r w:rsidRPr="00D406B6">
      <w:rPr>
        <w:sz w:val="20"/>
      </w:rPr>
      <w:t xml:space="preserve"> of </w:t>
    </w:r>
    <w:r w:rsidRPr="00D406B6">
      <w:rPr>
        <w:sz w:val="20"/>
      </w:rPr>
      <w:fldChar w:fldCharType="begin"/>
    </w:r>
    <w:r w:rsidRPr="00D406B6">
      <w:rPr>
        <w:sz w:val="20"/>
      </w:rPr>
      <w:instrText xml:space="preserve"> NUMPAGES </w:instrText>
    </w:r>
    <w:r w:rsidRPr="00D406B6">
      <w:rPr>
        <w:sz w:val="20"/>
      </w:rPr>
      <w:fldChar w:fldCharType="separate"/>
    </w:r>
    <w:r w:rsidR="00994080">
      <w:rPr>
        <w:noProof/>
        <w:sz w:val="20"/>
      </w:rPr>
      <w:t>3</w:t>
    </w:r>
    <w:r w:rsidRPr="00D406B6">
      <w:rPr>
        <w:sz w:val="20"/>
      </w:rPr>
      <w:fldChar w:fldCharType="end"/>
    </w:r>
    <w:r w:rsidRPr="00D406B6">
      <w:rPr>
        <w:sz w:val="20"/>
      </w:rPr>
      <w:tab/>
    </w:r>
    <w:r w:rsidR="00414835">
      <w:rPr>
        <w:sz w:val="20"/>
      </w:rPr>
      <w:t>Template v</w:t>
    </w:r>
    <w:r w:rsidRPr="00D406B6">
      <w:rPr>
        <w:sz w:val="20"/>
      </w:rPr>
      <w:t>ersion</w:t>
    </w:r>
    <w:r w:rsidR="00414835">
      <w:rPr>
        <w:sz w:val="20"/>
      </w:rPr>
      <w:t xml:space="preserve"> 1</w:t>
    </w:r>
  </w:p>
  <w:p w:rsidR="006E6882" w:rsidRPr="00D406B6" w:rsidRDefault="006E6882" w:rsidP="00D406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5A9" w:rsidRPr="00752961" w:rsidRDefault="00752961" w:rsidP="00752961">
    <w:pPr>
      <w:tabs>
        <w:tab w:val="center" w:pos="5103"/>
        <w:tab w:val="right" w:pos="9923"/>
      </w:tabs>
      <w:rPr>
        <w:sz w:val="20"/>
      </w:rPr>
    </w:pPr>
    <w:r w:rsidRPr="00D406B6">
      <w:rPr>
        <w:sz w:val="20"/>
      </w:rPr>
      <w:t>ST-005-AF-0</w:t>
    </w:r>
    <w:r w:rsidR="00C818C6">
      <w:rPr>
        <w:sz w:val="20"/>
      </w:rPr>
      <w:t>5</w:t>
    </w:r>
    <w:r w:rsidRPr="00D406B6">
      <w:rPr>
        <w:sz w:val="20"/>
      </w:rPr>
      <w:tab/>
      <w:t xml:space="preserve">Page </w:t>
    </w:r>
    <w:r w:rsidRPr="00D406B6">
      <w:rPr>
        <w:sz w:val="20"/>
      </w:rPr>
      <w:fldChar w:fldCharType="begin"/>
    </w:r>
    <w:r w:rsidRPr="00D406B6">
      <w:rPr>
        <w:sz w:val="20"/>
      </w:rPr>
      <w:instrText xml:space="preserve"> PAGE </w:instrText>
    </w:r>
    <w:r w:rsidRPr="00D406B6">
      <w:rPr>
        <w:sz w:val="20"/>
      </w:rPr>
      <w:fldChar w:fldCharType="separate"/>
    </w:r>
    <w:r w:rsidR="00994080">
      <w:rPr>
        <w:noProof/>
        <w:sz w:val="20"/>
      </w:rPr>
      <w:t>1</w:t>
    </w:r>
    <w:r w:rsidRPr="00D406B6">
      <w:rPr>
        <w:sz w:val="20"/>
      </w:rPr>
      <w:fldChar w:fldCharType="end"/>
    </w:r>
    <w:r w:rsidRPr="00D406B6">
      <w:rPr>
        <w:sz w:val="20"/>
      </w:rPr>
      <w:t xml:space="preserve"> of </w:t>
    </w:r>
    <w:r w:rsidRPr="00D406B6">
      <w:rPr>
        <w:sz w:val="20"/>
      </w:rPr>
      <w:fldChar w:fldCharType="begin"/>
    </w:r>
    <w:r w:rsidRPr="00D406B6">
      <w:rPr>
        <w:sz w:val="20"/>
      </w:rPr>
      <w:instrText xml:space="preserve"> NUMPAGES </w:instrText>
    </w:r>
    <w:r w:rsidRPr="00D406B6">
      <w:rPr>
        <w:sz w:val="20"/>
      </w:rPr>
      <w:fldChar w:fldCharType="separate"/>
    </w:r>
    <w:r w:rsidR="00994080">
      <w:rPr>
        <w:noProof/>
        <w:sz w:val="20"/>
      </w:rPr>
      <w:t>3</w:t>
    </w:r>
    <w:r w:rsidRPr="00D406B6">
      <w:rPr>
        <w:sz w:val="20"/>
      </w:rPr>
      <w:fldChar w:fldCharType="end"/>
    </w:r>
    <w:r w:rsidRPr="00D406B6">
      <w:rPr>
        <w:sz w:val="20"/>
      </w:rPr>
      <w:tab/>
    </w:r>
    <w:r>
      <w:rPr>
        <w:sz w:val="20"/>
      </w:rPr>
      <w:t>Template v</w:t>
    </w:r>
    <w:r w:rsidRPr="00D406B6">
      <w:rPr>
        <w:sz w:val="20"/>
      </w:rPr>
      <w:t>ersion</w:t>
    </w:r>
    <w:r>
      <w:rPr>
        <w:sz w:val="20"/>
      </w:rPr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B97" w:rsidRDefault="002F7B97" w:rsidP="00B82ADF">
      <w:r>
        <w:separator/>
      </w:r>
    </w:p>
    <w:p w:rsidR="002F7B97" w:rsidRDefault="002F7B97" w:rsidP="00B82ADF"/>
    <w:p w:rsidR="002F7B97" w:rsidRDefault="002F7B97" w:rsidP="00B82ADF"/>
  </w:footnote>
  <w:footnote w:type="continuationSeparator" w:id="0">
    <w:p w:rsidR="002F7B97" w:rsidRDefault="002F7B97" w:rsidP="00B82ADF">
      <w:r>
        <w:continuationSeparator/>
      </w:r>
    </w:p>
    <w:p w:rsidR="002F7B97" w:rsidRDefault="002F7B97" w:rsidP="00B82ADF"/>
    <w:p w:rsidR="002F7B97" w:rsidRDefault="002F7B97" w:rsidP="00B82A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8C6" w:rsidRDefault="00C818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82" w:rsidRDefault="00414835" w:rsidP="00CE2694">
    <w:pPr>
      <w:pStyle w:val="Header"/>
      <w:pBdr>
        <w:bottom w:val="single" w:sz="4" w:space="1" w:color="auto"/>
      </w:pBdr>
      <w:jc w:val="left"/>
    </w:pPr>
    <w:r>
      <w:rPr>
        <w:sz w:val="20"/>
      </w:rPr>
      <w:t xml:space="preserve">EORTC </w:t>
    </w:r>
    <w:r w:rsidR="00764F6C">
      <w:rPr>
        <w:sz w:val="20"/>
      </w:rPr>
      <w:t>Research Project</w:t>
    </w:r>
    <w:r w:rsidR="00CE2694" w:rsidRPr="00B16A92">
      <w:rPr>
        <w:sz w:val="20"/>
      </w:rPr>
      <w:t xml:space="preserve"> </w:t>
    </w:r>
    <w:r w:rsidR="00CE2694" w:rsidRPr="00B16A92">
      <w:rPr>
        <w:i/>
        <w:sz w:val="20"/>
      </w:rPr>
      <w:t>[number]</w:t>
    </w:r>
    <w:r w:rsidR="00CE2694">
      <w:rPr>
        <w:i/>
        <w:sz w:val="20"/>
      </w:rPr>
      <w:tab/>
    </w:r>
    <w:r w:rsidR="00CE2694">
      <w:rPr>
        <w:i/>
        <w:sz w:val="20"/>
      </w:rPr>
      <w:tab/>
      <w:t xml:space="preserve"> </w:t>
    </w:r>
    <w:r w:rsidR="006205A9">
      <w:rPr>
        <w:i/>
        <w:sz w:val="20"/>
      </w:rPr>
      <w:t xml:space="preserve">            </w:t>
    </w:r>
    <w:r w:rsidR="00523CE0">
      <w:rPr>
        <w:i/>
        <w:sz w:val="20"/>
      </w:rPr>
      <w:t>Statistical Analysis Plan</w:t>
    </w:r>
    <w:r w:rsidR="00CE2694" w:rsidRPr="00CE2694">
      <w:rPr>
        <w:i/>
        <w:sz w:val="20"/>
      </w:rPr>
      <w:t xml:space="preserve"> - [Draft/Final]version [Date]</w:t>
    </w:r>
    <w:r w:rsidR="00CE2694">
      <w:rPr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835" w:rsidRDefault="006E6882" w:rsidP="00B82ADF">
    <w:r>
      <w:t xml:space="preserve">   </w:t>
    </w:r>
  </w:p>
  <w:tbl>
    <w:tblPr>
      <w:tblW w:w="10031" w:type="dxa"/>
      <w:tblLook w:val="04A0" w:firstRow="1" w:lastRow="0" w:firstColumn="1" w:lastColumn="0" w:noHBand="0" w:noVBand="1"/>
    </w:tblPr>
    <w:tblGrid>
      <w:gridCol w:w="6771"/>
      <w:gridCol w:w="3260"/>
    </w:tblGrid>
    <w:tr w:rsidR="00414835" w:rsidRPr="00E40213" w:rsidTr="00E23A73">
      <w:tc>
        <w:tcPr>
          <w:tcW w:w="6771" w:type="dxa"/>
          <w:shd w:val="clear" w:color="auto" w:fill="auto"/>
        </w:tcPr>
        <w:p w:rsidR="00414835" w:rsidRPr="004C41A9" w:rsidRDefault="00994080" w:rsidP="00E23A73">
          <w:pPr>
            <w:tabs>
              <w:tab w:val="left" w:pos="357"/>
            </w:tabs>
          </w:pPr>
          <w:r>
            <w:rPr>
              <w:noProof/>
            </w:rPr>
            <w:drawing>
              <wp:inline distT="0" distB="0" distL="0" distR="0">
                <wp:extent cx="2552700" cy="1238250"/>
                <wp:effectExtent l="0" t="0" r="0" b="0"/>
                <wp:docPr id="1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7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shd w:val="clear" w:color="auto" w:fill="auto"/>
          <w:vAlign w:val="center"/>
        </w:tcPr>
        <w:p w:rsidR="00414835" w:rsidRPr="007835C5" w:rsidRDefault="00414835" w:rsidP="00E23A73">
          <w:pPr>
            <w:tabs>
              <w:tab w:val="left" w:pos="357"/>
            </w:tabs>
            <w:spacing w:before="0" w:after="0"/>
            <w:jc w:val="right"/>
          </w:pPr>
          <w:r w:rsidRPr="007835C5">
            <w:t>Avenue E. Mounier 83/11</w:t>
          </w:r>
        </w:p>
        <w:p w:rsidR="00414835" w:rsidRPr="007835C5" w:rsidRDefault="00414835" w:rsidP="00E23A73">
          <w:pPr>
            <w:tabs>
              <w:tab w:val="left" w:pos="357"/>
            </w:tabs>
            <w:spacing w:before="0" w:after="0"/>
            <w:jc w:val="right"/>
          </w:pPr>
          <w:r w:rsidRPr="007835C5">
            <w:t>1200 Brussels</w:t>
          </w:r>
        </w:p>
        <w:p w:rsidR="00414835" w:rsidRPr="007835C5" w:rsidRDefault="00414835" w:rsidP="00E23A73">
          <w:pPr>
            <w:tabs>
              <w:tab w:val="left" w:pos="357"/>
            </w:tabs>
            <w:spacing w:before="0" w:after="0"/>
            <w:jc w:val="right"/>
          </w:pPr>
          <w:r w:rsidRPr="007835C5">
            <w:t>Belgium</w:t>
          </w:r>
        </w:p>
        <w:p w:rsidR="00414835" w:rsidRPr="007835C5" w:rsidRDefault="00414835" w:rsidP="00E23A73">
          <w:pPr>
            <w:tabs>
              <w:tab w:val="left" w:pos="357"/>
            </w:tabs>
            <w:spacing w:before="0" w:after="0"/>
            <w:jc w:val="right"/>
          </w:pPr>
          <w:r w:rsidRPr="007835C5">
            <w:t>Tel: +32 2 774 1611</w:t>
          </w:r>
        </w:p>
        <w:p w:rsidR="00414835" w:rsidRPr="007835C5" w:rsidRDefault="00414835" w:rsidP="00E23A73">
          <w:pPr>
            <w:tabs>
              <w:tab w:val="left" w:pos="357"/>
            </w:tabs>
            <w:spacing w:before="0" w:after="0"/>
            <w:jc w:val="right"/>
          </w:pPr>
          <w:r w:rsidRPr="007835C5">
            <w:t>Email: eortc@eortc.be</w:t>
          </w:r>
        </w:p>
        <w:p w:rsidR="00414835" w:rsidRPr="00E23A73" w:rsidRDefault="00414835" w:rsidP="00E23A73">
          <w:pPr>
            <w:tabs>
              <w:tab w:val="left" w:pos="357"/>
            </w:tabs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:rsidR="006E6882" w:rsidRDefault="006E6882" w:rsidP="00B82A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2D4AD5"/>
    <w:multiLevelType w:val="hybridMultilevel"/>
    <w:tmpl w:val="FF867616"/>
    <w:lvl w:ilvl="0" w:tplc="75966B7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A62A3"/>
    <w:multiLevelType w:val="singleLevel"/>
    <w:tmpl w:val="DD661BA8"/>
    <w:lvl w:ilvl="0">
      <w:start w:val="1"/>
      <w:numFmt w:val="bullet"/>
      <w:pStyle w:val="TableofFigure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CE5549"/>
    <w:multiLevelType w:val="hybridMultilevel"/>
    <w:tmpl w:val="36969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>
    <w:nsid w:val="51573362"/>
    <w:multiLevelType w:val="hybridMultilevel"/>
    <w:tmpl w:val="A398AE88"/>
    <w:lvl w:ilvl="0" w:tplc="BA6A2D5E">
      <w:start w:val="1"/>
      <w:numFmt w:val="bullet"/>
      <w:pStyle w:val="subtlereferen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B671B7"/>
    <w:multiLevelType w:val="multilevel"/>
    <w:tmpl w:val="2950374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27"/>
        </w:tabs>
        <w:ind w:left="2127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9">
    <w:nsid w:val="6BF743AA"/>
    <w:multiLevelType w:val="hybridMultilevel"/>
    <w:tmpl w:val="3700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20"/>
  </w:num>
  <w:num w:numId="5">
    <w:abstractNumId w:val="15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2"/>
  </w:num>
  <w:num w:numId="19">
    <w:abstractNumId w:val="19"/>
  </w:num>
  <w:num w:numId="20">
    <w:abstractNumId w:val="17"/>
  </w:num>
  <w:num w:numId="21">
    <w:abstractNumId w:val="18"/>
  </w:num>
  <w:num w:numId="22">
    <w:abstractNumId w:val="10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F8"/>
    <w:rsid w:val="0000377F"/>
    <w:rsid w:val="0002676C"/>
    <w:rsid w:val="00032B9B"/>
    <w:rsid w:val="00036C60"/>
    <w:rsid w:val="00045A29"/>
    <w:rsid w:val="000543BA"/>
    <w:rsid w:val="00057E65"/>
    <w:rsid w:val="00085575"/>
    <w:rsid w:val="00095498"/>
    <w:rsid w:val="000A3B6C"/>
    <w:rsid w:val="000C6493"/>
    <w:rsid w:val="000D4224"/>
    <w:rsid w:val="000F68F7"/>
    <w:rsid w:val="00105031"/>
    <w:rsid w:val="00113EB1"/>
    <w:rsid w:val="001242E7"/>
    <w:rsid w:val="001319DE"/>
    <w:rsid w:val="001501F8"/>
    <w:rsid w:val="00153E77"/>
    <w:rsid w:val="00180F61"/>
    <w:rsid w:val="00195D6C"/>
    <w:rsid w:val="001B6C52"/>
    <w:rsid w:val="001E0725"/>
    <w:rsid w:val="001E2817"/>
    <w:rsid w:val="001F61C7"/>
    <w:rsid w:val="001F69E1"/>
    <w:rsid w:val="00205E0B"/>
    <w:rsid w:val="00216C75"/>
    <w:rsid w:val="00224752"/>
    <w:rsid w:val="002371AE"/>
    <w:rsid w:val="00287474"/>
    <w:rsid w:val="002A5B05"/>
    <w:rsid w:val="002B6B5A"/>
    <w:rsid w:val="002F4096"/>
    <w:rsid w:val="002F7B97"/>
    <w:rsid w:val="00301614"/>
    <w:rsid w:val="003041AE"/>
    <w:rsid w:val="003133F6"/>
    <w:rsid w:val="00314373"/>
    <w:rsid w:val="0033518F"/>
    <w:rsid w:val="00335CFB"/>
    <w:rsid w:val="00341299"/>
    <w:rsid w:val="003464C3"/>
    <w:rsid w:val="00357F17"/>
    <w:rsid w:val="00361D93"/>
    <w:rsid w:val="00384EC3"/>
    <w:rsid w:val="003929D8"/>
    <w:rsid w:val="00395CCD"/>
    <w:rsid w:val="003A2166"/>
    <w:rsid w:val="003A5752"/>
    <w:rsid w:val="003B6378"/>
    <w:rsid w:val="003B7761"/>
    <w:rsid w:val="003C35E7"/>
    <w:rsid w:val="003E20CD"/>
    <w:rsid w:val="003E61B8"/>
    <w:rsid w:val="003F4B4B"/>
    <w:rsid w:val="003F66F1"/>
    <w:rsid w:val="00414835"/>
    <w:rsid w:val="00415F98"/>
    <w:rsid w:val="00437C16"/>
    <w:rsid w:val="00451C16"/>
    <w:rsid w:val="00453DEB"/>
    <w:rsid w:val="00454011"/>
    <w:rsid w:val="00466DE3"/>
    <w:rsid w:val="0047253A"/>
    <w:rsid w:val="004754BE"/>
    <w:rsid w:val="00490294"/>
    <w:rsid w:val="004B312B"/>
    <w:rsid w:val="004B31FC"/>
    <w:rsid w:val="004C117E"/>
    <w:rsid w:val="004C212D"/>
    <w:rsid w:val="004C3AEA"/>
    <w:rsid w:val="004D6049"/>
    <w:rsid w:val="004E05DD"/>
    <w:rsid w:val="004E54DB"/>
    <w:rsid w:val="0050041D"/>
    <w:rsid w:val="00512C4E"/>
    <w:rsid w:val="00523CE0"/>
    <w:rsid w:val="005338E2"/>
    <w:rsid w:val="005477C3"/>
    <w:rsid w:val="00555F73"/>
    <w:rsid w:val="00564BAF"/>
    <w:rsid w:val="00590621"/>
    <w:rsid w:val="005A50A7"/>
    <w:rsid w:val="005D4BB2"/>
    <w:rsid w:val="005D641B"/>
    <w:rsid w:val="005F5839"/>
    <w:rsid w:val="00614A4B"/>
    <w:rsid w:val="006205A9"/>
    <w:rsid w:val="006263DD"/>
    <w:rsid w:val="00636115"/>
    <w:rsid w:val="00654E84"/>
    <w:rsid w:val="00660DD3"/>
    <w:rsid w:val="00675DD1"/>
    <w:rsid w:val="00685B12"/>
    <w:rsid w:val="00685DB0"/>
    <w:rsid w:val="00697A8E"/>
    <w:rsid w:val="006A637B"/>
    <w:rsid w:val="006A7C9F"/>
    <w:rsid w:val="006C0E01"/>
    <w:rsid w:val="006E6882"/>
    <w:rsid w:val="006F030D"/>
    <w:rsid w:val="006F47F6"/>
    <w:rsid w:val="00711F68"/>
    <w:rsid w:val="00721546"/>
    <w:rsid w:val="00721FE6"/>
    <w:rsid w:val="007328D1"/>
    <w:rsid w:val="0073527C"/>
    <w:rsid w:val="007516C7"/>
    <w:rsid w:val="00752961"/>
    <w:rsid w:val="00757A73"/>
    <w:rsid w:val="0076176A"/>
    <w:rsid w:val="00764F6C"/>
    <w:rsid w:val="007858AE"/>
    <w:rsid w:val="007B7493"/>
    <w:rsid w:val="007C3CF3"/>
    <w:rsid w:val="007E15C3"/>
    <w:rsid w:val="00802CCE"/>
    <w:rsid w:val="00821304"/>
    <w:rsid w:val="00856CC1"/>
    <w:rsid w:val="008609C4"/>
    <w:rsid w:val="008669F4"/>
    <w:rsid w:val="0086729F"/>
    <w:rsid w:val="00867D2A"/>
    <w:rsid w:val="00882430"/>
    <w:rsid w:val="00893163"/>
    <w:rsid w:val="008C3DA3"/>
    <w:rsid w:val="008D6D2A"/>
    <w:rsid w:val="00904490"/>
    <w:rsid w:val="00937A76"/>
    <w:rsid w:val="0095516B"/>
    <w:rsid w:val="00955380"/>
    <w:rsid w:val="00960B72"/>
    <w:rsid w:val="00974F11"/>
    <w:rsid w:val="00994080"/>
    <w:rsid w:val="00995555"/>
    <w:rsid w:val="009A0B23"/>
    <w:rsid w:val="009A21FB"/>
    <w:rsid w:val="009C22DF"/>
    <w:rsid w:val="009C2503"/>
    <w:rsid w:val="009C723F"/>
    <w:rsid w:val="009C7EB9"/>
    <w:rsid w:val="009D48F9"/>
    <w:rsid w:val="00A13040"/>
    <w:rsid w:val="00A13FD4"/>
    <w:rsid w:val="00A163D0"/>
    <w:rsid w:val="00A25B3A"/>
    <w:rsid w:val="00A33F9A"/>
    <w:rsid w:val="00A36179"/>
    <w:rsid w:val="00A4008C"/>
    <w:rsid w:val="00A53DB4"/>
    <w:rsid w:val="00A65D36"/>
    <w:rsid w:val="00A66F55"/>
    <w:rsid w:val="00A67CD5"/>
    <w:rsid w:val="00A81DB3"/>
    <w:rsid w:val="00A94769"/>
    <w:rsid w:val="00AD3BC4"/>
    <w:rsid w:val="00AD619F"/>
    <w:rsid w:val="00AE6E70"/>
    <w:rsid w:val="00AF0BEE"/>
    <w:rsid w:val="00AF37DA"/>
    <w:rsid w:val="00B263D1"/>
    <w:rsid w:val="00B27D2F"/>
    <w:rsid w:val="00B504BB"/>
    <w:rsid w:val="00B5329B"/>
    <w:rsid w:val="00B67A6F"/>
    <w:rsid w:val="00B732B0"/>
    <w:rsid w:val="00B75123"/>
    <w:rsid w:val="00B82ADF"/>
    <w:rsid w:val="00B92315"/>
    <w:rsid w:val="00B92FB5"/>
    <w:rsid w:val="00B94984"/>
    <w:rsid w:val="00B9626C"/>
    <w:rsid w:val="00B9747F"/>
    <w:rsid w:val="00BA0B29"/>
    <w:rsid w:val="00BA7791"/>
    <w:rsid w:val="00BE020F"/>
    <w:rsid w:val="00BE6E92"/>
    <w:rsid w:val="00C011CD"/>
    <w:rsid w:val="00C10A93"/>
    <w:rsid w:val="00C14970"/>
    <w:rsid w:val="00C2773D"/>
    <w:rsid w:val="00C34B75"/>
    <w:rsid w:val="00C44C9D"/>
    <w:rsid w:val="00C54D99"/>
    <w:rsid w:val="00C642CD"/>
    <w:rsid w:val="00C739DD"/>
    <w:rsid w:val="00C74B5B"/>
    <w:rsid w:val="00C77CE0"/>
    <w:rsid w:val="00C818C6"/>
    <w:rsid w:val="00C819FA"/>
    <w:rsid w:val="00C84817"/>
    <w:rsid w:val="00C93503"/>
    <w:rsid w:val="00C93D32"/>
    <w:rsid w:val="00CA0A51"/>
    <w:rsid w:val="00CA4093"/>
    <w:rsid w:val="00CC1D79"/>
    <w:rsid w:val="00CC5F0A"/>
    <w:rsid w:val="00CE2694"/>
    <w:rsid w:val="00CE7113"/>
    <w:rsid w:val="00CF679D"/>
    <w:rsid w:val="00D2598A"/>
    <w:rsid w:val="00D406B6"/>
    <w:rsid w:val="00D510CA"/>
    <w:rsid w:val="00D519BC"/>
    <w:rsid w:val="00D61A1E"/>
    <w:rsid w:val="00D62EB0"/>
    <w:rsid w:val="00D72D16"/>
    <w:rsid w:val="00D81071"/>
    <w:rsid w:val="00D83A23"/>
    <w:rsid w:val="00DA79E2"/>
    <w:rsid w:val="00DD7D9C"/>
    <w:rsid w:val="00DE728E"/>
    <w:rsid w:val="00DF4A32"/>
    <w:rsid w:val="00DF770D"/>
    <w:rsid w:val="00E05FE8"/>
    <w:rsid w:val="00E23A73"/>
    <w:rsid w:val="00E4606E"/>
    <w:rsid w:val="00E50992"/>
    <w:rsid w:val="00E55B7F"/>
    <w:rsid w:val="00E57C48"/>
    <w:rsid w:val="00E747A1"/>
    <w:rsid w:val="00EA6EFB"/>
    <w:rsid w:val="00EB1D2A"/>
    <w:rsid w:val="00F0281A"/>
    <w:rsid w:val="00F15FCF"/>
    <w:rsid w:val="00F324D4"/>
    <w:rsid w:val="00F4167F"/>
    <w:rsid w:val="00F473FB"/>
    <w:rsid w:val="00F87854"/>
    <w:rsid w:val="00FA76AC"/>
    <w:rsid w:val="00FB1E7A"/>
    <w:rsid w:val="00FB4535"/>
    <w:rsid w:val="00FD20D3"/>
    <w:rsid w:val="00FD38CF"/>
    <w:rsid w:val="00FE0B02"/>
    <w:rsid w:val="00FE480A"/>
    <w:rsid w:val="00FE7384"/>
    <w:rsid w:val="00FF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uiPriority="9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toc 1" w:uiPriority="39"/>
    <w:lsdException w:name="toc 2" w:uiPriority="39"/>
    <w:lsdException w:name="toc 3" w:uiPriority="39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 w:uiPriority="99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B82ADF"/>
    <w:pPr>
      <w:spacing w:before="60" w:after="120"/>
      <w:jc w:val="both"/>
    </w:pPr>
    <w:rPr>
      <w:sz w:val="24"/>
    </w:rPr>
  </w:style>
  <w:style w:type="paragraph" w:styleId="Heading1">
    <w:name w:val="heading 1"/>
    <w:next w:val="Normal"/>
    <w:qFormat/>
    <w:rsid w:val="006263DD"/>
    <w:pPr>
      <w:keepNext/>
      <w:numPr>
        <w:numId w:val="1"/>
      </w:numPr>
      <w:spacing w:before="240" w:after="120"/>
      <w:outlineLvl w:val="0"/>
    </w:pPr>
    <w:rPr>
      <w:b/>
      <w:kern w:val="40"/>
      <w:sz w:val="32"/>
      <w:szCs w:val="32"/>
    </w:rPr>
  </w:style>
  <w:style w:type="paragraph" w:styleId="Heading2">
    <w:name w:val="heading 2"/>
    <w:next w:val="Normal"/>
    <w:link w:val="Heading2Char"/>
    <w:uiPriority w:val="9"/>
    <w:qFormat/>
    <w:rsid w:val="00A67CD5"/>
    <w:pPr>
      <w:keepNext/>
      <w:numPr>
        <w:ilvl w:val="1"/>
        <w:numId w:val="1"/>
      </w:numPr>
      <w:tabs>
        <w:tab w:val="clear" w:pos="851"/>
        <w:tab w:val="num" w:pos="1134"/>
      </w:tabs>
      <w:spacing w:before="120" w:after="120"/>
      <w:ind w:left="1134" w:hanging="567"/>
      <w:outlineLvl w:val="1"/>
    </w:pPr>
    <w:rPr>
      <w:b/>
      <w:sz w:val="28"/>
      <w:szCs w:val="28"/>
    </w:rPr>
  </w:style>
  <w:style w:type="paragraph" w:styleId="Heading3">
    <w:name w:val="heading 3"/>
    <w:next w:val="Normal"/>
    <w:qFormat/>
    <w:rsid w:val="00A67CD5"/>
    <w:pPr>
      <w:keepNext/>
      <w:numPr>
        <w:ilvl w:val="2"/>
        <w:numId w:val="1"/>
      </w:numPr>
      <w:tabs>
        <w:tab w:val="clear" w:pos="2127"/>
        <w:tab w:val="num" w:pos="1418"/>
      </w:tabs>
      <w:spacing w:before="60" w:after="120"/>
      <w:ind w:left="1418" w:hanging="851"/>
      <w:outlineLvl w:val="2"/>
    </w:pPr>
    <w:rPr>
      <w:b/>
      <w:sz w:val="24"/>
      <w:szCs w:val="24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leader="none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leader="none" w:pos="2835"/>
      </w:tabs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"/>
    <w:rsid w:val="003041AE"/>
    <w:pPr>
      <w:tabs>
        <w:tab w:val="num" w:pos="360"/>
      </w:tabs>
      <w:ind w:left="717"/>
    </w:pPr>
  </w:style>
  <w:style w:type="paragraph" w:customStyle="1" w:styleId="list">
    <w:name w:val="list"/>
    <w:basedOn w:val="Normal"/>
    <w:pPr>
      <w:numPr>
        <w:numId w:val="2"/>
      </w:numPr>
      <w:tabs>
        <w:tab w:val="num" w:leader="none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Normal10">
    <w:name w:val="Normal 10"/>
    <w:basedOn w:val="Normal"/>
    <w:rsid w:val="007E15C3"/>
    <w:pPr>
      <w:spacing w:before="0" w:after="0"/>
    </w:pPr>
    <w:rPr>
      <w:sz w:val="20"/>
    </w:rPr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paragraph" w:customStyle="1" w:styleId="subtlereference">
    <w:name w:val="subtle reference"/>
    <w:basedOn w:val="Normal"/>
    <w:qFormat/>
    <w:rsid w:val="000A3B6C"/>
    <w:pPr>
      <w:numPr>
        <w:numId w:val="20"/>
      </w:numPr>
      <w:tabs>
        <w:tab w:val="left" w:pos="924"/>
      </w:tabs>
      <w:spacing w:before="0" w:after="0"/>
    </w:pPr>
    <w:rPr>
      <w:i/>
      <w:iCs/>
      <w:color w:val="7F7F7F"/>
      <w:sz w:val="20"/>
    </w:rPr>
  </w:style>
  <w:style w:type="character" w:styleId="FollowedHyperlink">
    <w:name w:val="FollowedHyperlink"/>
    <w:locked/>
    <w:rsid w:val="007E15C3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rsid w:val="007E15C3"/>
    <w:rPr>
      <w:b/>
      <w:sz w:val="28"/>
      <w:szCs w:val="28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17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locked/>
    <w:rsid w:val="004C117E"/>
    <w:pPr>
      <w:tabs>
        <w:tab w:val="left" w:pos="480"/>
        <w:tab w:val="right" w:leader="dot" w:pos="9488"/>
      </w:tabs>
      <w:spacing w:before="40" w:after="40"/>
    </w:pPr>
  </w:style>
  <w:style w:type="paragraph" w:styleId="TOC2">
    <w:name w:val="toc 2"/>
    <w:basedOn w:val="Normal"/>
    <w:next w:val="Normal"/>
    <w:autoRedefine/>
    <w:uiPriority w:val="39"/>
    <w:locked/>
    <w:rsid w:val="004C117E"/>
    <w:pPr>
      <w:ind w:left="240"/>
    </w:pPr>
  </w:style>
  <w:style w:type="paragraph" w:styleId="TOC3">
    <w:name w:val="toc 3"/>
    <w:basedOn w:val="Normal"/>
    <w:next w:val="Normal"/>
    <w:autoRedefine/>
    <w:uiPriority w:val="39"/>
    <w:locked/>
    <w:rsid w:val="004C117E"/>
    <w:pPr>
      <w:ind w:left="480"/>
    </w:pPr>
  </w:style>
  <w:style w:type="character" w:styleId="CommentReference">
    <w:name w:val="annotation reference"/>
    <w:locked/>
    <w:rsid w:val="00C739DD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739D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739DD"/>
  </w:style>
  <w:style w:type="paragraph" w:styleId="CommentSubject">
    <w:name w:val="annotation subject"/>
    <w:basedOn w:val="CommentText"/>
    <w:next w:val="CommentText"/>
    <w:link w:val="CommentSubjectChar"/>
    <w:locked/>
    <w:rsid w:val="00C739DD"/>
    <w:rPr>
      <w:b/>
      <w:bCs/>
    </w:rPr>
  </w:style>
  <w:style w:type="character" w:customStyle="1" w:styleId="CommentSubjectChar">
    <w:name w:val="Comment Subject Char"/>
    <w:link w:val="CommentSubject"/>
    <w:rsid w:val="00C739D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14835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uiPriority="9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toc 1" w:uiPriority="39"/>
    <w:lsdException w:name="toc 2" w:uiPriority="39"/>
    <w:lsdException w:name="toc 3" w:uiPriority="39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 w:uiPriority="99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B82ADF"/>
    <w:pPr>
      <w:spacing w:before="60" w:after="120"/>
      <w:jc w:val="both"/>
    </w:pPr>
    <w:rPr>
      <w:sz w:val="24"/>
    </w:rPr>
  </w:style>
  <w:style w:type="paragraph" w:styleId="Heading1">
    <w:name w:val="heading 1"/>
    <w:next w:val="Normal"/>
    <w:qFormat/>
    <w:rsid w:val="006263DD"/>
    <w:pPr>
      <w:keepNext/>
      <w:numPr>
        <w:numId w:val="1"/>
      </w:numPr>
      <w:spacing w:before="240" w:after="120"/>
      <w:outlineLvl w:val="0"/>
    </w:pPr>
    <w:rPr>
      <w:b/>
      <w:kern w:val="40"/>
      <w:sz w:val="32"/>
      <w:szCs w:val="32"/>
    </w:rPr>
  </w:style>
  <w:style w:type="paragraph" w:styleId="Heading2">
    <w:name w:val="heading 2"/>
    <w:next w:val="Normal"/>
    <w:link w:val="Heading2Char"/>
    <w:uiPriority w:val="9"/>
    <w:qFormat/>
    <w:rsid w:val="00A67CD5"/>
    <w:pPr>
      <w:keepNext/>
      <w:numPr>
        <w:ilvl w:val="1"/>
        <w:numId w:val="1"/>
      </w:numPr>
      <w:tabs>
        <w:tab w:val="clear" w:pos="851"/>
        <w:tab w:val="num" w:pos="1134"/>
      </w:tabs>
      <w:spacing w:before="120" w:after="120"/>
      <w:ind w:left="1134" w:hanging="567"/>
      <w:outlineLvl w:val="1"/>
    </w:pPr>
    <w:rPr>
      <w:b/>
      <w:sz w:val="28"/>
      <w:szCs w:val="28"/>
    </w:rPr>
  </w:style>
  <w:style w:type="paragraph" w:styleId="Heading3">
    <w:name w:val="heading 3"/>
    <w:next w:val="Normal"/>
    <w:qFormat/>
    <w:rsid w:val="00A67CD5"/>
    <w:pPr>
      <w:keepNext/>
      <w:numPr>
        <w:ilvl w:val="2"/>
        <w:numId w:val="1"/>
      </w:numPr>
      <w:tabs>
        <w:tab w:val="clear" w:pos="2127"/>
        <w:tab w:val="num" w:pos="1418"/>
      </w:tabs>
      <w:spacing w:before="60" w:after="120"/>
      <w:ind w:left="1418" w:hanging="851"/>
      <w:outlineLvl w:val="2"/>
    </w:pPr>
    <w:rPr>
      <w:b/>
      <w:sz w:val="24"/>
      <w:szCs w:val="24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leader="none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leader="none" w:pos="2835"/>
      </w:tabs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"/>
    <w:rsid w:val="003041AE"/>
    <w:pPr>
      <w:tabs>
        <w:tab w:val="num" w:pos="360"/>
      </w:tabs>
      <w:ind w:left="717"/>
    </w:pPr>
  </w:style>
  <w:style w:type="paragraph" w:customStyle="1" w:styleId="list">
    <w:name w:val="list"/>
    <w:basedOn w:val="Normal"/>
    <w:pPr>
      <w:numPr>
        <w:numId w:val="2"/>
      </w:numPr>
      <w:tabs>
        <w:tab w:val="num" w:leader="none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Normal10">
    <w:name w:val="Normal 10"/>
    <w:basedOn w:val="Normal"/>
    <w:rsid w:val="007E15C3"/>
    <w:pPr>
      <w:spacing w:before="0" w:after="0"/>
    </w:pPr>
    <w:rPr>
      <w:sz w:val="20"/>
    </w:rPr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paragraph" w:customStyle="1" w:styleId="subtlereference">
    <w:name w:val="subtle reference"/>
    <w:basedOn w:val="Normal"/>
    <w:qFormat/>
    <w:rsid w:val="000A3B6C"/>
    <w:pPr>
      <w:numPr>
        <w:numId w:val="20"/>
      </w:numPr>
      <w:tabs>
        <w:tab w:val="left" w:pos="924"/>
      </w:tabs>
      <w:spacing w:before="0" w:after="0"/>
    </w:pPr>
    <w:rPr>
      <w:i/>
      <w:iCs/>
      <w:color w:val="7F7F7F"/>
      <w:sz w:val="20"/>
    </w:rPr>
  </w:style>
  <w:style w:type="character" w:styleId="FollowedHyperlink">
    <w:name w:val="FollowedHyperlink"/>
    <w:locked/>
    <w:rsid w:val="007E15C3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rsid w:val="007E15C3"/>
    <w:rPr>
      <w:b/>
      <w:sz w:val="28"/>
      <w:szCs w:val="28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17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locked/>
    <w:rsid w:val="004C117E"/>
    <w:pPr>
      <w:tabs>
        <w:tab w:val="left" w:pos="480"/>
        <w:tab w:val="right" w:leader="dot" w:pos="9488"/>
      </w:tabs>
      <w:spacing w:before="40" w:after="40"/>
    </w:pPr>
  </w:style>
  <w:style w:type="paragraph" w:styleId="TOC2">
    <w:name w:val="toc 2"/>
    <w:basedOn w:val="Normal"/>
    <w:next w:val="Normal"/>
    <w:autoRedefine/>
    <w:uiPriority w:val="39"/>
    <w:locked/>
    <w:rsid w:val="004C117E"/>
    <w:pPr>
      <w:ind w:left="240"/>
    </w:pPr>
  </w:style>
  <w:style w:type="paragraph" w:styleId="TOC3">
    <w:name w:val="toc 3"/>
    <w:basedOn w:val="Normal"/>
    <w:next w:val="Normal"/>
    <w:autoRedefine/>
    <w:uiPriority w:val="39"/>
    <w:locked/>
    <w:rsid w:val="004C117E"/>
    <w:pPr>
      <w:ind w:left="480"/>
    </w:pPr>
  </w:style>
  <w:style w:type="character" w:styleId="CommentReference">
    <w:name w:val="annotation reference"/>
    <w:locked/>
    <w:rsid w:val="00C739DD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739D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739DD"/>
  </w:style>
  <w:style w:type="paragraph" w:styleId="CommentSubject">
    <w:name w:val="annotation subject"/>
    <w:basedOn w:val="CommentText"/>
    <w:next w:val="CommentText"/>
    <w:link w:val="CommentSubjectChar"/>
    <w:locked/>
    <w:rsid w:val="00C739DD"/>
    <w:rPr>
      <w:b/>
      <w:bCs/>
    </w:rPr>
  </w:style>
  <w:style w:type="character" w:customStyle="1" w:styleId="CommentSubjectChar">
    <w:name w:val="Comment Subject Char"/>
    <w:link w:val="CommentSubject"/>
    <w:rsid w:val="00C739D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14835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Data%20Center\AF%20Portrai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_x0020_2 xmlns="1fed57ab-65b5-4050-a8d7-daf184c12885">1</Class_x0020_2>
    <Archive_x0020_Date xmlns="064772f9-3397-47c7-b469-c4f76203a6e7" xsi:nil="true"/>
    <_Status xmlns="http://schemas.microsoft.com/sharepoint/v3/fields">Not Started</_Status>
    <Section_x0020_2 xmlns="1fed57ab-65b5-4050-a8d7-daf184c12885">53</Section_x0020_2>
    <Effective_x0020_Date xmlns="064772f9-3397-47c7-b469-c4f76203a6e7" xsi:nil="true"/>
    <Zone_x0020_2 xmlns="1fed57ab-65b5-4050-a8d7-daf184c12885">7</Zone_x0020_2>
    <Archived xmlns="1fed57ab-65b5-4050-a8d7-daf184c12885">false</Archived>
    <_Revision xmlns="http://schemas.microsoft.com/sharepoint/v3/fields">1</_Revision>
    <Authors xmlns="064772f9-3397-47c7-b469-c4f76203a6e7">
      <UserInfo>
        <DisplayName>EORTC\cfortpied</DisplayName>
        <AccountId>56</AccountId>
        <AccountType/>
      </UserInfo>
    </Authors>
    <Owner xmlns="6DF07A32-CA69-471E-8B92-0013F00BE126">
      <UserInfo>
        <DisplayName/>
        <AccountId>731</AccountId>
        <AccountType/>
      </UserInfo>
    </Owner>
    <Contents xmlns="064772f9-3397-47c7-b469-c4f76203a6e7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D298D1E-CC5A-40FB-831A-9D6F2B91B7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82C84-1C5C-4DAF-80E3-95C59601D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FF0D89-F3CD-4002-9EFA-908A53F86A1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2BD6DA8-8459-4DDC-9584-A7091EC7638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DD61059-2F31-45C2-9F26-C57AC5C1E911}">
  <ds:schemaRefs>
    <ds:schemaRef ds:uri="http://purl.org/dc/elements/1.1/"/>
    <ds:schemaRef ds:uri="064772f9-3397-47c7-b469-c4f76203a6e7"/>
    <ds:schemaRef ds:uri="http://schemas.openxmlformats.org/package/2006/metadata/core-properties"/>
    <ds:schemaRef ds:uri="http://schemas.microsoft.com/office/2006/metadata/properties"/>
    <ds:schemaRef ds:uri="http://schemas.microsoft.com/sharepoint/v3/fields"/>
    <ds:schemaRef ds:uri="http://purl.org/dc/dcmitype/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purl.org/dc/terms/"/>
    <ds:schemaRef ds:uri="6df07a32-ca69-471e-8b92-0013f00be126"/>
    <ds:schemaRef ds:uri="1fed57ab-65b5-4050-a8d7-daf184c12885"/>
    <ds:schemaRef ds:uri="http://www.w3.org/XML/1998/namespace"/>
  </ds:schemaRefs>
</ds:datastoreItem>
</file>

<file path=customXml/itemProps6.xml><?xml version="1.0" encoding="utf-8"?>
<ds:datastoreItem xmlns:ds="http://schemas.openxmlformats.org/officeDocument/2006/customXml" ds:itemID="{5453DB2A-ECA3-46EA-B6EF-94299A51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</Template>
  <TotalTime>0</TotalTime>
  <Pages>3</Pages>
  <Words>423</Words>
  <Characters>2346</Characters>
  <Application>Microsoft Office Word</Application>
  <DocSecurity>0</DocSecurity>
  <Lines>83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Template for Research Projects</vt:lpstr>
    </vt:vector>
  </TitlesOfParts>
  <Company>EORTC Data Center</Company>
  <LinksUpToDate>false</LinksUpToDate>
  <CharactersWithSpaces>2716</CharactersWithSpaces>
  <SharedDoc>false</SharedDoc>
  <HyperlinkBase/>
  <HLinks>
    <vt:vector size="84" baseType="variant"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_Toc441049305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_Toc441049304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_Toc441049303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_Toc441049302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_Toc441049301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_Toc441049300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_Toc441049299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_Toc441049298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_Toc441049297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_Toc441049296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_Toc441049295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_Toc441049294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_Toc441049293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_Toc441049292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Template for Research Projects</dc:title>
  <dc:subject>(Protocol number)</dc:subject>
  <dc:creator>zeina tayah</dc:creator>
  <cp:lastModifiedBy>Marie-Laure Couvreur</cp:lastModifiedBy>
  <cp:revision>2</cp:revision>
  <cp:lastPrinted>2016-10-18T14:56:00Z</cp:lastPrinted>
  <dcterms:created xsi:type="dcterms:W3CDTF">2016-11-21T12:57:00Z</dcterms:created>
  <dcterms:modified xsi:type="dcterms:W3CDTF">2016-11-21T12:57:00Z</dcterms:modified>
  <cp:category>Version: (DRAFT or version number)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EORTC-784-522</vt:lpwstr>
  </property>
  <property fmtid="{D5CDD505-2E9C-101B-9397-08002B2CF9AE}" pid="3" name="_dlc_DocIdItemGuid">
    <vt:lpwstr>fe08754b-7f92-48fe-9151-3b1fef004773</vt:lpwstr>
  </property>
  <property fmtid="{D5CDD505-2E9C-101B-9397-08002B2CF9AE}" pid="4" name="_dlc_DocIdUrl">
    <vt:lpwstr>http://portal.eortc.be/References/Quality_Standard_Documents/_layouts/DocIdRedir.aspx?ID=EORTC-784-522, EORTC-784-522</vt:lpwstr>
  </property>
  <property fmtid="{D5CDD505-2E9C-101B-9397-08002B2CF9AE}" pid="5" name="display_urn:schemas-microsoft-com:office:office#Owner">
    <vt:lpwstr>Statistics Department</vt:lpwstr>
  </property>
  <property fmtid="{D5CDD505-2E9C-101B-9397-08002B2CF9AE}" pid="6" name="display_urn:schemas-microsoft-com:office:office#Authors">
    <vt:lpwstr>Catherine Fortpied</vt:lpwstr>
  </property>
</Properties>
</file>