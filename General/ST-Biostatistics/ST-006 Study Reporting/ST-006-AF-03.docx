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832185784"/>
        <w:docPartObj>
          <w:docPartGallery w:val="Cover Pages"/>
          <w:docPartUnique/>
        </w:docPartObj>
      </w:sdtPr>
      <w:sdtEndPr/>
      <w:sdtContent>
        <w:p w14:paraId="222DE911" w14:textId="77777777" w:rsidR="00615A3B" w:rsidRDefault="00615A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368DC7" wp14:editId="2EE9CD88">
                    <wp:simplePos x="0" y="0"/>
                    <wp:positionH relativeFrom="column">
                      <wp:posOffset>-362309</wp:posOffset>
                    </wp:positionH>
                    <wp:positionV relativeFrom="paragraph">
                      <wp:posOffset>362609</wp:posOffset>
                    </wp:positionV>
                    <wp:extent cx="7165435" cy="7574014"/>
                    <wp:effectExtent l="0" t="0" r="16510" b="8255"/>
                    <wp:wrapNone/>
                    <wp:docPr id="25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65435" cy="7574014"/>
                              <a:chOff x="0" y="0"/>
                              <a:chExt cx="7165435" cy="7574014"/>
                            </a:xfrm>
                          </wpg:grpSpPr>
                          <wps:wsp>
                            <wps:cNvPr id="3" name="Text Box 3"/>
                            <wps:cNvSpPr txBox="1"/>
                            <wps:spPr>
                              <a:xfrm>
                                <a:off x="4082902" y="3274662"/>
                                <a:ext cx="2560709" cy="3889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4E33F7" w14:textId="77777777" w:rsidR="00C30157" w:rsidRPr="00601A9C" w:rsidRDefault="00C30157" w:rsidP="00C9426E">
                                  <w:pPr>
                                    <w:spacing w:after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01A9C">
                                    <w:rPr>
                                      <w:sz w:val="26"/>
                                      <w:szCs w:val="26"/>
                                      <w:u w:val="single"/>
                                    </w:rPr>
                                    <w:t>Statistical report prepared by</w:t>
                                  </w:r>
                                  <w:r w:rsidRPr="00601A9C">
                                    <w:rPr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</w:p>
                                <w:p w14:paraId="652C6EC2" w14:textId="77777777" w:rsidR="00C30157" w:rsidRPr="00601A9C" w:rsidRDefault="00C30157" w:rsidP="00C9426E">
                                  <w:pPr>
                                    <w:spacing w:after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01A9C">
                                    <w:rPr>
                                      <w:sz w:val="26"/>
                                      <w:szCs w:val="26"/>
                                    </w:rPr>
                                    <w:t>[Name and title of trial statistician]</w:t>
                                  </w:r>
                                </w:p>
                                <w:p w14:paraId="74A1F51F" w14:textId="77777777" w:rsidR="00C30157" w:rsidRDefault="00C30157" w:rsidP="00C9426E">
                                  <w:pPr>
                                    <w:spacing w:after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01A9C">
                                    <w:rPr>
                                      <w:sz w:val="26"/>
                                      <w:szCs w:val="26"/>
                                    </w:rPr>
                                    <w:t>[Name and title of CRP]</w:t>
                                  </w:r>
                                </w:p>
                                <w:p w14:paraId="04458EA4" w14:textId="77777777" w:rsidR="00C30157" w:rsidRPr="00601A9C" w:rsidRDefault="00C30157" w:rsidP="00C9426E">
                                  <w:pPr>
                                    <w:spacing w:after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7B7DDE19" w14:textId="77777777" w:rsidR="00C30157" w:rsidRPr="00601A9C" w:rsidRDefault="00C30157" w:rsidP="00C9426E">
                                  <w:pPr>
                                    <w:spacing w:after="0"/>
                                    <w:rPr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 w:rsidRPr="00601A9C">
                                    <w:rPr>
                                      <w:sz w:val="26"/>
                                      <w:szCs w:val="26"/>
                                      <w:u w:val="single"/>
                                    </w:rPr>
                                    <w:t>With the collaboration of:</w:t>
                                  </w:r>
                                </w:p>
                                <w:p w14:paraId="26BE71F3" w14:textId="77777777" w:rsidR="00C30157" w:rsidRPr="00615A3B" w:rsidRDefault="00C30157" w:rsidP="00615A3B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15A3B">
                                    <w:rPr>
                                      <w:sz w:val="26"/>
                                      <w:szCs w:val="26"/>
                                    </w:rPr>
                                    <w:t>[Names and title of DM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and other contributors</w:t>
                                  </w:r>
                                  <w:r w:rsidRPr="00615A3B">
                                    <w:rPr>
                                      <w:sz w:val="26"/>
                                      <w:szCs w:val="26"/>
                                    </w:rPr>
                                    <w:t>]</w:t>
                                  </w:r>
                                </w:p>
                                <w:p w14:paraId="73263D55" w14:textId="77777777" w:rsidR="00C30157" w:rsidRPr="00F94E92" w:rsidRDefault="00C30157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Text Box 4"/>
                            <wps:cNvSpPr txBox="1"/>
                            <wps:spPr>
                              <a:xfrm>
                                <a:off x="40943" y="7165074"/>
                                <a:ext cx="3943985" cy="408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923071" w14:textId="77777777" w:rsidR="00C30157" w:rsidRPr="00D85676" w:rsidRDefault="00C30157" w:rsidP="00C9426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 w:rsidRPr="00FE5614">
                                    <w:rPr>
                                      <w:i/>
                                    </w:rPr>
                                    <w:t>The contents of this report are confidential</w:t>
                                  </w:r>
                                  <w:r>
                                    <w:t xml:space="preserve">     - </w:t>
                                  </w:r>
                                </w:p>
                                <w:p w14:paraId="62594B65" w14:textId="77777777" w:rsidR="00C30157" w:rsidRDefault="00C30157" w:rsidP="00C9426E">
                                  <w:pPr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0" y="3439067"/>
                                <a:ext cx="3955312" cy="317992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F476A0" w14:textId="77777777" w:rsidR="00C30157" w:rsidRPr="00AD1D35" w:rsidRDefault="00C30157" w:rsidP="00C9426E">
                                  <w:pPr>
                                    <w:rPr>
                                      <w:rFonts w:ascii="Georgia" w:hAnsi="Georgia"/>
                                      <w:i/>
                                      <w:color w:val="007BDF"/>
                                      <w:sz w:val="40"/>
                                    </w:rPr>
                                  </w:pPr>
                                  <w:r w:rsidRPr="00AD1D35">
                                    <w:rPr>
                                      <w:rFonts w:ascii="Georgia" w:hAnsi="Georgia"/>
                                      <w:i/>
                                      <w:color w:val="007BDF"/>
                                      <w:sz w:val="40"/>
                                    </w:rPr>
                                    <w:t>Study Title: Write your title in this box. You can change the font and the size if needed.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40943" y="0"/>
                                <a:ext cx="4844415" cy="2742565"/>
                                <a:chOff x="0" y="0"/>
                                <a:chExt cx="4844956" cy="2742840"/>
                              </a:xfrm>
                            </wpg:grpSpPr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54596" y="0"/>
                                  <a:ext cx="2743200" cy="6546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57E963" w14:textId="77777777" w:rsidR="00C30157" w:rsidRPr="00FE5614" w:rsidRDefault="00C30157" w:rsidP="00C9426E">
                                    <w:pPr>
                                      <w:spacing w:after="0"/>
                                      <w:rPr>
                                        <w:b/>
                                        <w:sz w:val="28"/>
                                        <w:szCs w:val="26"/>
                                      </w:rPr>
                                    </w:pPr>
                                    <w:r w:rsidRPr="00FE5614">
                                      <w:rPr>
                                        <w:b/>
                                        <w:sz w:val="28"/>
                                        <w:szCs w:val="26"/>
                                      </w:rPr>
                                      <w:t>EORTC protocol [number]</w:t>
                                    </w:r>
                                  </w:p>
                                  <w:p w14:paraId="66A14CB6" w14:textId="2023841E" w:rsidR="00C30157" w:rsidRPr="00F94E92" w:rsidRDefault="00C30157" w:rsidP="00C9426E">
                                    <w:pPr>
                                      <w:spacing w:after="0"/>
                                      <w:rPr>
                                        <w:sz w:val="28"/>
                                        <w:szCs w:val="26"/>
                                      </w:rPr>
                                    </w:pPr>
                                    <w:r w:rsidRPr="00F94E92">
                                      <w:rPr>
                                        <w:sz w:val="28"/>
                                        <w:szCs w:val="26"/>
                                      </w:rPr>
                                      <w:t>(EudraCT Number [number]</w:t>
                                    </w:r>
                                    <w:r>
                                      <w:rPr>
                                        <w:sz w:val="28"/>
                                        <w:szCs w:val="26"/>
                                      </w:rPr>
                                      <w:t>)</w:t>
                                    </w:r>
                                  </w:p>
                                  <w:p w14:paraId="5508C279" w14:textId="77777777" w:rsidR="00C30157" w:rsidRDefault="00C30157" w:rsidP="00C9426E"/>
                                  <w:p w14:paraId="4C198C6D" w14:textId="77777777" w:rsidR="00C30157" w:rsidRDefault="00C30157" w:rsidP="00C9426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54591" y="846161"/>
                                  <a:ext cx="2688609" cy="13648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007BDF"/>
                                  </a:solidFill>
                                </a:ln>
                                <a:effectLst>
                                  <a:softEdge rad="12700"/>
                                </a:effectLst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0" y="1951630"/>
                                  <a:ext cx="4844956" cy="791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80E9106" w14:textId="77777777" w:rsidR="00C30157" w:rsidRPr="00AD1D35" w:rsidRDefault="00C30157" w:rsidP="00C9426E">
                                    <w:pPr>
                                      <w:spacing w:after="0"/>
                                      <w:rPr>
                                        <w:color w:val="007BDF"/>
                                        <w:sz w:val="28"/>
                                      </w:rPr>
                                    </w:pPr>
                                    <w:r w:rsidRPr="00AD1D35">
                                      <w:rPr>
                                        <w:color w:val="007BDF"/>
                                        <w:sz w:val="28"/>
                                      </w:rPr>
                                      <w:t>STUDY COORDINATOR</w:t>
                                    </w:r>
                                    <w:r>
                                      <w:rPr>
                                        <w:color w:val="007BDF"/>
                                        <w:sz w:val="28"/>
                                      </w:rPr>
                                      <w:t>(</w:t>
                                    </w:r>
                                    <w:r w:rsidRPr="00AD1D35">
                                      <w:rPr>
                                        <w:color w:val="007BDF"/>
                                        <w:sz w:val="28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7BDF"/>
                                        <w:sz w:val="28"/>
                                      </w:rPr>
                                      <w:t>)</w:t>
                                    </w:r>
                                    <w:r w:rsidRPr="00AD1D35">
                                      <w:rPr>
                                        <w:color w:val="007BDF"/>
                                        <w:sz w:val="28"/>
                                      </w:rPr>
                                      <w:t>:</w:t>
                                    </w:r>
                                  </w:p>
                                  <w:p w14:paraId="41DE85D2" w14:textId="77777777" w:rsidR="00C30157" w:rsidRPr="00F94E92" w:rsidRDefault="00C30157" w:rsidP="00C9426E">
                                    <w:pPr>
                                      <w:spacing w:after="0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[Name1</w:t>
                                    </w:r>
                                    <w:r w:rsidRPr="00F94E92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Institution</w:t>
                                    </w:r>
                                    <w:r w:rsidRPr="00F94E92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City</w:t>
                                    </w:r>
                                    <w:r w:rsidRPr="00F94E92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Country –</w:t>
                                    </w:r>
                                    <w:r w:rsidRPr="00F94E92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Group]</w:t>
                                    </w:r>
                                  </w:p>
                                  <w:p w14:paraId="10C09FAF" w14:textId="77777777" w:rsidR="00C30157" w:rsidRPr="00F94E92" w:rsidRDefault="00C30157" w:rsidP="00615A3B">
                                    <w:pPr>
                                      <w:spacing w:after="0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[Nam2</w:t>
                                    </w:r>
                                    <w:r w:rsidRPr="00F94E92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Institution</w:t>
                                    </w:r>
                                    <w:r w:rsidRPr="00F94E92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City</w:t>
                                    </w:r>
                                    <w:r w:rsidRPr="00F94E92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Country –</w:t>
                                    </w:r>
                                    <w:r w:rsidRPr="00F94E92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Group]</w:t>
                                    </w:r>
                                  </w:p>
                                  <w:p w14:paraId="48BAC09C" w14:textId="77777777" w:rsidR="00C30157" w:rsidRPr="00F94E92" w:rsidRDefault="00C30157" w:rsidP="00C9426E">
                                    <w:pPr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</w:p>
                                  <w:p w14:paraId="3F7BF7D0" w14:textId="77777777" w:rsidR="00C30157" w:rsidRDefault="00C30157" w:rsidP="00C9426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13646" y="1050772"/>
                                  <a:ext cx="3098044" cy="4367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AF510AB" w14:textId="326C32EF" w:rsidR="00C30157" w:rsidRPr="00601A9C" w:rsidRDefault="00C30157" w:rsidP="00C9426E">
                                    <w:pPr>
                                      <w:rPr>
                                        <w:color w:val="1F497D" w:themeColor="text2"/>
                                        <w:sz w:val="26"/>
                                        <w:szCs w:val="26"/>
                                      </w:rPr>
                                    </w:pPr>
                                    <w:r w:rsidRPr="00AD1D35">
                                      <w:rPr>
                                        <w:color w:val="007BDF"/>
                                        <w:sz w:val="28"/>
                                      </w:rPr>
                                      <w:t>COORDINATING GROUP</w:t>
                                    </w:r>
                                    <w:r w:rsidRPr="00AD1D35">
                                      <w:rPr>
                                        <w:color w:val="007BDF"/>
                                        <w:sz w:val="24"/>
                                      </w:rPr>
                                      <w:t xml:space="preserve">:  </w:t>
                                    </w:r>
                                    <w:r w:rsidRPr="00601A9C">
                                      <w:rPr>
                                        <w:sz w:val="26"/>
                                        <w:szCs w:val="26"/>
                                      </w:rPr>
                                      <w:t xml:space="preserve">EORTC </w:t>
                                    </w: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[group]</w:t>
                                    </w:r>
                                  </w:p>
                                  <w:p w14:paraId="168D30DD" w14:textId="77777777" w:rsidR="00C30157" w:rsidRPr="00247884" w:rsidRDefault="00C30157" w:rsidP="00C9426E">
                                    <w:pPr>
                                      <w:rPr>
                                        <w:color w:val="4F81BD" w:themeColor="accent1"/>
                                        <w:sz w:val="24"/>
                                      </w:rPr>
                                    </w:pPr>
                                  </w:p>
                                  <w:p w14:paraId="41983F5D" w14:textId="77777777" w:rsidR="00C30157" w:rsidRDefault="00C30157" w:rsidP="00C9426E"/>
                                  <w:p w14:paraId="08C3ABA7" w14:textId="77777777" w:rsidR="00C30157" w:rsidRDefault="00C30157" w:rsidP="00C9426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27296" y="1692322"/>
                                  <a:ext cx="2715885" cy="13648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007BDF"/>
                                  </a:solidFill>
                                </a:ln>
                                <a:effectLst>
                                  <a:softEdge rad="12700"/>
                                </a:effectLst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0" name="Group 20"/>
                            <wpg:cNvGrpSpPr/>
                            <wpg:grpSpPr>
                              <a:xfrm>
                                <a:off x="3985146" y="177421"/>
                                <a:ext cx="3164840" cy="477520"/>
                                <a:chOff x="0" y="136476"/>
                                <a:chExt cx="3002128" cy="477521"/>
                              </a:xfrm>
                            </wpg:grpSpPr>
                            <wps:wsp>
                              <wps:cNvPr id="18" name="Pentagon 18"/>
                              <wps:cNvSpPr/>
                              <wps:spPr>
                                <a:xfrm rot="10800000">
                                  <a:off x="0" y="136476"/>
                                  <a:ext cx="3002128" cy="477521"/>
                                </a:xfrm>
                                <a:prstGeom prst="homePlate">
                                  <a:avLst>
                                    <a:gd name="adj" fmla="val 55716"/>
                                  </a:avLst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rgbClr val="007BD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B5D5EB" w14:textId="77777777" w:rsidR="00C30157" w:rsidRDefault="00C30157" w:rsidP="00C9426E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261421" y="163773"/>
                                  <a:ext cx="2701868" cy="3679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5DAD9B" w14:textId="50D44AF0" w:rsidR="00C30157" w:rsidRPr="00C10642" w:rsidRDefault="00C30157" w:rsidP="00C9426E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 w:rsidRPr="00C10642">
                                      <w:rPr>
                                        <w:sz w:val="28"/>
                                      </w:rPr>
                                      <w:t>Final</w:t>
                                    </w:r>
                                    <w:r>
                                      <w:rPr>
                                        <w:sz w:val="28"/>
                                      </w:rPr>
                                      <w:t>/interim</w:t>
                                    </w:r>
                                    <w:r w:rsidRPr="00C10642"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8"/>
                                      </w:rPr>
                                      <w:t>analysis</w:t>
                                    </w:r>
                                    <w:r w:rsidRPr="00C10642">
                                      <w:rPr>
                                        <w:sz w:val="28"/>
                                      </w:rPr>
                                      <w:t xml:space="preserve"> report – v</w:t>
                                    </w:r>
                                    <w:r>
                                      <w:rPr>
                                        <w:sz w:val="28"/>
                                      </w:rPr>
                                      <w:t>.</w:t>
                                    </w:r>
                                    <w:r w:rsidRPr="00C10642"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8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" name="Group 21"/>
                            <wpg:cNvGrpSpPr/>
                            <wpg:grpSpPr>
                              <a:xfrm>
                                <a:off x="4299045" y="736979"/>
                                <a:ext cx="2866390" cy="477520"/>
                                <a:chOff x="0" y="0"/>
                                <a:chExt cx="3002128" cy="477521"/>
                              </a:xfrm>
                            </wpg:grpSpPr>
                            <wps:wsp>
                              <wps:cNvPr id="22" name="Pentagon 22"/>
                              <wps:cNvSpPr/>
                              <wps:spPr>
                                <a:xfrm rot="10800000">
                                  <a:off x="0" y="0"/>
                                  <a:ext cx="3002128" cy="477521"/>
                                </a:xfrm>
                                <a:prstGeom prst="homePlate">
                                  <a:avLst>
                                    <a:gd name="adj" fmla="val 55716"/>
                                  </a:avLst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rgbClr val="007BD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8C6B9F" w14:textId="77777777" w:rsidR="00C30157" w:rsidRDefault="00C30157" w:rsidP="00C9426E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231970" y="58195"/>
                                  <a:ext cx="2701868" cy="3275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B9C90FE" w14:textId="77777777" w:rsidR="00C30157" w:rsidRPr="00C10642" w:rsidRDefault="00C30157" w:rsidP="00C9426E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Date of the report: DD MM YYYY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3368DC7" id="Group 25" o:spid="_x0000_s1026" style="position:absolute;margin-left:-28.55pt;margin-top:28.55pt;width:564.2pt;height:596.4pt;z-index:251659264" coordsize="71654,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7" type="#_x0000_t202" style="position:absolute;left:40829;top:32746;width:25607;height:38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    <v:textbox>
                        <w:txbxContent>
                          <w:p w14:paraId="3A4E33F7" w14:textId="77777777" w:rsidR="00C30157" w:rsidRPr="00601A9C" w:rsidRDefault="00C30157" w:rsidP="00C9426E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601A9C">
                              <w:rPr>
                                <w:sz w:val="26"/>
                                <w:szCs w:val="26"/>
                                <w:u w:val="single"/>
                              </w:rPr>
                              <w:t>Statistical report prepared by</w:t>
                            </w:r>
                            <w:r w:rsidRPr="00601A9C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52C6EC2" w14:textId="77777777" w:rsidR="00C30157" w:rsidRPr="00601A9C" w:rsidRDefault="00C30157" w:rsidP="00C9426E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601A9C">
                              <w:rPr>
                                <w:sz w:val="26"/>
                                <w:szCs w:val="26"/>
                              </w:rPr>
                              <w:t>[Name and title of trial statistician]</w:t>
                            </w:r>
                          </w:p>
                          <w:p w14:paraId="74A1F51F" w14:textId="77777777" w:rsidR="00C30157" w:rsidRDefault="00C30157" w:rsidP="00C9426E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  <w:r w:rsidRPr="00601A9C">
                              <w:rPr>
                                <w:sz w:val="26"/>
                                <w:szCs w:val="26"/>
                              </w:rPr>
                              <w:t>[Name and title of CRP]</w:t>
                            </w:r>
                          </w:p>
                          <w:p w14:paraId="04458EA4" w14:textId="77777777" w:rsidR="00C30157" w:rsidRPr="00601A9C" w:rsidRDefault="00C30157" w:rsidP="00C9426E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B7DDE19" w14:textId="77777777" w:rsidR="00C30157" w:rsidRPr="00601A9C" w:rsidRDefault="00C30157" w:rsidP="00C9426E">
                            <w:pPr>
                              <w:spacing w:after="0"/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601A9C">
                              <w:rPr>
                                <w:sz w:val="26"/>
                                <w:szCs w:val="26"/>
                                <w:u w:val="single"/>
                              </w:rPr>
                              <w:t>With the collaboration of:</w:t>
                            </w:r>
                          </w:p>
                          <w:p w14:paraId="26BE71F3" w14:textId="77777777" w:rsidR="00C30157" w:rsidRPr="00615A3B" w:rsidRDefault="00C30157" w:rsidP="00615A3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15A3B">
                              <w:rPr>
                                <w:sz w:val="26"/>
                                <w:szCs w:val="26"/>
                              </w:rPr>
                              <w:t>[Names and title of DM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and other contributors</w:t>
                            </w:r>
                            <w:r w:rsidRPr="00615A3B">
                              <w:rPr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  <w:p w14:paraId="73263D55" w14:textId="77777777" w:rsidR="00C30157" w:rsidRPr="00F94E92" w:rsidRDefault="00C30157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  <v:shape id="Text Box 4" o:spid="_x0000_s1028" type="#_x0000_t202" style="position:absolute;left:409;top:71650;width:39440;height:4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    <v:textbox>
                        <w:txbxContent>
                          <w:p w14:paraId="6B923071" w14:textId="77777777" w:rsidR="00C30157" w:rsidRPr="00D85676" w:rsidRDefault="00C30157" w:rsidP="00C942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FE5614">
                              <w:rPr>
                                <w:i/>
                              </w:rPr>
                              <w:t>The contents of this report are confidential</w:t>
                            </w:r>
                            <w:r>
                              <w:t xml:space="preserve">     - </w:t>
                            </w:r>
                          </w:p>
                          <w:p w14:paraId="62594B65" w14:textId="77777777" w:rsidR="00C30157" w:rsidRDefault="00C30157" w:rsidP="00C9426E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v:textbox>
                    </v:shape>
                    <v:shape id="Text Box 8" o:spid="_x0000_s1029" type="#_x0000_t202" style="position:absolute;top:34390;width:39553;height:31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<v:textbox>
                        <w:txbxContent>
                          <w:p w14:paraId="38F476A0" w14:textId="77777777" w:rsidR="00C30157" w:rsidRPr="00AD1D35" w:rsidRDefault="00C30157" w:rsidP="00C9426E">
                            <w:pPr>
                              <w:rPr>
                                <w:rFonts w:ascii="Georgia" w:hAnsi="Georgia"/>
                                <w:i/>
                                <w:color w:val="007BDF"/>
                                <w:sz w:val="40"/>
                              </w:rPr>
                            </w:pPr>
                            <w:r w:rsidRPr="00AD1D35">
                              <w:rPr>
                                <w:rFonts w:ascii="Georgia" w:hAnsi="Georgia"/>
                                <w:i/>
                                <w:color w:val="007BDF"/>
                                <w:sz w:val="40"/>
                              </w:rPr>
                              <w:t>Study Title: Write your title in this box. You can change the font and the size if needed.</w:t>
                            </w:r>
                          </w:p>
                        </w:txbxContent>
                      </v:textbox>
                    </v:shape>
                    <v:group id="Group 13" o:spid="_x0000_s1030" style="position:absolute;left:409;width:48444;height:27425" coordsize="48449,27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5" o:spid="_x0000_s1031" type="#_x0000_t202" style="position:absolute;left:545;width:27432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      <v:textbox>
                          <w:txbxContent>
                            <w:p w14:paraId="2B57E963" w14:textId="77777777" w:rsidR="00C30157" w:rsidRPr="00FE5614" w:rsidRDefault="00C30157" w:rsidP="00C9426E">
                              <w:pPr>
                                <w:spacing w:after="0"/>
                                <w:rPr>
                                  <w:b/>
                                  <w:sz w:val="28"/>
                                  <w:szCs w:val="26"/>
                                </w:rPr>
                              </w:pPr>
                              <w:r w:rsidRPr="00FE5614">
                                <w:rPr>
                                  <w:b/>
                                  <w:sz w:val="28"/>
                                  <w:szCs w:val="26"/>
                                </w:rPr>
                                <w:t>EORTC protocol [number]</w:t>
                              </w:r>
                            </w:p>
                            <w:p w14:paraId="66A14CB6" w14:textId="2023841E" w:rsidR="00C30157" w:rsidRPr="00F94E92" w:rsidRDefault="00C30157" w:rsidP="00C9426E">
                              <w:pPr>
                                <w:spacing w:after="0"/>
                                <w:rPr>
                                  <w:sz w:val="28"/>
                                  <w:szCs w:val="26"/>
                                </w:rPr>
                              </w:pPr>
                              <w:r w:rsidRPr="00F94E92">
                                <w:rPr>
                                  <w:sz w:val="28"/>
                                  <w:szCs w:val="26"/>
                                </w:rPr>
                                <w:t>(EudraCT Number [number]</w:t>
                              </w:r>
                              <w:r>
                                <w:rPr>
                                  <w:sz w:val="28"/>
                                  <w:szCs w:val="26"/>
                                </w:rPr>
                                <w:t>)</w:t>
                              </w:r>
                            </w:p>
                            <w:p w14:paraId="5508C279" w14:textId="77777777" w:rsidR="00C30157" w:rsidRDefault="00C30157" w:rsidP="00C9426E"/>
                            <w:p w14:paraId="4C198C6D" w14:textId="77777777" w:rsidR="00C30157" w:rsidRDefault="00C30157" w:rsidP="00C9426E"/>
                          </w:txbxContent>
                        </v:textbox>
                      </v:shape>
                      <v:line id="Straight Connector 6" o:spid="_x0000_s1032" style="position:absolute;visibility:visible;mso-wrap-style:square" from="545,8461" to="27432,8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" strokecolor="#007bdf" strokeweight="2.25pt"/>
                      <v:shape id="Text Box 7" o:spid="_x0000_s1033" type="#_x0000_t202" style="position:absolute;top:19516;width:48449;height:7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      <v:textbox>
                          <w:txbxContent>
                            <w:p w14:paraId="580E9106" w14:textId="77777777" w:rsidR="00C30157" w:rsidRPr="00AD1D35" w:rsidRDefault="00C30157" w:rsidP="00C9426E">
                              <w:pPr>
                                <w:spacing w:after="0"/>
                                <w:rPr>
                                  <w:color w:val="007BDF"/>
                                  <w:sz w:val="28"/>
                                </w:rPr>
                              </w:pPr>
                              <w:r w:rsidRPr="00AD1D35">
                                <w:rPr>
                                  <w:color w:val="007BDF"/>
                                  <w:sz w:val="28"/>
                                </w:rPr>
                                <w:t>STUDY COORDINATOR</w:t>
                              </w:r>
                              <w:r>
                                <w:rPr>
                                  <w:color w:val="007BDF"/>
                                  <w:sz w:val="28"/>
                                </w:rPr>
                                <w:t>(</w:t>
                              </w:r>
                              <w:r w:rsidRPr="00AD1D35">
                                <w:rPr>
                                  <w:color w:val="007BDF"/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color w:val="007BDF"/>
                                  <w:sz w:val="28"/>
                                </w:rPr>
                                <w:t>)</w:t>
                              </w:r>
                              <w:r w:rsidRPr="00AD1D35">
                                <w:rPr>
                                  <w:color w:val="007BDF"/>
                                  <w:sz w:val="28"/>
                                </w:rPr>
                                <w:t>:</w:t>
                              </w:r>
                            </w:p>
                            <w:p w14:paraId="41DE85D2" w14:textId="77777777" w:rsidR="00C30157" w:rsidRPr="00F94E92" w:rsidRDefault="00C30157" w:rsidP="00C9426E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[Name1</w:t>
                              </w:r>
                              <w:r w:rsidRPr="00F94E92"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Institution</w:t>
                              </w:r>
                              <w:r w:rsidRPr="00F94E92"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City</w:t>
                              </w:r>
                              <w:r w:rsidRPr="00F94E92"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Country –</w:t>
                              </w:r>
                              <w:r w:rsidRPr="00F94E92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Group]</w:t>
                              </w:r>
                            </w:p>
                            <w:p w14:paraId="10C09FAF" w14:textId="77777777" w:rsidR="00C30157" w:rsidRPr="00F94E92" w:rsidRDefault="00C30157" w:rsidP="00615A3B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[Nam2</w:t>
                              </w:r>
                              <w:r w:rsidRPr="00F94E92"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Institution</w:t>
                              </w:r>
                              <w:r w:rsidRPr="00F94E92"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City</w:t>
                              </w:r>
                              <w:r w:rsidRPr="00F94E92"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Country –</w:t>
                              </w:r>
                              <w:r w:rsidRPr="00F94E92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Group]</w:t>
                              </w:r>
                            </w:p>
                            <w:p w14:paraId="48BAC09C" w14:textId="77777777" w:rsidR="00C30157" w:rsidRPr="00F94E92" w:rsidRDefault="00C30157" w:rsidP="00C9426E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</w:p>
                            <w:p w14:paraId="3F7BF7D0" w14:textId="77777777" w:rsidR="00C30157" w:rsidRDefault="00C30157" w:rsidP="00C9426E"/>
                          </w:txbxContent>
                        </v:textbox>
                      </v:shape>
                      <v:shape id="Text Box 11" o:spid="_x0000_s1034" type="#_x0000_t202" style="position:absolute;left:136;top:10507;width:30980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    <v:textbox>
                          <w:txbxContent>
                            <w:p w14:paraId="2AF510AB" w14:textId="326C32EF" w:rsidR="00C30157" w:rsidRPr="00601A9C" w:rsidRDefault="00C30157" w:rsidP="00C9426E">
                              <w:pPr>
                                <w:rPr>
                                  <w:color w:val="1F497D" w:themeColor="text2"/>
                                  <w:sz w:val="26"/>
                                  <w:szCs w:val="26"/>
                                </w:rPr>
                              </w:pPr>
                              <w:r w:rsidRPr="00AD1D35">
                                <w:rPr>
                                  <w:color w:val="007BDF"/>
                                  <w:sz w:val="28"/>
                                </w:rPr>
                                <w:t>COORDINATING GROUP</w:t>
                              </w:r>
                              <w:r w:rsidRPr="00AD1D35">
                                <w:rPr>
                                  <w:color w:val="007BDF"/>
                                  <w:sz w:val="24"/>
                                </w:rPr>
                                <w:t xml:space="preserve">:  </w:t>
                              </w:r>
                              <w:r w:rsidRPr="00601A9C">
                                <w:rPr>
                                  <w:sz w:val="26"/>
                                  <w:szCs w:val="26"/>
                                </w:rPr>
                                <w:t xml:space="preserve">EORTC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[group]</w:t>
                              </w:r>
                            </w:p>
                            <w:p w14:paraId="168D30DD" w14:textId="77777777" w:rsidR="00C30157" w:rsidRPr="00247884" w:rsidRDefault="00C30157" w:rsidP="00C9426E">
                              <w:pPr>
                                <w:rPr>
                                  <w:color w:val="4F81BD" w:themeColor="accent1"/>
                                  <w:sz w:val="24"/>
                                </w:rPr>
                              </w:pPr>
                            </w:p>
                            <w:p w14:paraId="41983F5D" w14:textId="77777777" w:rsidR="00C30157" w:rsidRDefault="00C30157" w:rsidP="00C9426E"/>
                            <w:p w14:paraId="08C3ABA7" w14:textId="77777777" w:rsidR="00C30157" w:rsidRDefault="00C30157" w:rsidP="00C9426E"/>
                          </w:txbxContent>
                        </v:textbox>
                      </v:shape>
                      <v:line id="Straight Connector 12" o:spid="_x0000_s1035" style="position:absolute;visibility:visible;mso-wrap-style:square" from="272,16923" to="27431,17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" strokecolor="#007bdf" strokeweight="2.25pt"/>
                    </v:group>
                    <v:group id="Group 20" o:spid="_x0000_s1036" style="position:absolute;left:39851;top:1774;width:31648;height:4775" coordorigin=",1364" coordsize="30021,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Pentagon 18" o:spid="_x0000_s1037" type="#_x0000_t15" style="position:absolute;top:1364;width:30021;height:477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" adj="19686" fillcolor="#c6d9f1 [671]" strokecolor="#007bdf" strokeweight="2pt">
                        <v:textbox>
                          <w:txbxContent>
                            <w:p w14:paraId="7FB5D5EB" w14:textId="77777777" w:rsidR="00C30157" w:rsidRDefault="00C30157" w:rsidP="00C9426E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 Box 19" o:spid="_x0000_s1038" type="#_x0000_t202" style="position:absolute;left:2614;top:1637;width:27018;height: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" fillcolor="#c6d9f1 [671]" stroked="f" strokeweight=".5pt">
                        <v:textbox>
                          <w:txbxContent>
                            <w:p w14:paraId="105DAD9B" w14:textId="50D44AF0" w:rsidR="00C30157" w:rsidRPr="00C10642" w:rsidRDefault="00C30157" w:rsidP="00C9426E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C10642">
                                <w:rPr>
                                  <w:sz w:val="28"/>
                                </w:rPr>
                                <w:t>Final</w:t>
                              </w:r>
                              <w:r>
                                <w:rPr>
                                  <w:sz w:val="28"/>
                                </w:rPr>
                                <w:t>/interim</w:t>
                              </w:r>
                              <w:r w:rsidRPr="00C10642"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analysis</w:t>
                              </w:r>
                              <w:r w:rsidRPr="00C10642">
                                <w:rPr>
                                  <w:sz w:val="28"/>
                                </w:rPr>
                                <w:t xml:space="preserve"> report – v</w:t>
                              </w:r>
                              <w:r>
                                <w:rPr>
                                  <w:sz w:val="28"/>
                                </w:rPr>
                                <w:t>.</w:t>
                              </w:r>
                              <w:r w:rsidRPr="00C10642"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  <v:group id="Group 21" o:spid="_x0000_s1039" style="position:absolute;left:42990;top:7369;width:28664;height:4775" coordsize="30021,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Pentagon 22" o:spid="_x0000_s1040" type="#_x0000_t15" style="position:absolute;width:30021;height:477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" adj="19686" fillcolor="#c6d9f1 [671]" strokecolor="#007bdf" strokeweight="2pt">
                        <v:textbox>
                          <w:txbxContent>
                            <w:p w14:paraId="608C6B9F" w14:textId="77777777" w:rsidR="00C30157" w:rsidRDefault="00C30157" w:rsidP="00C9426E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 Box 23" o:spid="_x0000_s1041" type="#_x0000_t202" style="position:absolute;left:2319;top:581;width:27019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" fillcolor="#c6d9f1 [671]" stroked="f" strokeweight=".5pt">
                        <v:textbox>
                          <w:txbxContent>
                            <w:p w14:paraId="3B9C90FE" w14:textId="77777777" w:rsidR="00C30157" w:rsidRPr="00C10642" w:rsidRDefault="00C30157" w:rsidP="00C9426E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Date of the report: DD MM YYYY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4118290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5300C0" w14:textId="77777777" w:rsidR="00F436D1" w:rsidRDefault="00F436D1" w:rsidP="002B098B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14:paraId="502952E3" w14:textId="1A329818" w:rsidR="00C30157" w:rsidRDefault="00F436D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20370" w:history="1">
            <w:r w:rsidR="00C30157" w:rsidRPr="00FE24DA">
              <w:rPr>
                <w:rStyle w:val="Hyperlink"/>
                <w:noProof/>
              </w:rPr>
              <w:t>1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Summary of the trial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_Toc513220370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2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5C5DA18F" w14:textId="2A9EB393" w:rsidR="00C30157" w:rsidRDefault="00124CD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3220371" w:history="1">
            <w:r w:rsidR="00C30157" w:rsidRPr="00FE24DA">
              <w:rPr>
                <w:rStyle w:val="Hyperlink"/>
                <w:noProof/>
              </w:rPr>
              <w:t>2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Statistical considerations and study history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_Toc513220371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3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0F0BD5A7" w14:textId="4C53D6D5" w:rsidR="00C30157" w:rsidRDefault="00124C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372" w:history="1">
            <w:r w:rsidR="00C30157" w:rsidRPr="00FE24DA">
              <w:rPr>
                <w:rStyle w:val="Hyperlink"/>
                <w:noProof/>
              </w:rPr>
              <w:t>2.1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Main eligibility criteria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_Toc513220372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3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54100DF5" w14:textId="782F1414" w:rsidR="00C30157" w:rsidRDefault="00124C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373" w:history="1">
            <w:r w:rsidR="00C30157" w:rsidRPr="00FE24DA">
              <w:rPr>
                <w:rStyle w:val="Hyperlink"/>
                <w:noProof/>
              </w:rPr>
              <w:t>2.2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Treatment schedule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_Toc513220373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3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06F442E1" w14:textId="34AE020D" w:rsidR="00C30157" w:rsidRDefault="00124C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374" w:history="1">
            <w:r w:rsidR="00C30157" w:rsidRPr="00FE24DA">
              <w:rPr>
                <w:rStyle w:val="Hyperlink"/>
                <w:noProof/>
              </w:rPr>
              <w:t>2.3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DLT and MTD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_Toc513220374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3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63B6612B" w14:textId="389E7AC5" w:rsidR="00C30157" w:rsidRDefault="00124C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375" w:history="1">
            <w:r w:rsidR="00C30157" w:rsidRPr="00FE24DA">
              <w:rPr>
                <w:rStyle w:val="Hyperlink"/>
                <w:noProof/>
              </w:rPr>
              <w:t>2.4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Statistical design (dose escalation rules)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_Toc513220375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3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66BA87A2" w14:textId="08AEEFE6" w:rsidR="00C30157" w:rsidRDefault="00124C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376" w:history="1">
            <w:r w:rsidR="00C30157" w:rsidRPr="00FE24DA">
              <w:rPr>
                <w:rStyle w:val="Hyperlink"/>
                <w:noProof/>
              </w:rPr>
              <w:t>2.5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Study populations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_Toc513220376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3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1CF249F7" w14:textId="036545B5" w:rsidR="00C30157" w:rsidRDefault="00124C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377" w:history="1">
            <w:r w:rsidR="00C30157" w:rsidRPr="00FE24DA">
              <w:rPr>
                <w:rStyle w:val="Hyperlink"/>
                <w:noProof/>
              </w:rPr>
              <w:t>2.6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Structure of the statistical analysis report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_Toc513220377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3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160C42BA" w14:textId="7406740E" w:rsidR="00C30157" w:rsidRDefault="00124C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378" w:history="1">
            <w:r w:rsidR="00C30157" w:rsidRPr="00FE24DA">
              <w:rPr>
                <w:rStyle w:val="Hyperlink"/>
                <w:noProof/>
              </w:rPr>
              <w:t>2.7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History of the amendments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_Toc513220378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3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6F68A3AC" w14:textId="40EBDEAD" w:rsidR="00C30157" w:rsidRDefault="00124CD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3220379" w:history="1">
            <w:r w:rsidR="00C30157" w:rsidRPr="00FE24DA">
              <w:rPr>
                <w:rStyle w:val="Hyperlink"/>
                <w:noProof/>
              </w:rPr>
              <w:t>3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Patient availability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_Toc513220379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4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1C5BEFFA" w14:textId="27C51558" w:rsidR="00C30157" w:rsidRDefault="00124C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380" w:history="1">
            <w:r w:rsidR="00C30157" w:rsidRPr="00FE24DA">
              <w:rPr>
                <w:rStyle w:val="Hyperlink"/>
                <w:noProof/>
              </w:rPr>
              <w:t>3.1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Accrual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_Toc513220380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4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0E121248" w14:textId="3CCAE94D" w:rsidR="00C30157" w:rsidRDefault="00124C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381" w:history="1">
            <w:r w:rsidR="00C30157" w:rsidRPr="00FE24DA">
              <w:rPr>
                <w:rStyle w:val="Hyperlink"/>
                <w:noProof/>
              </w:rPr>
              <w:t>3.2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Eligibility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_Toc513220381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5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6653FA11" w14:textId="772AD79E" w:rsidR="00C30157" w:rsidRDefault="00124C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382" w:history="1">
            <w:r w:rsidR="00C30157" w:rsidRPr="00FE24DA">
              <w:rPr>
                <w:rStyle w:val="Hyperlink"/>
                <w:noProof/>
              </w:rPr>
              <w:t>3.3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Patient populations used in the analyses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_Toc513220382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6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3EAD5AEF" w14:textId="7CB7F45B" w:rsidR="00C30157" w:rsidRDefault="00124CD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3220383" w:history="1">
            <w:r w:rsidR="00C30157" w:rsidRPr="00FE24DA">
              <w:rPr>
                <w:rStyle w:val="Hyperlink"/>
                <w:noProof/>
              </w:rPr>
              <w:t>4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Number of patients by dose level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_Toc513220383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7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1B8646DD" w14:textId="6DE5E6BC" w:rsidR="00C30157" w:rsidRDefault="00124CD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3220384" w:history="1">
            <w:r w:rsidR="00C30157" w:rsidRPr="00FE24DA">
              <w:rPr>
                <w:rStyle w:val="Hyperlink"/>
                <w:noProof/>
              </w:rPr>
              <w:t>5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Baseline characteristics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_Toc513220384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8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09593D11" w14:textId="6665C828" w:rsidR="00C30157" w:rsidRDefault="00124CD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3220385" w:history="1">
            <w:r w:rsidR="00C30157" w:rsidRPr="00FE24DA">
              <w:rPr>
                <w:rStyle w:val="Hyperlink"/>
                <w:noProof/>
              </w:rPr>
              <w:t>6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Exposure to treatment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_Toc513220385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9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3F88722B" w14:textId="7E9693CE" w:rsidR="00C30157" w:rsidRDefault="00124C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386" w:history="1">
            <w:r w:rsidR="00C30157" w:rsidRPr="00FE24DA">
              <w:rPr>
                <w:rStyle w:val="Hyperlink"/>
                <w:noProof/>
              </w:rPr>
              <w:t>6.1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Number of cycles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_Toc513220386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9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7090AFEA" w14:textId="48E35753" w:rsidR="00C30157" w:rsidRDefault="00124C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387" w:history="1">
            <w:r w:rsidR="00C30157" w:rsidRPr="00FE24DA">
              <w:rPr>
                <w:rStyle w:val="Hyperlink"/>
                <w:noProof/>
              </w:rPr>
              <w:t>6.2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Reasons for treatment discontinuation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_Toc513220387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9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79B98B1B" w14:textId="3352A9E6" w:rsidR="00C30157" w:rsidRDefault="00124C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388" w:history="1">
            <w:r w:rsidR="00C30157" w:rsidRPr="00FE24DA">
              <w:rPr>
                <w:rStyle w:val="Hyperlink"/>
                <w:noProof/>
              </w:rPr>
              <w:t>6.3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Schedule modifications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_Toc513220388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9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5E1A889D" w14:textId="004C3AE2" w:rsidR="00C30157" w:rsidRDefault="00124C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389" w:history="1">
            <w:r w:rsidR="00C30157" w:rsidRPr="00FE24DA">
              <w:rPr>
                <w:rStyle w:val="Hyperlink"/>
                <w:noProof/>
              </w:rPr>
              <w:t>6.4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Relative Dose Intensity (RDI)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_Toc513220389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9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3AF7C7FA" w14:textId="03D664C4" w:rsidR="00C30157" w:rsidRDefault="00124CD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3220390" w:history="1">
            <w:r w:rsidR="00C30157" w:rsidRPr="00FE24DA">
              <w:rPr>
                <w:rStyle w:val="Hyperlink"/>
                <w:noProof/>
              </w:rPr>
              <w:t>7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Safety evaluations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_Toc513220390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10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4EBF8C99" w14:textId="0AEA4A23" w:rsidR="00C30157" w:rsidRDefault="00124C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391" w:history="1">
            <w:r w:rsidR="00C30157" w:rsidRPr="00FE24DA">
              <w:rPr>
                <w:rStyle w:val="Hyperlink"/>
                <w:noProof/>
              </w:rPr>
              <w:t>7.1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Toxicity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_Toc513220391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10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2581AE10" w14:textId="6D501E0B" w:rsidR="00C30157" w:rsidRDefault="00124CD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13220392" w:history="1">
            <w:r w:rsidR="00C30157" w:rsidRPr="00FE24DA">
              <w:rPr>
                <w:rStyle w:val="Hyperlink"/>
                <w:noProof/>
              </w:rPr>
              <w:t>7.1.1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Hematological adverse event and biochemistry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_Toc513220392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10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7AFF658A" w14:textId="18CEAFAB" w:rsidR="00C30157" w:rsidRDefault="00124CD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13220393" w:history="1">
            <w:r w:rsidR="00C30157" w:rsidRPr="00FE24DA">
              <w:rPr>
                <w:rStyle w:val="Hyperlink"/>
                <w:noProof/>
              </w:rPr>
              <w:t>7.1.2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Non hematological adverse event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_Toc513220393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10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32E75525" w14:textId="748B75EE" w:rsidR="00C30157" w:rsidRDefault="00124C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394" w:history="1">
            <w:r w:rsidR="00C30157" w:rsidRPr="00FE24DA">
              <w:rPr>
                <w:rStyle w:val="Hyperlink"/>
                <w:noProof/>
              </w:rPr>
              <w:t>7.2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Serious Adverse Events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_Toc513220394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11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6FBA4993" w14:textId="2FAAA274" w:rsidR="00C30157" w:rsidRDefault="00124CD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3220395" w:history="1">
            <w:r w:rsidR="00C30157" w:rsidRPr="00FE24DA">
              <w:rPr>
                <w:rStyle w:val="Hyperlink"/>
                <w:noProof/>
              </w:rPr>
              <w:t>8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Identification of the DLTs and MTD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_Toc513220395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12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58A58423" w14:textId="07354D93" w:rsidR="00C30157" w:rsidRDefault="00124CD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13220396" w:history="1">
            <w:r w:rsidR="00C30157" w:rsidRPr="00FE24DA">
              <w:rPr>
                <w:rStyle w:val="Hyperlink"/>
                <w:noProof/>
              </w:rPr>
              <w:t>9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Treatment activity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_Toc513220396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13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60CB16BE" w14:textId="6209641A" w:rsidR="00C30157" w:rsidRDefault="00124C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397" w:history="1">
            <w:r w:rsidR="00C30157" w:rsidRPr="00FE24DA">
              <w:rPr>
                <w:rStyle w:val="Hyperlink"/>
                <w:noProof/>
              </w:rPr>
              <w:t>9.1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Response to treatment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_Toc513220397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13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6A3463AB" w14:textId="062F5536" w:rsidR="00C30157" w:rsidRDefault="00124CD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3220398" w:history="1">
            <w:r w:rsidR="00C30157" w:rsidRPr="00FE24DA">
              <w:rPr>
                <w:rStyle w:val="Hyperlink"/>
                <w:noProof/>
                <w:kern w:val="40"/>
              </w:rPr>
              <w:t>9.2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Progression and survival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_Toc513220398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13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76E07F7E" w14:textId="03C00820" w:rsidR="00C30157" w:rsidRDefault="00124CDA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3220399" w:history="1">
            <w:r w:rsidR="00C30157" w:rsidRPr="00FE24DA">
              <w:rPr>
                <w:rStyle w:val="Hyperlink"/>
                <w:noProof/>
              </w:rPr>
              <w:t>10</w:t>
            </w:r>
            <w:r w:rsidR="00C30157">
              <w:rPr>
                <w:noProof/>
              </w:rPr>
              <w:tab/>
            </w:r>
            <w:r w:rsidR="00C30157" w:rsidRPr="00FE24DA">
              <w:rPr>
                <w:rStyle w:val="Hyperlink"/>
                <w:noProof/>
              </w:rPr>
              <w:t>Summary of the results</w:t>
            </w:r>
            <w:r w:rsidR="00C30157">
              <w:rPr>
                <w:noProof/>
                <w:webHidden/>
              </w:rPr>
              <w:tab/>
            </w:r>
            <w:r w:rsidR="00C30157">
              <w:rPr>
                <w:noProof/>
                <w:webHidden/>
              </w:rPr>
              <w:fldChar w:fldCharType="begin"/>
            </w:r>
            <w:r w:rsidR="00C30157">
              <w:rPr>
                <w:noProof/>
                <w:webHidden/>
              </w:rPr>
              <w:instrText xml:space="preserve"> PAGEREF _Toc513220399 \h </w:instrText>
            </w:r>
            <w:r w:rsidR="00C30157">
              <w:rPr>
                <w:noProof/>
                <w:webHidden/>
              </w:rPr>
            </w:r>
            <w:r w:rsidR="00C30157">
              <w:rPr>
                <w:noProof/>
                <w:webHidden/>
              </w:rPr>
              <w:fldChar w:fldCharType="separate"/>
            </w:r>
            <w:r w:rsidR="00C30157">
              <w:rPr>
                <w:noProof/>
                <w:webHidden/>
              </w:rPr>
              <w:t>14</w:t>
            </w:r>
            <w:r w:rsidR="00C30157">
              <w:rPr>
                <w:noProof/>
                <w:webHidden/>
              </w:rPr>
              <w:fldChar w:fldCharType="end"/>
            </w:r>
          </w:hyperlink>
        </w:p>
        <w:p w14:paraId="7EFF66D1" w14:textId="4C681638" w:rsidR="00F436D1" w:rsidRDefault="00F436D1">
          <w:r>
            <w:rPr>
              <w:b/>
              <w:bCs/>
              <w:noProof/>
            </w:rPr>
            <w:fldChar w:fldCharType="end"/>
          </w:r>
        </w:p>
      </w:sdtContent>
    </w:sdt>
    <w:p w14:paraId="271866E0" w14:textId="52043FA8" w:rsidR="00C9426E" w:rsidRPr="006263DD" w:rsidRDefault="00F436D1" w:rsidP="00C9426E">
      <w:pPr>
        <w:pStyle w:val="Heading1"/>
      </w:pPr>
      <w:r>
        <w:br w:type="page"/>
      </w:r>
      <w:bookmarkStart w:id="1" w:name="_Toc513220370"/>
      <w:bookmarkStart w:id="2" w:name="_Toc436647834"/>
      <w:r w:rsidR="00C9426E" w:rsidRPr="00C9426E">
        <w:lastRenderedPageBreak/>
        <w:t>Summary</w:t>
      </w:r>
      <w:r w:rsidR="00C9426E" w:rsidRPr="006263DD">
        <w:t xml:space="preserve"> of the trial</w:t>
      </w:r>
      <w:bookmarkEnd w:id="1"/>
      <w:r w:rsidR="00C9426E" w:rsidRPr="006263DD">
        <w:t xml:space="preserve"> </w:t>
      </w:r>
      <w:bookmarkEnd w:id="2"/>
    </w:p>
    <w:p w14:paraId="6E2F5818" w14:textId="77777777" w:rsidR="00C9426E" w:rsidRDefault="00C9426E" w:rsidP="00C9426E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1089"/>
        <w:gridCol w:w="1659"/>
        <w:gridCol w:w="2333"/>
        <w:gridCol w:w="1924"/>
      </w:tblGrid>
      <w:tr w:rsidR="00C9426E" w14:paraId="0BCDC709" w14:textId="77777777" w:rsidTr="00C9426E">
        <w:tc>
          <w:tcPr>
            <w:tcW w:w="3510" w:type="dxa"/>
            <w:gridSpan w:val="2"/>
            <w:shd w:val="clear" w:color="auto" w:fill="F2F2F2" w:themeFill="background1" w:themeFillShade="F2"/>
          </w:tcPr>
          <w:p w14:paraId="29537DD1" w14:textId="77777777" w:rsidR="00C9426E" w:rsidRPr="00D55DC3" w:rsidRDefault="00C9426E" w:rsidP="00C9426E">
            <w:pPr>
              <w:rPr>
                <w:b/>
                <w:u w:val="single"/>
              </w:rPr>
            </w:pPr>
            <w:r w:rsidRPr="00D55DC3">
              <w:rPr>
                <w:b/>
                <w:u w:val="single"/>
              </w:rPr>
              <w:t>COORDINATING GROUP</w:t>
            </w:r>
          </w:p>
          <w:p w14:paraId="030E8063" w14:textId="77777777" w:rsidR="00C9426E" w:rsidRPr="00D55DC3" w:rsidRDefault="00C9426E" w:rsidP="00C9426E">
            <w:pPr>
              <w:rPr>
                <w:b/>
              </w:rPr>
            </w:pPr>
          </w:p>
          <w:p w14:paraId="5E60180D" w14:textId="77777777" w:rsidR="00C9426E" w:rsidRDefault="00C9426E" w:rsidP="00C9426E">
            <w:pPr>
              <w:rPr>
                <w:b/>
                <w:u w:val="single"/>
              </w:rPr>
            </w:pPr>
            <w:r w:rsidRPr="00D55DC3">
              <w:rPr>
                <w:b/>
                <w:u w:val="single"/>
              </w:rPr>
              <w:t>COOPERATING GROUP(S)</w:t>
            </w:r>
          </w:p>
          <w:p w14:paraId="27878C82" w14:textId="77777777" w:rsidR="00C9426E" w:rsidRPr="00D55DC3" w:rsidRDefault="00C9426E" w:rsidP="00C9426E">
            <w:pPr>
              <w:rPr>
                <w:b/>
                <w:u w:val="single"/>
              </w:rPr>
            </w:pPr>
          </w:p>
          <w:p w14:paraId="16262348" w14:textId="77777777" w:rsidR="00C9426E" w:rsidRPr="00D55DC3" w:rsidRDefault="00C9426E" w:rsidP="00C9426E">
            <w:pPr>
              <w:rPr>
                <w:b/>
              </w:rPr>
            </w:pPr>
          </w:p>
        </w:tc>
        <w:tc>
          <w:tcPr>
            <w:tcW w:w="4111" w:type="dxa"/>
            <w:gridSpan w:val="2"/>
            <w:shd w:val="clear" w:color="auto" w:fill="F2F2F2" w:themeFill="background1" w:themeFillShade="F2"/>
          </w:tcPr>
          <w:p w14:paraId="502442A5" w14:textId="77777777" w:rsidR="00C9426E" w:rsidRPr="00D55DC3" w:rsidRDefault="00C9426E" w:rsidP="00C9426E">
            <w:pPr>
              <w:rPr>
                <w:b/>
                <w:u w:val="single"/>
              </w:rPr>
            </w:pPr>
            <w:r w:rsidRPr="00D55DC3">
              <w:rPr>
                <w:b/>
                <w:u w:val="single"/>
              </w:rPr>
              <w:t>DATE OF PRC APPROVAL</w:t>
            </w:r>
          </w:p>
          <w:p w14:paraId="1A1D8458" w14:textId="77777777" w:rsidR="00C9426E" w:rsidRPr="00D55DC3" w:rsidRDefault="00C9426E" w:rsidP="00C9426E">
            <w:pPr>
              <w:rPr>
                <w:b/>
              </w:rPr>
            </w:pPr>
          </w:p>
          <w:p w14:paraId="796AD39F" w14:textId="77777777" w:rsidR="00C9426E" w:rsidRPr="00D55DC3" w:rsidRDefault="00C9426E" w:rsidP="00C9426E">
            <w:pPr>
              <w:rPr>
                <w:b/>
                <w:u w:val="single"/>
              </w:rPr>
            </w:pPr>
            <w:r w:rsidRPr="00D55DC3">
              <w:rPr>
                <w:b/>
                <w:u w:val="single"/>
              </w:rPr>
              <w:t>DATE OF DATABASE LOCK</w:t>
            </w:r>
          </w:p>
        </w:tc>
        <w:tc>
          <w:tcPr>
            <w:tcW w:w="1955" w:type="dxa"/>
            <w:shd w:val="clear" w:color="auto" w:fill="F2F2F2" w:themeFill="background1" w:themeFillShade="F2"/>
          </w:tcPr>
          <w:p w14:paraId="124568AF" w14:textId="77777777" w:rsidR="00C9426E" w:rsidRPr="00D55DC3" w:rsidRDefault="00C9426E" w:rsidP="00C9426E">
            <w:pPr>
              <w:rPr>
                <w:b/>
                <w:u w:val="single"/>
              </w:rPr>
            </w:pPr>
            <w:r w:rsidRPr="00D55DC3">
              <w:rPr>
                <w:b/>
                <w:u w:val="single"/>
              </w:rPr>
              <w:t>LAST VERSION OF PROTOCOL</w:t>
            </w:r>
          </w:p>
        </w:tc>
      </w:tr>
      <w:tr w:rsidR="00C9426E" w14:paraId="33E61D98" w14:textId="77777777" w:rsidTr="00C9426E">
        <w:tc>
          <w:tcPr>
            <w:tcW w:w="2376" w:type="dxa"/>
          </w:tcPr>
          <w:p w14:paraId="7059665B" w14:textId="77777777" w:rsidR="00C9426E" w:rsidRDefault="00C9426E" w:rsidP="00C9426E">
            <w:r>
              <w:t>Title of study</w:t>
            </w:r>
          </w:p>
        </w:tc>
        <w:tc>
          <w:tcPr>
            <w:tcW w:w="7200" w:type="dxa"/>
            <w:gridSpan w:val="4"/>
          </w:tcPr>
          <w:p w14:paraId="30B892D7" w14:textId="77777777" w:rsidR="00C9426E" w:rsidRDefault="00C9426E" w:rsidP="00C9426E"/>
        </w:tc>
      </w:tr>
      <w:tr w:rsidR="00C9426E" w14:paraId="4885BBCA" w14:textId="77777777" w:rsidTr="00C9426E">
        <w:tc>
          <w:tcPr>
            <w:tcW w:w="2376" w:type="dxa"/>
          </w:tcPr>
          <w:p w14:paraId="1E0A21BE" w14:textId="77777777" w:rsidR="00C9426E" w:rsidRDefault="00C9426E" w:rsidP="00C9426E">
            <w:r>
              <w:t>Phase</w:t>
            </w:r>
          </w:p>
        </w:tc>
        <w:tc>
          <w:tcPr>
            <w:tcW w:w="7200" w:type="dxa"/>
            <w:gridSpan w:val="4"/>
          </w:tcPr>
          <w:p w14:paraId="05BD417B" w14:textId="77777777" w:rsidR="00C9426E" w:rsidRDefault="00C9426E" w:rsidP="00C9426E">
            <w:pPr>
              <w:tabs>
                <w:tab w:val="left" w:pos="1350"/>
                <w:tab w:val="center" w:pos="3492"/>
                <w:tab w:val="left" w:pos="4200"/>
              </w:tabs>
            </w:pPr>
            <w:r>
              <w:t xml:space="preserve">1  </w:t>
            </w:r>
            <w:sdt>
              <w:sdtPr>
                <w:id w:val="-2003422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2 </w:t>
            </w:r>
            <w:sdt>
              <w:sdtPr>
                <w:id w:val="-147441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1-2 </w:t>
            </w:r>
            <w:sdt>
              <w:sdtPr>
                <w:id w:val="-1976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  2-3 </w:t>
            </w:r>
            <w:sdt>
              <w:sdtPr>
                <w:id w:val="-1159613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   3</w:t>
            </w:r>
            <w:sdt>
              <w:sdtPr>
                <w:id w:val="1186174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ab/>
              <w:t xml:space="preserve">      4</w:t>
            </w:r>
            <w:sdt>
              <w:sdtPr>
                <w:id w:val="1426844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9426E" w14:paraId="2482E647" w14:textId="77777777" w:rsidTr="00C9426E">
        <w:tc>
          <w:tcPr>
            <w:tcW w:w="2376" w:type="dxa"/>
          </w:tcPr>
          <w:p w14:paraId="4D81FF63" w14:textId="77777777" w:rsidR="00C9426E" w:rsidRDefault="00C9426E" w:rsidP="00C9426E">
            <w:r>
              <w:t>Study center(s)</w:t>
            </w:r>
          </w:p>
        </w:tc>
        <w:tc>
          <w:tcPr>
            <w:tcW w:w="7200" w:type="dxa"/>
            <w:gridSpan w:val="4"/>
          </w:tcPr>
          <w:p w14:paraId="0F2F4BFD" w14:textId="77777777" w:rsidR="00C9426E" w:rsidRDefault="00C9426E" w:rsidP="00C9426E"/>
        </w:tc>
      </w:tr>
      <w:tr w:rsidR="00C9426E" w14:paraId="45DB3C4D" w14:textId="77777777" w:rsidTr="00C9426E">
        <w:tc>
          <w:tcPr>
            <w:tcW w:w="2376" w:type="dxa"/>
          </w:tcPr>
          <w:p w14:paraId="4CC90291" w14:textId="77777777" w:rsidR="00C9426E" w:rsidRDefault="00C9426E" w:rsidP="00C9426E">
            <w:r>
              <w:t>Publication</w:t>
            </w:r>
          </w:p>
        </w:tc>
        <w:tc>
          <w:tcPr>
            <w:tcW w:w="7200" w:type="dxa"/>
            <w:gridSpan w:val="4"/>
          </w:tcPr>
          <w:p w14:paraId="5674472C" w14:textId="77777777" w:rsidR="00C9426E" w:rsidRDefault="00C9426E" w:rsidP="00C9426E"/>
        </w:tc>
      </w:tr>
      <w:tr w:rsidR="00C9426E" w14:paraId="799C63FF" w14:textId="77777777" w:rsidTr="00C9426E">
        <w:tc>
          <w:tcPr>
            <w:tcW w:w="2376" w:type="dxa"/>
          </w:tcPr>
          <w:p w14:paraId="06A51D3C" w14:textId="77777777" w:rsidR="00C9426E" w:rsidRDefault="00C9426E" w:rsidP="00C9426E">
            <w:r>
              <w:t>Study period</w:t>
            </w:r>
          </w:p>
        </w:tc>
        <w:tc>
          <w:tcPr>
            <w:tcW w:w="2835" w:type="dxa"/>
            <w:gridSpan w:val="2"/>
          </w:tcPr>
          <w:p w14:paraId="075F3050" w14:textId="77777777" w:rsidR="00C9426E" w:rsidRDefault="00C9426E" w:rsidP="00C9426E">
            <w:r>
              <w:t>From:</w:t>
            </w:r>
          </w:p>
          <w:p w14:paraId="69CD124D" w14:textId="77777777" w:rsidR="00C9426E" w:rsidRDefault="00C9426E" w:rsidP="00C9426E">
            <w:r>
              <w:t>To:</w:t>
            </w:r>
          </w:p>
        </w:tc>
        <w:tc>
          <w:tcPr>
            <w:tcW w:w="4365" w:type="dxa"/>
            <w:gridSpan w:val="2"/>
          </w:tcPr>
          <w:p w14:paraId="7B43F860" w14:textId="77777777" w:rsidR="00C9426E" w:rsidRDefault="00C9426E" w:rsidP="00C9426E">
            <w:r>
              <w:t>Phase of development</w:t>
            </w:r>
          </w:p>
        </w:tc>
      </w:tr>
      <w:tr w:rsidR="00C9426E" w14:paraId="57014029" w14:textId="77777777" w:rsidTr="00C9426E">
        <w:tc>
          <w:tcPr>
            <w:tcW w:w="2376" w:type="dxa"/>
          </w:tcPr>
          <w:p w14:paraId="7FB527D7" w14:textId="77777777" w:rsidR="00C9426E" w:rsidRDefault="00C9426E" w:rsidP="00C9426E">
            <w:r>
              <w:t>Objectives</w:t>
            </w:r>
          </w:p>
        </w:tc>
        <w:tc>
          <w:tcPr>
            <w:tcW w:w="7200" w:type="dxa"/>
            <w:gridSpan w:val="4"/>
          </w:tcPr>
          <w:p w14:paraId="63C66D32" w14:textId="77777777" w:rsidR="00C9426E" w:rsidRPr="00D55DC3" w:rsidRDefault="00C9426E" w:rsidP="00C9426E">
            <w:pPr>
              <w:rPr>
                <w:u w:val="single"/>
              </w:rPr>
            </w:pPr>
            <w:r w:rsidRPr="00D55DC3">
              <w:rPr>
                <w:u w:val="single"/>
              </w:rPr>
              <w:t>Primary objectives:</w:t>
            </w:r>
          </w:p>
          <w:p w14:paraId="4E580E60" w14:textId="77777777" w:rsidR="00C9426E" w:rsidRDefault="00C9426E" w:rsidP="00C9426E"/>
          <w:p w14:paraId="232C5257" w14:textId="77777777" w:rsidR="00C9426E" w:rsidRDefault="00C9426E" w:rsidP="00C9426E">
            <w:pPr>
              <w:rPr>
                <w:u w:val="single"/>
              </w:rPr>
            </w:pPr>
            <w:r w:rsidRPr="00D55DC3">
              <w:rPr>
                <w:u w:val="single"/>
              </w:rPr>
              <w:t>Secondary objectives</w:t>
            </w:r>
          </w:p>
          <w:p w14:paraId="765FA8CC" w14:textId="77777777" w:rsidR="00C9426E" w:rsidRDefault="00C9426E" w:rsidP="00C9426E">
            <w:pPr>
              <w:rPr>
                <w:u w:val="single"/>
              </w:rPr>
            </w:pPr>
          </w:p>
          <w:p w14:paraId="4EDB881B" w14:textId="77777777" w:rsidR="00C9426E" w:rsidRPr="00D55DC3" w:rsidRDefault="00C9426E" w:rsidP="00C9426E">
            <w:pPr>
              <w:rPr>
                <w:u w:val="single"/>
              </w:rPr>
            </w:pPr>
          </w:p>
        </w:tc>
      </w:tr>
      <w:tr w:rsidR="00C9426E" w14:paraId="6383B486" w14:textId="77777777" w:rsidTr="00C9426E">
        <w:tc>
          <w:tcPr>
            <w:tcW w:w="2376" w:type="dxa"/>
          </w:tcPr>
          <w:p w14:paraId="66074241" w14:textId="77777777" w:rsidR="00C9426E" w:rsidRDefault="00C9426E" w:rsidP="00C9426E">
            <w:r>
              <w:t>Methodology</w:t>
            </w:r>
          </w:p>
        </w:tc>
        <w:tc>
          <w:tcPr>
            <w:tcW w:w="7200" w:type="dxa"/>
            <w:gridSpan w:val="4"/>
          </w:tcPr>
          <w:p w14:paraId="3F859DE4" w14:textId="77777777" w:rsidR="00C9426E" w:rsidRDefault="00C9426E" w:rsidP="00C9426E"/>
          <w:p w14:paraId="04070B59" w14:textId="77777777" w:rsidR="00C9426E" w:rsidRDefault="00C9426E" w:rsidP="00C9426E"/>
          <w:p w14:paraId="1D4B0ECE" w14:textId="77777777" w:rsidR="00C9426E" w:rsidRDefault="00C9426E" w:rsidP="00C9426E"/>
        </w:tc>
      </w:tr>
      <w:tr w:rsidR="00C9426E" w14:paraId="67A8C66F" w14:textId="77777777" w:rsidTr="00C9426E">
        <w:tc>
          <w:tcPr>
            <w:tcW w:w="2376" w:type="dxa"/>
          </w:tcPr>
          <w:p w14:paraId="4EB161A7" w14:textId="77777777" w:rsidR="00C9426E" w:rsidRDefault="00C9426E" w:rsidP="00C9426E">
            <w:r>
              <w:t>Number of patients</w:t>
            </w:r>
          </w:p>
        </w:tc>
        <w:tc>
          <w:tcPr>
            <w:tcW w:w="7200" w:type="dxa"/>
            <w:gridSpan w:val="4"/>
          </w:tcPr>
          <w:p w14:paraId="05FC2FDE" w14:textId="77777777" w:rsidR="00C9426E" w:rsidRPr="00D55DC3" w:rsidRDefault="00C9426E" w:rsidP="00C9426E">
            <w:r w:rsidRPr="00D55DC3">
              <w:t>Planned</w:t>
            </w:r>
            <w:r>
              <w:t>:</w:t>
            </w:r>
          </w:p>
          <w:p w14:paraId="36C51637" w14:textId="77777777" w:rsidR="00C9426E" w:rsidRPr="00D55DC3" w:rsidRDefault="00C9426E" w:rsidP="00C9426E"/>
          <w:p w14:paraId="41F20928" w14:textId="77777777" w:rsidR="00C9426E" w:rsidRDefault="00C9426E" w:rsidP="00C9426E">
            <w:r w:rsidRPr="00D55DC3">
              <w:t>Analyzed</w:t>
            </w:r>
            <w:r>
              <w:t>:</w:t>
            </w:r>
          </w:p>
          <w:p w14:paraId="7D5620D0" w14:textId="77777777" w:rsidR="00C9426E" w:rsidRDefault="00C9426E" w:rsidP="00C9426E"/>
          <w:p w14:paraId="6C35D13B" w14:textId="77777777" w:rsidR="00C9426E" w:rsidRPr="00D55DC3" w:rsidRDefault="00C9426E" w:rsidP="00C9426E">
            <w:pPr>
              <w:rPr>
                <w:u w:val="single"/>
              </w:rPr>
            </w:pPr>
          </w:p>
        </w:tc>
      </w:tr>
      <w:tr w:rsidR="00C9426E" w14:paraId="787AEDD4" w14:textId="77777777" w:rsidTr="00C9426E">
        <w:tc>
          <w:tcPr>
            <w:tcW w:w="2376" w:type="dxa"/>
          </w:tcPr>
          <w:p w14:paraId="50D16FDB" w14:textId="77777777" w:rsidR="00C9426E" w:rsidRDefault="00C9426E" w:rsidP="00C9426E">
            <w:r>
              <w:t>Diagnosis and main criteria for inclusion</w:t>
            </w:r>
          </w:p>
        </w:tc>
        <w:tc>
          <w:tcPr>
            <w:tcW w:w="7200" w:type="dxa"/>
            <w:gridSpan w:val="4"/>
          </w:tcPr>
          <w:p w14:paraId="0DBD151B" w14:textId="77777777" w:rsidR="00C9426E" w:rsidRDefault="00C9426E" w:rsidP="00C9426E"/>
          <w:p w14:paraId="29DF598B" w14:textId="77777777" w:rsidR="00C9426E" w:rsidRDefault="00C9426E" w:rsidP="00C9426E"/>
        </w:tc>
      </w:tr>
      <w:tr w:rsidR="00C9426E" w14:paraId="608671F4" w14:textId="77777777" w:rsidTr="00C9426E">
        <w:tc>
          <w:tcPr>
            <w:tcW w:w="2376" w:type="dxa"/>
          </w:tcPr>
          <w:p w14:paraId="1F02D108" w14:textId="77777777" w:rsidR="00C9426E" w:rsidRDefault="00C9426E" w:rsidP="00C9426E">
            <w:r>
              <w:t>Investigational product, dose and mode of administration</w:t>
            </w:r>
          </w:p>
        </w:tc>
        <w:tc>
          <w:tcPr>
            <w:tcW w:w="7200" w:type="dxa"/>
            <w:gridSpan w:val="4"/>
          </w:tcPr>
          <w:p w14:paraId="4A19F2DA" w14:textId="77777777" w:rsidR="00C9426E" w:rsidRDefault="00C9426E" w:rsidP="00C9426E"/>
        </w:tc>
      </w:tr>
      <w:tr w:rsidR="00C9426E" w14:paraId="3C0D8DB0" w14:textId="77777777" w:rsidTr="00C9426E">
        <w:tc>
          <w:tcPr>
            <w:tcW w:w="2376" w:type="dxa"/>
          </w:tcPr>
          <w:p w14:paraId="20CE98E6" w14:textId="77777777" w:rsidR="00C9426E" w:rsidRDefault="00C9426E" w:rsidP="00C9426E">
            <w:r>
              <w:t>Duration of treatment</w:t>
            </w:r>
          </w:p>
        </w:tc>
        <w:tc>
          <w:tcPr>
            <w:tcW w:w="7200" w:type="dxa"/>
            <w:gridSpan w:val="4"/>
          </w:tcPr>
          <w:p w14:paraId="30CC81AD" w14:textId="77777777" w:rsidR="00C9426E" w:rsidRDefault="00C9426E" w:rsidP="00C9426E"/>
          <w:p w14:paraId="3097A6AF" w14:textId="77777777" w:rsidR="00C9426E" w:rsidRDefault="00C9426E" w:rsidP="00C9426E"/>
          <w:p w14:paraId="44E26370" w14:textId="77777777" w:rsidR="00C9426E" w:rsidRDefault="00C9426E" w:rsidP="00C9426E"/>
        </w:tc>
      </w:tr>
      <w:tr w:rsidR="00C9426E" w14:paraId="2ABA49A9" w14:textId="77777777" w:rsidTr="00C9426E">
        <w:tc>
          <w:tcPr>
            <w:tcW w:w="2376" w:type="dxa"/>
          </w:tcPr>
          <w:p w14:paraId="6F017625" w14:textId="77777777" w:rsidR="00C9426E" w:rsidRDefault="00C9426E" w:rsidP="00C9426E">
            <w:r>
              <w:t>Criteria for evaluation</w:t>
            </w:r>
          </w:p>
        </w:tc>
        <w:tc>
          <w:tcPr>
            <w:tcW w:w="7200" w:type="dxa"/>
            <w:gridSpan w:val="4"/>
          </w:tcPr>
          <w:p w14:paraId="261E6826" w14:textId="77777777" w:rsidR="00C9426E" w:rsidRDefault="00C9426E" w:rsidP="00C9426E">
            <w:pPr>
              <w:rPr>
                <w:u w:val="single"/>
              </w:rPr>
            </w:pPr>
            <w:r w:rsidRPr="007329CB">
              <w:rPr>
                <w:u w:val="single"/>
              </w:rPr>
              <w:t>Primary endpoint(s):</w:t>
            </w:r>
          </w:p>
          <w:p w14:paraId="778E3346" w14:textId="77777777" w:rsidR="00C9426E" w:rsidRPr="007329CB" w:rsidRDefault="00C9426E" w:rsidP="00C9426E">
            <w:pPr>
              <w:rPr>
                <w:u w:val="single"/>
              </w:rPr>
            </w:pPr>
          </w:p>
          <w:p w14:paraId="2551EA7C" w14:textId="77777777" w:rsidR="00C9426E" w:rsidRDefault="00C9426E" w:rsidP="00C9426E"/>
          <w:p w14:paraId="529D59CF" w14:textId="77777777" w:rsidR="00C9426E" w:rsidRDefault="00C9426E" w:rsidP="00C9426E">
            <w:pPr>
              <w:rPr>
                <w:u w:val="single"/>
              </w:rPr>
            </w:pPr>
            <w:r w:rsidRPr="007329CB">
              <w:rPr>
                <w:u w:val="single"/>
              </w:rPr>
              <w:t>Secondary endpoints(s):</w:t>
            </w:r>
          </w:p>
          <w:p w14:paraId="798B2DF7" w14:textId="77777777" w:rsidR="00C9426E" w:rsidRDefault="00C9426E" w:rsidP="00C9426E">
            <w:pPr>
              <w:rPr>
                <w:u w:val="single"/>
              </w:rPr>
            </w:pPr>
          </w:p>
          <w:p w14:paraId="6B6F5FC7" w14:textId="77777777" w:rsidR="00C9426E" w:rsidRPr="007329CB" w:rsidRDefault="00C9426E" w:rsidP="00C9426E">
            <w:pPr>
              <w:rPr>
                <w:u w:val="single"/>
              </w:rPr>
            </w:pPr>
          </w:p>
        </w:tc>
      </w:tr>
      <w:tr w:rsidR="00C9426E" w14:paraId="2E0F3C27" w14:textId="77777777" w:rsidTr="00C9426E">
        <w:tc>
          <w:tcPr>
            <w:tcW w:w="2376" w:type="dxa"/>
          </w:tcPr>
          <w:p w14:paraId="47A88F51" w14:textId="77777777" w:rsidR="00C9426E" w:rsidRDefault="00C9426E" w:rsidP="00C9426E">
            <w:r>
              <w:t>Statistical methods</w:t>
            </w:r>
          </w:p>
        </w:tc>
        <w:tc>
          <w:tcPr>
            <w:tcW w:w="7200" w:type="dxa"/>
            <w:gridSpan w:val="4"/>
          </w:tcPr>
          <w:p w14:paraId="288EF5BC" w14:textId="77777777" w:rsidR="00C9426E" w:rsidRPr="00D55DC3" w:rsidRDefault="00C9426E" w:rsidP="00C9426E">
            <w:r w:rsidRPr="00D55DC3">
              <w:t>Stratification factors</w:t>
            </w:r>
            <w:r>
              <w:t>:</w:t>
            </w:r>
          </w:p>
          <w:p w14:paraId="0F7608F0" w14:textId="77777777" w:rsidR="00C9426E" w:rsidRDefault="00C9426E" w:rsidP="00C9426E">
            <w:pPr>
              <w:rPr>
                <w:u w:val="single"/>
              </w:rPr>
            </w:pPr>
          </w:p>
          <w:p w14:paraId="3E419849" w14:textId="77777777" w:rsidR="00C9426E" w:rsidRDefault="00C9426E" w:rsidP="00C9426E">
            <w:pPr>
              <w:rPr>
                <w:u w:val="single"/>
              </w:rPr>
            </w:pPr>
          </w:p>
          <w:p w14:paraId="757BEBBA" w14:textId="77777777" w:rsidR="00C9426E" w:rsidRPr="00D55DC3" w:rsidRDefault="00C9426E" w:rsidP="00C9426E">
            <w:pPr>
              <w:rPr>
                <w:u w:val="single"/>
              </w:rPr>
            </w:pPr>
          </w:p>
        </w:tc>
      </w:tr>
    </w:tbl>
    <w:p w14:paraId="19836821" w14:textId="77777777" w:rsidR="00C9426E" w:rsidRPr="001F69E1" w:rsidRDefault="00C9426E" w:rsidP="00C9426E">
      <w:pPr>
        <w:pStyle w:val="Heading1"/>
      </w:pPr>
      <w:bookmarkStart w:id="3" w:name="_Toc308531496"/>
      <w:bookmarkStart w:id="4" w:name="_Toc436647835"/>
      <w:bookmarkStart w:id="5" w:name="_Toc513220371"/>
      <w:r w:rsidRPr="001F69E1">
        <w:t xml:space="preserve">Statistical </w:t>
      </w:r>
      <w:r w:rsidRPr="00C9426E">
        <w:t>considerations</w:t>
      </w:r>
      <w:r w:rsidRPr="001F69E1">
        <w:t xml:space="preserve"> and study history</w:t>
      </w:r>
      <w:bookmarkEnd w:id="3"/>
      <w:bookmarkEnd w:id="4"/>
      <w:bookmarkEnd w:id="5"/>
      <w:r w:rsidRPr="001F69E1">
        <w:t xml:space="preserve"> </w:t>
      </w:r>
    </w:p>
    <w:p w14:paraId="613E8A29" w14:textId="77777777" w:rsidR="00411773" w:rsidRPr="00411773" w:rsidRDefault="00411773" w:rsidP="00411773">
      <w:pPr>
        <w:rPr>
          <w:rFonts w:eastAsia="Times New Roman" w:cs="Times New Roman"/>
          <w:i/>
          <w:iCs/>
          <w:color w:val="7F7F7F"/>
          <w:szCs w:val="20"/>
        </w:rPr>
      </w:pPr>
      <w:r w:rsidRPr="00411773">
        <w:rPr>
          <w:rFonts w:eastAsia="Times New Roman" w:cs="Times New Roman"/>
          <w:i/>
          <w:iCs/>
          <w:color w:val="7F7F7F"/>
          <w:szCs w:val="20"/>
        </w:rPr>
        <w:t>Study objectives and general design</w:t>
      </w:r>
    </w:p>
    <w:p w14:paraId="37472E5F" w14:textId="77777777" w:rsidR="00C9426E" w:rsidRDefault="00411773" w:rsidP="00253F25">
      <w:pPr>
        <w:pStyle w:val="Heading2"/>
      </w:pPr>
      <w:bookmarkStart w:id="6" w:name="_Toc513220372"/>
      <w:r>
        <w:t>Main eligibility criteria</w:t>
      </w:r>
      <w:bookmarkEnd w:id="6"/>
    </w:p>
    <w:p w14:paraId="40CAC66F" w14:textId="77777777" w:rsidR="00411773" w:rsidRPr="00411773" w:rsidRDefault="00411773" w:rsidP="00253F25">
      <w:pPr>
        <w:pStyle w:val="Heading2"/>
      </w:pPr>
      <w:bookmarkStart w:id="7" w:name="_Toc513220373"/>
      <w:r>
        <w:t>Treatment schedule</w:t>
      </w:r>
      <w:bookmarkEnd w:id="7"/>
    </w:p>
    <w:p w14:paraId="3E2B5496" w14:textId="77777777" w:rsidR="00411773" w:rsidRDefault="00411773" w:rsidP="00411773">
      <w:pPr>
        <w:pStyle w:val="ListParagraph"/>
        <w:numPr>
          <w:ilvl w:val="0"/>
          <w:numId w:val="9"/>
        </w:numPr>
        <w:rPr>
          <w:i/>
          <w:color w:val="808080" w:themeColor="background1" w:themeShade="80"/>
        </w:rPr>
      </w:pPr>
      <w:r w:rsidRPr="00411773">
        <w:rPr>
          <w:i/>
          <w:color w:val="808080" w:themeColor="background1" w:themeShade="80"/>
        </w:rPr>
        <w:t>How treatment is delivered + dose levels planned by protocol</w:t>
      </w:r>
    </w:p>
    <w:p w14:paraId="1F58C42E" w14:textId="77777777" w:rsidR="00411773" w:rsidRDefault="00411773" w:rsidP="00253F25">
      <w:pPr>
        <w:pStyle w:val="Heading2"/>
      </w:pPr>
      <w:bookmarkStart w:id="8" w:name="_Toc436736337"/>
      <w:bookmarkStart w:id="9" w:name="_Toc513220374"/>
      <w:r w:rsidRPr="00C642CD">
        <w:t xml:space="preserve">DLT </w:t>
      </w:r>
      <w:r w:rsidRPr="00411773">
        <w:t>and</w:t>
      </w:r>
      <w:r w:rsidRPr="00C642CD">
        <w:t xml:space="preserve"> MTD</w:t>
      </w:r>
      <w:bookmarkEnd w:id="8"/>
      <w:bookmarkEnd w:id="9"/>
    </w:p>
    <w:p w14:paraId="2B6AC957" w14:textId="77777777" w:rsidR="00411773" w:rsidRPr="00411773" w:rsidRDefault="00411773" w:rsidP="00411773">
      <w:pPr>
        <w:pStyle w:val="ListParagraph"/>
        <w:numPr>
          <w:ilvl w:val="0"/>
          <w:numId w:val="9"/>
        </w:numPr>
        <w:rPr>
          <w:i/>
          <w:color w:val="808080" w:themeColor="background1" w:themeShade="80"/>
        </w:rPr>
      </w:pPr>
      <w:r w:rsidRPr="00411773">
        <w:rPr>
          <w:i/>
          <w:color w:val="808080" w:themeColor="background1" w:themeShade="80"/>
        </w:rPr>
        <w:t>Definition of DLT and MTD and time period on which they are assessed</w:t>
      </w:r>
    </w:p>
    <w:p w14:paraId="3ABAE406" w14:textId="77777777" w:rsidR="00411773" w:rsidRDefault="00411773" w:rsidP="00253F25">
      <w:pPr>
        <w:pStyle w:val="Heading2"/>
      </w:pPr>
      <w:bookmarkStart w:id="10" w:name="_Toc513220375"/>
      <w:r w:rsidRPr="00411773">
        <w:t>Statistical design (dose escalation rules)</w:t>
      </w:r>
      <w:bookmarkEnd w:id="10"/>
    </w:p>
    <w:p w14:paraId="2ECA96B8" w14:textId="77777777" w:rsidR="00411773" w:rsidRPr="007354FE" w:rsidRDefault="00411773" w:rsidP="00411773">
      <w:pPr>
        <w:pStyle w:val="SubtleReference1"/>
        <w:tabs>
          <w:tab w:val="clear" w:pos="924"/>
          <w:tab w:val="left" w:pos="709"/>
        </w:tabs>
        <w:ind w:left="720"/>
        <w:rPr>
          <w:rFonts w:asciiTheme="minorHAnsi" w:hAnsiTheme="minorHAnsi" w:cstheme="minorHAnsi"/>
          <w:sz w:val="22"/>
        </w:rPr>
      </w:pPr>
      <w:r w:rsidRPr="007354FE">
        <w:rPr>
          <w:rFonts w:asciiTheme="minorHAnsi" w:hAnsiTheme="minorHAnsi" w:cstheme="minorHAnsi"/>
          <w:sz w:val="22"/>
        </w:rPr>
        <w:t>Statistical design + how decision  escalation dose for next patient is made</w:t>
      </w:r>
    </w:p>
    <w:p w14:paraId="2D04D0D6" w14:textId="77777777" w:rsidR="00411773" w:rsidRDefault="00411773" w:rsidP="00253F25">
      <w:pPr>
        <w:pStyle w:val="Heading2"/>
      </w:pPr>
      <w:bookmarkStart w:id="11" w:name="_Toc513220376"/>
      <w:r w:rsidRPr="00411773">
        <w:t>Study populations</w:t>
      </w:r>
      <w:bookmarkEnd w:id="11"/>
    </w:p>
    <w:p w14:paraId="2CCC59DD" w14:textId="77777777" w:rsidR="00411773" w:rsidRPr="007354FE" w:rsidRDefault="00411773" w:rsidP="00411773">
      <w:pPr>
        <w:pStyle w:val="SubtleReference1"/>
        <w:tabs>
          <w:tab w:val="clear" w:pos="924"/>
          <w:tab w:val="left" w:pos="709"/>
        </w:tabs>
        <w:ind w:left="720"/>
        <w:rPr>
          <w:rFonts w:asciiTheme="minorHAnsi" w:hAnsiTheme="minorHAnsi" w:cstheme="minorHAnsi"/>
          <w:sz w:val="22"/>
        </w:rPr>
      </w:pPr>
      <w:r w:rsidRPr="007354FE">
        <w:rPr>
          <w:rFonts w:asciiTheme="minorHAnsi" w:hAnsiTheme="minorHAnsi" w:cstheme="minorHAnsi"/>
          <w:sz w:val="22"/>
        </w:rPr>
        <w:t>Include evaluable patient/enrolled/safety population</w:t>
      </w:r>
    </w:p>
    <w:p w14:paraId="36A04F00" w14:textId="77777777" w:rsidR="00411773" w:rsidRPr="007354FE" w:rsidRDefault="00411773" w:rsidP="00411773">
      <w:pPr>
        <w:pStyle w:val="SubtleReference1"/>
        <w:tabs>
          <w:tab w:val="clear" w:pos="924"/>
          <w:tab w:val="left" w:pos="709"/>
        </w:tabs>
        <w:ind w:left="720"/>
        <w:rPr>
          <w:rFonts w:asciiTheme="minorHAnsi" w:hAnsiTheme="minorHAnsi" w:cstheme="minorHAnsi"/>
          <w:sz w:val="22"/>
        </w:rPr>
      </w:pPr>
      <w:r w:rsidRPr="007354FE">
        <w:rPr>
          <w:rFonts w:asciiTheme="minorHAnsi" w:hAnsiTheme="minorHAnsi" w:cstheme="minorHAnsi"/>
          <w:sz w:val="22"/>
        </w:rPr>
        <w:t>Replacement rules to be defined</w:t>
      </w:r>
    </w:p>
    <w:p w14:paraId="3F037310" w14:textId="77777777" w:rsidR="00411773" w:rsidRPr="00411773" w:rsidRDefault="00411773" w:rsidP="00411773"/>
    <w:p w14:paraId="02621245" w14:textId="77777777" w:rsidR="00411773" w:rsidRDefault="00411773" w:rsidP="00253F25">
      <w:pPr>
        <w:pStyle w:val="Heading2"/>
      </w:pPr>
      <w:bookmarkStart w:id="12" w:name="_Toc513220377"/>
      <w:r w:rsidRPr="00411773">
        <w:t>Structure of the statistical analysis report</w:t>
      </w:r>
      <w:bookmarkEnd w:id="12"/>
    </w:p>
    <w:p w14:paraId="0763924C" w14:textId="77777777" w:rsidR="00411773" w:rsidRPr="007354FE" w:rsidRDefault="00411773" w:rsidP="00411773">
      <w:pPr>
        <w:pStyle w:val="SubtleReference1"/>
        <w:tabs>
          <w:tab w:val="clear" w:pos="924"/>
          <w:tab w:val="left" w:pos="709"/>
        </w:tabs>
        <w:ind w:left="720"/>
        <w:rPr>
          <w:rFonts w:asciiTheme="minorHAnsi" w:hAnsiTheme="minorHAnsi" w:cstheme="minorHAnsi"/>
          <w:sz w:val="22"/>
        </w:rPr>
      </w:pPr>
      <w:r w:rsidRPr="007354FE">
        <w:rPr>
          <w:rFonts w:asciiTheme="minorHAnsi" w:hAnsiTheme="minorHAnsi" w:cstheme="minorHAnsi"/>
          <w:sz w:val="22"/>
        </w:rPr>
        <w:t>Summary of population used (agreement with CRP on SAP necessary prior to drafting report)</w:t>
      </w:r>
    </w:p>
    <w:p w14:paraId="11F02E0E" w14:textId="77777777" w:rsidR="00411773" w:rsidRPr="00411773" w:rsidRDefault="00411773" w:rsidP="00411773"/>
    <w:p w14:paraId="46237B49" w14:textId="77777777" w:rsidR="00411773" w:rsidRDefault="00411773" w:rsidP="00253F25">
      <w:pPr>
        <w:pStyle w:val="Heading2"/>
      </w:pPr>
      <w:bookmarkStart w:id="13" w:name="_Toc513220378"/>
      <w:r w:rsidRPr="00411773">
        <w:t>History of the amendments</w:t>
      </w:r>
      <w:bookmarkEnd w:id="13"/>
    </w:p>
    <w:p w14:paraId="5A3D708E" w14:textId="77777777" w:rsidR="00411773" w:rsidRPr="007354FE" w:rsidRDefault="00411773" w:rsidP="00411773">
      <w:pPr>
        <w:pStyle w:val="SubtleReference1"/>
        <w:tabs>
          <w:tab w:val="clear" w:pos="924"/>
          <w:tab w:val="left" w:pos="709"/>
        </w:tabs>
        <w:ind w:left="720"/>
        <w:rPr>
          <w:rFonts w:asciiTheme="minorHAnsi" w:hAnsiTheme="minorHAnsi" w:cstheme="minorHAnsi"/>
          <w:sz w:val="22"/>
        </w:rPr>
      </w:pPr>
      <w:r w:rsidRPr="007354FE">
        <w:rPr>
          <w:rFonts w:asciiTheme="minorHAnsi" w:hAnsiTheme="minorHAnsi" w:cstheme="minorHAnsi"/>
          <w:sz w:val="22"/>
        </w:rPr>
        <w:t>Summary of important amendments + impact on statistical design and/or analysis</w:t>
      </w:r>
    </w:p>
    <w:p w14:paraId="0213CF42" w14:textId="77777777" w:rsidR="00411773" w:rsidRPr="007354FE" w:rsidRDefault="00411773" w:rsidP="00411773">
      <w:pPr>
        <w:rPr>
          <w:rFonts w:cstheme="minorHAnsi"/>
          <w:sz w:val="24"/>
        </w:rPr>
      </w:pPr>
    </w:p>
    <w:p w14:paraId="4D02B805" w14:textId="77777777" w:rsidR="00C9426E" w:rsidRPr="007354FE" w:rsidRDefault="00C9426E" w:rsidP="00C9426E">
      <w:pPr>
        <w:rPr>
          <w:rFonts w:cstheme="minorHAnsi"/>
          <w:i/>
          <w:iCs/>
          <w:color w:val="7F7F7F"/>
          <w:sz w:val="32"/>
        </w:rPr>
      </w:pPr>
      <w:r w:rsidRPr="007354FE">
        <w:rPr>
          <w:rFonts w:cstheme="minorHAnsi"/>
          <w:sz w:val="32"/>
        </w:rPr>
        <w:br w:type="page"/>
      </w:r>
    </w:p>
    <w:p w14:paraId="7C5A75A0" w14:textId="77777777" w:rsidR="00C9426E" w:rsidRPr="001F69E1" w:rsidRDefault="00C9426E" w:rsidP="00C9426E">
      <w:pPr>
        <w:pStyle w:val="Heading1"/>
      </w:pPr>
      <w:bookmarkStart w:id="14" w:name="_Toc308531498"/>
      <w:bookmarkStart w:id="15" w:name="_Toc436647837"/>
      <w:bookmarkStart w:id="16" w:name="_Toc513220379"/>
      <w:r w:rsidRPr="00C9426E">
        <w:t>Patient</w:t>
      </w:r>
      <w:r w:rsidRPr="001F69E1">
        <w:t xml:space="preserve"> availability</w:t>
      </w:r>
      <w:bookmarkEnd w:id="14"/>
      <w:bookmarkEnd w:id="15"/>
      <w:bookmarkEnd w:id="16"/>
      <w:r w:rsidRPr="001F69E1">
        <w:t xml:space="preserve"> </w:t>
      </w:r>
    </w:p>
    <w:p w14:paraId="355F7BDA" w14:textId="77777777" w:rsidR="00C9426E" w:rsidRPr="0033518F" w:rsidRDefault="00C9426E" w:rsidP="00253F25">
      <w:pPr>
        <w:pStyle w:val="Heading2"/>
      </w:pPr>
      <w:bookmarkStart w:id="17" w:name="_Toc308531499"/>
      <w:bookmarkStart w:id="18" w:name="_Toc436647838"/>
      <w:bookmarkStart w:id="19" w:name="_Toc513220380"/>
      <w:r w:rsidRPr="0033518F">
        <w:t>Accrual</w:t>
      </w:r>
      <w:bookmarkEnd w:id="17"/>
      <w:bookmarkEnd w:id="18"/>
      <w:bookmarkEnd w:id="19"/>
    </w:p>
    <w:p w14:paraId="2B1F366F" w14:textId="77777777" w:rsidR="00411773" w:rsidRPr="007354FE" w:rsidRDefault="00411773" w:rsidP="00335765">
      <w:pPr>
        <w:pStyle w:val="ListParagraph"/>
        <w:numPr>
          <w:ilvl w:val="0"/>
          <w:numId w:val="9"/>
        </w:numPr>
        <w:spacing w:after="0"/>
        <w:rPr>
          <w:rFonts w:eastAsia="Times New Roman" w:cstheme="minorHAnsi"/>
          <w:i/>
          <w:iCs/>
          <w:color w:val="7F7F7F"/>
          <w:szCs w:val="20"/>
        </w:rPr>
      </w:pPr>
      <w:r w:rsidRPr="007354FE">
        <w:rPr>
          <w:rFonts w:eastAsia="Times New Roman" w:cstheme="minorHAnsi"/>
          <w:i/>
          <w:iCs/>
          <w:color w:val="7F7F7F"/>
          <w:szCs w:val="20"/>
        </w:rPr>
        <w:t>Recruitment by dose level by center and over time (Minimum: start/end recruitment date, enrollment, nbr sites, nbr dose levels visited, table of recruitment by center by dose level)</w:t>
      </w:r>
    </w:p>
    <w:p w14:paraId="11F71705" w14:textId="77777777" w:rsidR="00335765" w:rsidRDefault="00335765" w:rsidP="00335765">
      <w:pPr>
        <w:pStyle w:val="SubtleReference1"/>
        <w:numPr>
          <w:ilvl w:val="0"/>
          <w:numId w:val="9"/>
        </w:numPr>
        <w:jc w:val="left"/>
        <w:rPr>
          <w:rFonts w:asciiTheme="minorHAnsi" w:hAnsiTheme="minorHAnsi"/>
          <w:sz w:val="22"/>
        </w:rPr>
      </w:pPr>
      <w:bookmarkStart w:id="20" w:name="CH3_accrual"/>
      <w:bookmarkEnd w:id="20"/>
      <w:r>
        <w:rPr>
          <w:rFonts w:asciiTheme="minorHAnsi" w:hAnsiTheme="minorHAnsi"/>
          <w:sz w:val="22"/>
        </w:rPr>
        <w:t xml:space="preserve">For EUDRACT report make sure to include: </w:t>
      </w:r>
    </w:p>
    <w:p w14:paraId="4F3AD436" w14:textId="77777777" w:rsidR="00335765" w:rsidRDefault="00335765" w:rsidP="00335765">
      <w:pPr>
        <w:pStyle w:val="SubtleReference1"/>
        <w:numPr>
          <w:ilvl w:val="1"/>
          <w:numId w:val="9"/>
        </w:numPr>
        <w:jc w:val="lef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start and end date of recruitment</w:t>
      </w:r>
    </w:p>
    <w:p w14:paraId="1EEBFAB4" w14:textId="77777777" w:rsidR="00335765" w:rsidRPr="00C9426E" w:rsidRDefault="00335765" w:rsidP="00335765">
      <w:pPr>
        <w:pStyle w:val="SubtleReference1"/>
        <w:numPr>
          <w:ilvl w:val="1"/>
          <w:numId w:val="9"/>
        </w:numPr>
        <w:jc w:val="lef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table with nbr of patients by country</w:t>
      </w:r>
    </w:p>
    <w:p w14:paraId="67780ACD" w14:textId="77777777" w:rsidR="00C9426E" w:rsidRPr="007354FE" w:rsidRDefault="00C9426E" w:rsidP="00C9426E">
      <w:pPr>
        <w:rPr>
          <w:rFonts w:cstheme="minorHAnsi"/>
          <w:i/>
          <w:iCs/>
          <w:color w:val="7F7F7F"/>
          <w:sz w:val="28"/>
        </w:rPr>
      </w:pPr>
      <w:r w:rsidRPr="007354FE">
        <w:rPr>
          <w:rFonts w:cstheme="minorHAnsi"/>
          <w:sz w:val="28"/>
        </w:rPr>
        <w:br w:type="page"/>
      </w:r>
    </w:p>
    <w:p w14:paraId="03434972" w14:textId="77777777" w:rsidR="00C9426E" w:rsidRDefault="00C9426E" w:rsidP="00C9426E"/>
    <w:p w14:paraId="47654E44" w14:textId="77777777" w:rsidR="00C9426E" w:rsidRDefault="00C9426E" w:rsidP="00253F25">
      <w:pPr>
        <w:pStyle w:val="Heading2"/>
      </w:pPr>
      <w:bookmarkStart w:id="21" w:name="_Toc308531501"/>
      <w:bookmarkStart w:id="22" w:name="_Toc436647840"/>
      <w:bookmarkStart w:id="23" w:name="_Toc513220381"/>
      <w:r>
        <w:t>Eligibility</w:t>
      </w:r>
      <w:bookmarkEnd w:id="21"/>
      <w:bookmarkEnd w:id="22"/>
      <w:bookmarkEnd w:id="23"/>
    </w:p>
    <w:p w14:paraId="147854DC" w14:textId="77777777" w:rsidR="00411773" w:rsidRPr="00411773" w:rsidRDefault="00411773" w:rsidP="00411773">
      <w:pPr>
        <w:pStyle w:val="ListParagraph"/>
        <w:numPr>
          <w:ilvl w:val="0"/>
          <w:numId w:val="9"/>
        </w:numPr>
        <w:rPr>
          <w:rFonts w:eastAsia="Times New Roman" w:cs="Times New Roman"/>
          <w:i/>
          <w:iCs/>
          <w:color w:val="7F7F7F"/>
          <w:szCs w:val="20"/>
        </w:rPr>
      </w:pPr>
      <w:r w:rsidRPr="00411773">
        <w:rPr>
          <w:rFonts w:eastAsia="Times New Roman" w:cs="Times New Roman"/>
          <w:i/>
          <w:iCs/>
          <w:color w:val="7F7F7F"/>
          <w:szCs w:val="20"/>
        </w:rPr>
        <w:t>Table with summary of eligibility status by dose level + listing ineligible patients</w:t>
      </w:r>
    </w:p>
    <w:p w14:paraId="675C3158" w14:textId="77777777" w:rsidR="00411773" w:rsidRPr="00411773" w:rsidRDefault="00411773" w:rsidP="00411773">
      <w:pPr>
        <w:pStyle w:val="ListParagraph"/>
        <w:numPr>
          <w:ilvl w:val="0"/>
          <w:numId w:val="9"/>
        </w:numPr>
        <w:rPr>
          <w:rFonts w:eastAsia="Times New Roman" w:cs="Times New Roman"/>
          <w:i/>
          <w:iCs/>
          <w:color w:val="7F7F7F"/>
          <w:szCs w:val="20"/>
        </w:rPr>
      </w:pPr>
      <w:r w:rsidRPr="00411773">
        <w:rPr>
          <w:rFonts w:eastAsia="Times New Roman" w:cs="Times New Roman"/>
          <w:i/>
          <w:iCs/>
          <w:color w:val="7F7F7F"/>
          <w:szCs w:val="20"/>
        </w:rPr>
        <w:t>Patients entered with a waiver on eligibility criteria must be clearly identified</w:t>
      </w:r>
    </w:p>
    <w:p w14:paraId="56DDEA5D" w14:textId="77777777" w:rsidR="00C9426E" w:rsidRPr="00C9426E" w:rsidRDefault="00C9426E" w:rsidP="00C9426E">
      <w:pPr>
        <w:rPr>
          <w:sz w:val="20"/>
        </w:rPr>
      </w:pPr>
      <w:bookmarkStart w:id="24" w:name="CH3_Elig"/>
      <w:bookmarkEnd w:id="24"/>
    </w:p>
    <w:p w14:paraId="1A74D31F" w14:textId="77777777" w:rsidR="00C9426E" w:rsidRDefault="00C9426E" w:rsidP="00C9426E">
      <w:pPr>
        <w:rPr>
          <w:b/>
          <w:sz w:val="32"/>
        </w:rPr>
      </w:pPr>
      <w:bookmarkStart w:id="25" w:name="_Toc308531502"/>
      <w:bookmarkStart w:id="26" w:name="_Toc436647841"/>
      <w:r>
        <w:br w:type="page"/>
      </w:r>
    </w:p>
    <w:p w14:paraId="0ED3FDDE" w14:textId="77777777" w:rsidR="00C9426E" w:rsidRDefault="00C9426E" w:rsidP="00253F25">
      <w:pPr>
        <w:pStyle w:val="Heading2"/>
      </w:pPr>
      <w:bookmarkStart w:id="27" w:name="_Toc513220382"/>
      <w:r>
        <w:t>Patient populations used in the analyses</w:t>
      </w:r>
      <w:bookmarkEnd w:id="25"/>
      <w:bookmarkEnd w:id="26"/>
      <w:bookmarkEnd w:id="27"/>
    </w:p>
    <w:p w14:paraId="75BEEA90" w14:textId="77777777" w:rsidR="00253F25" w:rsidRPr="00253F25" w:rsidRDefault="00253F25" w:rsidP="00253F25">
      <w:pPr>
        <w:pStyle w:val="ListParagraph"/>
        <w:numPr>
          <w:ilvl w:val="0"/>
          <w:numId w:val="11"/>
        </w:numPr>
        <w:rPr>
          <w:rFonts w:eastAsia="Times New Roman" w:cs="Times New Roman"/>
          <w:i/>
          <w:iCs/>
          <w:color w:val="7F7F7F"/>
          <w:szCs w:val="20"/>
        </w:rPr>
      </w:pPr>
      <w:bookmarkStart w:id="28" w:name="CH4_population"/>
      <w:r w:rsidRPr="00253F25">
        <w:rPr>
          <w:rFonts w:eastAsia="Times New Roman" w:cs="Times New Roman"/>
          <w:i/>
          <w:iCs/>
          <w:color w:val="7F7F7F"/>
          <w:szCs w:val="20"/>
        </w:rPr>
        <w:t>Table: nbr patients included in each patient population + 2nd column for patients excluded &amp; list reasons for exclusion</w:t>
      </w:r>
    </w:p>
    <w:p w14:paraId="38398A01" w14:textId="77777777" w:rsidR="00253F25" w:rsidRPr="00253F25" w:rsidRDefault="00253F25" w:rsidP="00253F25">
      <w:pPr>
        <w:pStyle w:val="ListParagraph"/>
        <w:numPr>
          <w:ilvl w:val="0"/>
          <w:numId w:val="11"/>
        </w:numPr>
        <w:rPr>
          <w:rFonts w:eastAsia="Times New Roman" w:cs="Times New Roman"/>
          <w:i/>
          <w:iCs/>
          <w:color w:val="7F7F7F"/>
          <w:szCs w:val="20"/>
        </w:rPr>
      </w:pPr>
      <w:r w:rsidRPr="00253F25">
        <w:rPr>
          <w:rFonts w:eastAsia="Times New Roman" w:cs="Times New Roman"/>
          <w:i/>
          <w:iCs/>
          <w:color w:val="7F7F7F"/>
          <w:szCs w:val="20"/>
        </w:rPr>
        <w:t>Listing patients who require specific attention + justification for inclusion/exclusion</w:t>
      </w:r>
    </w:p>
    <w:p w14:paraId="12700D3A" w14:textId="77777777" w:rsidR="00C9426E" w:rsidRPr="008F5AC5" w:rsidRDefault="00C9426E" w:rsidP="00C9426E"/>
    <w:p w14:paraId="6FB81AC5" w14:textId="77777777" w:rsidR="00C9426E" w:rsidRDefault="00C9426E" w:rsidP="00C9426E">
      <w:pPr>
        <w:rPr>
          <w:b/>
          <w:kern w:val="40"/>
          <w:sz w:val="40"/>
        </w:rPr>
      </w:pPr>
      <w:bookmarkStart w:id="29" w:name="CH3_population"/>
      <w:bookmarkStart w:id="30" w:name="_Toc308531503"/>
      <w:bookmarkStart w:id="31" w:name="_Toc436647842"/>
      <w:bookmarkEnd w:id="28"/>
      <w:bookmarkEnd w:id="29"/>
      <w:r>
        <w:br w:type="page"/>
      </w:r>
    </w:p>
    <w:p w14:paraId="04E7FA52" w14:textId="77777777" w:rsidR="00253F25" w:rsidRDefault="00253F25" w:rsidP="00253F25">
      <w:pPr>
        <w:pStyle w:val="Heading1"/>
      </w:pPr>
      <w:bookmarkStart w:id="32" w:name="_Toc513220383"/>
      <w:r w:rsidRPr="00253F25">
        <w:t>Number of patients by dose level</w:t>
      </w:r>
      <w:bookmarkEnd w:id="32"/>
    </w:p>
    <w:p w14:paraId="527ACDEA" w14:textId="77777777" w:rsidR="00253F25" w:rsidRDefault="00253F25" w:rsidP="00253F25"/>
    <w:p w14:paraId="4C3A77B4" w14:textId="77777777" w:rsidR="00253F25" w:rsidRPr="007354FE" w:rsidRDefault="00253F25" w:rsidP="00253F25">
      <w:pPr>
        <w:pStyle w:val="SubtleReference1"/>
        <w:tabs>
          <w:tab w:val="clear" w:pos="924"/>
          <w:tab w:val="left" w:pos="709"/>
        </w:tabs>
        <w:ind w:left="720"/>
        <w:rPr>
          <w:rFonts w:asciiTheme="minorHAnsi" w:hAnsiTheme="minorHAnsi" w:cstheme="minorHAnsi"/>
          <w:sz w:val="22"/>
        </w:rPr>
      </w:pPr>
      <w:r w:rsidRPr="007354FE">
        <w:rPr>
          <w:rFonts w:asciiTheme="minorHAnsi" w:hAnsiTheme="minorHAnsi" w:cstheme="minorHAnsi"/>
          <w:sz w:val="22"/>
        </w:rPr>
        <w:t>Table: nbr of patients included at each dose level + 2nd column for patients replaced &amp; list reasons for replacement</w:t>
      </w:r>
    </w:p>
    <w:p w14:paraId="7A0F0B3B" w14:textId="77777777" w:rsidR="00253F25" w:rsidRPr="007354FE" w:rsidRDefault="00253F25" w:rsidP="00253F25">
      <w:pPr>
        <w:pStyle w:val="SubtleReference1"/>
        <w:tabs>
          <w:tab w:val="clear" w:pos="924"/>
          <w:tab w:val="left" w:pos="709"/>
        </w:tabs>
        <w:ind w:left="720"/>
        <w:rPr>
          <w:rFonts w:asciiTheme="minorHAnsi" w:hAnsiTheme="minorHAnsi" w:cstheme="minorHAnsi"/>
          <w:sz w:val="22"/>
        </w:rPr>
      </w:pPr>
      <w:r w:rsidRPr="007354FE">
        <w:rPr>
          <w:rFonts w:asciiTheme="minorHAnsi" w:hAnsiTheme="minorHAnsi" w:cstheme="minorHAnsi"/>
          <w:sz w:val="22"/>
        </w:rPr>
        <w:t>Deviations to protocol specifications for replacement to be explained</w:t>
      </w:r>
    </w:p>
    <w:p w14:paraId="580453A4" w14:textId="77777777" w:rsidR="00C30157" w:rsidRDefault="00C30157">
      <w:pPr>
        <w:rPr>
          <w:rFonts w:cstheme="minorHAnsi"/>
          <w:sz w:val="24"/>
        </w:rPr>
      </w:pPr>
    </w:p>
    <w:p w14:paraId="2E2EC448" w14:textId="0210C28D" w:rsidR="00253F25" w:rsidRPr="007354FE" w:rsidRDefault="00253F25">
      <w:pPr>
        <w:rPr>
          <w:rFonts w:cstheme="minorHAnsi"/>
          <w:sz w:val="24"/>
        </w:rPr>
      </w:pPr>
      <w:bookmarkStart w:id="33" w:name="CH4_doselevels"/>
      <w:bookmarkEnd w:id="33"/>
      <w:r w:rsidRPr="007354FE">
        <w:rPr>
          <w:rFonts w:cstheme="minorHAnsi"/>
          <w:sz w:val="24"/>
        </w:rPr>
        <w:br w:type="page"/>
      </w:r>
    </w:p>
    <w:p w14:paraId="532CBCB8" w14:textId="77777777" w:rsidR="00C9426E" w:rsidRDefault="00C9426E" w:rsidP="00C9426E">
      <w:pPr>
        <w:pStyle w:val="Heading1"/>
      </w:pPr>
      <w:bookmarkStart w:id="34" w:name="_Toc513220384"/>
      <w:r>
        <w:t xml:space="preserve">Baseline </w:t>
      </w:r>
      <w:r w:rsidRPr="00C9426E">
        <w:t>characteristics</w:t>
      </w:r>
      <w:bookmarkEnd w:id="30"/>
      <w:bookmarkEnd w:id="31"/>
      <w:bookmarkEnd w:id="34"/>
    </w:p>
    <w:p w14:paraId="7650D261" w14:textId="0494F123" w:rsidR="00253F25" w:rsidRDefault="00253F25" w:rsidP="00352DF9">
      <w:pPr>
        <w:pStyle w:val="ListParagraph"/>
        <w:numPr>
          <w:ilvl w:val="0"/>
          <w:numId w:val="12"/>
        </w:numPr>
        <w:spacing w:after="0"/>
        <w:rPr>
          <w:rFonts w:eastAsia="Times New Roman" w:cs="Times New Roman"/>
          <w:i/>
          <w:iCs/>
          <w:color w:val="7F7F7F"/>
          <w:szCs w:val="20"/>
        </w:rPr>
      </w:pPr>
      <w:bookmarkStart w:id="35" w:name="CH5_BaselineChar"/>
      <w:r w:rsidRPr="00253F25">
        <w:rPr>
          <w:rFonts w:eastAsia="Times New Roman" w:cs="Times New Roman"/>
          <w:i/>
          <w:iCs/>
          <w:color w:val="7F7F7F"/>
          <w:szCs w:val="20"/>
        </w:rPr>
        <w:t>Description of all baseline characteristics for safety population (or population specified in SAP/protocol)</w:t>
      </w:r>
    </w:p>
    <w:p w14:paraId="1424DD33" w14:textId="77777777" w:rsidR="00352DF9" w:rsidRDefault="00352DF9" w:rsidP="00352DF9">
      <w:pPr>
        <w:pStyle w:val="SubtleReference1"/>
        <w:numPr>
          <w:ilvl w:val="1"/>
          <w:numId w:val="12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For EUDRACT reporting make sure to include a table by age, according to the following categories</w:t>
      </w:r>
    </w:p>
    <w:p w14:paraId="234BDAA4" w14:textId="77777777" w:rsidR="00352DF9" w:rsidRDefault="00352DF9" w:rsidP="00352DF9">
      <w:pPr>
        <w:pStyle w:val="SubtleReference1"/>
        <w:numPr>
          <w:ilvl w:val="2"/>
          <w:numId w:val="12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Children (2-11 years)</w:t>
      </w:r>
    </w:p>
    <w:p w14:paraId="300F845F" w14:textId="77777777" w:rsidR="00352DF9" w:rsidRDefault="00352DF9" w:rsidP="00352DF9">
      <w:pPr>
        <w:pStyle w:val="SubtleReference1"/>
        <w:numPr>
          <w:ilvl w:val="2"/>
          <w:numId w:val="12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Adolescents (12-17 years)</w:t>
      </w:r>
    </w:p>
    <w:p w14:paraId="5E55EC3A" w14:textId="77777777" w:rsidR="00352DF9" w:rsidRDefault="00352DF9" w:rsidP="00352DF9">
      <w:pPr>
        <w:pStyle w:val="SubtleReference1"/>
        <w:numPr>
          <w:ilvl w:val="2"/>
          <w:numId w:val="12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Adults (18-64 years)</w:t>
      </w:r>
    </w:p>
    <w:p w14:paraId="2154645C" w14:textId="77777777" w:rsidR="00352DF9" w:rsidRDefault="00352DF9" w:rsidP="00352DF9">
      <w:pPr>
        <w:pStyle w:val="SubtleReference1"/>
        <w:numPr>
          <w:ilvl w:val="2"/>
          <w:numId w:val="12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From 65 to 84 years</w:t>
      </w:r>
    </w:p>
    <w:p w14:paraId="60F38795" w14:textId="40BB2173" w:rsidR="00352DF9" w:rsidRPr="00352DF9" w:rsidRDefault="00352DF9" w:rsidP="00352DF9">
      <w:pPr>
        <w:pStyle w:val="SubtleReference1"/>
        <w:numPr>
          <w:ilvl w:val="2"/>
          <w:numId w:val="12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85 years and over</w:t>
      </w:r>
    </w:p>
    <w:p w14:paraId="15A3D6E4" w14:textId="77777777" w:rsidR="00253F25" w:rsidRPr="00253F25" w:rsidRDefault="00253F25" w:rsidP="00253F25">
      <w:pPr>
        <w:pStyle w:val="ListParagraph"/>
        <w:numPr>
          <w:ilvl w:val="0"/>
          <w:numId w:val="12"/>
        </w:numPr>
        <w:rPr>
          <w:rFonts w:eastAsia="Times New Roman" w:cs="Times New Roman"/>
          <w:i/>
          <w:iCs/>
          <w:color w:val="7F7F7F"/>
          <w:szCs w:val="20"/>
        </w:rPr>
      </w:pPr>
      <w:r w:rsidRPr="00253F25">
        <w:rPr>
          <w:rFonts w:eastAsia="Times New Roman" w:cs="Times New Roman"/>
          <w:i/>
          <w:iCs/>
          <w:color w:val="7F7F7F"/>
          <w:szCs w:val="20"/>
        </w:rPr>
        <w:t>By-patient listing for selected baseline characteristics</w:t>
      </w:r>
    </w:p>
    <w:p w14:paraId="4977A1D9" w14:textId="77777777" w:rsidR="00253F25" w:rsidRPr="00253F25" w:rsidRDefault="00253F25" w:rsidP="00253F25">
      <w:pPr>
        <w:pStyle w:val="ListParagraph"/>
        <w:numPr>
          <w:ilvl w:val="0"/>
          <w:numId w:val="12"/>
        </w:numPr>
        <w:rPr>
          <w:rFonts w:eastAsia="Times New Roman" w:cs="Times New Roman"/>
          <w:i/>
          <w:iCs/>
          <w:color w:val="7F7F7F"/>
          <w:szCs w:val="20"/>
        </w:rPr>
      </w:pPr>
      <w:r w:rsidRPr="00253F25">
        <w:rPr>
          <w:rFonts w:eastAsia="Times New Roman" w:cs="Times New Roman"/>
          <w:i/>
          <w:iCs/>
          <w:color w:val="7F7F7F"/>
          <w:szCs w:val="20"/>
        </w:rPr>
        <w:t>Table (by section) with summary of all baseline characteristics by dose level (column)</w:t>
      </w:r>
    </w:p>
    <w:p w14:paraId="0D88E471" w14:textId="77777777" w:rsidR="00253F25" w:rsidRPr="00253F25" w:rsidRDefault="00253F25" w:rsidP="00253F25">
      <w:pPr>
        <w:pStyle w:val="ListParagraph"/>
        <w:numPr>
          <w:ilvl w:val="0"/>
          <w:numId w:val="12"/>
        </w:numPr>
        <w:rPr>
          <w:rFonts w:eastAsia="Times New Roman" w:cs="Times New Roman"/>
          <w:i/>
          <w:iCs/>
          <w:color w:val="7F7F7F"/>
          <w:szCs w:val="20"/>
        </w:rPr>
      </w:pPr>
      <w:r w:rsidRPr="00253F25">
        <w:rPr>
          <w:rFonts w:eastAsia="Times New Roman" w:cs="Times New Roman"/>
          <w:i/>
          <w:iCs/>
          <w:color w:val="7F7F7F"/>
          <w:szCs w:val="20"/>
        </w:rPr>
        <w:t>Details on specific items (+ dose level &amp; patient id) to be listed below the table</w:t>
      </w:r>
    </w:p>
    <w:p w14:paraId="57B07806" w14:textId="77777777" w:rsidR="00C9426E" w:rsidRPr="00C9426E" w:rsidRDefault="00C9426E" w:rsidP="00C9426E">
      <w:pPr>
        <w:rPr>
          <w:sz w:val="28"/>
        </w:rPr>
      </w:pPr>
    </w:p>
    <w:p w14:paraId="27F96821" w14:textId="77777777" w:rsidR="00C9426E" w:rsidRDefault="00C9426E" w:rsidP="00C9426E">
      <w:pPr>
        <w:rPr>
          <w:b/>
          <w:kern w:val="40"/>
          <w:sz w:val="40"/>
        </w:rPr>
      </w:pPr>
      <w:bookmarkStart w:id="36" w:name="_Toc308531504"/>
      <w:bookmarkStart w:id="37" w:name="_Toc436647843"/>
      <w:bookmarkEnd w:id="35"/>
      <w:r>
        <w:br w:type="page"/>
      </w:r>
    </w:p>
    <w:p w14:paraId="261C8DAF" w14:textId="77777777" w:rsidR="00C9426E" w:rsidRDefault="00C9426E" w:rsidP="00C9426E">
      <w:pPr>
        <w:pStyle w:val="Heading1"/>
      </w:pPr>
      <w:bookmarkStart w:id="38" w:name="_Toc308531508"/>
      <w:bookmarkStart w:id="39" w:name="_Toc436647847"/>
      <w:bookmarkStart w:id="40" w:name="_Toc513220385"/>
      <w:bookmarkEnd w:id="36"/>
      <w:bookmarkEnd w:id="37"/>
      <w:r>
        <w:t xml:space="preserve">Exposure to </w:t>
      </w:r>
      <w:r w:rsidRPr="00C9426E">
        <w:t>treatment</w:t>
      </w:r>
      <w:bookmarkEnd w:id="38"/>
      <w:bookmarkEnd w:id="39"/>
      <w:bookmarkEnd w:id="40"/>
    </w:p>
    <w:p w14:paraId="3074484B" w14:textId="77777777" w:rsidR="00253F25" w:rsidRPr="00253F25" w:rsidRDefault="00253F25" w:rsidP="00253F25">
      <w:pPr>
        <w:pStyle w:val="ListParagraph"/>
        <w:numPr>
          <w:ilvl w:val="0"/>
          <w:numId w:val="13"/>
        </w:numPr>
        <w:rPr>
          <w:rFonts w:eastAsia="Times New Roman" w:cs="Times New Roman"/>
          <w:i/>
          <w:iCs/>
          <w:color w:val="7F7F7F"/>
          <w:szCs w:val="20"/>
        </w:rPr>
      </w:pPr>
      <w:r w:rsidRPr="00253F25">
        <w:rPr>
          <w:rFonts w:eastAsia="Times New Roman" w:cs="Times New Roman"/>
          <w:i/>
          <w:iCs/>
          <w:color w:val="7F7F7F"/>
          <w:szCs w:val="20"/>
        </w:rPr>
        <w:t>Prior agreement with CRP on format and content strongly recommended</w:t>
      </w:r>
    </w:p>
    <w:p w14:paraId="7806374A" w14:textId="77777777" w:rsidR="00253F25" w:rsidRDefault="00253F25" w:rsidP="00253F25">
      <w:pPr>
        <w:pStyle w:val="ListParagraph"/>
        <w:numPr>
          <w:ilvl w:val="0"/>
          <w:numId w:val="13"/>
        </w:numPr>
        <w:rPr>
          <w:rFonts w:eastAsia="Times New Roman" w:cs="Times New Roman"/>
          <w:i/>
          <w:iCs/>
          <w:color w:val="7F7F7F"/>
          <w:szCs w:val="20"/>
        </w:rPr>
      </w:pPr>
      <w:r w:rsidRPr="00253F25">
        <w:rPr>
          <w:rFonts w:eastAsia="Times New Roman" w:cs="Times New Roman"/>
          <w:i/>
          <w:iCs/>
          <w:color w:val="7F7F7F"/>
          <w:szCs w:val="20"/>
        </w:rPr>
        <w:t>Adherence to theoretical main protocol treatment and reasons for non-adherence by treatment arm and reasons why treatment was stopped. Report on the evaluable.</w:t>
      </w:r>
    </w:p>
    <w:p w14:paraId="21840E1E" w14:textId="77777777" w:rsidR="00253F25" w:rsidRPr="00C642CD" w:rsidRDefault="00253F25" w:rsidP="00253F25">
      <w:pPr>
        <w:pStyle w:val="Heading2"/>
      </w:pPr>
      <w:bookmarkStart w:id="41" w:name="_Toc436736349"/>
      <w:bookmarkStart w:id="42" w:name="_Toc513220386"/>
      <w:r w:rsidRPr="00C642CD">
        <w:t>Number of cycles</w:t>
      </w:r>
      <w:bookmarkEnd w:id="41"/>
      <w:bookmarkEnd w:id="42"/>
    </w:p>
    <w:p w14:paraId="621E4EAB" w14:textId="77777777" w:rsidR="00253F25" w:rsidRPr="007354FE" w:rsidRDefault="00253F25" w:rsidP="00253F25">
      <w:pPr>
        <w:pStyle w:val="SubtleReference1"/>
        <w:tabs>
          <w:tab w:val="clear" w:pos="924"/>
          <w:tab w:val="left" w:pos="709"/>
        </w:tabs>
        <w:ind w:left="720"/>
        <w:rPr>
          <w:rFonts w:asciiTheme="minorHAnsi" w:hAnsiTheme="minorHAnsi" w:cstheme="minorHAnsi"/>
          <w:sz w:val="22"/>
        </w:rPr>
      </w:pPr>
      <w:r w:rsidRPr="007354FE">
        <w:rPr>
          <w:rFonts w:asciiTheme="minorHAnsi" w:hAnsiTheme="minorHAnsi" w:cstheme="minorHAnsi"/>
          <w:sz w:val="22"/>
        </w:rPr>
        <w:t>Table with nbr of patients by nbr of cycles by dose level + median/range of nbr of cycles received</w:t>
      </w:r>
    </w:p>
    <w:p w14:paraId="3FBCD1AF" w14:textId="13A10007" w:rsidR="00253F25" w:rsidRDefault="00253F25" w:rsidP="00253F25">
      <w:pPr>
        <w:tabs>
          <w:tab w:val="left" w:pos="-4820"/>
        </w:tabs>
        <w:rPr>
          <w:rFonts w:cstheme="minorHAnsi"/>
          <w:sz w:val="24"/>
        </w:rPr>
      </w:pPr>
    </w:p>
    <w:p w14:paraId="228AC20B" w14:textId="77777777" w:rsidR="00C30157" w:rsidRPr="007354FE" w:rsidRDefault="00C30157" w:rsidP="00253F25">
      <w:pPr>
        <w:tabs>
          <w:tab w:val="left" w:pos="-4820"/>
        </w:tabs>
        <w:rPr>
          <w:rFonts w:cstheme="minorHAnsi"/>
          <w:sz w:val="24"/>
        </w:rPr>
      </w:pPr>
      <w:bookmarkStart w:id="43" w:name="CH6_cycles"/>
      <w:bookmarkEnd w:id="43"/>
    </w:p>
    <w:p w14:paraId="49C4FF10" w14:textId="77777777" w:rsidR="00253F25" w:rsidRPr="00253F25" w:rsidRDefault="00253F25" w:rsidP="00253F25">
      <w:pPr>
        <w:pStyle w:val="Heading2"/>
      </w:pPr>
      <w:bookmarkStart w:id="44" w:name="_Toc436736350"/>
      <w:bookmarkStart w:id="45" w:name="_Toc513220387"/>
      <w:r w:rsidRPr="00253F25">
        <w:t>Reasons for treatment discontinuation</w:t>
      </w:r>
      <w:bookmarkEnd w:id="44"/>
      <w:bookmarkEnd w:id="45"/>
    </w:p>
    <w:p w14:paraId="2579F682" w14:textId="77777777" w:rsidR="00253F25" w:rsidRPr="007354FE" w:rsidRDefault="00253F25" w:rsidP="00253F25">
      <w:pPr>
        <w:pStyle w:val="SubtleReference1"/>
        <w:tabs>
          <w:tab w:val="clear" w:pos="924"/>
          <w:tab w:val="left" w:pos="709"/>
        </w:tabs>
        <w:ind w:left="720"/>
        <w:rPr>
          <w:rFonts w:asciiTheme="minorHAnsi" w:hAnsiTheme="minorHAnsi" w:cstheme="minorHAnsi"/>
          <w:sz w:val="22"/>
        </w:rPr>
      </w:pPr>
      <w:r w:rsidRPr="007354FE">
        <w:rPr>
          <w:rFonts w:asciiTheme="minorHAnsi" w:hAnsiTheme="minorHAnsi" w:cstheme="minorHAnsi"/>
          <w:sz w:val="22"/>
        </w:rPr>
        <w:t>Listing by dose level by patient: instit nbr, nbr cycles received, date first &amp; last treatment administration + reason for treatment discontinuation</w:t>
      </w:r>
    </w:p>
    <w:p w14:paraId="52F2B011" w14:textId="77777777" w:rsidR="00253F25" w:rsidRPr="007354FE" w:rsidRDefault="00253F25" w:rsidP="00253F25">
      <w:pPr>
        <w:rPr>
          <w:rFonts w:cstheme="minorHAnsi"/>
          <w:sz w:val="24"/>
        </w:rPr>
      </w:pPr>
      <w:bookmarkStart w:id="46" w:name="CH6_StopTrt"/>
      <w:bookmarkEnd w:id="46"/>
    </w:p>
    <w:p w14:paraId="43596A05" w14:textId="77777777" w:rsidR="00253F25" w:rsidRPr="00C642CD" w:rsidRDefault="00253F25" w:rsidP="00253F25">
      <w:pPr>
        <w:pStyle w:val="Heading2"/>
      </w:pPr>
      <w:bookmarkStart w:id="47" w:name="_Toc436736351"/>
      <w:bookmarkStart w:id="48" w:name="_Toc513220388"/>
      <w:r w:rsidRPr="00253F25">
        <w:t>Schedule</w:t>
      </w:r>
      <w:r w:rsidRPr="00C642CD">
        <w:t xml:space="preserve"> modifications</w:t>
      </w:r>
      <w:bookmarkEnd w:id="47"/>
      <w:bookmarkEnd w:id="48"/>
    </w:p>
    <w:p w14:paraId="58452698" w14:textId="77777777" w:rsidR="00253F25" w:rsidRPr="007354FE" w:rsidRDefault="00253F25" w:rsidP="00253F25">
      <w:pPr>
        <w:pStyle w:val="SubtleReference1"/>
        <w:tabs>
          <w:tab w:val="clear" w:pos="924"/>
          <w:tab w:val="left" w:pos="709"/>
        </w:tabs>
        <w:ind w:left="720"/>
        <w:rPr>
          <w:rFonts w:asciiTheme="minorHAnsi" w:hAnsiTheme="minorHAnsi" w:cstheme="minorHAnsi"/>
          <w:sz w:val="22"/>
        </w:rPr>
      </w:pPr>
      <w:r w:rsidRPr="007354FE">
        <w:rPr>
          <w:rFonts w:asciiTheme="minorHAnsi" w:hAnsiTheme="minorHAnsi" w:cstheme="minorHAnsi"/>
          <w:sz w:val="22"/>
        </w:rPr>
        <w:t>Each drug to be presented separately</w:t>
      </w:r>
    </w:p>
    <w:p w14:paraId="6FE67AD2" w14:textId="77777777" w:rsidR="00253F25" w:rsidRPr="007354FE" w:rsidRDefault="00253F25" w:rsidP="00253F25">
      <w:pPr>
        <w:pStyle w:val="SubtleReference1"/>
        <w:tabs>
          <w:tab w:val="clear" w:pos="924"/>
          <w:tab w:val="left" w:pos="709"/>
        </w:tabs>
        <w:ind w:left="720"/>
        <w:rPr>
          <w:rFonts w:asciiTheme="minorHAnsi" w:hAnsiTheme="minorHAnsi" w:cstheme="minorHAnsi"/>
          <w:sz w:val="22"/>
        </w:rPr>
      </w:pPr>
      <w:r w:rsidRPr="007354FE">
        <w:rPr>
          <w:rFonts w:asciiTheme="minorHAnsi" w:hAnsiTheme="minorHAnsi" w:cstheme="minorHAnsi"/>
          <w:sz w:val="22"/>
        </w:rPr>
        <w:t>Format : ≤30 patients: listing; ≥ 50 patients: table; 31 to 49 patients: CRP to choose</w:t>
      </w:r>
    </w:p>
    <w:p w14:paraId="7802AFD0" w14:textId="77777777" w:rsidR="00253F25" w:rsidRPr="00C642CD" w:rsidRDefault="00253F25" w:rsidP="00253F25">
      <w:bookmarkStart w:id="49" w:name="CH6_Mod"/>
      <w:bookmarkEnd w:id="49"/>
    </w:p>
    <w:p w14:paraId="1A1FC390" w14:textId="77777777" w:rsidR="00253F25" w:rsidRPr="00C642CD" w:rsidRDefault="00253F25" w:rsidP="00253F25">
      <w:pPr>
        <w:pStyle w:val="Heading2"/>
      </w:pPr>
      <w:bookmarkStart w:id="50" w:name="_Toc436736352"/>
      <w:bookmarkStart w:id="51" w:name="_Toc513220389"/>
      <w:r w:rsidRPr="00253F25">
        <w:t>Relative</w:t>
      </w:r>
      <w:r w:rsidRPr="00C642CD">
        <w:t xml:space="preserve"> Dose Intensity (RDI)</w:t>
      </w:r>
      <w:bookmarkEnd w:id="50"/>
      <w:bookmarkEnd w:id="51"/>
    </w:p>
    <w:p w14:paraId="4F9E2EAC" w14:textId="77777777" w:rsidR="00253F25" w:rsidRPr="007354FE" w:rsidRDefault="00253F25" w:rsidP="00253F25">
      <w:pPr>
        <w:pStyle w:val="SubtleReference1"/>
        <w:tabs>
          <w:tab w:val="clear" w:pos="924"/>
          <w:tab w:val="left" w:pos="709"/>
        </w:tabs>
        <w:ind w:left="720"/>
        <w:rPr>
          <w:rFonts w:asciiTheme="minorHAnsi" w:hAnsiTheme="minorHAnsi" w:cstheme="minorHAnsi"/>
          <w:sz w:val="22"/>
        </w:rPr>
      </w:pPr>
      <w:r w:rsidRPr="007354FE">
        <w:rPr>
          <w:rFonts w:asciiTheme="minorHAnsi" w:hAnsiTheme="minorHAnsi" w:cstheme="minorHAnsi"/>
          <w:sz w:val="22"/>
        </w:rPr>
        <w:t>Definition of Dose Intensity and RDI</w:t>
      </w:r>
    </w:p>
    <w:p w14:paraId="027161A4" w14:textId="77777777" w:rsidR="00253F25" w:rsidRPr="007354FE" w:rsidRDefault="00253F25" w:rsidP="00253F25">
      <w:pPr>
        <w:pStyle w:val="SubtleReference1"/>
        <w:tabs>
          <w:tab w:val="clear" w:pos="924"/>
          <w:tab w:val="left" w:pos="709"/>
        </w:tabs>
        <w:ind w:left="720"/>
        <w:rPr>
          <w:rFonts w:asciiTheme="minorHAnsi" w:hAnsiTheme="minorHAnsi" w:cstheme="minorHAnsi"/>
          <w:sz w:val="22"/>
        </w:rPr>
      </w:pPr>
      <w:r w:rsidRPr="007354FE">
        <w:rPr>
          <w:rFonts w:asciiTheme="minorHAnsi" w:hAnsiTheme="minorHAnsi" w:cstheme="minorHAnsi"/>
          <w:sz w:val="22"/>
        </w:rPr>
        <w:t>Table with median and range RDI for each drug by dose level + frequency of patients with RDI</w:t>
      </w:r>
    </w:p>
    <w:p w14:paraId="52BB8C4C" w14:textId="77777777" w:rsidR="00253F25" w:rsidRPr="007354FE" w:rsidRDefault="00253F25" w:rsidP="00253F25">
      <w:pPr>
        <w:pStyle w:val="SubtleReference1"/>
        <w:tabs>
          <w:tab w:val="clear" w:pos="924"/>
          <w:tab w:val="left" w:pos="709"/>
        </w:tabs>
        <w:ind w:left="720"/>
        <w:rPr>
          <w:rFonts w:asciiTheme="minorHAnsi" w:hAnsiTheme="minorHAnsi" w:cstheme="minorHAnsi"/>
          <w:sz w:val="22"/>
        </w:rPr>
      </w:pPr>
      <w:r w:rsidRPr="007354FE">
        <w:rPr>
          <w:rFonts w:asciiTheme="minorHAnsi" w:hAnsiTheme="minorHAnsi" w:cstheme="minorHAnsi"/>
          <w:sz w:val="22"/>
        </w:rPr>
        <w:t>Graphics may be provided to supplement information</w:t>
      </w:r>
    </w:p>
    <w:p w14:paraId="0002108A" w14:textId="77777777" w:rsidR="00253F25" w:rsidRPr="007354FE" w:rsidRDefault="00253F25" w:rsidP="00253F25">
      <w:pPr>
        <w:ind w:left="360"/>
        <w:rPr>
          <w:rFonts w:eastAsia="Times New Roman" w:cstheme="minorHAnsi"/>
          <w:i/>
          <w:iCs/>
          <w:color w:val="7F7F7F"/>
          <w:sz w:val="24"/>
          <w:szCs w:val="20"/>
        </w:rPr>
      </w:pPr>
    </w:p>
    <w:p w14:paraId="6A4128D7" w14:textId="77777777" w:rsidR="00C9426E" w:rsidRPr="007354FE" w:rsidRDefault="00C9426E" w:rsidP="00C9426E">
      <w:pPr>
        <w:rPr>
          <w:rFonts w:cstheme="minorHAnsi"/>
          <w:sz w:val="24"/>
        </w:rPr>
      </w:pPr>
      <w:bookmarkStart w:id="52" w:name="CH6_RDI"/>
      <w:bookmarkEnd w:id="52"/>
    </w:p>
    <w:p w14:paraId="60C8AE79" w14:textId="77777777" w:rsidR="00C9426E" w:rsidRPr="007354FE" w:rsidRDefault="00C9426E" w:rsidP="00C9426E">
      <w:pPr>
        <w:rPr>
          <w:rFonts w:cstheme="minorHAnsi"/>
          <w:b/>
          <w:kern w:val="40"/>
          <w:sz w:val="44"/>
        </w:rPr>
      </w:pPr>
      <w:bookmarkStart w:id="53" w:name="_Toc308531509"/>
      <w:bookmarkStart w:id="54" w:name="_Toc436647848"/>
      <w:r w:rsidRPr="007354FE">
        <w:rPr>
          <w:rFonts w:cstheme="minorHAnsi"/>
          <w:sz w:val="24"/>
        </w:rPr>
        <w:br w:type="page"/>
      </w:r>
    </w:p>
    <w:p w14:paraId="0DDA5504" w14:textId="77777777" w:rsidR="00C9426E" w:rsidRDefault="00C9426E" w:rsidP="00C9426E">
      <w:pPr>
        <w:pStyle w:val="Heading1"/>
      </w:pPr>
      <w:bookmarkStart w:id="55" w:name="_Toc513220390"/>
      <w:r>
        <w:t xml:space="preserve">Safety </w:t>
      </w:r>
      <w:r w:rsidRPr="00C9426E">
        <w:t>evaluations</w:t>
      </w:r>
      <w:bookmarkEnd w:id="53"/>
      <w:bookmarkEnd w:id="54"/>
      <w:bookmarkEnd w:id="55"/>
    </w:p>
    <w:p w14:paraId="0BFC3400" w14:textId="77777777" w:rsidR="00253F25" w:rsidRPr="00C642CD" w:rsidRDefault="00253F25" w:rsidP="00253F25">
      <w:pPr>
        <w:pStyle w:val="Heading2"/>
      </w:pPr>
      <w:bookmarkStart w:id="56" w:name="_Toc436736354"/>
      <w:bookmarkStart w:id="57" w:name="_Toc513220391"/>
      <w:r w:rsidRPr="00253F25">
        <w:t>Toxicity</w:t>
      </w:r>
      <w:bookmarkEnd w:id="56"/>
      <w:bookmarkEnd w:id="57"/>
      <w:r w:rsidRPr="00C642CD">
        <w:t xml:space="preserve"> </w:t>
      </w:r>
    </w:p>
    <w:p w14:paraId="6563AAA8" w14:textId="77777777" w:rsidR="00253F25" w:rsidRPr="007354FE" w:rsidRDefault="00253F25" w:rsidP="00253F25">
      <w:pPr>
        <w:pStyle w:val="SubtleReference1"/>
        <w:tabs>
          <w:tab w:val="clear" w:pos="924"/>
          <w:tab w:val="left" w:pos="709"/>
        </w:tabs>
        <w:ind w:left="720"/>
        <w:rPr>
          <w:rFonts w:asciiTheme="minorHAnsi" w:hAnsiTheme="minorHAnsi" w:cstheme="minorHAnsi"/>
          <w:sz w:val="22"/>
        </w:rPr>
      </w:pPr>
      <w:r w:rsidRPr="007354FE">
        <w:rPr>
          <w:rFonts w:asciiTheme="minorHAnsi" w:hAnsiTheme="minorHAnsi" w:cstheme="minorHAnsi"/>
          <w:sz w:val="22"/>
        </w:rPr>
        <w:t>Table with toxicities grouped according to type of AE</w:t>
      </w:r>
    </w:p>
    <w:p w14:paraId="3B96D3E3" w14:textId="08C40E4B" w:rsidR="00253F25" w:rsidRDefault="00253F25" w:rsidP="00253F25">
      <w:pPr>
        <w:rPr>
          <w:rFonts w:cstheme="minorHAnsi"/>
          <w:sz w:val="24"/>
        </w:rPr>
      </w:pPr>
    </w:p>
    <w:p w14:paraId="646502C0" w14:textId="77777777" w:rsidR="00C30157" w:rsidRPr="007354FE" w:rsidRDefault="00C30157" w:rsidP="00253F25">
      <w:pPr>
        <w:rPr>
          <w:rFonts w:cstheme="minorHAnsi"/>
          <w:sz w:val="24"/>
        </w:rPr>
      </w:pPr>
      <w:bookmarkStart w:id="58" w:name="CH7_Safetytox"/>
      <w:bookmarkEnd w:id="58"/>
    </w:p>
    <w:p w14:paraId="244B71AD" w14:textId="77777777" w:rsidR="00253F25" w:rsidRPr="00C642CD" w:rsidRDefault="00253F25" w:rsidP="00253F25">
      <w:pPr>
        <w:pStyle w:val="Heading3"/>
        <w:keepLines w:val="0"/>
        <w:tabs>
          <w:tab w:val="num" w:pos="1985"/>
        </w:tabs>
        <w:spacing w:before="60" w:after="120" w:line="240" w:lineRule="auto"/>
        <w:ind w:left="1985" w:hanging="851"/>
      </w:pPr>
      <w:bookmarkStart w:id="59" w:name="_Toc436736355"/>
      <w:bookmarkStart w:id="60" w:name="_Toc513220392"/>
      <w:r w:rsidRPr="00C642CD">
        <w:t>Hematological adverse event and biochemistry</w:t>
      </w:r>
      <w:bookmarkEnd w:id="59"/>
      <w:bookmarkEnd w:id="60"/>
    </w:p>
    <w:p w14:paraId="7D54B4E3" w14:textId="77777777" w:rsidR="00253F25" w:rsidRPr="007354FE" w:rsidRDefault="00253F25" w:rsidP="00253F25">
      <w:pPr>
        <w:pStyle w:val="SubtleReference1"/>
        <w:tabs>
          <w:tab w:val="clear" w:pos="924"/>
          <w:tab w:val="left" w:pos="1560"/>
        </w:tabs>
        <w:ind w:left="1560"/>
        <w:rPr>
          <w:rFonts w:asciiTheme="minorHAnsi" w:hAnsiTheme="minorHAnsi" w:cstheme="minorHAnsi"/>
          <w:sz w:val="22"/>
        </w:rPr>
      </w:pPr>
      <w:r w:rsidRPr="007354FE">
        <w:rPr>
          <w:rFonts w:asciiTheme="minorHAnsi" w:hAnsiTheme="minorHAnsi" w:cstheme="minorHAnsi"/>
          <w:sz w:val="22"/>
        </w:rPr>
        <w:t>Hematology and biochemistry to be presented separately (rows: AEs per patient per dose level; columns: cycles)</w:t>
      </w:r>
    </w:p>
    <w:p w14:paraId="35AC6DC3" w14:textId="77777777" w:rsidR="00253F25" w:rsidRPr="007354FE" w:rsidRDefault="00253F25" w:rsidP="00253F25">
      <w:pPr>
        <w:rPr>
          <w:rFonts w:cstheme="minorHAnsi"/>
          <w:sz w:val="24"/>
        </w:rPr>
      </w:pPr>
    </w:p>
    <w:p w14:paraId="32FBB113" w14:textId="77777777" w:rsidR="00253F25" w:rsidRPr="00C642CD" w:rsidRDefault="00253F25" w:rsidP="00253F25">
      <w:pPr>
        <w:pStyle w:val="Heading3"/>
        <w:keepLines w:val="0"/>
        <w:tabs>
          <w:tab w:val="num" w:pos="1985"/>
        </w:tabs>
        <w:spacing w:before="60" w:after="120" w:line="240" w:lineRule="auto"/>
        <w:ind w:left="1985" w:hanging="851"/>
      </w:pPr>
      <w:bookmarkStart w:id="61" w:name="_Toc436736356"/>
      <w:bookmarkStart w:id="62" w:name="_Toc513220393"/>
      <w:r w:rsidRPr="00C642CD">
        <w:t>Non hematological adverse event</w:t>
      </w:r>
      <w:bookmarkEnd w:id="61"/>
      <w:bookmarkEnd w:id="62"/>
    </w:p>
    <w:p w14:paraId="7CC4FA91" w14:textId="77777777" w:rsidR="00253F25" w:rsidRPr="007354FE" w:rsidRDefault="00253F25" w:rsidP="00253F25">
      <w:pPr>
        <w:pStyle w:val="SubtleReference1"/>
        <w:tabs>
          <w:tab w:val="clear" w:pos="924"/>
          <w:tab w:val="left" w:pos="1560"/>
        </w:tabs>
        <w:ind w:left="1560"/>
        <w:rPr>
          <w:rFonts w:asciiTheme="minorHAnsi" w:hAnsiTheme="minorHAnsi" w:cstheme="minorHAnsi"/>
          <w:sz w:val="22"/>
        </w:rPr>
      </w:pPr>
      <w:r w:rsidRPr="007354FE">
        <w:rPr>
          <w:rFonts w:asciiTheme="minorHAnsi" w:hAnsiTheme="minorHAnsi" w:cstheme="minorHAnsi"/>
          <w:sz w:val="22"/>
        </w:rPr>
        <w:t>2 tables: treatment period for DLT assessment + worst grade reported over all cycles</w:t>
      </w:r>
    </w:p>
    <w:p w14:paraId="2BCD969F" w14:textId="77777777" w:rsidR="00253F25" w:rsidRPr="007354FE" w:rsidRDefault="00253F25" w:rsidP="00253F25">
      <w:pPr>
        <w:pStyle w:val="SubtleReference1"/>
        <w:tabs>
          <w:tab w:val="clear" w:pos="924"/>
          <w:tab w:val="left" w:pos="1560"/>
        </w:tabs>
        <w:ind w:left="1560"/>
        <w:rPr>
          <w:rFonts w:asciiTheme="minorHAnsi" w:hAnsiTheme="minorHAnsi" w:cstheme="minorHAnsi"/>
          <w:sz w:val="22"/>
        </w:rPr>
      </w:pPr>
      <w:r w:rsidRPr="007354FE">
        <w:rPr>
          <w:rFonts w:asciiTheme="minorHAnsi" w:hAnsiTheme="minorHAnsi" w:cstheme="minorHAnsi"/>
          <w:sz w:val="22"/>
        </w:rPr>
        <w:t>In case of loading cycle, add one table: AE during the first cycles without the experimental drug</w:t>
      </w:r>
    </w:p>
    <w:p w14:paraId="091814AD" w14:textId="77777777" w:rsidR="00253F25" w:rsidRPr="007354FE" w:rsidRDefault="00253F25" w:rsidP="00253F25">
      <w:pPr>
        <w:pStyle w:val="SubtleReference1"/>
        <w:tabs>
          <w:tab w:val="clear" w:pos="924"/>
          <w:tab w:val="left" w:pos="1560"/>
        </w:tabs>
        <w:ind w:left="1560"/>
        <w:rPr>
          <w:rFonts w:asciiTheme="minorHAnsi" w:hAnsiTheme="minorHAnsi" w:cstheme="minorHAnsi"/>
          <w:sz w:val="22"/>
        </w:rPr>
      </w:pPr>
      <w:r w:rsidRPr="007354FE">
        <w:rPr>
          <w:rFonts w:asciiTheme="minorHAnsi" w:hAnsiTheme="minorHAnsi" w:cstheme="minorHAnsi"/>
          <w:sz w:val="22"/>
        </w:rPr>
        <w:t>Tables with frequency of patients with each AE (rows) by dose level (columns)</w:t>
      </w:r>
    </w:p>
    <w:p w14:paraId="7BDDEC30" w14:textId="77777777" w:rsidR="00253F25" w:rsidRPr="007354FE" w:rsidRDefault="00253F25" w:rsidP="00253F25">
      <w:pPr>
        <w:pStyle w:val="SubtleReference1"/>
        <w:tabs>
          <w:tab w:val="clear" w:pos="924"/>
          <w:tab w:val="left" w:pos="1560"/>
        </w:tabs>
        <w:ind w:left="1560"/>
        <w:rPr>
          <w:rFonts w:asciiTheme="minorHAnsi" w:hAnsiTheme="minorHAnsi" w:cstheme="minorHAnsi"/>
          <w:sz w:val="22"/>
        </w:rPr>
      </w:pPr>
      <w:r w:rsidRPr="007354FE">
        <w:rPr>
          <w:rFonts w:asciiTheme="minorHAnsi" w:hAnsiTheme="minorHAnsi" w:cstheme="minorHAnsi"/>
          <w:sz w:val="22"/>
        </w:rPr>
        <w:t>Other AEs to be listed below tables</w:t>
      </w:r>
    </w:p>
    <w:p w14:paraId="0BBAE840" w14:textId="77777777" w:rsidR="00253F25" w:rsidRPr="007354FE" w:rsidRDefault="00253F25" w:rsidP="00253F25">
      <w:pPr>
        <w:rPr>
          <w:rFonts w:cstheme="minorHAnsi"/>
          <w:sz w:val="24"/>
        </w:rPr>
      </w:pPr>
    </w:p>
    <w:p w14:paraId="1C6C87A4" w14:textId="77777777" w:rsidR="00C9426E" w:rsidRDefault="00C9426E" w:rsidP="00C9426E"/>
    <w:p w14:paraId="0A9C4E63" w14:textId="77777777" w:rsidR="00C9426E" w:rsidRDefault="00C9426E" w:rsidP="00C9426E">
      <w:pPr>
        <w:rPr>
          <w:b/>
          <w:sz w:val="32"/>
        </w:rPr>
      </w:pPr>
      <w:bookmarkStart w:id="63" w:name="_Toc21770148"/>
      <w:bookmarkStart w:id="64" w:name="_Toc21848875"/>
      <w:bookmarkStart w:id="65" w:name="_Ref45688127"/>
      <w:bookmarkStart w:id="66" w:name="_Toc55102515"/>
      <w:bookmarkStart w:id="67" w:name="_Toc74017667"/>
      <w:bookmarkStart w:id="68" w:name="_Toc144125434"/>
      <w:bookmarkStart w:id="69" w:name="_Toc308531511"/>
      <w:bookmarkStart w:id="70" w:name="_Toc436647850"/>
      <w:r>
        <w:br w:type="page"/>
      </w:r>
    </w:p>
    <w:p w14:paraId="2977DB19" w14:textId="77777777" w:rsidR="00C9426E" w:rsidRDefault="00C9426E" w:rsidP="00253F25">
      <w:pPr>
        <w:pStyle w:val="Heading2"/>
      </w:pPr>
      <w:bookmarkStart w:id="71" w:name="_Toc513220394"/>
      <w:r w:rsidRPr="00021425">
        <w:t>Serious Adverse Events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761D0B38" w14:textId="77777777" w:rsidR="00253F25" w:rsidRPr="00253F25" w:rsidRDefault="00253F25" w:rsidP="00253F25"/>
    <w:p w14:paraId="53446BF0" w14:textId="77777777" w:rsidR="00253F25" w:rsidRPr="00253F25" w:rsidRDefault="00253F25" w:rsidP="00253F25">
      <w:pPr>
        <w:pStyle w:val="ListParagraph"/>
        <w:numPr>
          <w:ilvl w:val="0"/>
          <w:numId w:val="14"/>
        </w:numPr>
        <w:rPr>
          <w:rStyle w:val="Bold"/>
          <w:rFonts w:eastAsiaTheme="majorEastAsia" w:cs="Times New Roman"/>
          <w:b w:val="0"/>
          <w:i/>
          <w:iCs/>
          <w:color w:val="7F7F7F"/>
          <w:szCs w:val="20"/>
        </w:rPr>
      </w:pPr>
      <w:r w:rsidRPr="00253F25">
        <w:rPr>
          <w:rStyle w:val="Bold"/>
          <w:rFonts w:eastAsiaTheme="majorEastAsia" w:cs="Times New Roman"/>
          <w:b w:val="0"/>
          <w:i/>
          <w:iCs/>
          <w:color w:val="7F7F7F"/>
          <w:szCs w:val="20"/>
        </w:rPr>
        <w:t>Standard tables provided by PV Unit</w:t>
      </w:r>
    </w:p>
    <w:p w14:paraId="02EDB520" w14:textId="77777777" w:rsidR="00253F25" w:rsidRPr="00253F25" w:rsidRDefault="00253F25" w:rsidP="00253F25">
      <w:pPr>
        <w:pStyle w:val="ListParagraph"/>
        <w:numPr>
          <w:ilvl w:val="0"/>
          <w:numId w:val="14"/>
        </w:numPr>
        <w:rPr>
          <w:rStyle w:val="Bold"/>
          <w:rFonts w:eastAsiaTheme="majorEastAsia" w:cs="Times New Roman"/>
          <w:b w:val="0"/>
          <w:i/>
          <w:iCs/>
          <w:color w:val="7F7F7F"/>
          <w:szCs w:val="20"/>
        </w:rPr>
      </w:pPr>
      <w:r w:rsidRPr="00253F25">
        <w:rPr>
          <w:rStyle w:val="Bold"/>
          <w:rFonts w:eastAsiaTheme="majorEastAsia" w:cs="Times New Roman"/>
          <w:b w:val="0"/>
          <w:i/>
          <w:iCs/>
          <w:color w:val="7F7F7F"/>
          <w:szCs w:val="20"/>
        </w:rPr>
        <w:t>Further descriptions of SAEs and toxic deaths events added by CRP</w:t>
      </w:r>
    </w:p>
    <w:p w14:paraId="744A456B" w14:textId="77777777" w:rsidR="00253F25" w:rsidRPr="00253F25" w:rsidRDefault="00253F25" w:rsidP="00253F25">
      <w:pPr>
        <w:pStyle w:val="ListParagraph"/>
        <w:numPr>
          <w:ilvl w:val="0"/>
          <w:numId w:val="14"/>
        </w:numPr>
        <w:rPr>
          <w:rStyle w:val="Bold"/>
          <w:rFonts w:eastAsiaTheme="majorEastAsia" w:cs="Times New Roman"/>
          <w:b w:val="0"/>
          <w:i/>
          <w:iCs/>
          <w:color w:val="7F7F7F"/>
          <w:szCs w:val="20"/>
        </w:rPr>
      </w:pPr>
      <w:r w:rsidRPr="00253F25">
        <w:rPr>
          <w:rStyle w:val="Bold"/>
          <w:rFonts w:eastAsiaTheme="majorEastAsia" w:cs="Times New Roman"/>
          <w:b w:val="0"/>
          <w:i/>
          <w:iCs/>
          <w:color w:val="7F7F7F"/>
          <w:szCs w:val="20"/>
        </w:rPr>
        <w:t>Same format as the one used in the Development Safety Update Report</w:t>
      </w:r>
    </w:p>
    <w:p w14:paraId="60560DF0" w14:textId="77777777" w:rsidR="00C9426E" w:rsidRPr="00314081" w:rsidRDefault="00C9426E" w:rsidP="00C9426E"/>
    <w:p w14:paraId="60618887" w14:textId="77777777" w:rsidR="00C9426E" w:rsidRDefault="00C9426E" w:rsidP="00C9426E">
      <w:pPr>
        <w:rPr>
          <w:b/>
          <w:kern w:val="40"/>
          <w:sz w:val="40"/>
        </w:rPr>
      </w:pPr>
      <w:bookmarkStart w:id="72" w:name="CH7_SafetySAE"/>
      <w:bookmarkStart w:id="73" w:name="_Toc308531512"/>
      <w:bookmarkStart w:id="74" w:name="_Toc436647851"/>
      <w:bookmarkEnd w:id="72"/>
      <w:r>
        <w:br w:type="page"/>
      </w:r>
    </w:p>
    <w:p w14:paraId="18BF82CE" w14:textId="77777777" w:rsidR="00C9426E" w:rsidRDefault="00C9426E" w:rsidP="00253F25">
      <w:pPr>
        <w:pStyle w:val="Heading1"/>
      </w:pPr>
      <w:r>
        <w:t xml:space="preserve"> </w:t>
      </w:r>
      <w:bookmarkStart w:id="75" w:name="_Toc513220395"/>
      <w:bookmarkEnd w:id="73"/>
      <w:bookmarkEnd w:id="74"/>
      <w:r w:rsidR="00253F25" w:rsidRPr="00253F25">
        <w:t>Identification of the DLTs and MTD</w:t>
      </w:r>
      <w:bookmarkEnd w:id="75"/>
    </w:p>
    <w:p w14:paraId="0609D18F" w14:textId="77777777" w:rsidR="00253F25" w:rsidRPr="00253F25" w:rsidRDefault="00253F25" w:rsidP="00253F25">
      <w:pPr>
        <w:pStyle w:val="ListParagraph"/>
        <w:numPr>
          <w:ilvl w:val="0"/>
          <w:numId w:val="15"/>
        </w:numPr>
        <w:rPr>
          <w:rFonts w:eastAsia="Times New Roman" w:cs="Times New Roman"/>
          <w:i/>
          <w:iCs/>
          <w:color w:val="7F7F7F"/>
          <w:szCs w:val="20"/>
        </w:rPr>
      </w:pPr>
      <w:bookmarkStart w:id="76" w:name="CH9_StopTrt"/>
      <w:r w:rsidRPr="00253F25">
        <w:rPr>
          <w:rFonts w:eastAsia="Times New Roman" w:cs="Times New Roman"/>
          <w:i/>
          <w:iCs/>
          <w:color w:val="7F7F7F"/>
          <w:szCs w:val="20"/>
        </w:rPr>
        <w:t>Summary of all DLTs (tabular listing: dose level, patient nbr, description of DLT)</w:t>
      </w:r>
    </w:p>
    <w:p w14:paraId="41B921AF" w14:textId="77777777" w:rsidR="00253F25" w:rsidRPr="00253F25" w:rsidRDefault="00253F25" w:rsidP="00253F25">
      <w:pPr>
        <w:pStyle w:val="ListParagraph"/>
        <w:numPr>
          <w:ilvl w:val="0"/>
          <w:numId w:val="15"/>
        </w:numPr>
        <w:rPr>
          <w:rFonts w:eastAsia="Times New Roman" w:cs="Times New Roman"/>
          <w:i/>
          <w:iCs/>
          <w:color w:val="7F7F7F"/>
          <w:szCs w:val="20"/>
        </w:rPr>
      </w:pPr>
      <w:r w:rsidRPr="00253F25">
        <w:rPr>
          <w:rFonts w:eastAsia="Times New Roman" w:cs="Times New Roman"/>
          <w:i/>
          <w:iCs/>
          <w:color w:val="7F7F7F"/>
          <w:szCs w:val="20"/>
        </w:rPr>
        <w:t>Summary of conclusions regarding the MTD and recommended dose</w:t>
      </w:r>
    </w:p>
    <w:p w14:paraId="764DFC08" w14:textId="3580437C" w:rsidR="00C9426E" w:rsidRDefault="00C9426E" w:rsidP="00C9426E"/>
    <w:p w14:paraId="14A9CCB5" w14:textId="77777777" w:rsidR="00C30157" w:rsidRPr="00183C7F" w:rsidRDefault="00C30157" w:rsidP="00C9426E">
      <w:bookmarkStart w:id="77" w:name="CH8_DLT_MTD"/>
      <w:bookmarkEnd w:id="77"/>
    </w:p>
    <w:p w14:paraId="28CAA75C" w14:textId="77777777" w:rsidR="00C9426E" w:rsidRDefault="00C9426E" w:rsidP="00C9426E">
      <w:pPr>
        <w:rPr>
          <w:b/>
          <w:kern w:val="40"/>
          <w:sz w:val="40"/>
        </w:rPr>
      </w:pPr>
      <w:bookmarkStart w:id="78" w:name="_Toc436647852"/>
      <w:bookmarkStart w:id="79" w:name="_Toc308531513"/>
      <w:bookmarkEnd w:id="76"/>
      <w:r>
        <w:br w:type="page"/>
      </w:r>
    </w:p>
    <w:p w14:paraId="01832FFE" w14:textId="77777777" w:rsidR="00C9426E" w:rsidRDefault="00C9426E" w:rsidP="00C9426E">
      <w:pPr>
        <w:pStyle w:val="Heading1"/>
      </w:pPr>
      <w:r>
        <w:t xml:space="preserve"> </w:t>
      </w:r>
      <w:bookmarkStart w:id="80" w:name="_Toc513220396"/>
      <w:bookmarkEnd w:id="78"/>
      <w:r w:rsidR="00FA5DC2">
        <w:t>Treatment activity</w:t>
      </w:r>
      <w:bookmarkEnd w:id="80"/>
    </w:p>
    <w:p w14:paraId="20D4E643" w14:textId="77777777" w:rsidR="00FA5DC2" w:rsidRPr="00FA5DC2" w:rsidRDefault="00FA5DC2" w:rsidP="00FA5DC2">
      <w:pPr>
        <w:pStyle w:val="ListParagraph"/>
        <w:numPr>
          <w:ilvl w:val="0"/>
          <w:numId w:val="5"/>
        </w:numPr>
        <w:rPr>
          <w:rFonts w:eastAsia="Times New Roman" w:cs="Times New Roman"/>
          <w:i/>
          <w:iCs/>
          <w:color w:val="7F7F7F"/>
          <w:szCs w:val="20"/>
        </w:rPr>
      </w:pPr>
      <w:r w:rsidRPr="00FA5DC2">
        <w:rPr>
          <w:rFonts w:eastAsia="Times New Roman" w:cs="Times New Roman"/>
          <w:i/>
          <w:iCs/>
          <w:color w:val="7F7F7F"/>
          <w:szCs w:val="20"/>
        </w:rPr>
        <w:t>Report on all activity endpoint (short or long term) collected with special emphasis on primary activity endpoint (if there is one)</w:t>
      </w:r>
    </w:p>
    <w:p w14:paraId="22925AA8" w14:textId="77777777" w:rsidR="00FA5DC2" w:rsidRPr="00FA5DC2" w:rsidRDefault="00FA5DC2" w:rsidP="00FA5DC2">
      <w:pPr>
        <w:pStyle w:val="ListParagraph"/>
        <w:numPr>
          <w:ilvl w:val="0"/>
          <w:numId w:val="5"/>
        </w:numPr>
        <w:rPr>
          <w:rFonts w:eastAsia="Times New Roman" w:cs="Times New Roman"/>
          <w:i/>
          <w:iCs/>
          <w:color w:val="7F7F7F"/>
          <w:szCs w:val="20"/>
        </w:rPr>
      </w:pPr>
      <w:r w:rsidRPr="00FA5DC2">
        <w:rPr>
          <w:rFonts w:eastAsia="Times New Roman" w:cs="Times New Roman"/>
          <w:i/>
          <w:iCs/>
          <w:color w:val="7F7F7F"/>
          <w:szCs w:val="20"/>
        </w:rPr>
        <w:t>Divide in several sections according to endpoint</w:t>
      </w:r>
    </w:p>
    <w:p w14:paraId="63AC947E" w14:textId="77777777" w:rsidR="00C9426E" w:rsidRPr="00C9426E" w:rsidRDefault="00C9426E" w:rsidP="00C9426E">
      <w:pPr>
        <w:rPr>
          <w:sz w:val="24"/>
        </w:rPr>
      </w:pPr>
      <w:bookmarkStart w:id="81" w:name="CH9_TrtActivity"/>
      <w:bookmarkEnd w:id="81"/>
    </w:p>
    <w:p w14:paraId="6EC98378" w14:textId="77777777" w:rsidR="00253F25" w:rsidRDefault="00253F25" w:rsidP="00253F25">
      <w:pPr>
        <w:pStyle w:val="Heading2"/>
      </w:pPr>
      <w:bookmarkStart w:id="82" w:name="_Toc513220397"/>
      <w:bookmarkStart w:id="83" w:name="_Toc436647853"/>
      <w:r>
        <w:t>Response to treatment</w:t>
      </w:r>
      <w:bookmarkEnd w:id="82"/>
    </w:p>
    <w:p w14:paraId="43C58516" w14:textId="77777777" w:rsidR="00253F25" w:rsidRPr="00253F25" w:rsidRDefault="00253F25" w:rsidP="00253F25"/>
    <w:p w14:paraId="0B8F6574" w14:textId="77777777" w:rsidR="00253F25" w:rsidRPr="00253F25" w:rsidRDefault="00253F25" w:rsidP="00253F25">
      <w:pPr>
        <w:pStyle w:val="ListParagraph"/>
        <w:numPr>
          <w:ilvl w:val="0"/>
          <w:numId w:val="16"/>
        </w:numPr>
        <w:rPr>
          <w:color w:val="808080" w:themeColor="background1" w:themeShade="80"/>
        </w:rPr>
      </w:pPr>
      <w:r w:rsidRPr="00253F25">
        <w:rPr>
          <w:color w:val="808080" w:themeColor="background1" w:themeShade="80"/>
        </w:rPr>
        <w:t>Table with best response by dose level</w:t>
      </w:r>
    </w:p>
    <w:p w14:paraId="1733B90F" w14:textId="77777777" w:rsidR="00253F25" w:rsidRPr="00253F25" w:rsidRDefault="00253F25" w:rsidP="00253F25">
      <w:pPr>
        <w:pStyle w:val="ListParagraph"/>
        <w:numPr>
          <w:ilvl w:val="0"/>
          <w:numId w:val="16"/>
        </w:numPr>
        <w:rPr>
          <w:color w:val="808080" w:themeColor="background1" w:themeShade="80"/>
        </w:rPr>
      </w:pPr>
      <w:r w:rsidRPr="00253F25">
        <w:rPr>
          <w:color w:val="808080" w:themeColor="background1" w:themeShade="80"/>
        </w:rPr>
        <w:t>Listing with dose level, patient id, nbr cycles, best response, reason for non-evaluability, eligibility and duration of response</w:t>
      </w:r>
    </w:p>
    <w:p w14:paraId="364F247B" w14:textId="77777777" w:rsidR="00253F25" w:rsidRPr="00253F25" w:rsidRDefault="00253F25" w:rsidP="00253F25">
      <w:pPr>
        <w:pStyle w:val="Heading2"/>
        <w:rPr>
          <w:kern w:val="40"/>
          <w:sz w:val="40"/>
        </w:rPr>
      </w:pPr>
      <w:bookmarkStart w:id="84" w:name="_Toc513220398"/>
      <w:r>
        <w:t>Progression and survival</w:t>
      </w:r>
      <w:bookmarkEnd w:id="84"/>
    </w:p>
    <w:p w14:paraId="153746B9" w14:textId="77777777" w:rsidR="00253F25" w:rsidRPr="00253F25" w:rsidRDefault="00253F25" w:rsidP="00253F25">
      <w:pPr>
        <w:pStyle w:val="SubtleReference1"/>
        <w:tabs>
          <w:tab w:val="clear" w:pos="924"/>
          <w:tab w:val="left" w:pos="709"/>
        </w:tabs>
        <w:ind w:left="720"/>
        <w:rPr>
          <w:rFonts w:asciiTheme="minorHAnsi" w:hAnsiTheme="minorHAnsi" w:cstheme="minorHAnsi"/>
          <w:sz w:val="22"/>
        </w:rPr>
      </w:pPr>
      <w:r w:rsidRPr="00253F25">
        <w:rPr>
          <w:rFonts w:asciiTheme="minorHAnsi" w:hAnsiTheme="minorHAnsi" w:cstheme="minorHAnsi"/>
          <w:sz w:val="22"/>
        </w:rPr>
        <w:t>Listing with time to progression, survival duration, survival status, cause of death</w:t>
      </w:r>
    </w:p>
    <w:p w14:paraId="04A0D7FD" w14:textId="77777777" w:rsidR="00C9426E" w:rsidRPr="00253F25" w:rsidRDefault="00C9426E" w:rsidP="00C9426E">
      <w:pPr>
        <w:pStyle w:val="Heading2"/>
        <w:rPr>
          <w:kern w:val="40"/>
          <w:sz w:val="40"/>
        </w:rPr>
      </w:pPr>
      <w:r>
        <w:br w:type="page"/>
      </w:r>
      <w:bookmarkEnd w:id="79"/>
      <w:bookmarkEnd w:id="83"/>
    </w:p>
    <w:p w14:paraId="298AC1E7" w14:textId="77777777" w:rsidR="00C9426E" w:rsidRPr="005842AC" w:rsidRDefault="00C9426E" w:rsidP="00C9426E">
      <w:pPr>
        <w:pStyle w:val="Heading1"/>
      </w:pPr>
      <w:bookmarkStart w:id="85" w:name="_Toc308531514"/>
      <w:bookmarkStart w:id="86" w:name="_Toc436647854"/>
      <w:r>
        <w:t xml:space="preserve"> </w:t>
      </w:r>
      <w:bookmarkStart w:id="87" w:name="_Toc513220399"/>
      <w:bookmarkEnd w:id="85"/>
      <w:bookmarkEnd w:id="86"/>
      <w:r w:rsidR="00FA5DC2">
        <w:t>Summary of the results</w:t>
      </w:r>
      <w:bookmarkEnd w:id="87"/>
    </w:p>
    <w:p w14:paraId="4B3D8F36" w14:textId="77777777" w:rsidR="00FA5DC2" w:rsidRPr="00FA5DC2" w:rsidRDefault="00FA5DC2" w:rsidP="00FA5DC2">
      <w:pPr>
        <w:pStyle w:val="ListParagraph"/>
        <w:numPr>
          <w:ilvl w:val="0"/>
          <w:numId w:val="7"/>
        </w:numPr>
        <w:rPr>
          <w:rFonts w:eastAsia="Times New Roman" w:cs="Times New Roman"/>
          <w:i/>
          <w:iCs/>
          <w:color w:val="7F7F7F"/>
          <w:szCs w:val="20"/>
        </w:rPr>
      </w:pPr>
      <w:r w:rsidRPr="00FA5DC2">
        <w:rPr>
          <w:rFonts w:eastAsia="Times New Roman" w:cs="Times New Roman"/>
          <w:i/>
          <w:iCs/>
          <w:color w:val="7F7F7F"/>
          <w:szCs w:val="20"/>
        </w:rPr>
        <w:t xml:space="preserve">Written by statistician &amp; CRP </w:t>
      </w:r>
    </w:p>
    <w:p w14:paraId="13ABF1B9" w14:textId="77777777" w:rsidR="00FA5DC2" w:rsidRPr="00FA5DC2" w:rsidRDefault="00FA5DC2" w:rsidP="00FA5DC2">
      <w:pPr>
        <w:pStyle w:val="ListParagraph"/>
        <w:numPr>
          <w:ilvl w:val="0"/>
          <w:numId w:val="7"/>
        </w:numPr>
        <w:rPr>
          <w:rFonts w:eastAsia="Times New Roman" w:cs="Times New Roman"/>
          <w:i/>
          <w:iCs/>
          <w:color w:val="7F7F7F"/>
          <w:szCs w:val="20"/>
        </w:rPr>
      </w:pPr>
      <w:r w:rsidRPr="00FA5DC2">
        <w:rPr>
          <w:rFonts w:eastAsia="Times New Roman" w:cs="Times New Roman"/>
          <w:i/>
          <w:iCs/>
          <w:color w:val="7F7F7F"/>
          <w:szCs w:val="20"/>
        </w:rPr>
        <w:t>Short summary of main features (recruitment, safety, activity) + statistical and medical conclusions</w:t>
      </w:r>
    </w:p>
    <w:p w14:paraId="4664F749" w14:textId="77777777" w:rsidR="00C9426E" w:rsidRPr="00D26AC9" w:rsidRDefault="00C9426E" w:rsidP="00C9426E"/>
    <w:p w14:paraId="2A6F8463" w14:textId="77777777" w:rsidR="00C9426E" w:rsidRDefault="00C9426E" w:rsidP="00C9426E">
      <w:pPr>
        <w:rPr>
          <w:b/>
          <w:kern w:val="40"/>
          <w:sz w:val="40"/>
        </w:rPr>
      </w:pPr>
    </w:p>
    <w:sectPr w:rsidR="00C9426E" w:rsidSect="00615A3B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FBCC92" w14:textId="77777777" w:rsidR="00C30157" w:rsidRDefault="00C30157" w:rsidP="00615A3B">
      <w:pPr>
        <w:spacing w:after="0" w:line="240" w:lineRule="auto"/>
      </w:pPr>
      <w:r>
        <w:separator/>
      </w:r>
    </w:p>
  </w:endnote>
  <w:endnote w:type="continuationSeparator" w:id="0">
    <w:p w14:paraId="2B5970BD" w14:textId="77777777" w:rsidR="00C30157" w:rsidRDefault="00C30157" w:rsidP="0061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993CB7" w14:textId="2BC842FF" w:rsidR="00C30157" w:rsidRDefault="00C30157">
    <w:pPr>
      <w:pStyle w:val="Footer"/>
    </w:pPr>
    <w:r>
      <w:t>ST-006-AF-03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24CDA">
      <w:rPr>
        <w:noProof/>
      </w:rPr>
      <w:t>1</w:t>
    </w:r>
    <w:r>
      <w:fldChar w:fldCharType="end"/>
    </w:r>
    <w:r>
      <w:t xml:space="preserve"> of </w:t>
    </w:r>
    <w:fldSimple w:instr=" NUMPAGES ">
      <w:r w:rsidR="00124CDA">
        <w:rPr>
          <w:noProof/>
        </w:rPr>
        <w:t>1</w:t>
      </w:r>
    </w:fldSimple>
    <w:r>
      <w:ptab w:relativeTo="margin" w:alignment="right" w:leader="none"/>
    </w:r>
    <w:r>
      <w:t>Template version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D00C39" w14:textId="77777777" w:rsidR="00C30157" w:rsidRDefault="00C30157" w:rsidP="00615A3B">
      <w:pPr>
        <w:spacing w:after="0" w:line="240" w:lineRule="auto"/>
      </w:pPr>
      <w:r>
        <w:separator/>
      </w:r>
    </w:p>
  </w:footnote>
  <w:footnote w:type="continuationSeparator" w:id="0">
    <w:p w14:paraId="7AF797E9" w14:textId="77777777" w:rsidR="00C30157" w:rsidRDefault="00C30157" w:rsidP="00615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D9307" w14:textId="1B49E58B" w:rsidR="00C30157" w:rsidRDefault="00C30157">
    <w:pPr>
      <w:pStyle w:val="Header"/>
    </w:pPr>
    <w:r>
      <w:rPr>
        <w:szCs w:val="24"/>
      </w:rPr>
      <w:t>Analysis Report Phase I trial</w:t>
    </w:r>
    <w:r>
      <w:rPr>
        <w:szCs w:val="24"/>
      </w:rPr>
      <w:tab/>
    </w:r>
    <w:r>
      <w:rPr>
        <w:szCs w:val="24"/>
      </w:rPr>
      <w:tab/>
    </w:r>
    <w:r w:rsidRPr="001C49B5">
      <w:rPr>
        <w:szCs w:val="24"/>
      </w:rPr>
      <w:t>EORTC</w:t>
    </w:r>
    <w:r>
      <w:rPr>
        <w:szCs w:val="24"/>
      </w:rPr>
      <w:t xml:space="preserve"> Trial </w:t>
    </w:r>
    <w:r>
      <w:rPr>
        <w:color w:val="0070C0"/>
        <w:szCs w:val="24"/>
      </w:rPr>
      <w:t>XXXX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1"/>
      <w:gridCol w:w="3260"/>
    </w:tblGrid>
    <w:tr w:rsidR="00C30157" w:rsidRPr="00E40213" w14:paraId="4EB6E438" w14:textId="77777777" w:rsidTr="00C30157">
      <w:tc>
        <w:tcPr>
          <w:tcW w:w="6771" w:type="dxa"/>
        </w:tcPr>
        <w:p w14:paraId="756C1779" w14:textId="44A9E3EA" w:rsidR="00C30157" w:rsidRPr="004C41A9" w:rsidRDefault="007945AD" w:rsidP="007A518F">
          <w:r w:rsidRPr="006D0B6F">
            <w:rPr>
              <w:noProof/>
            </w:rPr>
            <w:drawing>
              <wp:inline distT="0" distB="0" distL="0" distR="0" wp14:anchorId="44996991" wp14:editId="4C73A62F">
                <wp:extent cx="2481875" cy="1202055"/>
                <wp:effectExtent l="0" t="0" r="0" b="0"/>
                <wp:docPr id="10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>
                          <a:picLocks noChangeAspect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7106" cy="1209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4ECD84F4" w14:textId="77777777" w:rsidR="00C30157" w:rsidRPr="007835C5" w:rsidRDefault="00C30157" w:rsidP="007A518F">
          <w:pPr>
            <w:spacing w:before="0" w:after="0"/>
            <w:jc w:val="right"/>
          </w:pPr>
          <w:r w:rsidRPr="007835C5">
            <w:t>Avenue E. Mounier 83/11</w:t>
          </w:r>
        </w:p>
        <w:p w14:paraId="3D725231" w14:textId="77777777" w:rsidR="00C30157" w:rsidRPr="007835C5" w:rsidRDefault="00C30157" w:rsidP="007A518F">
          <w:pPr>
            <w:spacing w:before="0" w:after="0"/>
            <w:jc w:val="right"/>
          </w:pPr>
          <w:r w:rsidRPr="007835C5">
            <w:t>1200 Brussels</w:t>
          </w:r>
        </w:p>
        <w:p w14:paraId="65C7FB90" w14:textId="77777777" w:rsidR="00C30157" w:rsidRPr="007835C5" w:rsidRDefault="00C30157" w:rsidP="007A518F">
          <w:pPr>
            <w:spacing w:before="0" w:after="0"/>
            <w:jc w:val="right"/>
          </w:pPr>
          <w:r w:rsidRPr="007835C5">
            <w:t>Belgium</w:t>
          </w:r>
        </w:p>
        <w:p w14:paraId="440AB461" w14:textId="77777777" w:rsidR="00C30157" w:rsidRPr="007835C5" w:rsidRDefault="00C30157" w:rsidP="007A518F">
          <w:pPr>
            <w:spacing w:before="0" w:after="0"/>
            <w:jc w:val="right"/>
          </w:pPr>
          <w:r w:rsidRPr="007835C5">
            <w:t>Tel: +32 2 774 1611</w:t>
          </w:r>
        </w:p>
        <w:p w14:paraId="69B6CABF" w14:textId="08791C11" w:rsidR="00C30157" w:rsidRPr="007835C5" w:rsidRDefault="007945AD" w:rsidP="007A518F">
          <w:pPr>
            <w:spacing w:before="0" w:after="0"/>
            <w:jc w:val="right"/>
          </w:pPr>
          <w:r>
            <w:t>Email: eortc@eortc.org</w:t>
          </w:r>
        </w:p>
        <w:p w14:paraId="248CF59A" w14:textId="77777777" w:rsidR="00C30157" w:rsidRPr="007835C5" w:rsidRDefault="00C30157" w:rsidP="007A518F">
          <w:pPr>
            <w:spacing w:before="0" w:after="0"/>
            <w:jc w:val="right"/>
            <w:rPr>
              <w:lang w:val="fr-FR"/>
            </w:rPr>
          </w:pPr>
          <w:r w:rsidRPr="007835C5">
            <w:t>www.eortc.org</w:t>
          </w:r>
        </w:p>
      </w:tc>
    </w:tr>
  </w:tbl>
  <w:p w14:paraId="00613274" w14:textId="5C576251" w:rsidR="00C30157" w:rsidRDefault="00C30157" w:rsidP="006143EB">
    <w:pPr>
      <w:pStyle w:val="Header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5774"/>
    <w:multiLevelType w:val="hybridMultilevel"/>
    <w:tmpl w:val="693CA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F20A1C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695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2E1895"/>
    <w:multiLevelType w:val="hybridMultilevel"/>
    <w:tmpl w:val="92CC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64C91"/>
    <w:multiLevelType w:val="hybridMultilevel"/>
    <w:tmpl w:val="47F0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80891"/>
    <w:multiLevelType w:val="singleLevel"/>
    <w:tmpl w:val="BC2A4702"/>
    <w:lvl w:ilvl="0">
      <w:start w:val="1"/>
      <w:numFmt w:val="bullet"/>
      <w:pStyle w:val="guidelineslis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FB37770"/>
    <w:multiLevelType w:val="hybridMultilevel"/>
    <w:tmpl w:val="DAB4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73362"/>
    <w:multiLevelType w:val="hybridMultilevel"/>
    <w:tmpl w:val="73B6A28A"/>
    <w:lvl w:ilvl="0" w:tplc="383002B6">
      <w:start w:val="1"/>
      <w:numFmt w:val="bullet"/>
      <w:pStyle w:val="SubtleReference1"/>
      <w:lvlText w:val=""/>
      <w:lvlJc w:val="left"/>
      <w:pPr>
        <w:ind w:left="67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108ED"/>
    <w:multiLevelType w:val="hybridMultilevel"/>
    <w:tmpl w:val="3B92B792"/>
    <w:lvl w:ilvl="0" w:tplc="B590F5DA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569D7C76"/>
    <w:multiLevelType w:val="hybridMultilevel"/>
    <w:tmpl w:val="3B1E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74FE6"/>
    <w:multiLevelType w:val="hybridMultilevel"/>
    <w:tmpl w:val="03DA1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57669"/>
    <w:multiLevelType w:val="hybridMultilevel"/>
    <w:tmpl w:val="BB3A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4B55"/>
    <w:multiLevelType w:val="hybridMultilevel"/>
    <w:tmpl w:val="9FDE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20D57"/>
    <w:multiLevelType w:val="hybridMultilevel"/>
    <w:tmpl w:val="6450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02B31"/>
    <w:multiLevelType w:val="hybridMultilevel"/>
    <w:tmpl w:val="6458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A0B33"/>
    <w:multiLevelType w:val="singleLevel"/>
    <w:tmpl w:val="25048A94"/>
    <w:lvl w:ilvl="0">
      <w:start w:val="1"/>
      <w:numFmt w:val="bullet"/>
      <w:pStyle w:val="guideline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7CE52B04"/>
    <w:multiLevelType w:val="hybridMultilevel"/>
    <w:tmpl w:val="D734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9"/>
  </w:num>
  <w:num w:numId="6">
    <w:abstractNumId w:val="3"/>
  </w:num>
  <w:num w:numId="7">
    <w:abstractNumId w:val="11"/>
  </w:num>
  <w:num w:numId="8">
    <w:abstractNumId w:val="10"/>
  </w:num>
  <w:num w:numId="9">
    <w:abstractNumId w:val="8"/>
  </w:num>
  <w:num w:numId="10">
    <w:abstractNumId w:val="14"/>
  </w:num>
  <w:num w:numId="11">
    <w:abstractNumId w:val="15"/>
  </w:num>
  <w:num w:numId="12">
    <w:abstractNumId w:val="0"/>
  </w:num>
  <w:num w:numId="13">
    <w:abstractNumId w:val="12"/>
  </w:num>
  <w:num w:numId="14">
    <w:abstractNumId w:val="13"/>
  </w:num>
  <w:num w:numId="15">
    <w:abstractNumId w:val="5"/>
  </w:num>
  <w:num w:numId="1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3B"/>
    <w:rsid w:val="00002C85"/>
    <w:rsid w:val="000746AA"/>
    <w:rsid w:val="000A6849"/>
    <w:rsid w:val="000C511F"/>
    <w:rsid w:val="00124CDA"/>
    <w:rsid w:val="00156117"/>
    <w:rsid w:val="001638F8"/>
    <w:rsid w:val="001C54C8"/>
    <w:rsid w:val="00251C9A"/>
    <w:rsid w:val="00253F25"/>
    <w:rsid w:val="00261567"/>
    <w:rsid w:val="00276118"/>
    <w:rsid w:val="002B098B"/>
    <w:rsid w:val="00311EEB"/>
    <w:rsid w:val="00335765"/>
    <w:rsid w:val="0034053D"/>
    <w:rsid w:val="00352DF9"/>
    <w:rsid w:val="004001EF"/>
    <w:rsid w:val="00411773"/>
    <w:rsid w:val="00447B76"/>
    <w:rsid w:val="005805E5"/>
    <w:rsid w:val="006143EB"/>
    <w:rsid w:val="00615A3B"/>
    <w:rsid w:val="00641F09"/>
    <w:rsid w:val="006751F8"/>
    <w:rsid w:val="007354FE"/>
    <w:rsid w:val="00747BCF"/>
    <w:rsid w:val="007945AD"/>
    <w:rsid w:val="007A518F"/>
    <w:rsid w:val="007C4613"/>
    <w:rsid w:val="007D7653"/>
    <w:rsid w:val="008752A8"/>
    <w:rsid w:val="009350A6"/>
    <w:rsid w:val="00A843E8"/>
    <w:rsid w:val="00AD1D35"/>
    <w:rsid w:val="00B369AA"/>
    <w:rsid w:val="00C30157"/>
    <w:rsid w:val="00C9426E"/>
    <w:rsid w:val="00D07478"/>
    <w:rsid w:val="00D8264E"/>
    <w:rsid w:val="00E82109"/>
    <w:rsid w:val="00F436D1"/>
    <w:rsid w:val="00FA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85287DC"/>
  <w15:chartTrackingRefBased/>
  <w15:docId w15:val="{91E6F06B-886A-46B1-AA52-19B3A5BA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26E"/>
  </w:style>
  <w:style w:type="paragraph" w:styleId="Heading1">
    <w:name w:val="heading 1"/>
    <w:aliases w:val="Heading 1 no page break"/>
    <w:basedOn w:val="Normal"/>
    <w:next w:val="Normal"/>
    <w:link w:val="Heading1Char"/>
    <w:uiPriority w:val="9"/>
    <w:qFormat/>
    <w:rsid w:val="00C9426E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F25"/>
    <w:pPr>
      <w:keepNext/>
      <w:keepLines/>
      <w:numPr>
        <w:ilvl w:val="1"/>
        <w:numId w:val="4"/>
      </w:numPr>
      <w:spacing w:before="360" w:after="0"/>
      <w:ind w:left="1134" w:hanging="567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26E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426E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426E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426E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9426E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9426E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9426E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A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A3B"/>
  </w:style>
  <w:style w:type="paragraph" w:styleId="Footer">
    <w:name w:val="footer"/>
    <w:basedOn w:val="Normal"/>
    <w:link w:val="FooterChar"/>
    <w:uiPriority w:val="99"/>
    <w:unhideWhenUsed/>
    <w:rsid w:val="00615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A3B"/>
  </w:style>
  <w:style w:type="character" w:customStyle="1" w:styleId="Heading1Char">
    <w:name w:val="Heading 1 Char"/>
    <w:aliases w:val="Heading 1 no page break Char"/>
    <w:basedOn w:val="DefaultParagraphFont"/>
    <w:link w:val="Heading1"/>
    <w:uiPriority w:val="9"/>
    <w:rsid w:val="00C9426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Style1">
    <w:name w:val="Style1"/>
    <w:basedOn w:val="Heading1"/>
    <w:link w:val="Style1Char"/>
    <w:rsid w:val="005805E5"/>
    <w:pPr>
      <w:pBdr>
        <w:bottom w:val="single" w:sz="4" w:space="1" w:color="auto"/>
      </w:pBdr>
      <w:ind w:left="360"/>
    </w:pPr>
  </w:style>
  <w:style w:type="character" w:customStyle="1" w:styleId="Heading2Char">
    <w:name w:val="Heading 2 Char"/>
    <w:basedOn w:val="DefaultParagraphFont"/>
    <w:link w:val="Heading2"/>
    <w:uiPriority w:val="9"/>
    <w:rsid w:val="00253F2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Style1Char">
    <w:name w:val="Style1 Char"/>
    <w:basedOn w:val="Heading1Char"/>
    <w:link w:val="Style1"/>
    <w:rsid w:val="005805E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426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C9426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C9426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9426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C942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942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942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uidelineslist">
    <w:name w:val="guidelines list"/>
    <w:basedOn w:val="Normal"/>
    <w:rsid w:val="005805E5"/>
    <w:pPr>
      <w:numPr>
        <w:numId w:val="2"/>
      </w:numPr>
      <w:spacing w:after="120" w:line="240" w:lineRule="auto"/>
      <w:ind w:left="641" w:hanging="357"/>
    </w:pPr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Italic">
    <w:name w:val="Italic"/>
    <w:rsid w:val="005805E5"/>
    <w:rPr>
      <w:i/>
    </w:rPr>
  </w:style>
  <w:style w:type="paragraph" w:customStyle="1" w:styleId="SubtleReference1">
    <w:name w:val="Subtle Reference1"/>
    <w:basedOn w:val="Normal"/>
    <w:link w:val="subtlereferenceChar"/>
    <w:qFormat/>
    <w:rsid w:val="005805E5"/>
    <w:pPr>
      <w:numPr>
        <w:numId w:val="3"/>
      </w:numPr>
      <w:tabs>
        <w:tab w:val="left" w:pos="924"/>
      </w:tabs>
      <w:spacing w:after="0" w:line="240" w:lineRule="auto"/>
      <w:ind w:left="938"/>
      <w:jc w:val="both"/>
    </w:pPr>
    <w:rPr>
      <w:rFonts w:ascii="Times New Roman" w:eastAsia="Times New Roman" w:hAnsi="Times New Roman" w:cs="Times New Roman"/>
      <w:i/>
      <w:iCs/>
      <w:color w:val="7F7F7F"/>
      <w:sz w:val="20"/>
      <w:szCs w:val="20"/>
    </w:rPr>
  </w:style>
  <w:style w:type="character" w:customStyle="1" w:styleId="subtlereferenceChar">
    <w:name w:val="subtle reference Char"/>
    <w:link w:val="SubtleReference1"/>
    <w:rsid w:val="005805E5"/>
    <w:rPr>
      <w:rFonts w:ascii="Times New Roman" w:eastAsia="Times New Roman" w:hAnsi="Times New Roman" w:cs="Times New Roman"/>
      <w:i/>
      <w:iCs/>
      <w:color w:val="7F7F7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426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942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26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26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9426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9426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9426E"/>
    <w:rPr>
      <w:i/>
      <w:iCs/>
      <w:color w:val="auto"/>
    </w:rPr>
  </w:style>
  <w:style w:type="paragraph" w:styleId="NoSpacing">
    <w:name w:val="No Spacing"/>
    <w:uiPriority w:val="1"/>
    <w:qFormat/>
    <w:rsid w:val="00C942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426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426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26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26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942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426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9426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426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9426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426E"/>
    <w:pPr>
      <w:outlineLvl w:val="9"/>
    </w:pPr>
  </w:style>
  <w:style w:type="character" w:customStyle="1" w:styleId="Bold">
    <w:name w:val="Bold"/>
    <w:rsid w:val="00C9426E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C942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2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426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426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lines">
    <w:name w:val="guidelines"/>
    <w:rsid w:val="00411773"/>
    <w:pPr>
      <w:numPr>
        <w:numId w:val="10"/>
      </w:numPr>
      <w:spacing w:after="120" w:line="24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47B76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7D7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76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6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653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7A518F"/>
    <w:pPr>
      <w:tabs>
        <w:tab w:val="left" w:pos="357"/>
      </w:tabs>
      <w:spacing w:before="60" w:after="6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OP Document" ma:contentTypeID="0x010100128787498881C84E9F8EDBAF9F04754C00FB89CF36D3F1194C820A57959162DD27" ma:contentTypeVersion="4" ma:contentTypeDescription="Default content type for &quot;Quality Procedure Development&quot;. Includes metadata necessary for management of SOPs, AFs, WINs and POLs." ma:contentTypeScope="" ma:versionID="2ef8bc7e43c19f40e1eb54e74d7b4644">
  <xsd:schema xmlns:xsd="http://www.w3.org/2001/XMLSchema" xmlns:xs="http://www.w3.org/2001/XMLSchema" xmlns:p="http://schemas.microsoft.com/office/2006/metadata/properties" xmlns:ns1="ec655465-1fad-42e9-bbfd-ed010db294cf" xmlns:ns3="064772f9-3397-47c7-b469-c4f76203a6e7" xmlns:ns4="http://schemas.microsoft.com/sharepoint/v3/fields" xmlns:ns5="6DF07A32-CA69-471E-8B92-0013F00BE126" xmlns:ns6="6df07a32-ca69-471e-8b92-0013f00be126" xmlns:ns7="1fed57ab-65b5-4050-a8d7-daf184c12885" xmlns:ns8="2b89fff0-41e3-4825-b506-35ba16e1628a" targetNamespace="http://schemas.microsoft.com/office/2006/metadata/properties" ma:root="true" ma:fieldsID="a78dbb8e8a44e24fb5320655ded35bff" ns1:_="" ns3:_="" ns4:_="" ns5:_="" ns6:_="" ns7:_="" ns8:_="">
    <xsd:import namespace="ec655465-1fad-42e9-bbfd-ed010db294cf"/>
    <xsd:import namespace="064772f9-3397-47c7-b469-c4f76203a6e7"/>
    <xsd:import namespace="http://schemas.microsoft.com/sharepoint/v3/fields"/>
    <xsd:import namespace="6DF07A32-CA69-471E-8B92-0013F00BE126"/>
    <xsd:import namespace="6df07a32-ca69-471e-8b92-0013f00be126"/>
    <xsd:import namespace="1fed57ab-65b5-4050-a8d7-daf184c12885"/>
    <xsd:import namespace="2b89fff0-41e3-4825-b506-35ba16e1628a"/>
    <xsd:element name="properties">
      <xsd:complexType>
        <xsd:sequence>
          <xsd:element name="documentManagement">
            <xsd:complexType>
              <xsd:all>
                <xsd:element ref="ns1:Class_x0020_2" minOccurs="0"/>
                <xsd:element ref="ns1:Zone_x0020_2" minOccurs="0"/>
                <xsd:element ref="ns1:Section_x0020_2" minOccurs="0"/>
                <xsd:element ref="ns3:Contents" minOccurs="0"/>
                <xsd:element ref="ns4:_Status" minOccurs="0"/>
                <xsd:element ref="ns3:Effective_x0020_Date" minOccurs="0"/>
                <xsd:element ref="ns3:Archive_x0020_Date" minOccurs="0"/>
                <xsd:element ref="ns4:_Revision" minOccurs="0"/>
                <xsd:element ref="ns5:Owner" minOccurs="0"/>
                <xsd:element ref="ns3:Authors" minOccurs="0"/>
                <xsd:element ref="ns6:_dlc_DocIdPersistId" minOccurs="0"/>
                <xsd:element ref="ns6:_dlc_DocId" minOccurs="0"/>
                <xsd:element ref="ns6:_dlc_DocIdUrl" minOccurs="0"/>
                <xsd:element ref="ns7:Archived" minOccurs="0"/>
                <xsd:element ref="ns8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5465-1fad-42e9-bbfd-ed010db294cf" elementFormDefault="qualified">
    <xsd:import namespace="http://schemas.microsoft.com/office/2006/documentManagement/types"/>
    <xsd:import namespace="http://schemas.microsoft.com/office/infopath/2007/PartnerControls"/>
    <xsd:element name="Class_x0020_2" ma:index="0" nillable="true" ma:displayName="Class" ma:list="{93340c87-4895-4fa9-887a-a0438dd5e53e}" ma:internalName="Class_x0020_2" ma:showField="Title" ma:web="2b89fff0-41e3-4825-b506-35ba16e1628a">
      <xsd:simpleType>
        <xsd:restriction base="dms:Lookup"/>
      </xsd:simpleType>
    </xsd:element>
    <xsd:element name="Zone_x0020_2" ma:index="1" nillable="true" ma:displayName="Zone" ma:list="{3c415d51-dd74-4baf-99cb-3b284d06b54b}" ma:internalName="Zone_x0020_2" ma:showField="Title" ma:web="2b89fff0-41e3-4825-b506-35ba16e1628a">
      <xsd:simpleType>
        <xsd:restriction base="dms:Lookup"/>
      </xsd:simpleType>
    </xsd:element>
    <xsd:element name="Section_x0020_2" ma:index="2" nillable="true" ma:displayName="Section" ma:list="{84a588f2-a894-429e-80aa-c50cbafc415a}" ma:internalName="Section_x0020_2" ma:showField="Title" ma:web="2b89fff0-41e3-4825-b506-35ba16e1628a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772f9-3397-47c7-b469-c4f76203a6e7" elementFormDefault="qualified">
    <xsd:import namespace="http://schemas.microsoft.com/office/2006/documentManagement/types"/>
    <xsd:import namespace="http://schemas.microsoft.com/office/infopath/2007/PartnerControls"/>
    <xsd:element name="Contents" ma:index="5" nillable="true" ma:displayName="Contents" ma:description="A short text description of the contents/purpose" ma:internalName="Contents">
      <xsd:simpleType>
        <xsd:restriction base="dms:Note">
          <xsd:maxLength value="255"/>
        </xsd:restriction>
      </xsd:simpleType>
    </xsd:element>
    <xsd:element name="Effective_x0020_Date" ma:index="7" nillable="true" ma:displayName="Effective Date" ma:description="Date the document version becomes effective." ma:format="DateOnly" ma:internalName="Effective_x0020_Date">
      <xsd:simpleType>
        <xsd:restriction base="dms:DateTime"/>
      </xsd:simpleType>
    </xsd:element>
    <xsd:element name="Archive_x0020_Date" ma:index="8" nillable="true" ma:displayName="Archive Date" ma:description="Date the document version is archived." ma:format="DateOnly" ma:internalName="Archive_x0020_Date">
      <xsd:simpleType>
        <xsd:restriction base="dms:DateTime"/>
      </xsd:simpleType>
    </xsd:element>
    <xsd:element name="Authors" ma:index="12" nillable="true" ma:displayName="Authors" ma:list="UserInfo" ma:SharePointGroup="0" ma:internalName="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6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Revision" ma:index="10" nillable="true" ma:displayName="Revision" ma:internalName="_Revi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description="Owner of this document" ma:list="UserInfo" ma:SearchPeopleOnly="false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d57ab-65b5-4050-a8d7-daf184c12885" elementFormDefault="qualified">
    <xsd:import namespace="http://schemas.microsoft.com/office/2006/documentManagement/types"/>
    <xsd:import namespace="http://schemas.microsoft.com/office/infopath/2007/PartnerControls"/>
    <xsd:element name="Archived" ma:index="22" nillable="true" ma:displayName="Archived" ma:default="0" ma:internalName="Archiv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9fff0-41e3-4825-b506-35ba16e1628a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rchive_x0020_Date xmlns="064772f9-3397-47c7-b469-c4f76203a6e7" xsi:nil="true"/>
    <_Status xmlns="http://schemas.microsoft.com/sharepoint/v3/fields">Not Started</_Status>
    <Effective_x0020_Date xmlns="064772f9-3397-47c7-b469-c4f76203a6e7">2018-07-02T22:00:00+00:00</Effective_x0020_Date>
    <Archived xmlns="1fed57ab-65b5-4050-a8d7-daf184c12885">false</Archived>
    <_Revision xmlns="http://schemas.microsoft.com/sharepoint/v3/fields">2</_Revision>
    <Authors xmlns="064772f9-3397-47c7-b469-c4f76203a6e7">
      <UserInfo>
        <DisplayName>i:0#.w|eortc\cfortpied</DisplayName>
        <AccountId>18664</AccountId>
        <AccountType/>
      </UserInfo>
    </Authors>
    <Owner xmlns="6DF07A32-CA69-471E-8B92-0013F00BE126">
      <UserInfo>
        <DisplayName>Statistics Department</DisplayName>
        <AccountId>1017</AccountId>
        <AccountType/>
      </UserInfo>
    </Owner>
    <Zone_x0020_2 xmlns="ec655465-1fad-42e9-bbfd-ed010db294cf">7</Zone_x0020_2>
    <Contents xmlns="064772f9-3397-47c7-b469-c4f76203a6e7" xsi:nil="true"/>
    <Section_x0020_2 xmlns="ec655465-1fad-42e9-bbfd-ed010db294cf">54</Section_x0020_2>
    <Class_x0020_2 xmlns="ec655465-1fad-42e9-bbfd-ed010db294cf">1</Class_x0020_2>
    <_dlc_DocId xmlns="6df07a32-ca69-471e-8b92-0013f00be126">EORTC2016DB2-1893760256-970</_dlc_DocId>
    <_dlc_DocIdUrl xmlns="6df07a32-ca69-471e-8b92-0013f00be126">
      <Url>http://portal2016.eortc.be/db2/References/Quality_Standard_Documents/_layouts/15/DocIdRedir.aspx?ID=EORTC2016DB2-1893760256-970</Url>
      <Description>EORTC2016DB2-1893760256-970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B3C45-6642-4055-BDC0-C339688F935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B05FA9A-D9D2-4232-A358-886C2E160B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55465-1fad-42e9-bbfd-ed010db294cf"/>
    <ds:schemaRef ds:uri="064772f9-3397-47c7-b469-c4f76203a6e7"/>
    <ds:schemaRef ds:uri="http://schemas.microsoft.com/sharepoint/v3/fields"/>
    <ds:schemaRef ds:uri="6DF07A32-CA69-471E-8B92-0013F00BE126"/>
    <ds:schemaRef ds:uri="6df07a32-ca69-471e-8b92-0013f00be126"/>
    <ds:schemaRef ds:uri="1fed57ab-65b5-4050-a8d7-daf184c12885"/>
    <ds:schemaRef ds:uri="2b89fff0-41e3-4825-b506-35ba16e162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E4B592-E6E1-41D5-8087-C210BFF45E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C71D84-32F9-4AF6-8C43-EEC42B1CD331}">
  <ds:schemaRefs>
    <ds:schemaRef ds:uri="http://purl.org/dc/dcmitype/"/>
    <ds:schemaRef ds:uri="http://schemas.microsoft.com/sharepoint/v3/fields"/>
    <ds:schemaRef ds:uri="ec655465-1fad-42e9-bbfd-ed010db294cf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2b89fff0-41e3-4825-b506-35ba16e1628a"/>
    <ds:schemaRef ds:uri="1fed57ab-65b5-4050-a8d7-daf184c12885"/>
    <ds:schemaRef ds:uri="http://purl.org/dc/terms/"/>
    <ds:schemaRef ds:uri="6df07a32-ca69-471e-8b92-0013f00be126"/>
    <ds:schemaRef ds:uri="http://www.w3.org/XML/1998/namespace"/>
    <ds:schemaRef ds:uri="http://purl.org/dc/elements/1.1/"/>
    <ds:schemaRef ds:uri="6DF07A32-CA69-471E-8B92-0013F00BE126"/>
    <ds:schemaRef ds:uri="064772f9-3397-47c7-b469-c4f76203a6e7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2BE7B05D-2672-4F8E-9B3F-78486A9B1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12C77FD6.dotm</Template>
  <TotalTime>1</TotalTime>
  <Pages>18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Analysis Report for Phase I Trials</vt:lpstr>
    </vt:vector>
  </TitlesOfParts>
  <Company>EORTC HQ</Company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 Report for Phase I Trials</dc:title>
  <dc:subject/>
  <dc:creator>Gaëlle Isaac</dc:creator>
  <cp:keywords/>
  <dc:description/>
  <cp:lastModifiedBy>Isabelle Meulders</cp:lastModifiedBy>
  <cp:revision>2</cp:revision>
  <dcterms:created xsi:type="dcterms:W3CDTF">2018-07-03T12:14:00Z</dcterms:created>
  <dcterms:modified xsi:type="dcterms:W3CDTF">2018-07-03T12:14:00Z</dcterms:modified>
  <cp:contentStatus>Published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0x010100128787498881C84E9F8EDBAF9F04754C00FB89CF36D3F1194C820A57959162DD27</vt:lpwstr>
  </property>
  <property fmtid="{D5CDD505-2E9C-101B-9397-08002B2CF9AE}" pid="3" name="_dlc_DocIdItemGuid">
    <vt:lpwstr>0bdcc8c6-25cb-40cf-a173-7325e6b4ce96</vt:lpwstr>
  </property>
</Properties>
</file>