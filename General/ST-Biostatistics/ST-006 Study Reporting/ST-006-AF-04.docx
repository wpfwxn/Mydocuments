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832185784"/>
        <w:docPartObj>
          <w:docPartGallery w:val="Cover Pages"/>
          <w:docPartUnique/>
        </w:docPartObj>
      </w:sdtPr>
      <w:sdtEndPr/>
      <w:sdtContent>
        <w:p w14:paraId="279C0E6D" w14:textId="77777777" w:rsidR="00615A3B" w:rsidRDefault="00615A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556BD04" wp14:editId="6B9DFE8B">
                    <wp:simplePos x="0" y="0"/>
                    <wp:positionH relativeFrom="column">
                      <wp:posOffset>-362309</wp:posOffset>
                    </wp:positionH>
                    <wp:positionV relativeFrom="paragraph">
                      <wp:posOffset>362609</wp:posOffset>
                    </wp:positionV>
                    <wp:extent cx="7165435" cy="7574014"/>
                    <wp:effectExtent l="0" t="0" r="16510" b="8255"/>
                    <wp:wrapNone/>
                    <wp:docPr id="25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65435" cy="7574014"/>
                              <a:chOff x="0" y="0"/>
                              <a:chExt cx="7165435" cy="7574014"/>
                            </a:xfrm>
                          </wpg:grpSpPr>
                          <wps:wsp>
                            <wps:cNvPr id="3" name="Text Box 3"/>
                            <wps:cNvSpPr txBox="1"/>
                            <wps:spPr>
                              <a:xfrm>
                                <a:off x="4082902" y="3274662"/>
                                <a:ext cx="2560709" cy="3889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337CA0" w14:textId="77777777" w:rsidR="00C9426E" w:rsidRPr="00601A9C" w:rsidRDefault="00C9426E" w:rsidP="00C9426E">
                                  <w:pPr>
                                    <w:spacing w:after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01A9C">
                                    <w:rPr>
                                      <w:sz w:val="26"/>
                                      <w:szCs w:val="26"/>
                                      <w:u w:val="single"/>
                                    </w:rPr>
                                    <w:t>Statistical report prepared by</w:t>
                                  </w:r>
                                  <w:r w:rsidRPr="00601A9C">
                                    <w:rPr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14:paraId="5140BDCC" w14:textId="77777777" w:rsidR="00C9426E" w:rsidRPr="00601A9C" w:rsidRDefault="00C9426E" w:rsidP="00C9426E">
                                  <w:pPr>
                                    <w:spacing w:after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01A9C">
                                    <w:rPr>
                                      <w:sz w:val="26"/>
                                      <w:szCs w:val="26"/>
                                    </w:rPr>
                                    <w:t>[Name and title of trial statistician]</w:t>
                                  </w:r>
                                </w:p>
                                <w:p w14:paraId="3BBE1360" w14:textId="77777777" w:rsidR="00C9426E" w:rsidRDefault="00C9426E" w:rsidP="00C9426E">
                                  <w:pPr>
                                    <w:spacing w:after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01A9C">
                                    <w:rPr>
                                      <w:sz w:val="26"/>
                                      <w:szCs w:val="26"/>
                                    </w:rPr>
                                    <w:t>[Name and title of CRP]</w:t>
                                  </w:r>
                                </w:p>
                                <w:p w14:paraId="05FA22AB" w14:textId="77777777" w:rsidR="00C9426E" w:rsidRPr="00601A9C" w:rsidRDefault="00C9426E" w:rsidP="00C9426E">
                                  <w:pPr>
                                    <w:spacing w:after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6810B6F6" w14:textId="77777777" w:rsidR="00C9426E" w:rsidRPr="00601A9C" w:rsidRDefault="00C9426E" w:rsidP="00C9426E">
                                  <w:pPr>
                                    <w:spacing w:after="0"/>
                                    <w:rPr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 w:rsidRPr="00601A9C">
                                    <w:rPr>
                                      <w:sz w:val="26"/>
                                      <w:szCs w:val="26"/>
                                      <w:u w:val="single"/>
                                    </w:rPr>
                                    <w:t>With the collaboration of:</w:t>
                                  </w:r>
                                </w:p>
                                <w:p w14:paraId="6447E816" w14:textId="77777777" w:rsidR="00C9426E" w:rsidRPr="00615A3B" w:rsidRDefault="00C9426E" w:rsidP="00615A3B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15A3B">
                                    <w:rPr>
                                      <w:sz w:val="26"/>
                                      <w:szCs w:val="26"/>
                                    </w:rPr>
                                    <w:t>[Names and title of DM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and other contributors</w:t>
                                  </w:r>
                                  <w:r w:rsidRPr="00615A3B">
                                    <w:rPr>
                                      <w:sz w:val="26"/>
                                      <w:szCs w:val="26"/>
                                    </w:rPr>
                                    <w:t>]</w:t>
                                  </w:r>
                                </w:p>
                                <w:p w14:paraId="359F8356" w14:textId="77777777" w:rsidR="00C9426E" w:rsidRPr="00F94E92" w:rsidRDefault="00C9426E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 Box 4"/>
                            <wps:cNvSpPr txBox="1"/>
                            <wps:spPr>
                              <a:xfrm>
                                <a:off x="40943" y="7165074"/>
                                <a:ext cx="3943985" cy="408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F3C0BB" w14:textId="77777777" w:rsidR="00C9426E" w:rsidRPr="00D85676" w:rsidRDefault="00C9426E" w:rsidP="00C9426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 w:rsidRPr="00FE5614">
                                    <w:rPr>
                                      <w:i/>
                                    </w:rPr>
                                    <w:t>The contents of this report are confidential</w:t>
                                  </w:r>
                                  <w:r>
                                    <w:t xml:space="preserve">     - </w:t>
                                  </w:r>
                                </w:p>
                                <w:p w14:paraId="2535B2F5" w14:textId="77777777" w:rsidR="00C9426E" w:rsidRDefault="00C9426E" w:rsidP="00C9426E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0" y="3439067"/>
                                <a:ext cx="3955312" cy="31799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081157" w14:textId="77777777" w:rsidR="00C9426E" w:rsidRPr="00AD1D35" w:rsidRDefault="00C9426E" w:rsidP="00C9426E">
                                  <w:pPr>
                                    <w:rPr>
                                      <w:rFonts w:ascii="Georgia" w:hAnsi="Georgia"/>
                                      <w:i/>
                                      <w:color w:val="007BDF"/>
                                      <w:sz w:val="40"/>
                                    </w:rPr>
                                  </w:pPr>
                                  <w:r w:rsidRPr="00AD1D35">
                                    <w:rPr>
                                      <w:rFonts w:ascii="Georgia" w:hAnsi="Georgia"/>
                                      <w:i/>
                                      <w:color w:val="007BDF"/>
                                      <w:sz w:val="40"/>
                                    </w:rPr>
                                    <w:t>Study Title: Write your title in this box. You can change the font and the size if needed.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40943" y="0"/>
                                <a:ext cx="4844415" cy="2742565"/>
                                <a:chOff x="0" y="0"/>
                                <a:chExt cx="4844956" cy="2742840"/>
                              </a:xfrm>
                            </wpg:grpSpPr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54596" y="0"/>
                                  <a:ext cx="2743200" cy="6546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FBC7D0" w14:textId="77777777" w:rsidR="00C9426E" w:rsidRPr="00FE5614" w:rsidRDefault="00C9426E" w:rsidP="00C9426E">
                                    <w:pPr>
                                      <w:spacing w:after="0"/>
                                      <w:rPr>
                                        <w:b/>
                                        <w:sz w:val="28"/>
                                        <w:szCs w:val="26"/>
                                      </w:rPr>
                                    </w:pPr>
                                    <w:r w:rsidRPr="00FE5614">
                                      <w:rPr>
                                        <w:b/>
                                        <w:sz w:val="28"/>
                                        <w:szCs w:val="26"/>
                                      </w:rPr>
                                      <w:t>EORTC protocol [number]</w:t>
                                    </w:r>
                                  </w:p>
                                  <w:p w14:paraId="762D2F5B" w14:textId="77777777" w:rsidR="00C9426E" w:rsidRPr="00F94E92" w:rsidRDefault="00C9426E" w:rsidP="00C9426E">
                                    <w:pPr>
                                      <w:spacing w:after="0"/>
                                      <w:rPr>
                                        <w:sz w:val="28"/>
                                        <w:szCs w:val="26"/>
                                      </w:rPr>
                                    </w:pPr>
                                    <w:r w:rsidRPr="00F94E92">
                                      <w:rPr>
                                        <w:sz w:val="28"/>
                                        <w:szCs w:val="26"/>
                                      </w:rPr>
                                      <w:t>(EudraCT Number [number]</w:t>
                                    </w:r>
                                    <w:r w:rsidR="005C77BD">
                                      <w:rPr>
                                        <w:sz w:val="28"/>
                                        <w:szCs w:val="26"/>
                                      </w:rPr>
                                      <w:t>)</w:t>
                                    </w:r>
                                  </w:p>
                                  <w:p w14:paraId="3E7EAA1F" w14:textId="77777777" w:rsidR="00C9426E" w:rsidRDefault="00C9426E" w:rsidP="00C9426E"/>
                                  <w:p w14:paraId="1C514F0A" w14:textId="77777777" w:rsidR="00C9426E" w:rsidRDefault="00C9426E" w:rsidP="00C9426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54591" y="846161"/>
                                  <a:ext cx="2688609" cy="13648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007BDF"/>
                                  </a:solidFill>
                                </a:ln>
                                <a:effectLst>
                                  <a:softEdge rad="12700"/>
                                </a:effectLst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0" y="1951630"/>
                                  <a:ext cx="4844956" cy="791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23FCBF4" w14:textId="77777777" w:rsidR="00C9426E" w:rsidRPr="00AD1D35" w:rsidRDefault="00C9426E" w:rsidP="00C9426E">
                                    <w:pPr>
                                      <w:spacing w:after="0"/>
                                      <w:rPr>
                                        <w:color w:val="007BDF"/>
                                        <w:sz w:val="28"/>
                                      </w:rPr>
                                    </w:pPr>
                                    <w:r w:rsidRPr="00AD1D35">
                                      <w:rPr>
                                        <w:color w:val="007BDF"/>
                                        <w:sz w:val="28"/>
                                      </w:rPr>
                                      <w:t>STUDY COORDINATOR</w:t>
                                    </w:r>
                                    <w:r w:rsidR="005C77BD">
                                      <w:rPr>
                                        <w:color w:val="007BDF"/>
                                        <w:sz w:val="28"/>
                                      </w:rPr>
                                      <w:t>(</w:t>
                                    </w:r>
                                    <w:r w:rsidRPr="00AD1D35">
                                      <w:rPr>
                                        <w:color w:val="007BDF"/>
                                        <w:sz w:val="28"/>
                                      </w:rPr>
                                      <w:t>S</w:t>
                                    </w:r>
                                    <w:r w:rsidR="005C77BD">
                                      <w:rPr>
                                        <w:color w:val="007BDF"/>
                                        <w:sz w:val="28"/>
                                      </w:rPr>
                                      <w:t>)</w:t>
                                    </w:r>
                                    <w:r w:rsidRPr="00AD1D35">
                                      <w:rPr>
                                        <w:color w:val="007BDF"/>
                                        <w:sz w:val="28"/>
                                      </w:rPr>
                                      <w:t>:</w:t>
                                    </w:r>
                                  </w:p>
                                  <w:p w14:paraId="248016E6" w14:textId="77777777" w:rsidR="00C9426E" w:rsidRPr="00F94E92" w:rsidRDefault="00C9426E" w:rsidP="00C9426E">
                                    <w:pPr>
                                      <w:spacing w:after="0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[Name1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Institution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City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Country –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Group]</w:t>
                                    </w:r>
                                  </w:p>
                                  <w:p w14:paraId="60FB456D" w14:textId="77777777" w:rsidR="00C9426E" w:rsidRPr="00F94E92" w:rsidRDefault="00C9426E" w:rsidP="00615A3B">
                                    <w:pPr>
                                      <w:spacing w:after="0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[Nam2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Institution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City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Country –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Group]</w:t>
                                    </w:r>
                                  </w:p>
                                  <w:p w14:paraId="22A35891" w14:textId="77777777" w:rsidR="00C9426E" w:rsidRPr="00F94E92" w:rsidRDefault="00C9426E" w:rsidP="00C9426E">
                                    <w:pPr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  <w:p w14:paraId="6F8970B7" w14:textId="77777777" w:rsidR="00C9426E" w:rsidRDefault="00C9426E" w:rsidP="00C9426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13646" y="1050772"/>
                                  <a:ext cx="3098044" cy="4367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01DF28" w14:textId="77777777" w:rsidR="00C9426E" w:rsidRPr="00601A9C" w:rsidRDefault="00C9426E" w:rsidP="00C9426E">
                                    <w:pPr>
                                      <w:rPr>
                                        <w:color w:val="1F497D" w:themeColor="text2"/>
                                        <w:sz w:val="26"/>
                                        <w:szCs w:val="26"/>
                                      </w:rPr>
                                    </w:pPr>
                                    <w:r w:rsidRPr="00AD1D35">
                                      <w:rPr>
                                        <w:color w:val="007BDF"/>
                                        <w:sz w:val="28"/>
                                      </w:rPr>
                                      <w:t>COORDINATING GROUP</w:t>
                                    </w:r>
                                    <w:r w:rsidRPr="00AD1D35">
                                      <w:rPr>
                                        <w:color w:val="007BDF"/>
                                        <w:sz w:val="24"/>
                                      </w:rPr>
                                      <w:t xml:space="preserve">:  </w:t>
                                    </w:r>
                                    <w:r w:rsidRPr="00601A9C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EORTC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 xml:space="preserve"> [group]</w:t>
                                    </w:r>
                                  </w:p>
                                  <w:p w14:paraId="32DABED3" w14:textId="77777777" w:rsidR="00C9426E" w:rsidRPr="00247884" w:rsidRDefault="00C9426E" w:rsidP="00C9426E">
                                    <w:pPr>
                                      <w:rPr>
                                        <w:color w:val="4F81BD" w:themeColor="accent1"/>
                                        <w:sz w:val="24"/>
                                      </w:rPr>
                                    </w:pPr>
                                  </w:p>
                                  <w:p w14:paraId="0CD76E76" w14:textId="77777777" w:rsidR="00C9426E" w:rsidRDefault="00C9426E" w:rsidP="00C9426E"/>
                                  <w:p w14:paraId="3FB5551F" w14:textId="77777777" w:rsidR="00C9426E" w:rsidRDefault="00C9426E" w:rsidP="00C9426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27296" y="1692322"/>
                                  <a:ext cx="2715885" cy="13648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007BDF"/>
                                  </a:solidFill>
                                </a:ln>
                                <a:effectLst>
                                  <a:softEdge rad="12700"/>
                                </a:effectLst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" name="Group 20"/>
                            <wpg:cNvGrpSpPr/>
                            <wpg:grpSpPr>
                              <a:xfrm>
                                <a:off x="3985146" y="177421"/>
                                <a:ext cx="3164840" cy="477520"/>
                                <a:chOff x="0" y="136476"/>
                                <a:chExt cx="3002128" cy="477521"/>
                              </a:xfrm>
                            </wpg:grpSpPr>
                            <wps:wsp>
                              <wps:cNvPr id="18" name="Pentagon 18"/>
                              <wps:cNvSpPr/>
                              <wps:spPr>
                                <a:xfrm rot="10800000">
                                  <a:off x="0" y="136476"/>
                                  <a:ext cx="3002128" cy="477521"/>
                                </a:xfrm>
                                <a:prstGeom prst="homePlate">
                                  <a:avLst>
                                    <a:gd name="adj" fmla="val 55716"/>
                                  </a:avLst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007BD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4418AB" w14:textId="77777777" w:rsidR="00C9426E" w:rsidRDefault="00C9426E" w:rsidP="00C9426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261421" y="163773"/>
                                  <a:ext cx="2701868" cy="3679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3E8A9AC" w14:textId="77777777" w:rsidR="00C9426E" w:rsidRPr="00C10642" w:rsidRDefault="00C9426E" w:rsidP="00C9426E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 w:rsidRPr="00C10642">
                                      <w:rPr>
                                        <w:sz w:val="28"/>
                                      </w:rPr>
                                      <w:t>Final</w:t>
                                    </w:r>
                                    <w:r w:rsidR="005C77BD">
                                      <w:rPr>
                                        <w:sz w:val="28"/>
                                      </w:rPr>
                                      <w:t>/ Interim</w:t>
                                    </w:r>
                                    <w:r w:rsidRPr="00C10642"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8"/>
                                      </w:rPr>
                                      <w:t>analysis</w:t>
                                    </w:r>
                                    <w:r w:rsidRPr="00C10642">
                                      <w:rPr>
                                        <w:sz w:val="28"/>
                                      </w:rPr>
                                      <w:t xml:space="preserve"> report – v</w:t>
                                    </w:r>
                                    <w:r w:rsidR="005C77BD">
                                      <w:rPr>
                                        <w:sz w:val="28"/>
                                      </w:rPr>
                                      <w:t>.</w:t>
                                    </w:r>
                                    <w:r w:rsidRPr="00C10642"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8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" name="Group 21"/>
                            <wpg:cNvGrpSpPr/>
                            <wpg:grpSpPr>
                              <a:xfrm>
                                <a:off x="4299045" y="736979"/>
                                <a:ext cx="2866390" cy="477520"/>
                                <a:chOff x="0" y="0"/>
                                <a:chExt cx="3002128" cy="477521"/>
                              </a:xfrm>
                            </wpg:grpSpPr>
                            <wps:wsp>
                              <wps:cNvPr id="22" name="Pentagon 22"/>
                              <wps:cNvSpPr/>
                              <wps:spPr>
                                <a:xfrm rot="10800000">
                                  <a:off x="0" y="0"/>
                                  <a:ext cx="3002128" cy="477521"/>
                                </a:xfrm>
                                <a:prstGeom prst="homePlate">
                                  <a:avLst>
                                    <a:gd name="adj" fmla="val 55716"/>
                                  </a:avLst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007BD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8BE247" w14:textId="77777777" w:rsidR="00C9426E" w:rsidRDefault="00C9426E" w:rsidP="00C9426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231970" y="58195"/>
                                  <a:ext cx="2701868" cy="327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E5645A" w14:textId="77777777" w:rsidR="00C9426E" w:rsidRPr="00C10642" w:rsidRDefault="00C9426E" w:rsidP="00C9426E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Date of the report: DD MM YYYY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556BD04" id="Group 25" o:spid="_x0000_s1026" style="position:absolute;margin-left:-28.55pt;margin-top:28.55pt;width:564.2pt;height:596.4pt;z-index:251659264" coordsize="71654,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position:absolute;left:40829;top:32746;width:25607;height:38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  <v:textbox>
                        <w:txbxContent>
                          <w:p w14:paraId="0B337CA0" w14:textId="77777777" w:rsidR="00C9426E" w:rsidRPr="00601A9C" w:rsidRDefault="00C9426E" w:rsidP="00C9426E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601A9C">
                              <w:rPr>
                                <w:sz w:val="26"/>
                                <w:szCs w:val="26"/>
                                <w:u w:val="single"/>
                              </w:rPr>
                              <w:t>Statistical report prepared by</w:t>
                            </w:r>
                            <w:r w:rsidRPr="00601A9C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5140BDCC" w14:textId="77777777" w:rsidR="00C9426E" w:rsidRPr="00601A9C" w:rsidRDefault="00C9426E" w:rsidP="00C9426E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601A9C">
                              <w:rPr>
                                <w:sz w:val="26"/>
                                <w:szCs w:val="26"/>
                              </w:rPr>
                              <w:t>[Name and title of trial statistician]</w:t>
                            </w:r>
                          </w:p>
                          <w:p w14:paraId="3BBE1360" w14:textId="77777777" w:rsidR="00C9426E" w:rsidRDefault="00C9426E" w:rsidP="00C9426E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601A9C">
                              <w:rPr>
                                <w:sz w:val="26"/>
                                <w:szCs w:val="26"/>
                              </w:rPr>
                              <w:t>[Name and title of CRP]</w:t>
                            </w:r>
                          </w:p>
                          <w:p w14:paraId="05FA22AB" w14:textId="77777777" w:rsidR="00C9426E" w:rsidRPr="00601A9C" w:rsidRDefault="00C9426E" w:rsidP="00C9426E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810B6F6" w14:textId="77777777" w:rsidR="00C9426E" w:rsidRPr="00601A9C" w:rsidRDefault="00C9426E" w:rsidP="00C9426E">
                            <w:pPr>
                              <w:spacing w:after="0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601A9C">
                              <w:rPr>
                                <w:sz w:val="26"/>
                                <w:szCs w:val="26"/>
                                <w:u w:val="single"/>
                              </w:rPr>
                              <w:t>With the collaboration of:</w:t>
                            </w:r>
                          </w:p>
                          <w:p w14:paraId="6447E816" w14:textId="77777777" w:rsidR="00C9426E" w:rsidRPr="00615A3B" w:rsidRDefault="00C9426E" w:rsidP="00615A3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15A3B">
                              <w:rPr>
                                <w:sz w:val="26"/>
                                <w:szCs w:val="26"/>
                              </w:rPr>
                              <w:t>[Names and title of DM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and other contributors</w:t>
                            </w:r>
                            <w:r w:rsidRPr="00615A3B">
                              <w:rPr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14:paraId="359F8356" w14:textId="77777777" w:rsidR="00C9426E" w:rsidRPr="00F94E92" w:rsidRDefault="00C9426E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shape id="Text Box 4" o:spid="_x0000_s1028" type="#_x0000_t202" style="position:absolute;left:409;top:71650;width:39440;height: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  <v:textbox>
                        <w:txbxContent>
                          <w:p w14:paraId="5FF3C0BB" w14:textId="77777777" w:rsidR="00C9426E" w:rsidRPr="00D85676" w:rsidRDefault="00C9426E" w:rsidP="00C942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FE5614">
                              <w:rPr>
                                <w:i/>
                              </w:rPr>
                              <w:t>The contents of this report are confidential</w:t>
                            </w:r>
                            <w:r>
                              <w:t xml:space="preserve">     - </w:t>
                            </w:r>
                          </w:p>
                          <w:p w14:paraId="2535B2F5" w14:textId="77777777" w:rsidR="00C9426E" w:rsidRDefault="00C9426E" w:rsidP="00C9426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v:textbox>
                    </v:shape>
                    <v:shape id="Text Box 8" o:spid="_x0000_s1029" type="#_x0000_t202" style="position:absolute;top:34390;width:39553;height:3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<v:textbox>
                        <w:txbxContent>
                          <w:p w14:paraId="7D081157" w14:textId="77777777" w:rsidR="00C9426E" w:rsidRPr="00AD1D35" w:rsidRDefault="00C9426E" w:rsidP="00C9426E">
                            <w:pPr>
                              <w:rPr>
                                <w:rFonts w:ascii="Georgia" w:hAnsi="Georgia"/>
                                <w:i/>
                                <w:color w:val="007BDF"/>
                                <w:sz w:val="40"/>
                              </w:rPr>
                            </w:pPr>
                            <w:r w:rsidRPr="00AD1D35">
                              <w:rPr>
                                <w:rFonts w:ascii="Georgia" w:hAnsi="Georgia"/>
                                <w:i/>
                                <w:color w:val="007BDF"/>
                                <w:sz w:val="40"/>
                              </w:rPr>
                              <w:t>Study Title: Write your title in this box. You can change the font and the size if needed.</w:t>
                            </w:r>
                          </w:p>
                        </w:txbxContent>
                      </v:textbox>
                    </v:shape>
                    <v:group id="Group 13" o:spid="_x0000_s1030" style="position:absolute;left:409;width:48444;height:27425" coordsize="48449,27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5" o:spid="_x0000_s1031" type="#_x0000_t202" style="position:absolute;left:545;width:27432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      <v:textbox>
                          <w:txbxContent>
                            <w:p w14:paraId="20FBC7D0" w14:textId="77777777" w:rsidR="00C9426E" w:rsidRPr="00FE5614" w:rsidRDefault="00C9426E" w:rsidP="00C9426E">
                              <w:pPr>
                                <w:spacing w:after="0"/>
                                <w:rPr>
                                  <w:b/>
                                  <w:sz w:val="28"/>
                                  <w:szCs w:val="26"/>
                                </w:rPr>
                              </w:pPr>
                              <w:r w:rsidRPr="00FE5614">
                                <w:rPr>
                                  <w:b/>
                                  <w:sz w:val="28"/>
                                  <w:szCs w:val="26"/>
                                </w:rPr>
                                <w:t>EORTC protocol [number]</w:t>
                              </w:r>
                            </w:p>
                            <w:p w14:paraId="762D2F5B" w14:textId="77777777" w:rsidR="00C9426E" w:rsidRPr="00F94E92" w:rsidRDefault="00C9426E" w:rsidP="00C9426E">
                              <w:pPr>
                                <w:spacing w:after="0"/>
                                <w:rPr>
                                  <w:sz w:val="28"/>
                                  <w:szCs w:val="26"/>
                                </w:rPr>
                              </w:pPr>
                              <w:r w:rsidRPr="00F94E92">
                                <w:rPr>
                                  <w:sz w:val="28"/>
                                  <w:szCs w:val="26"/>
                                </w:rPr>
                                <w:t>(EudraCT Number [number]</w:t>
                              </w:r>
                              <w:r w:rsidR="005C77BD">
                                <w:rPr>
                                  <w:sz w:val="28"/>
                                  <w:szCs w:val="26"/>
                                </w:rPr>
                                <w:t>)</w:t>
                              </w:r>
                            </w:p>
                            <w:p w14:paraId="3E7EAA1F" w14:textId="77777777" w:rsidR="00C9426E" w:rsidRDefault="00C9426E" w:rsidP="00C9426E"/>
                            <w:p w14:paraId="1C514F0A" w14:textId="77777777" w:rsidR="00C9426E" w:rsidRDefault="00C9426E" w:rsidP="00C9426E"/>
                          </w:txbxContent>
                        </v:textbox>
                      </v:shape>
                      <v:line id="Straight Connector 6" o:spid="_x0000_s1032" style="position:absolute;visibility:visible;mso-wrap-style:square" from="545,8461" to="27432,8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" strokecolor="#007bdf" strokeweight="2.25pt"/>
                      <v:shape id="Text Box 7" o:spid="_x0000_s1033" type="#_x0000_t202" style="position:absolute;top:19516;width:48449;height:7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    <v:textbox>
                          <w:txbxContent>
                            <w:p w14:paraId="423FCBF4" w14:textId="77777777" w:rsidR="00C9426E" w:rsidRPr="00AD1D35" w:rsidRDefault="00C9426E" w:rsidP="00C9426E">
                              <w:pPr>
                                <w:spacing w:after="0"/>
                                <w:rPr>
                                  <w:color w:val="007BDF"/>
                                  <w:sz w:val="28"/>
                                </w:rPr>
                              </w:pPr>
                              <w:r w:rsidRPr="00AD1D35">
                                <w:rPr>
                                  <w:color w:val="007BDF"/>
                                  <w:sz w:val="28"/>
                                </w:rPr>
                                <w:t>STUDY COORDINATOR</w:t>
                              </w:r>
                              <w:r w:rsidR="005C77BD">
                                <w:rPr>
                                  <w:color w:val="007BDF"/>
                                  <w:sz w:val="28"/>
                                </w:rPr>
                                <w:t>(</w:t>
                              </w:r>
                              <w:r w:rsidRPr="00AD1D35">
                                <w:rPr>
                                  <w:color w:val="007BDF"/>
                                  <w:sz w:val="28"/>
                                </w:rPr>
                                <w:t>S</w:t>
                              </w:r>
                              <w:r w:rsidR="005C77BD">
                                <w:rPr>
                                  <w:color w:val="007BDF"/>
                                  <w:sz w:val="28"/>
                                </w:rPr>
                                <w:t>)</w:t>
                              </w:r>
                              <w:r w:rsidRPr="00AD1D35">
                                <w:rPr>
                                  <w:color w:val="007BDF"/>
                                  <w:sz w:val="28"/>
                                </w:rPr>
                                <w:t>:</w:t>
                              </w:r>
                            </w:p>
                            <w:p w14:paraId="248016E6" w14:textId="77777777" w:rsidR="00C9426E" w:rsidRPr="00F94E92" w:rsidRDefault="00C9426E" w:rsidP="00C9426E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[Name1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Institution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City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Country –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Group]</w:t>
                              </w:r>
                            </w:p>
                            <w:p w14:paraId="60FB456D" w14:textId="77777777" w:rsidR="00C9426E" w:rsidRPr="00F94E92" w:rsidRDefault="00C9426E" w:rsidP="00615A3B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[Nam2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Institution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City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Country –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Group]</w:t>
                              </w:r>
                            </w:p>
                            <w:p w14:paraId="22A35891" w14:textId="77777777" w:rsidR="00C9426E" w:rsidRPr="00F94E92" w:rsidRDefault="00C9426E" w:rsidP="00C9426E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</w:p>
                            <w:p w14:paraId="6F8970B7" w14:textId="77777777" w:rsidR="00C9426E" w:rsidRDefault="00C9426E" w:rsidP="00C9426E"/>
                          </w:txbxContent>
                        </v:textbox>
                      </v:shape>
                      <v:shape id="Text Box 11" o:spid="_x0000_s1034" type="#_x0000_t202" style="position:absolute;left:136;top:10507;width:30980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    <v:textbox>
                          <w:txbxContent>
                            <w:p w14:paraId="1001DF28" w14:textId="77777777" w:rsidR="00C9426E" w:rsidRPr="00601A9C" w:rsidRDefault="00C9426E" w:rsidP="00C9426E">
                              <w:pPr>
                                <w:rPr>
                                  <w:color w:val="1F497D" w:themeColor="text2"/>
                                  <w:sz w:val="26"/>
                                  <w:szCs w:val="26"/>
                                </w:rPr>
                              </w:pPr>
                              <w:r w:rsidRPr="00AD1D35">
                                <w:rPr>
                                  <w:color w:val="007BDF"/>
                                  <w:sz w:val="28"/>
                                </w:rPr>
                                <w:t>COORDINATING GROUP</w:t>
                              </w:r>
                              <w:r w:rsidRPr="00AD1D35">
                                <w:rPr>
                                  <w:color w:val="007BDF"/>
                                  <w:sz w:val="24"/>
                                </w:rPr>
                                <w:t xml:space="preserve">:  </w:t>
                              </w:r>
                              <w:r w:rsidRPr="00601A9C">
                                <w:rPr>
                                  <w:sz w:val="26"/>
                                  <w:szCs w:val="26"/>
                                </w:rPr>
                                <w:t xml:space="preserve">EORTC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[group]</w:t>
                              </w:r>
                            </w:p>
                            <w:p w14:paraId="32DABED3" w14:textId="77777777" w:rsidR="00C9426E" w:rsidRPr="00247884" w:rsidRDefault="00C9426E" w:rsidP="00C9426E">
                              <w:pPr>
                                <w:rPr>
                                  <w:color w:val="4F81BD" w:themeColor="accent1"/>
                                  <w:sz w:val="24"/>
                                </w:rPr>
                              </w:pPr>
                            </w:p>
                            <w:p w14:paraId="0CD76E76" w14:textId="77777777" w:rsidR="00C9426E" w:rsidRDefault="00C9426E" w:rsidP="00C9426E"/>
                            <w:p w14:paraId="3FB5551F" w14:textId="77777777" w:rsidR="00C9426E" w:rsidRDefault="00C9426E" w:rsidP="00C9426E"/>
                          </w:txbxContent>
                        </v:textbox>
                      </v:shape>
                      <v:line id="Straight Connector 12" o:spid="_x0000_s1035" style="position:absolute;visibility:visible;mso-wrap-style:square" from="272,16923" to="27431,17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" strokecolor="#007bdf" strokeweight="2.25pt"/>
                    </v:group>
                    <v:group id="Group 20" o:spid="_x0000_s1036" style="position:absolute;left:39851;top:1774;width:31648;height:4775" coordorigin=",1364" coordsize="30021,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Pentagon 18" o:spid="_x0000_s1037" type="#_x0000_t15" style="position:absolute;top:1364;width:30021;height:477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" adj="19686" fillcolor="#c6d9f1 [671]" strokecolor="#007bdf" strokeweight="2pt">
                        <v:textbox>
                          <w:txbxContent>
                            <w:p w14:paraId="594418AB" w14:textId="77777777" w:rsidR="00C9426E" w:rsidRDefault="00C9426E" w:rsidP="00C9426E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19" o:spid="_x0000_s1038" type="#_x0000_t202" style="position:absolute;left:2614;top:1637;width:27018;height: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" fillcolor="#c6d9f1 [671]" stroked="f" strokeweight=".5pt">
                        <v:textbox>
                          <w:txbxContent>
                            <w:p w14:paraId="73E8A9AC" w14:textId="77777777" w:rsidR="00C9426E" w:rsidRPr="00C10642" w:rsidRDefault="00C9426E" w:rsidP="00C9426E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C10642">
                                <w:rPr>
                                  <w:sz w:val="28"/>
                                </w:rPr>
                                <w:t>Final</w:t>
                              </w:r>
                              <w:r w:rsidR="005C77BD">
                                <w:rPr>
                                  <w:sz w:val="28"/>
                                </w:rPr>
                                <w:t>/ Interim</w:t>
                              </w:r>
                              <w:r w:rsidRPr="00C10642"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analysis</w:t>
                              </w:r>
                              <w:r w:rsidRPr="00C10642">
                                <w:rPr>
                                  <w:sz w:val="28"/>
                                </w:rPr>
                                <w:t xml:space="preserve"> report – v</w:t>
                              </w:r>
                              <w:r w:rsidR="005C77BD">
                                <w:rPr>
                                  <w:sz w:val="28"/>
                                </w:rPr>
                                <w:t>.</w:t>
                              </w:r>
                              <w:r w:rsidRPr="00C10642"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  <v:group id="Group 21" o:spid="_x0000_s1039" style="position:absolute;left:42990;top:7369;width:28664;height:4775" coordsize="30021,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Pentagon 22" o:spid="_x0000_s1040" type="#_x0000_t15" style="position:absolute;width:30021;height:477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" adj="19686" fillcolor="#c6d9f1 [671]" strokecolor="#007bdf" strokeweight="2pt">
                        <v:textbox>
                          <w:txbxContent>
                            <w:p w14:paraId="158BE247" w14:textId="77777777" w:rsidR="00C9426E" w:rsidRDefault="00C9426E" w:rsidP="00C9426E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23" o:spid="_x0000_s1041" type="#_x0000_t202" style="position:absolute;left:2319;top:581;width:27019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" fillcolor="#c6d9f1 [671]" stroked="f" strokeweight=".5pt">
                        <v:textbox>
                          <w:txbxContent>
                            <w:p w14:paraId="36E5645A" w14:textId="77777777" w:rsidR="00C9426E" w:rsidRPr="00C10642" w:rsidRDefault="00C9426E" w:rsidP="00C9426E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Date of the report: DD MM YYYY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4118290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E225BE" w14:textId="77777777" w:rsidR="00F436D1" w:rsidRDefault="00F436D1" w:rsidP="002B098B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14:paraId="738BB15D" w14:textId="6E08D42F" w:rsidR="004558C6" w:rsidRDefault="00F436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20246" w:history="1">
            <w:r w:rsidR="004558C6" w:rsidRPr="002701E1">
              <w:rPr>
                <w:rStyle w:val="Hyperlink"/>
                <w:noProof/>
              </w:rPr>
              <w:t>1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Summary of the trial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_Toc513220246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2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51203904" w14:textId="571AC9A2" w:rsidR="004558C6" w:rsidRDefault="00FA15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20247" w:history="1">
            <w:r w:rsidR="004558C6" w:rsidRPr="002701E1">
              <w:rPr>
                <w:rStyle w:val="Hyperlink"/>
                <w:noProof/>
              </w:rPr>
              <w:t>2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Statistical considerations and study history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_Toc513220247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3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5C382E96" w14:textId="1AD3D45B" w:rsidR="004558C6" w:rsidRDefault="00FA15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20248" w:history="1">
            <w:r w:rsidR="004558C6" w:rsidRPr="002701E1">
              <w:rPr>
                <w:rStyle w:val="Hyperlink"/>
                <w:noProof/>
              </w:rPr>
              <w:t>3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Objectives of the present analysis and data selection for this report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_Toc513220248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3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72600C0D" w14:textId="7ED5AE36" w:rsidR="004558C6" w:rsidRDefault="00FA15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20249" w:history="1">
            <w:r w:rsidR="004558C6" w:rsidRPr="002701E1">
              <w:rPr>
                <w:rStyle w:val="Hyperlink"/>
                <w:noProof/>
              </w:rPr>
              <w:t>4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Patient availability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_Toc513220249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4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69BB4D93" w14:textId="3AD1D62D" w:rsidR="004558C6" w:rsidRDefault="00FA15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250" w:history="1">
            <w:r w:rsidR="004558C6" w:rsidRPr="002701E1">
              <w:rPr>
                <w:rStyle w:val="Hyperlink"/>
                <w:noProof/>
              </w:rPr>
              <w:t>4.1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Accrual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_Toc513220250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4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519BEE2C" w14:textId="1DE5DC96" w:rsidR="004558C6" w:rsidRDefault="00FA15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251" w:history="1">
            <w:r w:rsidR="004558C6" w:rsidRPr="002701E1">
              <w:rPr>
                <w:rStyle w:val="Hyperlink"/>
                <w:noProof/>
              </w:rPr>
              <w:t>4.2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Follow-up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_Toc513220251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5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660CEBCB" w14:textId="01DD61A3" w:rsidR="004558C6" w:rsidRDefault="00FA15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252" w:history="1">
            <w:r w:rsidR="004558C6" w:rsidRPr="002701E1">
              <w:rPr>
                <w:rStyle w:val="Hyperlink"/>
                <w:noProof/>
              </w:rPr>
              <w:t>4.3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Eligibility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_Toc513220252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6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18BEB479" w14:textId="433C252C" w:rsidR="004558C6" w:rsidRDefault="00FA15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253" w:history="1">
            <w:r w:rsidR="004558C6" w:rsidRPr="002701E1">
              <w:rPr>
                <w:rStyle w:val="Hyperlink"/>
                <w:noProof/>
              </w:rPr>
              <w:t>4.4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Patient populations used in the analyses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_Toc513220253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7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671E44BF" w14:textId="1DA12BF4" w:rsidR="004558C6" w:rsidRDefault="00FA15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20254" w:history="1">
            <w:r w:rsidR="004558C6" w:rsidRPr="002701E1">
              <w:rPr>
                <w:rStyle w:val="Hyperlink"/>
                <w:noProof/>
              </w:rPr>
              <w:t>5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Baseline characteristics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_Toc513220254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8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0F403579" w14:textId="20E5CCBF" w:rsidR="004558C6" w:rsidRDefault="00FA15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20255" w:history="1">
            <w:r w:rsidR="004558C6" w:rsidRPr="002701E1">
              <w:rPr>
                <w:rStyle w:val="Hyperlink"/>
                <w:noProof/>
              </w:rPr>
              <w:t>6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Compliance to the protocol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_Toc513220255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9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2D500D85" w14:textId="4D099313" w:rsidR="004558C6" w:rsidRDefault="00FA15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256" w:history="1">
            <w:r w:rsidR="004558C6" w:rsidRPr="002701E1">
              <w:rPr>
                <w:rStyle w:val="Hyperlink"/>
                <w:noProof/>
              </w:rPr>
              <w:t>6.1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Central medical review of compliance to protocol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_Toc513220256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9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73236162" w14:textId="0114CB86" w:rsidR="004558C6" w:rsidRDefault="00FA15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257" w:history="1">
            <w:r w:rsidR="004558C6" w:rsidRPr="002701E1">
              <w:rPr>
                <w:rStyle w:val="Hyperlink"/>
                <w:noProof/>
              </w:rPr>
              <w:t>6.2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Compliance to treatment allocation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_Toc513220257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10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2F5BE40A" w14:textId="7D310BF1" w:rsidR="004558C6" w:rsidRDefault="00FA15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258" w:history="1">
            <w:r w:rsidR="004558C6" w:rsidRPr="002701E1">
              <w:rPr>
                <w:rStyle w:val="Hyperlink"/>
                <w:noProof/>
              </w:rPr>
              <w:t>6.3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Other compliance measures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_Toc513220258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11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73481BC9" w14:textId="79B55391" w:rsidR="004558C6" w:rsidRDefault="00FA15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20259" w:history="1">
            <w:r w:rsidR="004558C6" w:rsidRPr="002701E1">
              <w:rPr>
                <w:rStyle w:val="Hyperlink"/>
                <w:noProof/>
              </w:rPr>
              <w:t>7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Exposure to treatment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_Toc513220259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12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305EEB27" w14:textId="76A9021A" w:rsidR="004558C6" w:rsidRDefault="00FA15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20260" w:history="1">
            <w:r w:rsidR="004558C6" w:rsidRPr="002701E1">
              <w:rPr>
                <w:rStyle w:val="Hyperlink"/>
                <w:noProof/>
              </w:rPr>
              <w:t>8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Safety evaluations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_Toc513220260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13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446FF7D5" w14:textId="62C985BC" w:rsidR="004558C6" w:rsidRDefault="00FA15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261" w:history="1">
            <w:r w:rsidR="004558C6" w:rsidRPr="002701E1">
              <w:rPr>
                <w:rStyle w:val="Hyperlink"/>
                <w:noProof/>
              </w:rPr>
              <w:t>8.1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Toxicity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_Toc513220261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13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168376DB" w14:textId="258C25C1" w:rsidR="004558C6" w:rsidRDefault="00FA15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262" w:history="1">
            <w:r w:rsidR="004558C6" w:rsidRPr="002701E1">
              <w:rPr>
                <w:rStyle w:val="Hyperlink"/>
                <w:noProof/>
              </w:rPr>
              <w:t>8.2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Serious Adverse Events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_Toc513220262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14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4C73662E" w14:textId="3866724A" w:rsidR="004558C6" w:rsidRDefault="00FA15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20263" w:history="1">
            <w:r w:rsidR="004558C6" w:rsidRPr="002701E1">
              <w:rPr>
                <w:rStyle w:val="Hyperlink"/>
                <w:noProof/>
              </w:rPr>
              <w:t>9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Reasons for stopping treatment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_Toc513220263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15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0223DC84" w14:textId="789E622E" w:rsidR="004558C6" w:rsidRDefault="00FA156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3220264" w:history="1">
            <w:r w:rsidR="004558C6" w:rsidRPr="002701E1">
              <w:rPr>
                <w:rStyle w:val="Hyperlink"/>
                <w:noProof/>
              </w:rPr>
              <w:t>10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Treatment activity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_Toc513220264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16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34CF5359" w14:textId="2278B0E7" w:rsidR="004558C6" w:rsidRDefault="00FA156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3220265" w:history="1">
            <w:r w:rsidR="004558C6" w:rsidRPr="002701E1">
              <w:rPr>
                <w:rStyle w:val="Hyperlink"/>
                <w:noProof/>
              </w:rPr>
              <w:t>11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Decision rules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_Toc513220265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17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10BD5B4C" w14:textId="7E4EF6FA" w:rsidR="004558C6" w:rsidRDefault="00FA156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3220266" w:history="1">
            <w:r w:rsidR="004558C6" w:rsidRPr="002701E1">
              <w:rPr>
                <w:rStyle w:val="Hyperlink"/>
                <w:noProof/>
              </w:rPr>
              <w:t>12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Summary of the results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_Toc513220266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18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4B64348C" w14:textId="7C175402" w:rsidR="004558C6" w:rsidRDefault="00FA156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3220267" w:history="1">
            <w:r w:rsidR="004558C6" w:rsidRPr="002701E1">
              <w:rPr>
                <w:rStyle w:val="Hyperlink"/>
                <w:noProof/>
              </w:rPr>
              <w:t>13</w:t>
            </w:r>
            <w:r w:rsidR="004558C6">
              <w:rPr>
                <w:noProof/>
              </w:rPr>
              <w:tab/>
            </w:r>
            <w:r w:rsidR="004558C6" w:rsidRPr="002701E1">
              <w:rPr>
                <w:rStyle w:val="Hyperlink"/>
                <w:noProof/>
              </w:rPr>
              <w:t>CONSORT Flow Chart</w:t>
            </w:r>
            <w:r w:rsidR="004558C6">
              <w:rPr>
                <w:noProof/>
                <w:webHidden/>
              </w:rPr>
              <w:tab/>
            </w:r>
            <w:r w:rsidR="004558C6">
              <w:rPr>
                <w:noProof/>
                <w:webHidden/>
              </w:rPr>
              <w:fldChar w:fldCharType="begin"/>
            </w:r>
            <w:r w:rsidR="004558C6">
              <w:rPr>
                <w:noProof/>
                <w:webHidden/>
              </w:rPr>
              <w:instrText xml:space="preserve"> PAGEREF _Toc513220267 \h </w:instrText>
            </w:r>
            <w:r w:rsidR="004558C6">
              <w:rPr>
                <w:noProof/>
                <w:webHidden/>
              </w:rPr>
            </w:r>
            <w:r w:rsidR="004558C6">
              <w:rPr>
                <w:noProof/>
                <w:webHidden/>
              </w:rPr>
              <w:fldChar w:fldCharType="separate"/>
            </w:r>
            <w:r w:rsidR="007B68C0">
              <w:rPr>
                <w:noProof/>
                <w:webHidden/>
              </w:rPr>
              <w:t>19</w:t>
            </w:r>
            <w:r w:rsidR="004558C6">
              <w:rPr>
                <w:noProof/>
                <w:webHidden/>
              </w:rPr>
              <w:fldChar w:fldCharType="end"/>
            </w:r>
          </w:hyperlink>
        </w:p>
        <w:p w14:paraId="0E5BAC7D" w14:textId="1547837B" w:rsidR="00F436D1" w:rsidRDefault="00F436D1">
          <w:r>
            <w:rPr>
              <w:b/>
              <w:bCs/>
              <w:noProof/>
            </w:rPr>
            <w:fldChar w:fldCharType="end"/>
          </w:r>
        </w:p>
      </w:sdtContent>
    </w:sdt>
    <w:p w14:paraId="6DF4DD65" w14:textId="6C5274C9" w:rsidR="00C9426E" w:rsidRPr="006263DD" w:rsidRDefault="00F436D1" w:rsidP="00C9426E">
      <w:pPr>
        <w:pStyle w:val="Heading1"/>
      </w:pPr>
      <w:r>
        <w:br w:type="page"/>
      </w:r>
      <w:bookmarkStart w:id="1" w:name="_Toc436647834"/>
      <w:bookmarkStart w:id="2" w:name="_Toc513220246"/>
      <w:r w:rsidR="00C9426E" w:rsidRPr="00C9426E">
        <w:lastRenderedPageBreak/>
        <w:t>Summary</w:t>
      </w:r>
      <w:r w:rsidR="00C9426E" w:rsidRPr="006263DD">
        <w:t xml:space="preserve"> of the trial</w:t>
      </w:r>
      <w:bookmarkEnd w:id="1"/>
      <w:bookmarkEnd w:id="2"/>
    </w:p>
    <w:p w14:paraId="65DE6F6A" w14:textId="77777777" w:rsidR="00C9426E" w:rsidRDefault="00C9426E" w:rsidP="00C9426E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1089"/>
        <w:gridCol w:w="1659"/>
        <w:gridCol w:w="2333"/>
        <w:gridCol w:w="1924"/>
      </w:tblGrid>
      <w:tr w:rsidR="00C9426E" w14:paraId="0905B260" w14:textId="77777777" w:rsidTr="00C9426E">
        <w:tc>
          <w:tcPr>
            <w:tcW w:w="3510" w:type="dxa"/>
            <w:gridSpan w:val="2"/>
            <w:shd w:val="clear" w:color="auto" w:fill="F2F2F2" w:themeFill="background1" w:themeFillShade="F2"/>
          </w:tcPr>
          <w:p w14:paraId="21651BF0" w14:textId="77777777" w:rsidR="00C9426E" w:rsidRPr="00D55DC3" w:rsidRDefault="00C9426E" w:rsidP="00C9426E">
            <w:pPr>
              <w:rPr>
                <w:b/>
                <w:u w:val="single"/>
              </w:rPr>
            </w:pPr>
            <w:r w:rsidRPr="00D55DC3">
              <w:rPr>
                <w:b/>
                <w:u w:val="single"/>
              </w:rPr>
              <w:t>COORDINATING GROUP</w:t>
            </w:r>
          </w:p>
          <w:p w14:paraId="3EED8547" w14:textId="77777777" w:rsidR="00C9426E" w:rsidRPr="00D55DC3" w:rsidRDefault="00C9426E" w:rsidP="00C9426E">
            <w:pPr>
              <w:rPr>
                <w:b/>
              </w:rPr>
            </w:pPr>
          </w:p>
          <w:p w14:paraId="391ECC63" w14:textId="77777777" w:rsidR="00C9426E" w:rsidRDefault="00C9426E" w:rsidP="00C9426E">
            <w:pPr>
              <w:rPr>
                <w:b/>
                <w:u w:val="single"/>
              </w:rPr>
            </w:pPr>
            <w:r w:rsidRPr="00D55DC3">
              <w:rPr>
                <w:b/>
                <w:u w:val="single"/>
              </w:rPr>
              <w:t>COOPERATING GROUP(S)</w:t>
            </w:r>
          </w:p>
          <w:p w14:paraId="6D93B267" w14:textId="77777777" w:rsidR="00C9426E" w:rsidRPr="00D55DC3" w:rsidRDefault="00C9426E" w:rsidP="00C9426E">
            <w:pPr>
              <w:rPr>
                <w:b/>
                <w:u w:val="single"/>
              </w:rPr>
            </w:pPr>
          </w:p>
          <w:p w14:paraId="562FFB59" w14:textId="77777777" w:rsidR="00C9426E" w:rsidRPr="00D55DC3" w:rsidRDefault="00C9426E" w:rsidP="00C9426E">
            <w:pPr>
              <w:rPr>
                <w:b/>
              </w:rPr>
            </w:pPr>
          </w:p>
        </w:tc>
        <w:tc>
          <w:tcPr>
            <w:tcW w:w="4111" w:type="dxa"/>
            <w:gridSpan w:val="2"/>
            <w:shd w:val="clear" w:color="auto" w:fill="F2F2F2" w:themeFill="background1" w:themeFillShade="F2"/>
          </w:tcPr>
          <w:p w14:paraId="09CA6EC3" w14:textId="77777777" w:rsidR="00C9426E" w:rsidRPr="00D55DC3" w:rsidRDefault="00C9426E" w:rsidP="00C9426E">
            <w:pPr>
              <w:rPr>
                <w:b/>
                <w:u w:val="single"/>
              </w:rPr>
            </w:pPr>
            <w:r w:rsidRPr="00D55DC3">
              <w:rPr>
                <w:b/>
                <w:u w:val="single"/>
              </w:rPr>
              <w:t>DATE OF PRC APPROVAL</w:t>
            </w:r>
          </w:p>
          <w:p w14:paraId="3607D1C2" w14:textId="77777777" w:rsidR="00C9426E" w:rsidRPr="00D55DC3" w:rsidRDefault="00C9426E" w:rsidP="00C9426E">
            <w:pPr>
              <w:rPr>
                <w:b/>
              </w:rPr>
            </w:pPr>
          </w:p>
          <w:p w14:paraId="6506CBAD" w14:textId="77777777" w:rsidR="00C9426E" w:rsidRPr="00D55DC3" w:rsidRDefault="00C9426E" w:rsidP="00C9426E">
            <w:pPr>
              <w:rPr>
                <w:b/>
                <w:u w:val="single"/>
              </w:rPr>
            </w:pPr>
            <w:r w:rsidRPr="00D55DC3">
              <w:rPr>
                <w:b/>
                <w:u w:val="single"/>
              </w:rPr>
              <w:t>DATE OF DATABASE LOCK</w:t>
            </w:r>
          </w:p>
        </w:tc>
        <w:tc>
          <w:tcPr>
            <w:tcW w:w="1955" w:type="dxa"/>
            <w:shd w:val="clear" w:color="auto" w:fill="F2F2F2" w:themeFill="background1" w:themeFillShade="F2"/>
          </w:tcPr>
          <w:p w14:paraId="50C0A1A2" w14:textId="77777777" w:rsidR="00C9426E" w:rsidRPr="00D55DC3" w:rsidRDefault="00C9426E" w:rsidP="00C9426E">
            <w:pPr>
              <w:rPr>
                <w:b/>
                <w:u w:val="single"/>
              </w:rPr>
            </w:pPr>
            <w:r w:rsidRPr="00D55DC3">
              <w:rPr>
                <w:b/>
                <w:u w:val="single"/>
              </w:rPr>
              <w:t>LAST VERSION OF PROTOCOL</w:t>
            </w:r>
          </w:p>
        </w:tc>
      </w:tr>
      <w:tr w:rsidR="00C9426E" w14:paraId="39A51005" w14:textId="77777777" w:rsidTr="00C9426E">
        <w:tc>
          <w:tcPr>
            <w:tcW w:w="2376" w:type="dxa"/>
          </w:tcPr>
          <w:p w14:paraId="3A98BD48" w14:textId="77777777" w:rsidR="00C9426E" w:rsidRDefault="00C9426E" w:rsidP="00C9426E">
            <w:r>
              <w:t>Title of study</w:t>
            </w:r>
          </w:p>
        </w:tc>
        <w:tc>
          <w:tcPr>
            <w:tcW w:w="7200" w:type="dxa"/>
            <w:gridSpan w:val="4"/>
          </w:tcPr>
          <w:p w14:paraId="10A233AC" w14:textId="77777777" w:rsidR="00C9426E" w:rsidRDefault="00C9426E" w:rsidP="00C9426E"/>
        </w:tc>
      </w:tr>
      <w:tr w:rsidR="00C9426E" w14:paraId="48D36929" w14:textId="77777777" w:rsidTr="00C9426E">
        <w:tc>
          <w:tcPr>
            <w:tcW w:w="2376" w:type="dxa"/>
          </w:tcPr>
          <w:p w14:paraId="0C64750C" w14:textId="77777777" w:rsidR="00C9426E" w:rsidRDefault="00C9426E" w:rsidP="00C9426E">
            <w:r>
              <w:t>Phase</w:t>
            </w:r>
          </w:p>
        </w:tc>
        <w:tc>
          <w:tcPr>
            <w:tcW w:w="7200" w:type="dxa"/>
            <w:gridSpan w:val="4"/>
          </w:tcPr>
          <w:p w14:paraId="04EB100D" w14:textId="77777777" w:rsidR="00C9426E" w:rsidRDefault="00C9426E" w:rsidP="00C9426E">
            <w:pPr>
              <w:tabs>
                <w:tab w:val="left" w:pos="1350"/>
                <w:tab w:val="center" w:pos="3492"/>
                <w:tab w:val="left" w:pos="4200"/>
              </w:tabs>
            </w:pPr>
            <w:r>
              <w:t xml:space="preserve">1  </w:t>
            </w:r>
            <w:sdt>
              <w:sdtPr>
                <w:id w:val="-2003422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2 </w:t>
            </w:r>
            <w:sdt>
              <w:sdtPr>
                <w:id w:val="-147441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1-2 </w:t>
            </w:r>
            <w:sdt>
              <w:sdtPr>
                <w:id w:val="-1976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  2-3 </w:t>
            </w:r>
            <w:sdt>
              <w:sdtPr>
                <w:id w:val="-1159613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   3</w:t>
            </w:r>
            <w:sdt>
              <w:sdtPr>
                <w:id w:val="1186174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 xml:space="preserve">      4</w:t>
            </w:r>
            <w:sdt>
              <w:sdtPr>
                <w:id w:val="1426844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9426E" w14:paraId="08D0DF65" w14:textId="77777777" w:rsidTr="00C9426E">
        <w:tc>
          <w:tcPr>
            <w:tcW w:w="2376" w:type="dxa"/>
          </w:tcPr>
          <w:p w14:paraId="71762AB3" w14:textId="77777777" w:rsidR="00C9426E" w:rsidRDefault="00C9426E" w:rsidP="00C9426E">
            <w:r>
              <w:t>Study center(s)</w:t>
            </w:r>
          </w:p>
        </w:tc>
        <w:tc>
          <w:tcPr>
            <w:tcW w:w="7200" w:type="dxa"/>
            <w:gridSpan w:val="4"/>
          </w:tcPr>
          <w:p w14:paraId="5D5108F1" w14:textId="77777777" w:rsidR="00C9426E" w:rsidRDefault="00C9426E" w:rsidP="00C9426E"/>
        </w:tc>
      </w:tr>
      <w:tr w:rsidR="00C9426E" w14:paraId="0033B88F" w14:textId="77777777" w:rsidTr="00C9426E">
        <w:tc>
          <w:tcPr>
            <w:tcW w:w="2376" w:type="dxa"/>
          </w:tcPr>
          <w:p w14:paraId="5016D100" w14:textId="77777777" w:rsidR="00C9426E" w:rsidRDefault="00C9426E" w:rsidP="00C9426E">
            <w:r>
              <w:t>Publication</w:t>
            </w:r>
          </w:p>
        </w:tc>
        <w:tc>
          <w:tcPr>
            <w:tcW w:w="7200" w:type="dxa"/>
            <w:gridSpan w:val="4"/>
          </w:tcPr>
          <w:p w14:paraId="165CC664" w14:textId="77777777" w:rsidR="00C9426E" w:rsidRDefault="00C9426E" w:rsidP="00C9426E"/>
        </w:tc>
      </w:tr>
      <w:tr w:rsidR="00C9426E" w14:paraId="30770D53" w14:textId="77777777" w:rsidTr="00C9426E">
        <w:tc>
          <w:tcPr>
            <w:tcW w:w="2376" w:type="dxa"/>
          </w:tcPr>
          <w:p w14:paraId="5B3BEB56" w14:textId="77777777" w:rsidR="00C9426E" w:rsidRDefault="00C9426E" w:rsidP="00C9426E">
            <w:r>
              <w:t>Study period</w:t>
            </w:r>
          </w:p>
        </w:tc>
        <w:tc>
          <w:tcPr>
            <w:tcW w:w="2835" w:type="dxa"/>
            <w:gridSpan w:val="2"/>
          </w:tcPr>
          <w:p w14:paraId="24C03496" w14:textId="77777777" w:rsidR="00C9426E" w:rsidRDefault="00C9426E" w:rsidP="00C9426E">
            <w:r>
              <w:t>From:</w:t>
            </w:r>
          </w:p>
          <w:p w14:paraId="7CAE2765" w14:textId="77777777" w:rsidR="00C9426E" w:rsidRDefault="00C9426E" w:rsidP="00C9426E">
            <w:r>
              <w:t>To:</w:t>
            </w:r>
          </w:p>
        </w:tc>
        <w:tc>
          <w:tcPr>
            <w:tcW w:w="4365" w:type="dxa"/>
            <w:gridSpan w:val="2"/>
          </w:tcPr>
          <w:p w14:paraId="402A43C7" w14:textId="77777777" w:rsidR="00C9426E" w:rsidRDefault="00C9426E" w:rsidP="00C9426E">
            <w:r>
              <w:t>Phase of development</w:t>
            </w:r>
          </w:p>
        </w:tc>
      </w:tr>
      <w:tr w:rsidR="00C9426E" w14:paraId="70FECABC" w14:textId="77777777" w:rsidTr="00C9426E">
        <w:tc>
          <w:tcPr>
            <w:tcW w:w="2376" w:type="dxa"/>
          </w:tcPr>
          <w:p w14:paraId="6246EF6F" w14:textId="77777777" w:rsidR="00C9426E" w:rsidRDefault="00C9426E" w:rsidP="00C9426E">
            <w:r>
              <w:t>Objectives</w:t>
            </w:r>
          </w:p>
        </w:tc>
        <w:tc>
          <w:tcPr>
            <w:tcW w:w="7200" w:type="dxa"/>
            <w:gridSpan w:val="4"/>
          </w:tcPr>
          <w:p w14:paraId="565C5DB3" w14:textId="77777777" w:rsidR="00C9426E" w:rsidRPr="00D55DC3" w:rsidRDefault="00C9426E" w:rsidP="00C9426E">
            <w:pPr>
              <w:rPr>
                <w:u w:val="single"/>
              </w:rPr>
            </w:pPr>
            <w:r w:rsidRPr="00D55DC3">
              <w:rPr>
                <w:u w:val="single"/>
              </w:rPr>
              <w:t>Primary objectives:</w:t>
            </w:r>
          </w:p>
          <w:p w14:paraId="308376D7" w14:textId="77777777" w:rsidR="00C9426E" w:rsidRDefault="00C9426E" w:rsidP="00C9426E"/>
          <w:p w14:paraId="3E72F5A4" w14:textId="77777777" w:rsidR="00C9426E" w:rsidRDefault="00C9426E" w:rsidP="00C9426E">
            <w:pPr>
              <w:rPr>
                <w:u w:val="single"/>
              </w:rPr>
            </w:pPr>
            <w:r w:rsidRPr="00D55DC3">
              <w:rPr>
                <w:u w:val="single"/>
              </w:rPr>
              <w:t>Secondary objectives</w:t>
            </w:r>
          </w:p>
          <w:p w14:paraId="5B465EC1" w14:textId="77777777" w:rsidR="00C9426E" w:rsidRDefault="00C9426E" w:rsidP="00C9426E">
            <w:pPr>
              <w:rPr>
                <w:u w:val="single"/>
              </w:rPr>
            </w:pPr>
          </w:p>
          <w:p w14:paraId="35AE0B93" w14:textId="77777777" w:rsidR="00C9426E" w:rsidRPr="00D55DC3" w:rsidRDefault="00C9426E" w:rsidP="00C9426E">
            <w:pPr>
              <w:rPr>
                <w:u w:val="single"/>
              </w:rPr>
            </w:pPr>
          </w:p>
        </w:tc>
      </w:tr>
      <w:tr w:rsidR="00C9426E" w14:paraId="1510CE5A" w14:textId="77777777" w:rsidTr="00C9426E">
        <w:tc>
          <w:tcPr>
            <w:tcW w:w="2376" w:type="dxa"/>
          </w:tcPr>
          <w:p w14:paraId="79B4814F" w14:textId="77777777" w:rsidR="00C9426E" w:rsidRDefault="00C9426E" w:rsidP="00C9426E">
            <w:r>
              <w:t>Methodology</w:t>
            </w:r>
          </w:p>
        </w:tc>
        <w:tc>
          <w:tcPr>
            <w:tcW w:w="7200" w:type="dxa"/>
            <w:gridSpan w:val="4"/>
          </w:tcPr>
          <w:p w14:paraId="1CD1AD03" w14:textId="77777777" w:rsidR="00C9426E" w:rsidRDefault="00C9426E" w:rsidP="00C9426E"/>
          <w:p w14:paraId="32E70290" w14:textId="77777777" w:rsidR="00C9426E" w:rsidRDefault="00C9426E" w:rsidP="00C9426E"/>
          <w:p w14:paraId="635A2A2C" w14:textId="77777777" w:rsidR="00C9426E" w:rsidRDefault="00C9426E" w:rsidP="00C9426E"/>
        </w:tc>
      </w:tr>
      <w:tr w:rsidR="00C9426E" w14:paraId="30D933CA" w14:textId="77777777" w:rsidTr="00C9426E">
        <w:tc>
          <w:tcPr>
            <w:tcW w:w="2376" w:type="dxa"/>
          </w:tcPr>
          <w:p w14:paraId="40C9098B" w14:textId="77777777" w:rsidR="00C9426E" w:rsidRDefault="00C9426E" w:rsidP="00C9426E">
            <w:r>
              <w:t>Number of patients</w:t>
            </w:r>
          </w:p>
        </w:tc>
        <w:tc>
          <w:tcPr>
            <w:tcW w:w="7200" w:type="dxa"/>
            <w:gridSpan w:val="4"/>
          </w:tcPr>
          <w:p w14:paraId="7B7FF1D5" w14:textId="77777777" w:rsidR="00C9426E" w:rsidRPr="00D55DC3" w:rsidRDefault="00C9426E" w:rsidP="00C9426E">
            <w:r w:rsidRPr="00D55DC3">
              <w:t>Planned</w:t>
            </w:r>
            <w:r>
              <w:t>:</w:t>
            </w:r>
          </w:p>
          <w:p w14:paraId="766D7E7F" w14:textId="77777777" w:rsidR="00C9426E" w:rsidRPr="00D55DC3" w:rsidRDefault="00C9426E" w:rsidP="00C9426E"/>
          <w:p w14:paraId="619AD3BB" w14:textId="77777777" w:rsidR="00C9426E" w:rsidRDefault="00C9426E" w:rsidP="00C9426E">
            <w:r w:rsidRPr="00D55DC3">
              <w:t>Analyzed</w:t>
            </w:r>
            <w:r>
              <w:t>:</w:t>
            </w:r>
          </w:p>
          <w:p w14:paraId="0BB9A80B" w14:textId="77777777" w:rsidR="00C9426E" w:rsidRDefault="00C9426E" w:rsidP="00C9426E"/>
          <w:p w14:paraId="6C70722E" w14:textId="77777777" w:rsidR="00C9426E" w:rsidRPr="00D55DC3" w:rsidRDefault="00C9426E" w:rsidP="00C9426E">
            <w:pPr>
              <w:rPr>
                <w:u w:val="single"/>
              </w:rPr>
            </w:pPr>
          </w:p>
        </w:tc>
      </w:tr>
      <w:tr w:rsidR="00C9426E" w14:paraId="5699A65D" w14:textId="77777777" w:rsidTr="00C9426E">
        <w:tc>
          <w:tcPr>
            <w:tcW w:w="2376" w:type="dxa"/>
          </w:tcPr>
          <w:p w14:paraId="17A4A793" w14:textId="77777777" w:rsidR="00C9426E" w:rsidRDefault="00C9426E" w:rsidP="00C9426E">
            <w:r>
              <w:t>Diagnosis and main criteria for inclusion</w:t>
            </w:r>
          </w:p>
        </w:tc>
        <w:tc>
          <w:tcPr>
            <w:tcW w:w="7200" w:type="dxa"/>
            <w:gridSpan w:val="4"/>
          </w:tcPr>
          <w:p w14:paraId="22BD680E" w14:textId="77777777" w:rsidR="00C9426E" w:rsidRDefault="00C9426E" w:rsidP="00C9426E"/>
          <w:p w14:paraId="574D96A9" w14:textId="77777777" w:rsidR="00C9426E" w:rsidRDefault="00C9426E" w:rsidP="00C9426E"/>
        </w:tc>
      </w:tr>
      <w:tr w:rsidR="00C9426E" w14:paraId="31081698" w14:textId="77777777" w:rsidTr="00C9426E">
        <w:tc>
          <w:tcPr>
            <w:tcW w:w="2376" w:type="dxa"/>
          </w:tcPr>
          <w:p w14:paraId="5F9016E0" w14:textId="77777777" w:rsidR="00C9426E" w:rsidRDefault="00C9426E" w:rsidP="00C9426E">
            <w:r>
              <w:t>Investigational product, dose and mode of administration</w:t>
            </w:r>
          </w:p>
        </w:tc>
        <w:tc>
          <w:tcPr>
            <w:tcW w:w="7200" w:type="dxa"/>
            <w:gridSpan w:val="4"/>
          </w:tcPr>
          <w:p w14:paraId="35CA6817" w14:textId="77777777" w:rsidR="00C9426E" w:rsidRDefault="00C9426E" w:rsidP="00C9426E"/>
        </w:tc>
      </w:tr>
      <w:tr w:rsidR="00C9426E" w14:paraId="296FBC4E" w14:textId="77777777" w:rsidTr="00C9426E">
        <w:tc>
          <w:tcPr>
            <w:tcW w:w="2376" w:type="dxa"/>
          </w:tcPr>
          <w:p w14:paraId="1E578FB3" w14:textId="77777777" w:rsidR="00C9426E" w:rsidRDefault="00C9426E" w:rsidP="00C9426E">
            <w:r>
              <w:t>Duration of treatment</w:t>
            </w:r>
          </w:p>
        </w:tc>
        <w:tc>
          <w:tcPr>
            <w:tcW w:w="7200" w:type="dxa"/>
            <w:gridSpan w:val="4"/>
          </w:tcPr>
          <w:p w14:paraId="20308EA3" w14:textId="77777777" w:rsidR="00C9426E" w:rsidRDefault="00C9426E" w:rsidP="00C9426E"/>
          <w:p w14:paraId="01DCB712" w14:textId="77777777" w:rsidR="00C9426E" w:rsidRDefault="00C9426E" w:rsidP="00C9426E"/>
          <w:p w14:paraId="0B67D554" w14:textId="77777777" w:rsidR="00C9426E" w:rsidRDefault="00C9426E" w:rsidP="00C9426E"/>
        </w:tc>
      </w:tr>
      <w:tr w:rsidR="00C9426E" w14:paraId="1B49B9AE" w14:textId="77777777" w:rsidTr="00C9426E">
        <w:tc>
          <w:tcPr>
            <w:tcW w:w="2376" w:type="dxa"/>
          </w:tcPr>
          <w:p w14:paraId="3E97BD11" w14:textId="77777777" w:rsidR="00C9426E" w:rsidRDefault="00C9426E" w:rsidP="00C9426E">
            <w:r>
              <w:t>Criteria for evaluation</w:t>
            </w:r>
          </w:p>
        </w:tc>
        <w:tc>
          <w:tcPr>
            <w:tcW w:w="7200" w:type="dxa"/>
            <w:gridSpan w:val="4"/>
          </w:tcPr>
          <w:p w14:paraId="5E3CFD5E" w14:textId="77777777" w:rsidR="00C9426E" w:rsidRDefault="00C9426E" w:rsidP="00C9426E">
            <w:pPr>
              <w:rPr>
                <w:u w:val="single"/>
              </w:rPr>
            </w:pPr>
            <w:r w:rsidRPr="007329CB">
              <w:rPr>
                <w:u w:val="single"/>
              </w:rPr>
              <w:t>Primary endpoint(s):</w:t>
            </w:r>
          </w:p>
          <w:p w14:paraId="64D0EC8B" w14:textId="77777777" w:rsidR="00C9426E" w:rsidRPr="007329CB" w:rsidRDefault="00C9426E" w:rsidP="00C9426E">
            <w:pPr>
              <w:rPr>
                <w:u w:val="single"/>
              </w:rPr>
            </w:pPr>
          </w:p>
          <w:p w14:paraId="3E0F71D4" w14:textId="77777777" w:rsidR="00C9426E" w:rsidRDefault="00C9426E" w:rsidP="00C9426E"/>
          <w:p w14:paraId="718EA9FB" w14:textId="77777777" w:rsidR="00C9426E" w:rsidRDefault="00C9426E" w:rsidP="00C9426E">
            <w:pPr>
              <w:rPr>
                <w:u w:val="single"/>
              </w:rPr>
            </w:pPr>
            <w:r w:rsidRPr="007329CB">
              <w:rPr>
                <w:u w:val="single"/>
              </w:rPr>
              <w:t>Secondary endpoints(s):</w:t>
            </w:r>
          </w:p>
          <w:p w14:paraId="091BE578" w14:textId="77777777" w:rsidR="00C9426E" w:rsidRDefault="00C9426E" w:rsidP="00C9426E">
            <w:pPr>
              <w:rPr>
                <w:u w:val="single"/>
              </w:rPr>
            </w:pPr>
          </w:p>
          <w:p w14:paraId="0E3ED3A2" w14:textId="77777777" w:rsidR="00C9426E" w:rsidRPr="007329CB" w:rsidRDefault="00C9426E" w:rsidP="00C9426E">
            <w:pPr>
              <w:rPr>
                <w:u w:val="single"/>
              </w:rPr>
            </w:pPr>
          </w:p>
        </w:tc>
      </w:tr>
      <w:tr w:rsidR="00C9426E" w14:paraId="31B25BCC" w14:textId="77777777" w:rsidTr="00C9426E">
        <w:tc>
          <w:tcPr>
            <w:tcW w:w="2376" w:type="dxa"/>
          </w:tcPr>
          <w:p w14:paraId="76651B27" w14:textId="77777777" w:rsidR="00C9426E" w:rsidRDefault="00C9426E" w:rsidP="00C9426E">
            <w:r>
              <w:t>Statistical methods</w:t>
            </w:r>
          </w:p>
        </w:tc>
        <w:tc>
          <w:tcPr>
            <w:tcW w:w="7200" w:type="dxa"/>
            <w:gridSpan w:val="4"/>
          </w:tcPr>
          <w:p w14:paraId="1FCFAA4B" w14:textId="77777777" w:rsidR="00C9426E" w:rsidRPr="00D55DC3" w:rsidRDefault="00C9426E" w:rsidP="00C9426E">
            <w:r w:rsidRPr="00D55DC3">
              <w:t>Stratification factors</w:t>
            </w:r>
            <w:r>
              <w:t>:</w:t>
            </w:r>
          </w:p>
          <w:p w14:paraId="7CC4D449" w14:textId="77777777" w:rsidR="00C9426E" w:rsidRDefault="00C9426E" w:rsidP="00C9426E">
            <w:pPr>
              <w:rPr>
                <w:u w:val="single"/>
              </w:rPr>
            </w:pPr>
          </w:p>
          <w:p w14:paraId="2610FAF1" w14:textId="77777777" w:rsidR="00C9426E" w:rsidRDefault="00C9426E" w:rsidP="00C9426E">
            <w:pPr>
              <w:rPr>
                <w:u w:val="single"/>
              </w:rPr>
            </w:pPr>
          </w:p>
          <w:p w14:paraId="7477C44B" w14:textId="77777777" w:rsidR="00C9426E" w:rsidRPr="00D55DC3" w:rsidRDefault="00C9426E" w:rsidP="00C9426E">
            <w:pPr>
              <w:rPr>
                <w:u w:val="single"/>
              </w:rPr>
            </w:pPr>
          </w:p>
        </w:tc>
      </w:tr>
    </w:tbl>
    <w:p w14:paraId="22785FFA" w14:textId="77777777" w:rsidR="00C9426E" w:rsidRPr="001F69E1" w:rsidRDefault="00C9426E" w:rsidP="00C9426E">
      <w:pPr>
        <w:pStyle w:val="Heading1"/>
      </w:pPr>
      <w:bookmarkStart w:id="3" w:name="_Toc308531496"/>
      <w:bookmarkStart w:id="4" w:name="_Toc436647835"/>
      <w:bookmarkStart w:id="5" w:name="_Toc513220247"/>
      <w:r w:rsidRPr="001F69E1">
        <w:t xml:space="preserve">Statistical </w:t>
      </w:r>
      <w:r w:rsidRPr="00C9426E">
        <w:t>considerations</w:t>
      </w:r>
      <w:r w:rsidRPr="001F69E1">
        <w:t xml:space="preserve"> and study history</w:t>
      </w:r>
      <w:bookmarkEnd w:id="3"/>
      <w:bookmarkEnd w:id="4"/>
      <w:bookmarkEnd w:id="5"/>
      <w:r w:rsidRPr="001F69E1">
        <w:t xml:space="preserve"> </w:t>
      </w:r>
    </w:p>
    <w:p w14:paraId="7F06BC81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Summary recent and/or important amendments</w:t>
      </w:r>
    </w:p>
    <w:p w14:paraId="407A9407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Sample size + objectives</w:t>
      </w:r>
    </w:p>
    <w:p w14:paraId="398DB16D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Summary interim or past analyses (conclusions, modifications to design or analysis plan) + results of former stage for multi-stage trials</w:t>
      </w:r>
    </w:p>
    <w:p w14:paraId="0BDC771F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Description of trial-specific QC procedures + impact on trial and/or analysis</w:t>
      </w:r>
    </w:p>
    <w:p w14:paraId="23D28F8B" w14:textId="77777777" w:rsidR="00C9426E" w:rsidRPr="00C9426E" w:rsidRDefault="00C9426E" w:rsidP="00C9426E">
      <w:pPr>
        <w:rPr>
          <w:sz w:val="28"/>
        </w:rPr>
      </w:pPr>
    </w:p>
    <w:p w14:paraId="5FD99293" w14:textId="77777777" w:rsidR="00C9426E" w:rsidRPr="001F69E1" w:rsidRDefault="00C9426E" w:rsidP="00C9426E">
      <w:pPr>
        <w:pStyle w:val="Heading1"/>
      </w:pPr>
      <w:bookmarkStart w:id="6" w:name="_Toc308531497"/>
      <w:bookmarkStart w:id="7" w:name="_Toc436647836"/>
      <w:bookmarkStart w:id="8" w:name="_Toc513220248"/>
      <w:r>
        <w:t xml:space="preserve">Objectives of the </w:t>
      </w:r>
      <w:r w:rsidRPr="00C9426E">
        <w:t>present</w:t>
      </w:r>
      <w:r>
        <w:t xml:space="preserve"> analysis and data selection for this report</w:t>
      </w:r>
      <w:bookmarkEnd w:id="6"/>
      <w:bookmarkEnd w:id="7"/>
      <w:bookmarkEnd w:id="8"/>
    </w:p>
    <w:p w14:paraId="38D8EB64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Nature &amp; objectives of analysis</w:t>
      </w:r>
    </w:p>
    <w:p w14:paraId="74CB3AEF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IAR: questions IDMC is asked to answer</w:t>
      </w:r>
    </w:p>
    <w:p w14:paraId="33A0DA56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HQ team remarks on study conduct and problems (data collection, data management)</w:t>
      </w:r>
    </w:p>
    <w:p w14:paraId="3CE4E44B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Cut-off date + data selection</w:t>
      </w:r>
    </w:p>
    <w:p w14:paraId="3416DCED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Nbr patients randomized vs planned; nbr events vs planned + impact on design</w:t>
      </w:r>
    </w:p>
    <w:p w14:paraId="6C26351B" w14:textId="77777777" w:rsidR="00C9426E" w:rsidRPr="00C9426E" w:rsidRDefault="00C9426E" w:rsidP="00C9426E">
      <w:pPr>
        <w:rPr>
          <w:i/>
          <w:iCs/>
          <w:color w:val="7F7F7F"/>
          <w:sz w:val="28"/>
        </w:rPr>
      </w:pPr>
      <w:r w:rsidRPr="00C9426E">
        <w:rPr>
          <w:sz w:val="28"/>
        </w:rPr>
        <w:br w:type="page"/>
      </w:r>
    </w:p>
    <w:p w14:paraId="10D031D1" w14:textId="77777777" w:rsidR="00C9426E" w:rsidRPr="001F69E1" w:rsidRDefault="00C9426E" w:rsidP="00C9426E">
      <w:pPr>
        <w:pStyle w:val="Heading1"/>
      </w:pPr>
      <w:bookmarkStart w:id="9" w:name="_Toc308531498"/>
      <w:bookmarkStart w:id="10" w:name="_Toc436647837"/>
      <w:bookmarkStart w:id="11" w:name="_Toc513220249"/>
      <w:r w:rsidRPr="00C9426E">
        <w:t>Patient</w:t>
      </w:r>
      <w:r w:rsidRPr="001F69E1">
        <w:t xml:space="preserve"> availability</w:t>
      </w:r>
      <w:bookmarkEnd w:id="9"/>
      <w:bookmarkEnd w:id="10"/>
      <w:bookmarkEnd w:id="11"/>
      <w:r w:rsidRPr="001F69E1">
        <w:t xml:space="preserve"> </w:t>
      </w:r>
    </w:p>
    <w:p w14:paraId="1E13CCB6" w14:textId="77777777" w:rsidR="00C9426E" w:rsidRPr="0033518F" w:rsidRDefault="00C9426E" w:rsidP="00C9426E">
      <w:pPr>
        <w:pStyle w:val="Heading2"/>
        <w:keepLines w:val="0"/>
        <w:tabs>
          <w:tab w:val="num" w:pos="1134"/>
        </w:tabs>
        <w:spacing w:before="120" w:after="120" w:line="240" w:lineRule="auto"/>
        <w:ind w:left="1134" w:hanging="567"/>
      </w:pPr>
      <w:bookmarkStart w:id="12" w:name="_Toc308531499"/>
      <w:bookmarkStart w:id="13" w:name="_Toc436647838"/>
      <w:bookmarkStart w:id="14" w:name="_Toc513220250"/>
      <w:r w:rsidRPr="0033518F">
        <w:t>Accrual</w:t>
      </w:r>
      <w:bookmarkEnd w:id="12"/>
      <w:bookmarkEnd w:id="13"/>
      <w:bookmarkEnd w:id="14"/>
    </w:p>
    <w:p w14:paraId="78A114EA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15" w:name="CH4_accrual"/>
      <w:r w:rsidRPr="00C9426E">
        <w:rPr>
          <w:rFonts w:asciiTheme="minorHAnsi" w:hAnsiTheme="minorHAnsi"/>
          <w:sz w:val="22"/>
        </w:rPr>
        <w:t>Recruitment rate (over time and by instit) +info on compliance to entry rate</w:t>
      </w:r>
    </w:p>
    <w:p w14:paraId="56AC5B0E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For IAR: graph actual &amp; expected accrual over time</w:t>
      </w:r>
    </w:p>
    <w:p w14:paraId="2D2E0047" w14:textId="77777777" w:rsidR="00C9426E" w:rsidRPr="00C9426E" w:rsidRDefault="00C9426E" w:rsidP="00C9426E">
      <w:pPr>
        <w:pStyle w:val="SubtleReference1"/>
        <w:jc w:val="left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Table with nbr patients by instit (name) in descending order of accrual</w:t>
      </w:r>
      <w:r w:rsidRPr="00C9426E">
        <w:rPr>
          <w:rFonts w:asciiTheme="minorHAnsi" w:hAnsiTheme="minorHAnsi"/>
          <w:sz w:val="22"/>
        </w:rPr>
        <w:br/>
        <w:t>Intergroup trials:2-way table cross tabulating the primary group vs affiliation to EORTC</w:t>
      </w:r>
    </w:p>
    <w:bookmarkEnd w:id="15"/>
    <w:p w14:paraId="5BD3BB04" w14:textId="77777777" w:rsidR="004558C6" w:rsidRDefault="004558C6" w:rsidP="004558C6">
      <w:pPr>
        <w:pStyle w:val="SubtleReference1"/>
        <w:jc w:val="lef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For EUDRACT report make sure to include: </w:t>
      </w:r>
    </w:p>
    <w:p w14:paraId="64BA6C55" w14:textId="77777777" w:rsidR="004558C6" w:rsidRDefault="004558C6" w:rsidP="004558C6">
      <w:pPr>
        <w:pStyle w:val="SubtleReference1"/>
        <w:numPr>
          <w:ilvl w:val="1"/>
          <w:numId w:val="3"/>
        </w:numPr>
        <w:jc w:val="lef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start and end date of recruitment</w:t>
      </w:r>
    </w:p>
    <w:p w14:paraId="5EDAD796" w14:textId="77777777" w:rsidR="004558C6" w:rsidRPr="00C9426E" w:rsidRDefault="004558C6" w:rsidP="004558C6">
      <w:pPr>
        <w:pStyle w:val="SubtleReference1"/>
        <w:numPr>
          <w:ilvl w:val="1"/>
          <w:numId w:val="3"/>
        </w:numPr>
        <w:jc w:val="lef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table with nbr of patients by country</w:t>
      </w:r>
    </w:p>
    <w:p w14:paraId="58CD759D" w14:textId="0C8D861D" w:rsidR="00C9426E" w:rsidRPr="00C9426E" w:rsidRDefault="004558C6" w:rsidP="004558C6">
      <w:pPr>
        <w:rPr>
          <w:i/>
          <w:iCs/>
          <w:color w:val="7F7F7F"/>
          <w:sz w:val="28"/>
        </w:rPr>
      </w:pPr>
      <w:r w:rsidRPr="00C9426E">
        <w:rPr>
          <w:sz w:val="28"/>
        </w:rPr>
        <w:t xml:space="preserve"> </w:t>
      </w:r>
      <w:r w:rsidR="00C9426E" w:rsidRPr="00C9426E">
        <w:rPr>
          <w:sz w:val="28"/>
        </w:rPr>
        <w:br w:type="page"/>
      </w:r>
    </w:p>
    <w:p w14:paraId="5D25EF5C" w14:textId="77777777" w:rsidR="00C9426E" w:rsidRDefault="00C9426E" w:rsidP="00C9426E"/>
    <w:p w14:paraId="135C88C5" w14:textId="77777777" w:rsidR="00C9426E" w:rsidRDefault="00C9426E" w:rsidP="00C9426E">
      <w:pPr>
        <w:pStyle w:val="Heading2"/>
        <w:keepLines w:val="0"/>
        <w:tabs>
          <w:tab w:val="num" w:pos="1134"/>
        </w:tabs>
        <w:spacing w:before="120" w:after="120" w:line="240" w:lineRule="auto"/>
        <w:ind w:left="1134" w:hanging="567"/>
      </w:pPr>
      <w:bookmarkStart w:id="16" w:name="_Toc308531500"/>
      <w:bookmarkStart w:id="17" w:name="_Toc436647839"/>
      <w:bookmarkStart w:id="18" w:name="_Toc513220251"/>
      <w:r>
        <w:t>Follow-up</w:t>
      </w:r>
      <w:bookmarkEnd w:id="16"/>
      <w:bookmarkEnd w:id="17"/>
      <w:bookmarkEnd w:id="18"/>
    </w:p>
    <w:p w14:paraId="5FF7BA11" w14:textId="77777777" w:rsidR="00C9426E" w:rsidRDefault="00C9426E" w:rsidP="00C9426E">
      <w:pPr>
        <w:pStyle w:val="SubtleReference1"/>
        <w:numPr>
          <w:ilvl w:val="0"/>
          <w:numId w:val="0"/>
        </w:numPr>
        <w:ind w:left="938"/>
      </w:pPr>
      <w:bookmarkStart w:id="19" w:name="CH4_Followup"/>
    </w:p>
    <w:p w14:paraId="3DAA0979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FU duration by treatment arm and overall estimated by the inverse Kaplan-Meier method</w:t>
      </w:r>
    </w:p>
    <w:p w14:paraId="3F3A44FE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Kaplan-Meier figure by treatment arm</w:t>
      </w:r>
    </w:p>
    <w:p w14:paraId="39759C8A" w14:textId="77777777" w:rsidR="00C9426E" w:rsidRPr="00C9426E" w:rsidRDefault="00C9426E" w:rsidP="00C9426E">
      <w:pPr>
        <w:rPr>
          <w:sz w:val="28"/>
        </w:rPr>
      </w:pPr>
      <w:r w:rsidRPr="00C9426E">
        <w:rPr>
          <w:sz w:val="28"/>
        </w:rPr>
        <w:br w:type="page"/>
      </w:r>
    </w:p>
    <w:bookmarkEnd w:id="19"/>
    <w:p w14:paraId="700332EC" w14:textId="77777777" w:rsidR="00C9426E" w:rsidRPr="008F5AC5" w:rsidRDefault="00C9426E" w:rsidP="00C9426E"/>
    <w:p w14:paraId="45C56AF0" w14:textId="77777777" w:rsidR="00C9426E" w:rsidRDefault="00C9426E" w:rsidP="00C9426E">
      <w:pPr>
        <w:pStyle w:val="Heading2"/>
        <w:keepLines w:val="0"/>
        <w:tabs>
          <w:tab w:val="num" w:pos="1134"/>
        </w:tabs>
        <w:spacing w:before="120" w:after="120" w:line="240" w:lineRule="auto"/>
        <w:ind w:left="1134" w:hanging="567"/>
      </w:pPr>
      <w:bookmarkStart w:id="20" w:name="_Toc308531501"/>
      <w:bookmarkStart w:id="21" w:name="_Toc436647840"/>
      <w:bookmarkStart w:id="22" w:name="_Toc513220252"/>
      <w:r>
        <w:t>Eligibility</w:t>
      </w:r>
      <w:bookmarkEnd w:id="20"/>
      <w:bookmarkEnd w:id="21"/>
      <w:bookmarkEnd w:id="22"/>
    </w:p>
    <w:p w14:paraId="41A465E9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23" w:name="CH4_Elig"/>
      <w:r w:rsidRPr="00C9426E">
        <w:rPr>
          <w:rFonts w:asciiTheme="minorHAnsi" w:hAnsiTheme="minorHAnsi"/>
          <w:sz w:val="22"/>
        </w:rPr>
        <w:t>Table with eligibility status by treatment arm + listing ineligible patients</w:t>
      </w:r>
    </w:p>
    <w:p w14:paraId="5AE664A0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Patients entered with a waiver on some eligibility criteria must be identified clearly</w:t>
      </w:r>
    </w:p>
    <w:p w14:paraId="53AF24D1" w14:textId="77777777" w:rsidR="00C9426E" w:rsidRPr="00C9426E" w:rsidRDefault="00C9426E" w:rsidP="00C9426E">
      <w:pPr>
        <w:rPr>
          <w:sz w:val="20"/>
        </w:rPr>
      </w:pPr>
    </w:p>
    <w:p w14:paraId="012445D7" w14:textId="77777777" w:rsidR="00C9426E" w:rsidRDefault="00C9426E" w:rsidP="00C9426E">
      <w:pPr>
        <w:rPr>
          <w:b/>
          <w:sz w:val="32"/>
        </w:rPr>
      </w:pPr>
      <w:bookmarkStart w:id="24" w:name="_Toc308531502"/>
      <w:bookmarkStart w:id="25" w:name="_Toc436647841"/>
      <w:bookmarkEnd w:id="23"/>
      <w:r>
        <w:br w:type="page"/>
      </w:r>
    </w:p>
    <w:p w14:paraId="6797E966" w14:textId="77777777" w:rsidR="00C9426E" w:rsidRDefault="00C9426E" w:rsidP="00C9426E">
      <w:pPr>
        <w:pStyle w:val="Heading2"/>
        <w:keepLines w:val="0"/>
        <w:tabs>
          <w:tab w:val="num" w:pos="1134"/>
        </w:tabs>
        <w:spacing w:before="120" w:after="120" w:line="240" w:lineRule="auto"/>
        <w:ind w:left="1134" w:hanging="567"/>
      </w:pPr>
      <w:bookmarkStart w:id="26" w:name="_Toc513220253"/>
      <w:r>
        <w:t>Patient populations used in the analyses</w:t>
      </w:r>
      <w:bookmarkEnd w:id="24"/>
      <w:bookmarkEnd w:id="25"/>
      <w:bookmarkEnd w:id="26"/>
    </w:p>
    <w:p w14:paraId="49E1D2E9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27" w:name="CH4_population"/>
      <w:r w:rsidRPr="00C9426E">
        <w:rPr>
          <w:rFonts w:asciiTheme="minorHAnsi" w:hAnsiTheme="minorHAnsi"/>
          <w:sz w:val="22"/>
        </w:rPr>
        <w:t>Table with nbr patients by treatment arm and in total in all “patient populations” including “intent-to-treat population” and “per protocol” population for analysis of efficacy endpoints, and “safety population” for reporting of safety endpoints</w:t>
      </w:r>
    </w:p>
    <w:p w14:paraId="77650650" w14:textId="77777777" w:rsidR="00C9426E" w:rsidRPr="008F5AC5" w:rsidRDefault="00C9426E" w:rsidP="00C9426E"/>
    <w:p w14:paraId="79B02AD0" w14:textId="77777777" w:rsidR="00C9426E" w:rsidRDefault="00C9426E" w:rsidP="00C9426E">
      <w:pPr>
        <w:rPr>
          <w:b/>
          <w:kern w:val="40"/>
          <w:sz w:val="40"/>
        </w:rPr>
      </w:pPr>
      <w:bookmarkStart w:id="28" w:name="_Toc308531503"/>
      <w:bookmarkStart w:id="29" w:name="_Toc436647842"/>
      <w:bookmarkEnd w:id="27"/>
      <w:r>
        <w:br w:type="page"/>
      </w:r>
    </w:p>
    <w:p w14:paraId="76676239" w14:textId="77777777" w:rsidR="00C9426E" w:rsidRDefault="00C9426E" w:rsidP="00C9426E">
      <w:pPr>
        <w:pStyle w:val="Heading1"/>
      </w:pPr>
      <w:bookmarkStart w:id="30" w:name="_Toc513220254"/>
      <w:r>
        <w:t xml:space="preserve">Baseline </w:t>
      </w:r>
      <w:r w:rsidRPr="00C9426E">
        <w:t>characteristics</w:t>
      </w:r>
      <w:bookmarkEnd w:id="28"/>
      <w:bookmarkEnd w:id="29"/>
      <w:bookmarkEnd w:id="30"/>
    </w:p>
    <w:p w14:paraId="77301DDD" w14:textId="76541E93" w:rsid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31" w:name="CH5_BaselineChar"/>
      <w:r w:rsidRPr="00C9426E">
        <w:rPr>
          <w:rFonts w:asciiTheme="minorHAnsi" w:hAnsiTheme="minorHAnsi"/>
          <w:sz w:val="22"/>
        </w:rPr>
        <w:t>Distribution of all baseline characteristics by treatment arm (organize by meaningful sections)</w:t>
      </w:r>
    </w:p>
    <w:p w14:paraId="558A0C20" w14:textId="77777777" w:rsidR="004558C6" w:rsidRDefault="004558C6" w:rsidP="004558C6">
      <w:pPr>
        <w:pStyle w:val="SubtleReference1"/>
        <w:numPr>
          <w:ilvl w:val="1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For EUDRACT reporting make sure to include a table by age, according to the following categories</w:t>
      </w:r>
    </w:p>
    <w:p w14:paraId="69B09A5D" w14:textId="77777777" w:rsidR="004558C6" w:rsidRDefault="004558C6" w:rsidP="004558C6">
      <w:pPr>
        <w:pStyle w:val="SubtleReference1"/>
        <w:numPr>
          <w:ilvl w:val="2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Adolescents (12-17 years)</w:t>
      </w:r>
    </w:p>
    <w:p w14:paraId="371ECE6F" w14:textId="77777777" w:rsidR="004558C6" w:rsidRDefault="004558C6" w:rsidP="004558C6">
      <w:pPr>
        <w:pStyle w:val="SubtleReference1"/>
        <w:numPr>
          <w:ilvl w:val="2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Adults (18-64 years)</w:t>
      </w:r>
    </w:p>
    <w:p w14:paraId="33E23A56" w14:textId="77777777" w:rsidR="004558C6" w:rsidRDefault="004558C6" w:rsidP="004558C6">
      <w:pPr>
        <w:pStyle w:val="SubtleReference1"/>
        <w:numPr>
          <w:ilvl w:val="2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From 65 to 84 years</w:t>
      </w:r>
    </w:p>
    <w:p w14:paraId="1425DCF9" w14:textId="2ADB4624" w:rsidR="004558C6" w:rsidRPr="004558C6" w:rsidRDefault="004558C6" w:rsidP="004558C6">
      <w:pPr>
        <w:pStyle w:val="SubtleReference1"/>
        <w:numPr>
          <w:ilvl w:val="2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85 years and over</w:t>
      </w:r>
    </w:p>
    <w:p w14:paraId="0BF69C8D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Multi step studies: report  baseline characteristics at each step</w:t>
      </w:r>
    </w:p>
    <w:p w14:paraId="0EE08B0B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Distribution of stratification factors (as declared at the time of randomization) + inconsistencies between the values declared during the randomization versus those updated later on (from baseline forms)</w:t>
      </w:r>
    </w:p>
    <w:p w14:paraId="5742D2DA" w14:textId="77777777" w:rsidR="00C9426E" w:rsidRPr="00C9426E" w:rsidRDefault="00C9426E" w:rsidP="00C9426E">
      <w:pPr>
        <w:rPr>
          <w:sz w:val="28"/>
        </w:rPr>
      </w:pPr>
    </w:p>
    <w:p w14:paraId="399FD554" w14:textId="77777777" w:rsidR="00C9426E" w:rsidRDefault="00C9426E" w:rsidP="00C9426E">
      <w:pPr>
        <w:rPr>
          <w:b/>
          <w:kern w:val="40"/>
          <w:sz w:val="40"/>
        </w:rPr>
      </w:pPr>
      <w:bookmarkStart w:id="32" w:name="_Toc308531504"/>
      <w:bookmarkStart w:id="33" w:name="_Toc436647843"/>
      <w:bookmarkEnd w:id="31"/>
      <w:r>
        <w:br w:type="page"/>
      </w:r>
    </w:p>
    <w:p w14:paraId="43C7D314" w14:textId="77777777" w:rsidR="00C9426E" w:rsidRDefault="00C9426E" w:rsidP="00C9426E">
      <w:pPr>
        <w:pStyle w:val="Heading1"/>
      </w:pPr>
      <w:bookmarkStart w:id="34" w:name="_Toc513220255"/>
      <w:r w:rsidRPr="00C9426E">
        <w:t>Compliance</w:t>
      </w:r>
      <w:r>
        <w:t xml:space="preserve"> to the protocol</w:t>
      </w:r>
      <w:bookmarkEnd w:id="32"/>
      <w:bookmarkEnd w:id="33"/>
      <w:bookmarkEnd w:id="34"/>
    </w:p>
    <w:p w14:paraId="63F97EC1" w14:textId="77777777" w:rsidR="00C9426E" w:rsidRPr="001F69E1" w:rsidRDefault="00C9426E" w:rsidP="00C9426E">
      <w:pPr>
        <w:pStyle w:val="Heading2"/>
        <w:keepLines w:val="0"/>
        <w:tabs>
          <w:tab w:val="num" w:pos="1134"/>
        </w:tabs>
        <w:spacing w:before="120" w:after="120" w:line="240" w:lineRule="auto"/>
        <w:ind w:left="1134" w:hanging="567"/>
      </w:pPr>
      <w:bookmarkStart w:id="35" w:name="_Toc308531505"/>
      <w:bookmarkStart w:id="36" w:name="_Toc436647844"/>
      <w:bookmarkStart w:id="37" w:name="_Toc513220256"/>
      <w:r>
        <w:t>Central medical review of compliance to protocol</w:t>
      </w:r>
      <w:bookmarkEnd w:id="35"/>
      <w:bookmarkEnd w:id="36"/>
      <w:bookmarkEnd w:id="37"/>
    </w:p>
    <w:p w14:paraId="75809FCE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38" w:name="CH6_CompCenRev"/>
      <w:r w:rsidRPr="00C9426E">
        <w:rPr>
          <w:rFonts w:asciiTheme="minorHAnsi" w:hAnsiTheme="minorHAnsi"/>
          <w:sz w:val="22"/>
        </w:rPr>
        <w:t>Table by treatment arm: central assessment of “deviations from protocol treatment”</w:t>
      </w:r>
    </w:p>
    <w:p w14:paraId="627F9F0A" w14:textId="77777777" w:rsidR="00C9426E" w:rsidRPr="00C9426E" w:rsidRDefault="00C9426E" w:rsidP="00C9426E">
      <w:pPr>
        <w:rPr>
          <w:sz w:val="24"/>
        </w:rPr>
      </w:pPr>
    </w:p>
    <w:p w14:paraId="5505308D" w14:textId="77777777" w:rsidR="00C9426E" w:rsidRDefault="00C9426E" w:rsidP="00C9426E">
      <w:pPr>
        <w:rPr>
          <w:b/>
          <w:sz w:val="32"/>
        </w:rPr>
      </w:pPr>
      <w:bookmarkStart w:id="39" w:name="_Toc308531506"/>
      <w:bookmarkStart w:id="40" w:name="_Toc436647845"/>
      <w:bookmarkEnd w:id="38"/>
      <w:r>
        <w:br w:type="page"/>
      </w:r>
    </w:p>
    <w:p w14:paraId="43247CF8" w14:textId="77777777" w:rsidR="00C9426E" w:rsidRDefault="00C9426E" w:rsidP="00C9426E">
      <w:pPr>
        <w:rPr>
          <w:b/>
          <w:sz w:val="32"/>
        </w:rPr>
      </w:pPr>
    </w:p>
    <w:p w14:paraId="69DB1793" w14:textId="77777777" w:rsidR="00C9426E" w:rsidRPr="001F69E1" w:rsidRDefault="00C9426E" w:rsidP="00C9426E">
      <w:pPr>
        <w:pStyle w:val="Heading2"/>
        <w:keepLines w:val="0"/>
        <w:tabs>
          <w:tab w:val="num" w:pos="1134"/>
        </w:tabs>
        <w:spacing w:before="120" w:after="120" w:line="240" w:lineRule="auto"/>
        <w:ind w:left="1134" w:hanging="567"/>
      </w:pPr>
      <w:bookmarkStart w:id="41" w:name="_Toc513220257"/>
      <w:r>
        <w:t>Compliance to treatment allocation</w:t>
      </w:r>
      <w:bookmarkEnd w:id="39"/>
      <w:bookmarkEnd w:id="40"/>
      <w:bookmarkEnd w:id="41"/>
    </w:p>
    <w:p w14:paraId="1524484F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42" w:name="CH6_CompTrt"/>
      <w:r w:rsidRPr="00C9426E">
        <w:rPr>
          <w:rFonts w:asciiTheme="minorHAnsi" w:hAnsiTheme="minorHAnsi"/>
          <w:sz w:val="22"/>
        </w:rPr>
        <w:t>Table by treatment arm: treatment actually received vs randomized treatment (nbr patients who started allocated treatment, nbr patients who did not start allocated treatment + reasons, patients with no available info)</w:t>
      </w:r>
    </w:p>
    <w:p w14:paraId="2BF6B360" w14:textId="77777777" w:rsidR="00C9426E" w:rsidRPr="00C9426E" w:rsidRDefault="00C9426E" w:rsidP="00C9426E">
      <w:pPr>
        <w:rPr>
          <w:sz w:val="24"/>
        </w:rPr>
      </w:pPr>
    </w:p>
    <w:p w14:paraId="324C37F4" w14:textId="77777777" w:rsidR="00C9426E" w:rsidRDefault="00C9426E" w:rsidP="00C9426E">
      <w:pPr>
        <w:rPr>
          <w:b/>
          <w:sz w:val="32"/>
        </w:rPr>
      </w:pPr>
      <w:bookmarkStart w:id="43" w:name="_Toc308531507"/>
      <w:bookmarkStart w:id="44" w:name="_Toc436647846"/>
      <w:bookmarkEnd w:id="42"/>
      <w:r>
        <w:br w:type="page"/>
      </w:r>
    </w:p>
    <w:p w14:paraId="310B4975" w14:textId="77777777" w:rsidR="00C9426E" w:rsidRDefault="00C9426E" w:rsidP="00C9426E">
      <w:pPr>
        <w:rPr>
          <w:b/>
          <w:sz w:val="32"/>
        </w:rPr>
      </w:pPr>
    </w:p>
    <w:p w14:paraId="190DE1BA" w14:textId="77777777" w:rsidR="00C9426E" w:rsidRPr="001F69E1" w:rsidRDefault="00C9426E" w:rsidP="00C9426E">
      <w:pPr>
        <w:pStyle w:val="Heading2"/>
        <w:keepLines w:val="0"/>
        <w:tabs>
          <w:tab w:val="num" w:pos="1134"/>
        </w:tabs>
        <w:spacing w:before="120" w:after="120" w:line="240" w:lineRule="auto"/>
        <w:ind w:left="1134" w:hanging="567"/>
      </w:pPr>
      <w:bookmarkStart w:id="45" w:name="_Toc513220258"/>
      <w:r>
        <w:t>Other compliance measures</w:t>
      </w:r>
      <w:bookmarkEnd w:id="43"/>
      <w:bookmarkEnd w:id="44"/>
      <w:bookmarkEnd w:id="45"/>
    </w:p>
    <w:p w14:paraId="44995657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46" w:name="CH6_CompOth"/>
      <w:r w:rsidRPr="00C9426E">
        <w:rPr>
          <w:rFonts w:asciiTheme="minorHAnsi" w:hAnsiTheme="minorHAnsi"/>
          <w:sz w:val="22"/>
        </w:rPr>
        <w:t>Description of other aspects of compliance to protocol (if relevant)</w:t>
      </w:r>
    </w:p>
    <w:p w14:paraId="4992232B" w14:textId="77777777" w:rsidR="00C9426E" w:rsidRDefault="00C9426E" w:rsidP="00C9426E"/>
    <w:p w14:paraId="065C011E" w14:textId="77777777" w:rsidR="00C9426E" w:rsidRDefault="00C9426E" w:rsidP="00C9426E">
      <w:pPr>
        <w:rPr>
          <w:b/>
          <w:kern w:val="40"/>
          <w:sz w:val="40"/>
        </w:rPr>
      </w:pPr>
      <w:bookmarkStart w:id="47" w:name="_Toc308531508"/>
      <w:bookmarkStart w:id="48" w:name="_Toc436647847"/>
      <w:bookmarkEnd w:id="46"/>
      <w:r>
        <w:br w:type="page"/>
      </w:r>
    </w:p>
    <w:p w14:paraId="12A37CDF" w14:textId="77777777" w:rsidR="00C9426E" w:rsidRDefault="00C9426E" w:rsidP="00C9426E">
      <w:pPr>
        <w:pStyle w:val="Heading1"/>
      </w:pPr>
      <w:bookmarkStart w:id="49" w:name="_Toc513220259"/>
      <w:r>
        <w:t xml:space="preserve">Exposure to </w:t>
      </w:r>
      <w:r w:rsidRPr="00C9426E">
        <w:t>treatment</w:t>
      </w:r>
      <w:bookmarkEnd w:id="47"/>
      <w:bookmarkEnd w:id="48"/>
      <w:bookmarkEnd w:id="49"/>
    </w:p>
    <w:p w14:paraId="24FA277E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50" w:name="CH7_Exposure"/>
      <w:r w:rsidRPr="00C9426E">
        <w:rPr>
          <w:rFonts w:asciiTheme="minorHAnsi" w:hAnsiTheme="minorHAnsi"/>
          <w:sz w:val="22"/>
        </w:rPr>
        <w:t>Prior agreement with CRP on format and content strongly recommended</w:t>
      </w:r>
    </w:p>
    <w:p w14:paraId="2BC9D442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Concise description of adherence to theoretical main treatment &amp; reasons for non-adherence by treatment arm</w:t>
      </w:r>
    </w:p>
    <w:p w14:paraId="78E0A664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For each part of the treatment:</w:t>
      </w:r>
    </w:p>
    <w:p w14:paraId="5D5C2FEE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summary of total duration of exposure to treatment</w:t>
      </w:r>
    </w:p>
    <w:p w14:paraId="34A7A2FD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nbr patients who did not receive full treatment + when &amp; why treatment stopped</w:t>
      </w:r>
    </w:p>
    <w:p w14:paraId="1E24A279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summary table of total dose received</w:t>
      </w:r>
    </w:p>
    <w:p w14:paraId="7E79B845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tables of modifications of treatment</w:t>
      </w:r>
    </w:p>
    <w:bookmarkEnd w:id="50"/>
    <w:p w14:paraId="1E9F37BD" w14:textId="77777777" w:rsidR="00C9426E" w:rsidRDefault="00C9426E" w:rsidP="00C9426E"/>
    <w:p w14:paraId="5D2A0D1F" w14:textId="77777777" w:rsidR="00C9426E" w:rsidRDefault="00C9426E" w:rsidP="00C9426E">
      <w:pPr>
        <w:rPr>
          <w:b/>
          <w:kern w:val="40"/>
          <w:sz w:val="40"/>
        </w:rPr>
      </w:pPr>
      <w:bookmarkStart w:id="51" w:name="_Toc308531509"/>
      <w:bookmarkStart w:id="52" w:name="_Toc436647848"/>
      <w:r>
        <w:br w:type="page"/>
      </w:r>
    </w:p>
    <w:p w14:paraId="314658B2" w14:textId="77777777" w:rsidR="00C9426E" w:rsidRDefault="00C9426E" w:rsidP="00C9426E">
      <w:pPr>
        <w:pStyle w:val="Heading1"/>
      </w:pPr>
      <w:bookmarkStart w:id="53" w:name="_Toc513220260"/>
      <w:r>
        <w:t xml:space="preserve">Safety </w:t>
      </w:r>
      <w:r w:rsidRPr="00C9426E">
        <w:t>evaluations</w:t>
      </w:r>
      <w:bookmarkEnd w:id="51"/>
      <w:bookmarkEnd w:id="52"/>
      <w:bookmarkEnd w:id="53"/>
    </w:p>
    <w:p w14:paraId="72C576DC" w14:textId="77777777" w:rsidR="00C9426E" w:rsidRPr="002739D4" w:rsidRDefault="006751F8" w:rsidP="00C9426E">
      <w:pPr>
        <w:pStyle w:val="Heading2"/>
        <w:keepLines w:val="0"/>
        <w:tabs>
          <w:tab w:val="num" w:pos="1134"/>
        </w:tabs>
        <w:spacing w:before="120" w:after="120" w:line="240" w:lineRule="auto"/>
        <w:ind w:left="1134" w:hanging="567"/>
      </w:pPr>
      <w:bookmarkStart w:id="54" w:name="_Toc513220261"/>
      <w:r>
        <w:t>Toxicity</w:t>
      </w:r>
      <w:bookmarkEnd w:id="54"/>
    </w:p>
    <w:p w14:paraId="1C6DB9BB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55" w:name="CH8_Safetytox"/>
      <w:r w:rsidRPr="00C9426E">
        <w:rPr>
          <w:rFonts w:asciiTheme="minorHAnsi" w:hAnsiTheme="minorHAnsi"/>
          <w:sz w:val="22"/>
        </w:rPr>
        <w:t>Prior agreement with CRP on format and content strongly recommended</w:t>
      </w:r>
    </w:p>
    <w:p w14:paraId="387AEC50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AEs grouped according to type of toxicity(hematology versus non- hematology and organ)</w:t>
      </w:r>
    </w:p>
    <w:p w14:paraId="5EC88770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Report worst grade of AE over a specified time period (or by different time periods). Frequency of nbr of patients &amp; % with a given grade presented by treatment arm.</w:t>
      </w:r>
    </w:p>
    <w:p w14:paraId="4E00AD60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If relationship is collected: tables of non hematological related AEs  will be produced</w:t>
      </w:r>
    </w:p>
    <w:bookmarkEnd w:id="55"/>
    <w:p w14:paraId="0B0825FA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</w:p>
    <w:p w14:paraId="52A5A316" w14:textId="77777777" w:rsidR="00C9426E" w:rsidRDefault="00C9426E" w:rsidP="00C9426E"/>
    <w:p w14:paraId="376E76D5" w14:textId="77777777" w:rsidR="00C9426E" w:rsidRDefault="00C9426E" w:rsidP="00C9426E">
      <w:pPr>
        <w:rPr>
          <w:b/>
          <w:sz w:val="32"/>
        </w:rPr>
      </w:pPr>
      <w:bookmarkStart w:id="56" w:name="_Toc21770148"/>
      <w:bookmarkStart w:id="57" w:name="_Toc21848875"/>
      <w:bookmarkStart w:id="58" w:name="_Ref45688127"/>
      <w:bookmarkStart w:id="59" w:name="_Toc55102515"/>
      <w:bookmarkStart w:id="60" w:name="_Toc74017667"/>
      <w:bookmarkStart w:id="61" w:name="_Toc144125434"/>
      <w:bookmarkStart w:id="62" w:name="_Toc308531511"/>
      <w:bookmarkStart w:id="63" w:name="_Toc436647850"/>
      <w:r>
        <w:br w:type="page"/>
      </w:r>
    </w:p>
    <w:p w14:paraId="23D19C2D" w14:textId="77777777" w:rsidR="00C9426E" w:rsidRPr="00021425" w:rsidRDefault="00C9426E" w:rsidP="00C9426E">
      <w:pPr>
        <w:pStyle w:val="Heading2"/>
        <w:keepLines w:val="0"/>
        <w:tabs>
          <w:tab w:val="num" w:pos="1134"/>
        </w:tabs>
        <w:spacing w:before="120" w:after="120" w:line="240" w:lineRule="auto"/>
        <w:ind w:left="1134" w:hanging="567"/>
      </w:pPr>
      <w:bookmarkStart w:id="64" w:name="_Toc513220262"/>
      <w:r w:rsidRPr="00021425">
        <w:t>Serious Adverse Events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3B61392C" w14:textId="77777777" w:rsidR="00C9426E" w:rsidRPr="00A843E8" w:rsidRDefault="00C9426E" w:rsidP="00C9426E">
      <w:pPr>
        <w:pStyle w:val="SubtleReference1"/>
        <w:rPr>
          <w:rStyle w:val="Bold"/>
          <w:rFonts w:asciiTheme="minorHAnsi" w:eastAsiaTheme="majorEastAsia" w:hAnsiTheme="minorHAnsi"/>
          <w:b w:val="0"/>
          <w:sz w:val="22"/>
        </w:rPr>
      </w:pPr>
      <w:bookmarkStart w:id="65" w:name="CH8_SafetySAE"/>
      <w:r w:rsidRPr="00A843E8">
        <w:rPr>
          <w:rStyle w:val="Bold"/>
          <w:rFonts w:asciiTheme="minorHAnsi" w:eastAsiaTheme="majorEastAsia" w:hAnsiTheme="minorHAnsi"/>
          <w:b w:val="0"/>
          <w:sz w:val="22"/>
        </w:rPr>
        <w:t>Standard tables provided by PV Unit</w:t>
      </w:r>
    </w:p>
    <w:p w14:paraId="1BDB2A1F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Further descriptions of SAEs and toxic deaths events added by CRP</w:t>
      </w:r>
    </w:p>
    <w:p w14:paraId="41EBB8A2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Same format as the one used in the Development Safety Update Report</w:t>
      </w:r>
    </w:p>
    <w:p w14:paraId="0B1702BC" w14:textId="77777777" w:rsidR="00C9426E" w:rsidRPr="00314081" w:rsidRDefault="00C9426E" w:rsidP="00C9426E"/>
    <w:p w14:paraId="0CD09EA5" w14:textId="77777777" w:rsidR="00C9426E" w:rsidRDefault="00C9426E" w:rsidP="00C9426E">
      <w:pPr>
        <w:rPr>
          <w:b/>
          <w:kern w:val="40"/>
          <w:sz w:val="40"/>
        </w:rPr>
      </w:pPr>
      <w:bookmarkStart w:id="66" w:name="_Toc308531512"/>
      <w:bookmarkStart w:id="67" w:name="_Toc436647851"/>
      <w:bookmarkEnd w:id="65"/>
      <w:r>
        <w:br w:type="page"/>
      </w:r>
    </w:p>
    <w:p w14:paraId="3A62EA32" w14:textId="77777777" w:rsidR="00C9426E" w:rsidRDefault="00C9426E" w:rsidP="00C9426E">
      <w:pPr>
        <w:pStyle w:val="Heading1"/>
      </w:pPr>
      <w:r>
        <w:t xml:space="preserve"> </w:t>
      </w:r>
      <w:bookmarkStart w:id="68" w:name="_Toc513220263"/>
      <w:r>
        <w:t xml:space="preserve">Reasons </w:t>
      </w:r>
      <w:r w:rsidRPr="00C9426E">
        <w:t>f</w:t>
      </w:r>
      <w:r>
        <w:t>o</w:t>
      </w:r>
      <w:r w:rsidRPr="00C9426E">
        <w:t>r</w:t>
      </w:r>
      <w:r>
        <w:t xml:space="preserve"> stopping treatment</w:t>
      </w:r>
      <w:bookmarkEnd w:id="66"/>
      <w:bookmarkEnd w:id="67"/>
      <w:bookmarkEnd w:id="68"/>
    </w:p>
    <w:p w14:paraId="7FBF5A39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69" w:name="CH9_StopTrt"/>
      <w:r w:rsidRPr="00C9426E">
        <w:rPr>
          <w:rFonts w:asciiTheme="minorHAnsi" w:hAnsiTheme="minorHAnsi"/>
          <w:sz w:val="22"/>
        </w:rPr>
        <w:t>Table with status of patients (on vs off treatment) with reasons for stopping treatment</w:t>
      </w:r>
    </w:p>
    <w:p w14:paraId="6AF549A5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Listings on details collected in text fields</w:t>
      </w:r>
    </w:p>
    <w:p w14:paraId="5F173268" w14:textId="77777777" w:rsidR="00C9426E" w:rsidRPr="00183C7F" w:rsidRDefault="00C9426E" w:rsidP="00C9426E"/>
    <w:p w14:paraId="17F5962D" w14:textId="77777777" w:rsidR="00C9426E" w:rsidRDefault="00C9426E" w:rsidP="00C9426E">
      <w:pPr>
        <w:rPr>
          <w:b/>
          <w:kern w:val="40"/>
          <w:sz w:val="40"/>
        </w:rPr>
      </w:pPr>
      <w:bookmarkStart w:id="70" w:name="_Toc436647852"/>
      <w:bookmarkStart w:id="71" w:name="_Toc308531513"/>
      <w:bookmarkEnd w:id="69"/>
      <w:r>
        <w:br w:type="page"/>
      </w:r>
    </w:p>
    <w:p w14:paraId="438F0062" w14:textId="77777777" w:rsidR="00C9426E" w:rsidRDefault="00C9426E" w:rsidP="00C9426E">
      <w:pPr>
        <w:pStyle w:val="Heading1"/>
      </w:pPr>
      <w:r>
        <w:t xml:space="preserve"> </w:t>
      </w:r>
      <w:bookmarkStart w:id="72" w:name="_Toc513220264"/>
      <w:bookmarkEnd w:id="70"/>
      <w:r w:rsidR="00FA5DC2">
        <w:t>Treatment activity</w:t>
      </w:r>
      <w:bookmarkEnd w:id="72"/>
    </w:p>
    <w:p w14:paraId="600E86BE" w14:textId="77777777" w:rsidR="00FA5DC2" w:rsidRPr="00FA5DC2" w:rsidRDefault="00FA5DC2" w:rsidP="00FA5DC2">
      <w:pPr>
        <w:pStyle w:val="ListParagraph"/>
        <w:numPr>
          <w:ilvl w:val="0"/>
          <w:numId w:val="5"/>
        </w:numPr>
        <w:rPr>
          <w:rFonts w:eastAsia="Times New Roman" w:cs="Times New Roman"/>
          <w:i/>
          <w:iCs/>
          <w:color w:val="7F7F7F"/>
          <w:szCs w:val="20"/>
        </w:rPr>
      </w:pPr>
      <w:bookmarkStart w:id="73" w:name="CH10_TrtActivity"/>
      <w:r w:rsidRPr="00FA5DC2">
        <w:rPr>
          <w:rFonts w:eastAsia="Times New Roman" w:cs="Times New Roman"/>
          <w:i/>
          <w:iCs/>
          <w:color w:val="7F7F7F"/>
          <w:szCs w:val="20"/>
        </w:rPr>
        <w:t>Report on all activity endpoint (short or long term) collected with special emphasis on primary activity endpoint (if there is one)</w:t>
      </w:r>
    </w:p>
    <w:p w14:paraId="28540A61" w14:textId="77777777" w:rsidR="00FA5DC2" w:rsidRPr="00FA5DC2" w:rsidRDefault="00FA5DC2" w:rsidP="00FA5DC2">
      <w:pPr>
        <w:pStyle w:val="ListParagraph"/>
        <w:numPr>
          <w:ilvl w:val="0"/>
          <w:numId w:val="5"/>
        </w:numPr>
        <w:rPr>
          <w:rFonts w:eastAsia="Times New Roman" w:cs="Times New Roman"/>
          <w:i/>
          <w:iCs/>
          <w:color w:val="7F7F7F"/>
          <w:szCs w:val="20"/>
        </w:rPr>
      </w:pPr>
      <w:r w:rsidRPr="00FA5DC2">
        <w:rPr>
          <w:rFonts w:eastAsia="Times New Roman" w:cs="Times New Roman"/>
          <w:i/>
          <w:iCs/>
          <w:color w:val="7F7F7F"/>
          <w:szCs w:val="20"/>
        </w:rPr>
        <w:t>Divide in several sections according to endpoint</w:t>
      </w:r>
    </w:p>
    <w:bookmarkEnd w:id="73"/>
    <w:p w14:paraId="3B1EFF89" w14:textId="77777777" w:rsidR="00C9426E" w:rsidRPr="00C9426E" w:rsidRDefault="00C9426E" w:rsidP="00C9426E">
      <w:pPr>
        <w:rPr>
          <w:sz w:val="24"/>
        </w:rPr>
      </w:pPr>
    </w:p>
    <w:p w14:paraId="2F3DEB82" w14:textId="77777777" w:rsidR="00C9426E" w:rsidRDefault="00C9426E" w:rsidP="00C9426E">
      <w:pPr>
        <w:rPr>
          <w:b/>
          <w:kern w:val="40"/>
          <w:sz w:val="40"/>
        </w:rPr>
      </w:pPr>
      <w:bookmarkStart w:id="74" w:name="_Toc436647853"/>
      <w:r>
        <w:br w:type="page"/>
      </w:r>
    </w:p>
    <w:p w14:paraId="7580B1AA" w14:textId="77777777" w:rsidR="00C9426E" w:rsidRPr="00565662" w:rsidRDefault="00C9426E" w:rsidP="00C9426E">
      <w:pPr>
        <w:pStyle w:val="Heading1"/>
        <w:rPr>
          <w:rStyle w:val="Italic"/>
          <w:i w:val="0"/>
        </w:rPr>
      </w:pPr>
      <w:r>
        <w:t xml:space="preserve">  </w:t>
      </w:r>
      <w:bookmarkStart w:id="75" w:name="_Toc513220265"/>
      <w:bookmarkEnd w:id="71"/>
      <w:bookmarkEnd w:id="74"/>
      <w:r w:rsidR="00FA5DC2">
        <w:t>Decision rules</w:t>
      </w:r>
      <w:bookmarkEnd w:id="75"/>
    </w:p>
    <w:p w14:paraId="652CC5FC" w14:textId="77777777" w:rsidR="00FA5DC2" w:rsidRPr="00FA5DC2" w:rsidRDefault="00FA5DC2" w:rsidP="00FA5DC2">
      <w:pPr>
        <w:pStyle w:val="ListParagraph"/>
        <w:numPr>
          <w:ilvl w:val="0"/>
          <w:numId w:val="6"/>
        </w:numPr>
        <w:rPr>
          <w:rStyle w:val="Bold"/>
          <w:rFonts w:eastAsiaTheme="majorEastAsia" w:cs="Times New Roman"/>
          <w:b w:val="0"/>
          <w:i/>
          <w:iCs/>
          <w:color w:val="7F7F7F"/>
          <w:szCs w:val="20"/>
        </w:rPr>
      </w:pPr>
      <w:bookmarkStart w:id="76" w:name="CH11_DecisionRule"/>
      <w:r w:rsidRPr="00FA5DC2">
        <w:rPr>
          <w:rStyle w:val="Bold"/>
          <w:rFonts w:eastAsiaTheme="majorEastAsia" w:cs="Times New Roman"/>
          <w:b w:val="0"/>
          <w:i/>
          <w:iCs/>
          <w:color w:val="7F7F7F"/>
          <w:szCs w:val="20"/>
        </w:rPr>
        <w:t>Statistical analysis of the study results with reference to the planned trial design</w:t>
      </w:r>
    </w:p>
    <w:p w14:paraId="01B43EE0" w14:textId="77777777" w:rsidR="00FA5DC2" w:rsidRPr="00FA5DC2" w:rsidRDefault="00FA5DC2" w:rsidP="00FA5DC2">
      <w:pPr>
        <w:pStyle w:val="ListParagraph"/>
        <w:numPr>
          <w:ilvl w:val="0"/>
          <w:numId w:val="6"/>
        </w:numPr>
        <w:rPr>
          <w:rStyle w:val="Bold"/>
          <w:rFonts w:eastAsiaTheme="majorEastAsia" w:cs="Times New Roman"/>
          <w:b w:val="0"/>
          <w:i/>
          <w:iCs/>
          <w:color w:val="7F7F7F"/>
          <w:szCs w:val="20"/>
        </w:rPr>
      </w:pPr>
      <w:r w:rsidRPr="00FA5DC2">
        <w:rPr>
          <w:rStyle w:val="Bold"/>
          <w:rFonts w:eastAsiaTheme="majorEastAsia" w:cs="Times New Roman"/>
          <w:b w:val="0"/>
          <w:i/>
          <w:iCs/>
          <w:color w:val="7F7F7F"/>
          <w:szCs w:val="20"/>
        </w:rPr>
        <w:t>Table (primary analysis) with nbr patients who achieved “success” (and confidence intervals) or “failure”</w:t>
      </w:r>
    </w:p>
    <w:bookmarkEnd w:id="76"/>
    <w:p w14:paraId="7ADCC12F" w14:textId="77777777" w:rsidR="00C9426E" w:rsidRDefault="00C9426E" w:rsidP="00C9426E"/>
    <w:p w14:paraId="01EC0F8F" w14:textId="77777777" w:rsidR="00C9426E" w:rsidRDefault="00C9426E" w:rsidP="00C9426E">
      <w:pPr>
        <w:rPr>
          <w:b/>
          <w:kern w:val="40"/>
          <w:sz w:val="40"/>
        </w:rPr>
      </w:pPr>
      <w:bookmarkStart w:id="77" w:name="_Toc308531514"/>
      <w:bookmarkStart w:id="78" w:name="_Toc436647854"/>
      <w:r>
        <w:br w:type="page"/>
      </w:r>
    </w:p>
    <w:p w14:paraId="581D7F25" w14:textId="77777777" w:rsidR="00C9426E" w:rsidRPr="005842AC" w:rsidRDefault="00C9426E" w:rsidP="00C9426E">
      <w:pPr>
        <w:pStyle w:val="Heading1"/>
      </w:pPr>
      <w:r>
        <w:t xml:space="preserve"> </w:t>
      </w:r>
      <w:bookmarkStart w:id="79" w:name="_Toc513220266"/>
      <w:bookmarkEnd w:id="77"/>
      <w:bookmarkEnd w:id="78"/>
      <w:r w:rsidR="00FA5DC2">
        <w:t>Summary of the results</w:t>
      </w:r>
      <w:bookmarkEnd w:id="79"/>
    </w:p>
    <w:p w14:paraId="7EA38FFF" w14:textId="77777777" w:rsidR="00FA5DC2" w:rsidRPr="00FA5DC2" w:rsidRDefault="00FA5DC2" w:rsidP="00FA5DC2">
      <w:pPr>
        <w:pStyle w:val="ListParagraph"/>
        <w:numPr>
          <w:ilvl w:val="0"/>
          <w:numId w:val="7"/>
        </w:numPr>
        <w:rPr>
          <w:rFonts w:eastAsia="Times New Roman" w:cs="Times New Roman"/>
          <w:i/>
          <w:iCs/>
          <w:color w:val="7F7F7F"/>
          <w:szCs w:val="20"/>
        </w:rPr>
      </w:pPr>
      <w:r w:rsidRPr="00FA5DC2">
        <w:rPr>
          <w:rFonts w:eastAsia="Times New Roman" w:cs="Times New Roman"/>
          <w:i/>
          <w:iCs/>
          <w:color w:val="7F7F7F"/>
          <w:szCs w:val="20"/>
        </w:rPr>
        <w:t xml:space="preserve">Written by statistician &amp; CRP </w:t>
      </w:r>
    </w:p>
    <w:p w14:paraId="63D82D82" w14:textId="77777777" w:rsidR="00FA5DC2" w:rsidRPr="00FA5DC2" w:rsidRDefault="00FA5DC2" w:rsidP="00FA5DC2">
      <w:pPr>
        <w:pStyle w:val="ListParagraph"/>
        <w:numPr>
          <w:ilvl w:val="0"/>
          <w:numId w:val="7"/>
        </w:numPr>
        <w:rPr>
          <w:rFonts w:eastAsia="Times New Roman" w:cs="Times New Roman"/>
          <w:i/>
          <w:iCs/>
          <w:color w:val="7F7F7F"/>
          <w:szCs w:val="20"/>
        </w:rPr>
      </w:pPr>
      <w:r w:rsidRPr="00FA5DC2">
        <w:rPr>
          <w:rFonts w:eastAsia="Times New Roman" w:cs="Times New Roman"/>
          <w:i/>
          <w:iCs/>
          <w:color w:val="7F7F7F"/>
          <w:szCs w:val="20"/>
        </w:rPr>
        <w:t>Short summary of main features (recruitment, safety, activity) + statistical and medical conclusions</w:t>
      </w:r>
    </w:p>
    <w:p w14:paraId="7756C870" w14:textId="77777777" w:rsidR="00C9426E" w:rsidRPr="00D26AC9" w:rsidRDefault="00C9426E" w:rsidP="00C9426E"/>
    <w:p w14:paraId="57546653" w14:textId="77777777" w:rsidR="00C9426E" w:rsidRDefault="00C9426E" w:rsidP="00C9426E">
      <w:pPr>
        <w:rPr>
          <w:b/>
          <w:kern w:val="40"/>
          <w:sz w:val="40"/>
        </w:rPr>
      </w:pPr>
      <w:bookmarkStart w:id="80" w:name="_Toc308531515"/>
      <w:bookmarkStart w:id="81" w:name="_Toc436647855"/>
      <w:r>
        <w:br w:type="page"/>
      </w:r>
    </w:p>
    <w:p w14:paraId="5BE65EE2" w14:textId="77777777" w:rsidR="00C9426E" w:rsidRDefault="00C9426E" w:rsidP="00FA5DC2">
      <w:pPr>
        <w:pStyle w:val="Heading1"/>
      </w:pPr>
      <w:r>
        <w:t xml:space="preserve"> </w:t>
      </w:r>
      <w:bookmarkStart w:id="82" w:name="_Toc513220267"/>
      <w:bookmarkEnd w:id="80"/>
      <w:bookmarkEnd w:id="81"/>
      <w:r w:rsidR="00FA5DC2" w:rsidRPr="00FA5DC2">
        <w:t>CONSORT Flow Chart</w:t>
      </w:r>
      <w:bookmarkEnd w:id="82"/>
    </w:p>
    <w:p w14:paraId="2FD2F10C" w14:textId="77777777" w:rsidR="00FA5DC2" w:rsidRPr="00FA5DC2" w:rsidRDefault="00FA5DC2" w:rsidP="00FA5DC2">
      <w:pPr>
        <w:pStyle w:val="ListParagraph"/>
        <w:numPr>
          <w:ilvl w:val="0"/>
          <w:numId w:val="8"/>
        </w:numPr>
        <w:rPr>
          <w:rStyle w:val="Bold"/>
          <w:rFonts w:eastAsiaTheme="majorEastAsia" w:cs="Times New Roman"/>
          <w:b w:val="0"/>
          <w:i/>
          <w:iCs/>
          <w:color w:val="7F7F7F"/>
          <w:szCs w:val="20"/>
        </w:rPr>
      </w:pPr>
      <w:r w:rsidRPr="00FA5DC2">
        <w:rPr>
          <w:rStyle w:val="Bold"/>
          <w:rFonts w:eastAsiaTheme="majorEastAsia" w:cs="Times New Roman"/>
          <w:b w:val="0"/>
          <w:i/>
          <w:iCs/>
          <w:color w:val="7F7F7F"/>
          <w:szCs w:val="20"/>
        </w:rPr>
        <w:t>CONSORT Flow Chart to be prepared for FAR</w:t>
      </w:r>
    </w:p>
    <w:p w14:paraId="4A76373F" w14:textId="77777777" w:rsidR="00C9426E" w:rsidRDefault="00C9426E" w:rsidP="00C9426E"/>
    <w:p w14:paraId="34323637" w14:textId="77777777" w:rsidR="00F436D1" w:rsidRPr="00A843E8" w:rsidRDefault="00811AF0" w:rsidP="00A843E8">
      <w:pPr>
        <w:rPr>
          <w:b/>
          <w:kern w:val="40"/>
          <w:sz w:val="40"/>
        </w:rPr>
      </w:pPr>
      <w:r>
        <w:rPr>
          <w:noProof/>
        </w:rPr>
        <mc:AlternateContent>
          <mc:Choice Requires="wpg">
            <w:drawing>
              <wp:inline distT="0" distB="0" distL="0" distR="0" wp14:anchorId="273B0E43" wp14:editId="1F9EEC3F">
                <wp:extent cx="5943600" cy="6229350"/>
                <wp:effectExtent l="0" t="0" r="19050" b="190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229350"/>
                          <a:chOff x="782" y="2812"/>
                          <a:chExt cx="10805" cy="9479"/>
                        </a:xfrm>
                      </wpg:grpSpPr>
                      <wps:wsp>
                        <wps:cNvPr id="2" name="AutoShape 2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097" y="6291"/>
                            <a:ext cx="3672" cy="63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" name="Group 10"/>
                        <wpg:cNvGrpSpPr>
                          <a:grpSpLocks/>
                        </wpg:cNvGrpSpPr>
                        <wpg:grpSpPr bwMode="auto">
                          <a:xfrm>
                            <a:off x="782" y="2812"/>
                            <a:ext cx="10805" cy="9479"/>
                            <a:chOff x="782" y="2812"/>
                            <a:chExt cx="10805" cy="9479"/>
                          </a:xfrm>
                        </wpg:grpSpPr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2939"/>
                              <a:ext cx="3264" cy="6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20F308" w14:textId="77777777" w:rsidR="00811AF0" w:rsidRPr="00172316" w:rsidRDefault="00811AF0" w:rsidP="00811AF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Assessed for eligibility (n=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 xml:space="preserve"> 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470" y="3638"/>
                              <a:ext cx="4117" cy="15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19F59C" w14:textId="77777777" w:rsidR="00811AF0" w:rsidRPr="00172316" w:rsidRDefault="00811AF0" w:rsidP="00811AF0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</w:pP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Excluded  (n=   )</w:t>
                                </w:r>
                              </w:p>
                              <w:p w14:paraId="35F01646" w14:textId="77777777" w:rsidR="00811AF0" w:rsidRPr="00172316" w:rsidRDefault="00811AF0" w:rsidP="00811AF0">
                                <w:pPr>
                                  <w:spacing w:after="0"/>
                                  <w:ind w:left="360" w:hanging="360"/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</w:pPr>
                                <w:r w:rsidRPr="00172316">
                                  <w:rPr>
                                    <w:rFonts w:ascii="Symbol" w:hAnsi="Symbol"/>
                                    <w:sz w:val="16"/>
                                    <w:szCs w:val="16"/>
                                    <w:lang w:val="x-none"/>
                                  </w:rPr>
                                  <w:t></w:t>
                                </w:r>
                                <w:r w:rsidRPr="00172316">
                                  <w:rPr>
                                    <w:sz w:val="16"/>
                                    <w:szCs w:val="16"/>
                                  </w:rPr>
                                  <w:t> </w:t>
                                </w:r>
                                <w:r w:rsidRPr="00172316">
                                  <w:rPr>
                                    <w:rFonts w:cs="Calibri"/>
                                    <w:sz w:val="16"/>
                                    <w:szCs w:val="16"/>
                                    <w:lang w:val="en-CA"/>
                                  </w:rPr>
                                  <w:t xml:space="preserve">  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Not meeting inclusion criteria(n= )</w:t>
                                </w:r>
                              </w:p>
                              <w:p w14:paraId="56934E09" w14:textId="77777777" w:rsidR="00811AF0" w:rsidRPr="00172316" w:rsidRDefault="00811AF0" w:rsidP="00811AF0">
                                <w:pPr>
                                  <w:spacing w:after="0"/>
                                  <w:ind w:left="360" w:hanging="360"/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</w:pPr>
                                <w:r w:rsidRPr="00172316">
                                  <w:rPr>
                                    <w:rFonts w:ascii="Symbol" w:hAnsi="Symbol"/>
                                    <w:sz w:val="16"/>
                                    <w:szCs w:val="16"/>
                                    <w:lang w:val="x-none"/>
                                  </w:rPr>
                                  <w:t></w:t>
                                </w:r>
                                <w:r w:rsidRPr="00172316">
                                  <w:rPr>
                                    <w:sz w:val="16"/>
                                    <w:szCs w:val="16"/>
                                  </w:rPr>
                                  <w:t> </w:t>
                                </w:r>
                                <w:r w:rsidRPr="00172316">
                                  <w:rPr>
                                    <w:rFonts w:cs="Calibri"/>
                                    <w:sz w:val="16"/>
                                    <w:szCs w:val="16"/>
                                    <w:lang w:val="en-CA"/>
                                  </w:rPr>
                                  <w:t xml:space="preserve">  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Declined to participate (n=  )</w:t>
                                </w:r>
                              </w:p>
                              <w:p w14:paraId="6C25A641" w14:textId="77777777" w:rsidR="00811AF0" w:rsidRPr="00172316" w:rsidRDefault="00811AF0" w:rsidP="00811AF0">
                                <w:pPr>
                                  <w:spacing w:after="0"/>
                                  <w:ind w:left="360" w:hanging="360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172316">
                                  <w:rPr>
                                    <w:rFonts w:ascii="Symbol" w:hAnsi="Symbol"/>
                                    <w:sz w:val="16"/>
                                    <w:szCs w:val="16"/>
                                    <w:lang w:val="x-none"/>
                                  </w:rPr>
                                  <w:t></w:t>
                                </w:r>
                                <w:r w:rsidRPr="00172316">
                                  <w:rPr>
                                    <w:sz w:val="16"/>
                                    <w:szCs w:val="16"/>
                                  </w:rPr>
                                  <w:t> </w:t>
                                </w:r>
                                <w:r w:rsidRPr="00172316">
                                  <w:rPr>
                                    <w:rFonts w:cs="Calibri"/>
                                    <w:sz w:val="16"/>
                                    <w:szCs w:val="16"/>
                                    <w:lang w:val="en-CA"/>
                                  </w:rPr>
                                  <w:t xml:space="preserve"> </w:t>
                                </w:r>
                                <w:r w:rsidRPr="00172316">
                                  <w:rPr>
                                    <w:rFonts w:cs="Calibri"/>
                                    <w:sz w:val="20"/>
                                    <w:lang w:val="en-CA"/>
                                  </w:rPr>
                                  <w:t xml:space="preserve"> 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Other reasons (n=  )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" y="11121"/>
                              <a:ext cx="4478" cy="1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69C766" w14:textId="77777777" w:rsidR="00811AF0" w:rsidRDefault="00811AF0" w:rsidP="00811AF0">
                                <w:pPr>
                                  <w:rPr>
                                    <w:rFonts w:cs="Calibri"/>
                                  </w:rPr>
                                </w:pP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Analysed  (n=  )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br/>
                                </w:r>
                                <w:r>
                                  <w:rPr>
                                    <w:rFonts w:ascii="Symbol" w:hAnsi="Symbol"/>
                                    <w:sz w:val="16"/>
                                    <w:szCs w:val="16"/>
                                    <w:lang w:val="x-none"/>
                                  </w:rPr>
                                  <w:t></w:t>
                                </w:r>
                                <w:r>
                                  <w:t> 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Excluded from analysis (give reasons) (n=  )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829" y="9225"/>
                              <a:ext cx="4485" cy="1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540EDB" w14:textId="77777777" w:rsidR="00811AF0" w:rsidRPr="00172316" w:rsidRDefault="00811AF0" w:rsidP="00811AF0">
                                <w:pPr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</w:pP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Lost to follow-up (give reasons) (n=  )</w:t>
                                </w:r>
                              </w:p>
                              <w:p w14:paraId="4ECAD8A0" w14:textId="77777777" w:rsidR="00811AF0" w:rsidRPr="00172316" w:rsidRDefault="00811AF0" w:rsidP="00811AF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Discontinued intervention (give reasons) (n=  )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4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829" y="6921"/>
                              <a:ext cx="4485" cy="1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2CEE11" w14:textId="77777777" w:rsidR="00811AF0" w:rsidRPr="00172316" w:rsidRDefault="00811AF0" w:rsidP="00811AF0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</w:pPr>
                                <w:r>
                                  <w:t>Stratum1/Arm 1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 xml:space="preserve"> (n=  )</w:t>
                                </w:r>
                              </w:p>
                              <w:p w14:paraId="74B5D172" w14:textId="77777777" w:rsidR="00811AF0" w:rsidRDefault="00811AF0" w:rsidP="00811AF0">
                                <w:pPr>
                                  <w:spacing w:after="0"/>
                                  <w:ind w:left="360" w:hanging="360"/>
                                  <w:rPr>
                                    <w:rFonts w:cs="Calibri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sz w:val="16"/>
                                    <w:szCs w:val="16"/>
                                    <w:lang w:val="x-none"/>
                                  </w:rPr>
                                  <w:t></w:t>
                                </w:r>
                                <w:r>
                                  <w:t> 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Received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 xml:space="preserve"> intervention (n=  )</w:t>
                                </w:r>
                              </w:p>
                              <w:p w14:paraId="7E31095B" w14:textId="77777777" w:rsidR="00811AF0" w:rsidRDefault="00811AF0" w:rsidP="00811AF0">
                                <w:pPr>
                                  <w:spacing w:after="0"/>
                                  <w:ind w:left="360" w:hanging="360"/>
                                  <w:rPr>
                                    <w:rFonts w:cs="Calibri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sz w:val="16"/>
                                    <w:szCs w:val="16"/>
                                    <w:lang w:val="x-none"/>
                                  </w:rPr>
                                  <w:t></w:t>
                                </w:r>
                                <w:r>
                                  <w:t> 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Did not receive intervention (give reasons) (n=  )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9" y="9225"/>
                              <a:ext cx="4478" cy="1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E45B08" w14:textId="77777777" w:rsidR="00811AF0" w:rsidRPr="00172316" w:rsidRDefault="00811AF0" w:rsidP="00811AF0">
                                <w:pPr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</w:pP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Lost to follow-up (give reasons) (n=  )</w:t>
                                </w:r>
                              </w:p>
                              <w:p w14:paraId="3E8534B2" w14:textId="77777777" w:rsidR="00811AF0" w:rsidRPr="00172316" w:rsidRDefault="00811AF0" w:rsidP="00811AF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Discontinued intervention (give reasons) (n=  )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9" y="6944"/>
                              <a:ext cx="4478" cy="1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EC166F" w14:textId="77777777" w:rsidR="00811AF0" w:rsidRPr="00172316" w:rsidRDefault="00811AF0" w:rsidP="00811AF0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</w:pPr>
                                <w:r>
                                  <w:t>Stratum 2/Arm 2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 xml:space="preserve"> (n=  )</w:t>
                                </w:r>
                              </w:p>
                              <w:p w14:paraId="292551DB" w14:textId="77777777" w:rsidR="00811AF0" w:rsidRDefault="00811AF0" w:rsidP="00811AF0">
                                <w:pPr>
                                  <w:spacing w:after="0"/>
                                  <w:ind w:left="360" w:hanging="360"/>
                                  <w:rPr>
                                    <w:rFonts w:cs="Calibri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sz w:val="16"/>
                                    <w:szCs w:val="16"/>
                                    <w:lang w:val="x-none"/>
                                  </w:rPr>
                                  <w:t></w:t>
                                </w:r>
                                <w:r>
                                  <w:t> 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Received intervention (n=  )</w:t>
                                </w:r>
                              </w:p>
                              <w:p w14:paraId="17C1F482" w14:textId="77777777" w:rsidR="00811AF0" w:rsidRPr="00172316" w:rsidRDefault="00811AF0" w:rsidP="00811AF0">
                                <w:pPr>
                                  <w:spacing w:after="0"/>
                                  <w:ind w:left="360" w:hanging="360"/>
                                  <w:rPr>
                                    <w:rFonts w:cs="Calibri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sz w:val="16"/>
                                    <w:szCs w:val="16"/>
                                    <w:lang w:val="x-none"/>
                                  </w:rPr>
                                  <w:t></w:t>
                                </w:r>
                                <w:r>
                                  <w:t> 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Did not receive intervention (give reasons) (n=  )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9" y="11121"/>
                              <a:ext cx="4478" cy="1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96E156" w14:textId="77777777" w:rsidR="00811AF0" w:rsidRDefault="00811AF0" w:rsidP="00811AF0">
                                <w:pPr>
                                  <w:rPr>
                                    <w:rFonts w:cs="Calibri"/>
                                  </w:rPr>
                                </w:pP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Analysed  (n=  )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br/>
                                </w:r>
                                <w:r>
                                  <w:rPr>
                                    <w:rFonts w:ascii="Symbol" w:hAnsi="Symbol"/>
                                    <w:sz w:val="16"/>
                                    <w:szCs w:val="16"/>
                                    <w:lang w:val="x-none"/>
                                  </w:rPr>
                                  <w:t></w:t>
                                </w:r>
                                <w:r>
                                  <w:t> 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Excluded from analysis (give reasons) (n=  )</w:t>
                                </w:r>
                              </w:p>
                              <w:p w14:paraId="284F5478" w14:textId="77777777" w:rsidR="00811AF0" w:rsidRDefault="00811AF0" w:rsidP="00811AF0">
                                <w:pPr>
                                  <w:rPr>
                                    <w:rFonts w:cs="Calibr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9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6" y="6649"/>
                              <a:ext cx="2258" cy="78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9C7FD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F4433F" w14:textId="77777777" w:rsidR="00811AF0" w:rsidRDefault="00811AF0" w:rsidP="00811AF0">
                                <w:pPr>
                                  <w:jc w:val="center"/>
                                  <w:rPr>
                                    <w:rStyle w:val="Bold"/>
                                  </w:rPr>
                                </w:pPr>
                                <w:r>
                                  <w:rPr>
                                    <w:rStyle w:val="Bold"/>
                                  </w:rPr>
                                  <w:t>Stratification/</w:t>
                                </w:r>
                                <w:r w:rsidRPr="0072091F">
                                  <w:rPr>
                                    <w:rStyle w:val="Bold"/>
                                  </w:rPr>
                                  <w:t xml:space="preserve"> Arm</w:t>
                                </w:r>
                                <w:r>
                                  <w:rPr>
                                    <w:rStyle w:val="Bold"/>
                                  </w:rPr>
                                  <w:t xml:space="preserve"> </w:t>
                                </w:r>
                              </w:p>
                              <w:p w14:paraId="5AC4C038" w14:textId="77777777" w:rsidR="00811AF0" w:rsidRPr="00D11661" w:rsidRDefault="00811AF0" w:rsidP="00811AF0">
                                <w:pPr>
                                  <w:jc w:val="center"/>
                                  <w:rPr>
                                    <w:rStyle w:val="Bold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s:wsp>
                          <wps:cNvPr id="30" name="AutoShap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2" y="10735"/>
                              <a:ext cx="2247" cy="46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9C7FD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563369" w14:textId="77777777" w:rsidR="00811AF0" w:rsidRPr="00D11661" w:rsidRDefault="00811AF0" w:rsidP="00811AF0">
                                <w:pPr>
                                  <w:jc w:val="center"/>
                                  <w:rPr>
                                    <w:rStyle w:val="Bold"/>
                                  </w:rPr>
                                </w:pPr>
                                <w:r w:rsidRPr="00D11661">
                                  <w:rPr>
                                    <w:rStyle w:val="Bold"/>
                                  </w:rPr>
                                  <w:t>Analysis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s:wsp>
                          <wps:cNvPr id="31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9" y="8823"/>
                              <a:ext cx="2274" cy="4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9C7FD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E494BB" w14:textId="77777777" w:rsidR="00811AF0" w:rsidRPr="00D11661" w:rsidRDefault="00811AF0" w:rsidP="00811AF0">
                                <w:pPr>
                                  <w:jc w:val="center"/>
                                  <w:rPr>
                                    <w:rStyle w:val="Bold"/>
                                  </w:rPr>
                                </w:pPr>
                                <w:r w:rsidRPr="00D11661">
                                  <w:rPr>
                                    <w:rStyle w:val="Bold"/>
                                  </w:rPr>
                                  <w:t>Follow-Up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s:wsp>
                          <wps:cNvPr id="32" name="AutoShap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97" y="8451"/>
                              <a:ext cx="0" cy="77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40" y="10395"/>
                              <a:ext cx="0" cy="7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9" y="10395"/>
                              <a:ext cx="1" cy="7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75" y="6291"/>
                              <a:ext cx="3672" cy="630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35" y="3565"/>
                              <a:ext cx="1" cy="27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505" y="5367"/>
                              <a:ext cx="3827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133204" w14:textId="77777777" w:rsidR="00811AF0" w:rsidRDefault="00811AF0" w:rsidP="00811AF0">
                                <w:pPr>
                                  <w:widowControl w:val="0"/>
                                  <w:jc w:val="center"/>
                                </w:pP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R</w:t>
                                </w:r>
                                <w:r>
                                  <w:t>egistered/Randomised (n=)</w:t>
                                </w:r>
                              </w:p>
                              <w:p w14:paraId="53729726" w14:textId="77777777" w:rsidR="00811AF0" w:rsidRPr="00172316" w:rsidRDefault="00811AF0" w:rsidP="00811AF0">
                                <w:pPr>
                                  <w:widowControl w:val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t>µ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38" name="AutoShap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36" y="4469"/>
                              <a:ext cx="103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81" y="2812"/>
                              <a:ext cx="2437" cy="50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9C7FD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5980B9" w14:textId="77777777" w:rsidR="00811AF0" w:rsidRPr="00D11661" w:rsidRDefault="00811AF0" w:rsidP="00811AF0">
                                <w:pPr>
                                  <w:jc w:val="center"/>
                                  <w:rPr>
                                    <w:rStyle w:val="Bold"/>
                                  </w:rPr>
                                </w:pPr>
                                <w:r w:rsidRPr="00D11661">
                                  <w:rPr>
                                    <w:rStyle w:val="Bold"/>
                                  </w:rPr>
                                  <w:t>Enrollment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3B0E43" id="Group 1" o:spid="_x0000_s1042" style="width:468pt;height:490.5pt;mso-position-horizontal-relative:char;mso-position-vertical-relative:line" coordorigin="782,2812" coordsize="10805,9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"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25" o:spid="_x0000_s1043" type="#_x0000_t33" style="position:absolute;left:3097;top:6291;width:3672;height:63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">
                  <v:stroke endarrow="block"/>
                  <v:shadow color="#ccc"/>
                </v:shape>
                <v:group id="Group 10" o:spid="_x0000_s1044" style="position:absolute;left:782;top:2812;width:10805;height:9479" coordorigin="782,2812" coordsize="10805,9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4" o:spid="_x0000_s1045" style="position:absolute;left:4860;top:2939;width:3264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">
                    <v:textbox inset=",7.2pt,,7.2pt">
                      <w:txbxContent>
                        <w:p w14:paraId="6E20F308" w14:textId="77777777" w:rsidR="00811AF0" w:rsidRPr="00172316" w:rsidRDefault="00811AF0" w:rsidP="00811AF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Assessed for eligibility (n=</w:t>
                          </w:r>
                          <w:r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 xml:space="preserve"> 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" o:spid="_x0000_s1046" style="position:absolute;left:7470;top:3638;width:4117;height:1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">
                    <v:textbox inset=",7.2pt,,7.2pt">
                      <w:txbxContent>
                        <w:p w14:paraId="2319F59C" w14:textId="77777777" w:rsidR="00811AF0" w:rsidRPr="00172316" w:rsidRDefault="00811AF0" w:rsidP="00811AF0">
                          <w:pPr>
                            <w:spacing w:after="0"/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</w:pP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Excluded  (n=   )</w:t>
                          </w:r>
                        </w:p>
                        <w:p w14:paraId="35F01646" w14:textId="77777777" w:rsidR="00811AF0" w:rsidRPr="00172316" w:rsidRDefault="00811AF0" w:rsidP="00811AF0">
                          <w:pPr>
                            <w:spacing w:after="0"/>
                            <w:ind w:left="360" w:hanging="360"/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</w:pPr>
                          <w:r w:rsidRPr="00172316">
                            <w:rPr>
                              <w:rFonts w:ascii="Symbol" w:hAnsi="Symbol"/>
                              <w:sz w:val="16"/>
                              <w:szCs w:val="16"/>
                              <w:lang w:val="x-none"/>
                            </w:rPr>
                            <w:t></w:t>
                          </w:r>
                          <w:r w:rsidRPr="00172316">
                            <w:rPr>
                              <w:sz w:val="16"/>
                              <w:szCs w:val="16"/>
                            </w:rPr>
                            <w:t> </w:t>
                          </w:r>
                          <w:r w:rsidRPr="00172316">
                            <w:rPr>
                              <w:rFonts w:cs="Calibri"/>
                              <w:sz w:val="16"/>
                              <w:szCs w:val="16"/>
                              <w:lang w:val="en-CA"/>
                            </w:rPr>
                            <w:t xml:space="preserve">  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Not meeting inclusion criteria(n= )</w:t>
                          </w:r>
                        </w:p>
                        <w:p w14:paraId="56934E09" w14:textId="77777777" w:rsidR="00811AF0" w:rsidRPr="00172316" w:rsidRDefault="00811AF0" w:rsidP="00811AF0">
                          <w:pPr>
                            <w:spacing w:after="0"/>
                            <w:ind w:left="360" w:hanging="360"/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</w:pPr>
                          <w:r w:rsidRPr="00172316">
                            <w:rPr>
                              <w:rFonts w:ascii="Symbol" w:hAnsi="Symbol"/>
                              <w:sz w:val="16"/>
                              <w:szCs w:val="16"/>
                              <w:lang w:val="x-none"/>
                            </w:rPr>
                            <w:t></w:t>
                          </w:r>
                          <w:r w:rsidRPr="00172316">
                            <w:rPr>
                              <w:sz w:val="16"/>
                              <w:szCs w:val="16"/>
                            </w:rPr>
                            <w:t> </w:t>
                          </w:r>
                          <w:r w:rsidRPr="00172316">
                            <w:rPr>
                              <w:rFonts w:cs="Calibri"/>
                              <w:sz w:val="16"/>
                              <w:szCs w:val="16"/>
                              <w:lang w:val="en-CA"/>
                            </w:rPr>
                            <w:t xml:space="preserve">  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Declined to participate (n=  )</w:t>
                          </w:r>
                        </w:p>
                        <w:p w14:paraId="6C25A641" w14:textId="77777777" w:rsidR="00811AF0" w:rsidRPr="00172316" w:rsidRDefault="00811AF0" w:rsidP="00811AF0">
                          <w:pPr>
                            <w:spacing w:after="0"/>
                            <w:ind w:left="360" w:hanging="360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172316">
                            <w:rPr>
                              <w:rFonts w:ascii="Symbol" w:hAnsi="Symbol"/>
                              <w:sz w:val="16"/>
                              <w:szCs w:val="16"/>
                              <w:lang w:val="x-none"/>
                            </w:rPr>
                            <w:t></w:t>
                          </w:r>
                          <w:r w:rsidRPr="00172316">
                            <w:rPr>
                              <w:sz w:val="16"/>
                              <w:szCs w:val="16"/>
                            </w:rPr>
                            <w:t> </w:t>
                          </w:r>
                          <w:r w:rsidRPr="00172316">
                            <w:rPr>
                              <w:rFonts w:cs="Calibri"/>
                              <w:sz w:val="16"/>
                              <w:szCs w:val="16"/>
                              <w:lang w:val="en-CA"/>
                            </w:rPr>
                            <w:t xml:space="preserve"> </w:t>
                          </w:r>
                          <w:r w:rsidRPr="00172316">
                            <w:rPr>
                              <w:rFonts w:cs="Calibri"/>
                              <w:sz w:val="20"/>
                              <w:lang w:val="en-CA"/>
                            </w:rPr>
                            <w:t xml:space="preserve"> 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Other reasons (n=  )</w:t>
                          </w:r>
                        </w:p>
                      </w:txbxContent>
                    </v:textbox>
                  </v:rect>
                  <v:rect id="Rectangle 16" o:spid="_x0000_s1047" style="position:absolute;left:782;top:11121;width:4478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">
                    <v:textbox inset=",7.2pt,,7.2pt">
                      <w:txbxContent>
                        <w:p w14:paraId="5E69C766" w14:textId="77777777" w:rsidR="00811AF0" w:rsidRDefault="00811AF0" w:rsidP="00811AF0">
                          <w:pPr>
                            <w:rPr>
                              <w:rFonts w:cs="Calibri"/>
                            </w:rPr>
                          </w:pP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Analysed  (n=  )</w:t>
                          </w:r>
                          <w:r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br/>
                          </w:r>
                          <w:r>
                            <w:rPr>
                              <w:rFonts w:ascii="Symbol" w:hAnsi="Symbol"/>
                              <w:sz w:val="16"/>
                              <w:szCs w:val="16"/>
                              <w:lang w:val="x-none"/>
                            </w:rPr>
                            <w:t></w:t>
                          </w:r>
                          <w:r>
                            <w:t> 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Excluded from analysis (give reasons) (n=  )</w:t>
                          </w:r>
                        </w:p>
                      </w:txbxContent>
                    </v:textbox>
                  </v:rect>
                  <v:rect id="Rectangle 17" o:spid="_x0000_s1048" style="position:absolute;left:829;top:9225;width:4485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">
                    <v:textbox inset=",7.2pt,,7.2pt">
                      <w:txbxContent>
                        <w:p w14:paraId="57540EDB" w14:textId="77777777" w:rsidR="00811AF0" w:rsidRPr="00172316" w:rsidRDefault="00811AF0" w:rsidP="00811AF0">
                          <w:pPr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</w:pP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Lost to follow-up (give reasons) (n=  )</w:t>
                          </w:r>
                        </w:p>
                        <w:p w14:paraId="4ECAD8A0" w14:textId="77777777" w:rsidR="00811AF0" w:rsidRPr="00172316" w:rsidRDefault="00811AF0" w:rsidP="00811AF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Discontinued intervention (give reasons) (n=  )</w:t>
                          </w:r>
                        </w:p>
                      </w:txbxContent>
                    </v:textbox>
                  </v:rect>
                  <v:rect id="Rectangle 24" o:spid="_x0000_s1049" style="position:absolute;left:829;top:6921;width:4485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">
                    <v:textbox inset=",7.2pt,,7.2pt">
                      <w:txbxContent>
                        <w:p w14:paraId="362CEE11" w14:textId="77777777" w:rsidR="00811AF0" w:rsidRPr="00172316" w:rsidRDefault="00811AF0" w:rsidP="00811AF0">
                          <w:pPr>
                            <w:spacing w:after="0"/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</w:pPr>
                          <w:r>
                            <w:t>Stratum1/Arm 1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 xml:space="preserve"> (n=  )</w:t>
                          </w:r>
                        </w:p>
                        <w:p w14:paraId="74B5D172" w14:textId="77777777" w:rsidR="00811AF0" w:rsidRDefault="00811AF0" w:rsidP="00811AF0">
                          <w:pPr>
                            <w:spacing w:after="0"/>
                            <w:ind w:left="360" w:hanging="360"/>
                            <w:rPr>
                              <w:rFonts w:cs="Calibri"/>
                              <w:lang w:val="en-CA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  <w:szCs w:val="16"/>
                              <w:lang w:val="x-none"/>
                            </w:rPr>
                            <w:t></w:t>
                          </w:r>
                          <w:r>
                            <w:t> </w:t>
                          </w:r>
                          <w:r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Received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 xml:space="preserve"> intervention (n=  )</w:t>
                          </w:r>
                        </w:p>
                        <w:p w14:paraId="7E31095B" w14:textId="77777777" w:rsidR="00811AF0" w:rsidRDefault="00811AF0" w:rsidP="00811AF0">
                          <w:pPr>
                            <w:spacing w:after="0"/>
                            <w:ind w:left="360" w:hanging="360"/>
                            <w:rPr>
                              <w:rFonts w:cs="Calibri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  <w:szCs w:val="16"/>
                              <w:lang w:val="x-none"/>
                            </w:rPr>
                            <w:t></w:t>
                          </w:r>
                          <w:r>
                            <w:t> 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Did not receive intervention (give reasons) (n=  )</w:t>
                          </w:r>
                        </w:p>
                      </w:txbxContent>
                    </v:textbox>
                  </v:rect>
                  <v:rect id="Rectangle 26" o:spid="_x0000_s1050" style="position:absolute;left:7109;top:9225;width:4478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">
                    <v:textbox inset=",7.2pt,,7.2pt">
                      <w:txbxContent>
                        <w:p w14:paraId="67E45B08" w14:textId="77777777" w:rsidR="00811AF0" w:rsidRPr="00172316" w:rsidRDefault="00811AF0" w:rsidP="00811AF0">
                          <w:pPr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</w:pP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Lost to follow-up (give reasons) (n=  )</w:t>
                          </w:r>
                        </w:p>
                        <w:p w14:paraId="3E8534B2" w14:textId="77777777" w:rsidR="00811AF0" w:rsidRPr="00172316" w:rsidRDefault="00811AF0" w:rsidP="00811AF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Discontinued intervention (give reasons) (n=  )</w:t>
                          </w:r>
                        </w:p>
                      </w:txbxContent>
                    </v:textbox>
                  </v:rect>
                  <v:rect id="Rectangle 27" o:spid="_x0000_s1051" style="position:absolute;left:7109;top:6944;width:4478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">
                    <v:textbox inset=",7.2pt,,7.2pt">
                      <w:txbxContent>
                        <w:p w14:paraId="11EC166F" w14:textId="77777777" w:rsidR="00811AF0" w:rsidRPr="00172316" w:rsidRDefault="00811AF0" w:rsidP="00811AF0">
                          <w:pPr>
                            <w:spacing w:after="0"/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</w:pPr>
                          <w:r>
                            <w:t>Stratum 2/Arm 2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 xml:space="preserve"> (n=  )</w:t>
                          </w:r>
                        </w:p>
                        <w:p w14:paraId="292551DB" w14:textId="77777777" w:rsidR="00811AF0" w:rsidRDefault="00811AF0" w:rsidP="00811AF0">
                          <w:pPr>
                            <w:spacing w:after="0"/>
                            <w:ind w:left="360" w:hanging="360"/>
                            <w:rPr>
                              <w:rFonts w:cs="Calibri"/>
                              <w:lang w:val="en-CA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  <w:szCs w:val="16"/>
                              <w:lang w:val="x-none"/>
                            </w:rPr>
                            <w:t></w:t>
                          </w:r>
                          <w:r>
                            <w:t> 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Received intervention (n=  )</w:t>
                          </w:r>
                        </w:p>
                        <w:p w14:paraId="17C1F482" w14:textId="77777777" w:rsidR="00811AF0" w:rsidRPr="00172316" w:rsidRDefault="00811AF0" w:rsidP="00811AF0">
                          <w:pPr>
                            <w:spacing w:after="0"/>
                            <w:ind w:left="360" w:hanging="360"/>
                            <w:rPr>
                              <w:rFonts w:cs="Calibri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  <w:szCs w:val="16"/>
                              <w:lang w:val="x-none"/>
                            </w:rPr>
                            <w:t></w:t>
                          </w:r>
                          <w:r>
                            <w:t> 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Did not receive intervention (give reasons) (n=  )</w:t>
                          </w:r>
                        </w:p>
                      </w:txbxContent>
                    </v:textbox>
                  </v:rect>
                  <v:rect id="Rectangle 28" o:spid="_x0000_s1052" style="position:absolute;left:7109;top:11121;width:4478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">
                    <v:textbox inset=",7.2pt,,7.2pt">
                      <w:txbxContent>
                        <w:p w14:paraId="2596E156" w14:textId="77777777" w:rsidR="00811AF0" w:rsidRDefault="00811AF0" w:rsidP="00811AF0">
                          <w:pPr>
                            <w:rPr>
                              <w:rFonts w:cs="Calibri"/>
                            </w:rPr>
                          </w:pP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Analysed  (n=  )</w:t>
                          </w:r>
                          <w:r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br/>
                          </w:r>
                          <w:r>
                            <w:rPr>
                              <w:rFonts w:ascii="Symbol" w:hAnsi="Symbol"/>
                              <w:sz w:val="16"/>
                              <w:szCs w:val="16"/>
                              <w:lang w:val="x-none"/>
                            </w:rPr>
                            <w:t></w:t>
                          </w:r>
                          <w:r>
                            <w:t> 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Excluded from analysis (give reasons) (n=  )</w:t>
                          </w:r>
                        </w:p>
                        <w:p w14:paraId="284F5478" w14:textId="77777777" w:rsidR="00811AF0" w:rsidRDefault="00811AF0" w:rsidP="00811AF0">
                          <w:pPr>
                            <w:rPr>
                              <w:rFonts w:cs="Calibri"/>
                            </w:rPr>
                          </w:pPr>
                        </w:p>
                      </w:txbxContent>
                    </v:textbox>
                  </v:rect>
                  <v:roundrect id="AutoShape 35" o:spid="_x0000_s1053" style="position:absolute;left:4956;top:6649;width:2258;height:7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" fillcolor="#a9c7fd">
                    <v:textbox inset="3.6pt,,3.6pt">
                      <w:txbxContent>
                        <w:p w14:paraId="69F4433F" w14:textId="77777777" w:rsidR="00811AF0" w:rsidRDefault="00811AF0" w:rsidP="00811AF0">
                          <w:pPr>
                            <w:jc w:val="center"/>
                            <w:rPr>
                              <w:rStyle w:val="Bold"/>
                            </w:rPr>
                          </w:pPr>
                          <w:r>
                            <w:rPr>
                              <w:rStyle w:val="Bold"/>
                            </w:rPr>
                            <w:t>Stratification/</w:t>
                          </w:r>
                          <w:r w:rsidRPr="0072091F">
                            <w:rPr>
                              <w:rStyle w:val="Bold"/>
                            </w:rPr>
                            <w:t xml:space="preserve"> Arm</w:t>
                          </w:r>
                          <w:r>
                            <w:rPr>
                              <w:rStyle w:val="Bold"/>
                            </w:rPr>
                            <w:t xml:space="preserve"> </w:t>
                          </w:r>
                        </w:p>
                        <w:p w14:paraId="5AC4C038" w14:textId="77777777" w:rsidR="00811AF0" w:rsidRPr="00D11661" w:rsidRDefault="00811AF0" w:rsidP="00811AF0">
                          <w:pPr>
                            <w:jc w:val="center"/>
                            <w:rPr>
                              <w:rStyle w:val="Bold"/>
                            </w:rPr>
                          </w:pPr>
                        </w:p>
                      </w:txbxContent>
                    </v:textbox>
                  </v:roundrect>
                  <v:roundrect id="AutoShape 36" o:spid="_x0000_s1054" style="position:absolute;left:5102;top:10735;width:2247;height:46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" fillcolor="#a9c7fd">
                    <v:textbox inset="3.6pt,,3.6pt">
                      <w:txbxContent>
                        <w:p w14:paraId="63563369" w14:textId="77777777" w:rsidR="00811AF0" w:rsidRPr="00D11661" w:rsidRDefault="00811AF0" w:rsidP="00811AF0">
                          <w:pPr>
                            <w:jc w:val="center"/>
                            <w:rPr>
                              <w:rStyle w:val="Bold"/>
                            </w:rPr>
                          </w:pPr>
                          <w:r w:rsidRPr="00D11661">
                            <w:rPr>
                              <w:rStyle w:val="Bold"/>
                            </w:rPr>
                            <w:t>Analysis</w:t>
                          </w:r>
                        </w:p>
                      </w:txbxContent>
                    </v:textbox>
                  </v:roundrect>
                  <v:roundrect id="AutoShape 37" o:spid="_x0000_s1055" style="position:absolute;left:5059;top:8823;width:2274;height:49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" fillcolor="#a9c7fd">
                    <v:textbox inset="3.6pt,,3.6pt">
                      <w:txbxContent>
                        <w:p w14:paraId="65E494BB" w14:textId="77777777" w:rsidR="00811AF0" w:rsidRPr="00D11661" w:rsidRDefault="00811AF0" w:rsidP="00811AF0">
                          <w:pPr>
                            <w:jc w:val="center"/>
                            <w:rPr>
                              <w:rStyle w:val="Bold"/>
                            </w:rPr>
                          </w:pPr>
                          <w:r w:rsidRPr="00D11661">
                            <w:rPr>
                              <w:rStyle w:val="Bold"/>
                            </w:rPr>
                            <w:t>Follow-Up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8" o:spid="_x0000_s1056" type="#_x0000_t32" style="position:absolute;left:3097;top:8451;width:0;height: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">
                    <v:stroke endarrow="block"/>
                    <v:shadow color="#ccc"/>
                  </v:shape>
                  <v:shape id="AutoShape 39" o:spid="_x0000_s1057" type="#_x0000_t32" style="position:absolute;left:3140;top:10395;width:0;height: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">
                    <v:stroke endarrow="block"/>
                    <v:shadow color="#ccc"/>
                  </v:shape>
                  <v:shape id="AutoShape 40" o:spid="_x0000_s1058" type="#_x0000_t32" style="position:absolute;left:9389;top:10395;width:1;height: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">
                    <v:stroke endarrow="block"/>
                    <v:shadow color="#ccc"/>
                  </v:shape>
                  <v:shape id="AutoShape 41" o:spid="_x0000_s1059" type="#_x0000_t33" style="position:absolute;left:5675;top:6291;width:3672;height:6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">
                    <v:stroke endarrow="block"/>
                    <v:shadow color="#ccc"/>
                  </v:shape>
                  <v:shape id="AutoShape 42" o:spid="_x0000_s1060" type="#_x0000_t32" style="position:absolute;left:6435;top:3565;width: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">
                    <v:stroke endarrow="block"/>
                    <v:shadow color="#ccc"/>
                  </v:shape>
                  <v:rect id="Rectangle 37" o:spid="_x0000_s1061" style="position:absolute;left:4505;top:5367;width:382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">
                    <v:textbox inset=",7.2pt,,7.2pt">
                      <w:txbxContent>
                        <w:p w14:paraId="38133204" w14:textId="77777777" w:rsidR="00811AF0" w:rsidRDefault="00811AF0" w:rsidP="00811AF0">
                          <w:pPr>
                            <w:widowControl w:val="0"/>
                            <w:jc w:val="center"/>
                          </w:pP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R</w:t>
                          </w:r>
                          <w:r>
                            <w:t>egistered/Randomised (n=)</w:t>
                          </w:r>
                        </w:p>
                        <w:p w14:paraId="53729726" w14:textId="77777777" w:rsidR="00811AF0" w:rsidRPr="00172316" w:rsidRDefault="00811AF0" w:rsidP="00811AF0">
                          <w:pPr>
                            <w:widowControl w:val="0"/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t>µ</w:t>
                          </w:r>
                        </w:p>
                      </w:txbxContent>
                    </v:textbox>
                  </v:rect>
                  <v:shape id="AutoShape 44" o:spid="_x0000_s1062" type="#_x0000_t32" style="position:absolute;left:6436;top:4469;width:103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">
                    <v:stroke endarrow="block"/>
                    <v:shadow color="#ccc"/>
                  </v:shape>
                  <v:roundrect id="AutoShape 45" o:spid="_x0000_s1063" style="position:absolute;left:981;top:2812;width:2437;height:50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" fillcolor="#a9c7fd">
                    <v:textbox inset="3.6pt,,3.6pt">
                      <w:txbxContent>
                        <w:p w14:paraId="785980B9" w14:textId="77777777" w:rsidR="00811AF0" w:rsidRPr="00D11661" w:rsidRDefault="00811AF0" w:rsidP="00811AF0">
                          <w:pPr>
                            <w:jc w:val="center"/>
                            <w:rPr>
                              <w:rStyle w:val="Bold"/>
                            </w:rPr>
                          </w:pPr>
                          <w:r w:rsidRPr="00D11661">
                            <w:rPr>
                              <w:rStyle w:val="Bold"/>
                            </w:rPr>
                            <w:t>Enrollment</w:t>
                          </w:r>
                        </w:p>
                      </w:txbxContent>
                    </v:textbox>
                  </v:roundrect>
                </v:group>
                <w10:anchorlock/>
              </v:group>
            </w:pict>
          </mc:Fallback>
        </mc:AlternateContent>
      </w:r>
    </w:p>
    <w:sectPr w:rsidR="00F436D1" w:rsidRPr="00A843E8" w:rsidSect="00615A3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5471F" w14:textId="77777777" w:rsidR="00C9426E" w:rsidRDefault="00C9426E" w:rsidP="00615A3B">
      <w:pPr>
        <w:spacing w:after="0" w:line="240" w:lineRule="auto"/>
      </w:pPr>
      <w:r>
        <w:separator/>
      </w:r>
    </w:p>
  </w:endnote>
  <w:endnote w:type="continuationSeparator" w:id="0">
    <w:p w14:paraId="0C52A8D9" w14:textId="77777777" w:rsidR="00C9426E" w:rsidRDefault="00C9426E" w:rsidP="0061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B8E8F" w14:textId="77777777" w:rsidR="00755CAB" w:rsidRDefault="00755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ED722" w14:textId="3FA1668C" w:rsidR="00641F09" w:rsidRDefault="00755CAB">
    <w:pPr>
      <w:pStyle w:val="Footer"/>
    </w:pPr>
    <w:r>
      <w:t>ST</w:t>
    </w:r>
    <w:r w:rsidR="005C77BD">
      <w:t>-006-AF-04</w:t>
    </w:r>
    <w:r w:rsidR="005C77BD">
      <w:ptab w:relativeTo="margin" w:alignment="center" w:leader="none"/>
    </w:r>
    <w:r w:rsidR="005C77BD">
      <w:t xml:space="preserve">Page </w:t>
    </w:r>
    <w:r w:rsidR="005C77BD">
      <w:fldChar w:fldCharType="begin"/>
    </w:r>
    <w:r w:rsidR="005C77BD">
      <w:instrText xml:space="preserve"> PAGE </w:instrText>
    </w:r>
    <w:r w:rsidR="005C77BD">
      <w:fldChar w:fldCharType="separate"/>
    </w:r>
    <w:r w:rsidR="00FA156E">
      <w:rPr>
        <w:noProof/>
      </w:rPr>
      <w:t>1</w:t>
    </w:r>
    <w:r w:rsidR="005C77BD">
      <w:fldChar w:fldCharType="end"/>
    </w:r>
    <w:r w:rsidR="005C77BD">
      <w:t xml:space="preserve"> of </w:t>
    </w:r>
    <w:fldSimple w:instr=" NUMPAGES ">
      <w:r w:rsidR="00FA156E">
        <w:rPr>
          <w:noProof/>
        </w:rPr>
        <w:t>1</w:t>
      </w:r>
    </w:fldSimple>
    <w:r w:rsidR="005C77BD">
      <w:ptab w:relativeTo="margin" w:alignment="right" w:leader="none"/>
    </w:r>
    <w:r w:rsidR="005C77BD">
      <w:t>Template version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B3EE3" w14:textId="77777777" w:rsidR="00755CAB" w:rsidRDefault="00755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D9D44" w14:textId="77777777" w:rsidR="00C9426E" w:rsidRDefault="00C9426E" w:rsidP="00615A3B">
      <w:pPr>
        <w:spacing w:after="0" w:line="240" w:lineRule="auto"/>
      </w:pPr>
      <w:r>
        <w:separator/>
      </w:r>
    </w:p>
  </w:footnote>
  <w:footnote w:type="continuationSeparator" w:id="0">
    <w:p w14:paraId="7CAFFF16" w14:textId="77777777" w:rsidR="00C9426E" w:rsidRDefault="00C9426E" w:rsidP="00615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9BF75" w14:textId="77777777" w:rsidR="00755CAB" w:rsidRDefault="00755C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A7B83" w14:textId="77777777" w:rsidR="00C9426E" w:rsidRDefault="00FA5DC2">
    <w:pPr>
      <w:pStyle w:val="Header"/>
    </w:pPr>
    <w:r>
      <w:rPr>
        <w:szCs w:val="24"/>
      </w:rPr>
      <w:t>Analysis Report Phase II</w:t>
    </w:r>
    <w:r w:rsidR="00C9426E">
      <w:rPr>
        <w:szCs w:val="24"/>
      </w:rPr>
      <w:t xml:space="preserve"> trial</w:t>
    </w:r>
    <w:r w:rsidR="00C9426E">
      <w:rPr>
        <w:szCs w:val="24"/>
      </w:rPr>
      <w:tab/>
    </w:r>
    <w:r w:rsidR="00C9426E">
      <w:rPr>
        <w:szCs w:val="24"/>
      </w:rPr>
      <w:tab/>
    </w:r>
    <w:r w:rsidR="00C9426E" w:rsidRPr="001C49B5">
      <w:rPr>
        <w:szCs w:val="24"/>
      </w:rPr>
      <w:t>EORTC</w:t>
    </w:r>
    <w:r w:rsidR="00C9426E">
      <w:rPr>
        <w:szCs w:val="24"/>
      </w:rPr>
      <w:t xml:space="preserve"> Trial </w:t>
    </w:r>
    <w:r w:rsidR="005C77BD">
      <w:rPr>
        <w:color w:val="0070C0"/>
        <w:szCs w:val="24"/>
      </w:rPr>
      <w:t>XXXX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3260"/>
    </w:tblGrid>
    <w:tr w:rsidR="005C77BD" w:rsidRPr="00E40213" w14:paraId="1711F19A" w14:textId="77777777" w:rsidTr="00D07A51">
      <w:tc>
        <w:tcPr>
          <w:tcW w:w="6771" w:type="dxa"/>
        </w:tcPr>
        <w:p w14:paraId="59B8D3FD" w14:textId="36C868E8" w:rsidR="005C77BD" w:rsidRPr="004C41A9" w:rsidRDefault="007B68C0" w:rsidP="005C77BD">
          <w:r w:rsidRPr="006D0B6F">
            <w:rPr>
              <w:noProof/>
            </w:rPr>
            <w:drawing>
              <wp:inline distT="0" distB="0" distL="0" distR="0" wp14:anchorId="416D6F1D" wp14:editId="1E4C756B">
                <wp:extent cx="2481875" cy="1202055"/>
                <wp:effectExtent l="0" t="0" r="0" b="0"/>
                <wp:docPr id="10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7106" cy="1209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22A9691A" w14:textId="77777777" w:rsidR="005C77BD" w:rsidRPr="007835C5" w:rsidRDefault="005C77BD" w:rsidP="005C77BD">
          <w:pPr>
            <w:spacing w:before="0" w:after="0"/>
            <w:jc w:val="right"/>
          </w:pPr>
          <w:r w:rsidRPr="007835C5">
            <w:t>Avenue E. Mounier 83/11</w:t>
          </w:r>
        </w:p>
        <w:p w14:paraId="5831DC44" w14:textId="77777777" w:rsidR="005C77BD" w:rsidRPr="007835C5" w:rsidRDefault="005C77BD" w:rsidP="005C77BD">
          <w:pPr>
            <w:spacing w:before="0" w:after="0"/>
            <w:jc w:val="right"/>
          </w:pPr>
          <w:r w:rsidRPr="007835C5">
            <w:t>1200 Brussels</w:t>
          </w:r>
        </w:p>
        <w:p w14:paraId="0BDC0408" w14:textId="77777777" w:rsidR="005C77BD" w:rsidRPr="007835C5" w:rsidRDefault="005C77BD" w:rsidP="005C77BD">
          <w:pPr>
            <w:spacing w:before="0" w:after="0"/>
            <w:jc w:val="right"/>
          </w:pPr>
          <w:r w:rsidRPr="007835C5">
            <w:t>Belgium</w:t>
          </w:r>
        </w:p>
        <w:p w14:paraId="12936CE4" w14:textId="77777777" w:rsidR="005C77BD" w:rsidRPr="007835C5" w:rsidRDefault="005C77BD" w:rsidP="005C77BD">
          <w:pPr>
            <w:spacing w:before="0" w:after="0"/>
            <w:jc w:val="right"/>
          </w:pPr>
          <w:r w:rsidRPr="007835C5">
            <w:t>Tel: +32 2 774 1611</w:t>
          </w:r>
        </w:p>
        <w:p w14:paraId="3CC53355" w14:textId="3735E0F0" w:rsidR="005C77BD" w:rsidRPr="007835C5" w:rsidRDefault="007B68C0" w:rsidP="005C77BD">
          <w:pPr>
            <w:spacing w:before="0" w:after="0"/>
            <w:jc w:val="right"/>
          </w:pPr>
          <w:r>
            <w:t>Email: eortc@eortc.org</w:t>
          </w:r>
        </w:p>
        <w:p w14:paraId="744F08CF" w14:textId="77777777" w:rsidR="005C77BD" w:rsidRPr="007835C5" w:rsidRDefault="005C77BD" w:rsidP="005C77BD">
          <w:pPr>
            <w:spacing w:before="0" w:after="0"/>
            <w:jc w:val="right"/>
            <w:rPr>
              <w:lang w:val="fr-FR"/>
            </w:rPr>
          </w:pPr>
          <w:r w:rsidRPr="007835C5">
            <w:t>www.eortc.org</w:t>
          </w:r>
        </w:p>
      </w:tc>
    </w:tr>
  </w:tbl>
  <w:p w14:paraId="266E52ED" w14:textId="77777777" w:rsidR="00C9426E" w:rsidRDefault="00C9426E" w:rsidP="006143EB">
    <w:pPr>
      <w:pStyle w:val="Header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39462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A64C91"/>
    <w:multiLevelType w:val="hybridMultilevel"/>
    <w:tmpl w:val="47F0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1573362"/>
    <w:multiLevelType w:val="hybridMultilevel"/>
    <w:tmpl w:val="73B6A28A"/>
    <w:lvl w:ilvl="0" w:tplc="383002B6">
      <w:start w:val="1"/>
      <w:numFmt w:val="bullet"/>
      <w:pStyle w:val="SubtleReference1"/>
      <w:lvlText w:val=""/>
      <w:lvlJc w:val="left"/>
      <w:pPr>
        <w:ind w:left="6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108ED"/>
    <w:multiLevelType w:val="hybridMultilevel"/>
    <w:tmpl w:val="3B92B792"/>
    <w:lvl w:ilvl="0" w:tplc="B590F5DA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59974FE6"/>
    <w:multiLevelType w:val="hybridMultilevel"/>
    <w:tmpl w:val="03DA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57669"/>
    <w:multiLevelType w:val="hybridMultilevel"/>
    <w:tmpl w:val="BB3A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D4B55"/>
    <w:multiLevelType w:val="hybridMultilevel"/>
    <w:tmpl w:val="9FDE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3B"/>
    <w:rsid w:val="000A6849"/>
    <w:rsid w:val="000C1720"/>
    <w:rsid w:val="001638F8"/>
    <w:rsid w:val="001C54C8"/>
    <w:rsid w:val="00261567"/>
    <w:rsid w:val="00276118"/>
    <w:rsid w:val="002B098B"/>
    <w:rsid w:val="004558C6"/>
    <w:rsid w:val="005805E5"/>
    <w:rsid w:val="005C77BD"/>
    <w:rsid w:val="006143EB"/>
    <w:rsid w:val="00615A3B"/>
    <w:rsid w:val="00641F09"/>
    <w:rsid w:val="006751F8"/>
    <w:rsid w:val="00755CAB"/>
    <w:rsid w:val="007B68C0"/>
    <w:rsid w:val="00811AF0"/>
    <w:rsid w:val="00A843E8"/>
    <w:rsid w:val="00AD1D35"/>
    <w:rsid w:val="00B369AA"/>
    <w:rsid w:val="00BE04E8"/>
    <w:rsid w:val="00C9426E"/>
    <w:rsid w:val="00D07478"/>
    <w:rsid w:val="00D737CE"/>
    <w:rsid w:val="00D8264E"/>
    <w:rsid w:val="00E82109"/>
    <w:rsid w:val="00F436D1"/>
    <w:rsid w:val="00F8275D"/>
    <w:rsid w:val="00FA156E"/>
    <w:rsid w:val="00FA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848FD83"/>
  <w15:chartTrackingRefBased/>
  <w15:docId w15:val="{91E6F06B-886A-46B1-AA52-19B3A5BA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26E"/>
  </w:style>
  <w:style w:type="paragraph" w:styleId="Heading1">
    <w:name w:val="heading 1"/>
    <w:aliases w:val="Heading 1 no page break"/>
    <w:basedOn w:val="Normal"/>
    <w:next w:val="Normal"/>
    <w:link w:val="Heading1Char"/>
    <w:uiPriority w:val="9"/>
    <w:qFormat/>
    <w:rsid w:val="00C9426E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26E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26E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426E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426E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426E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9426E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426E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426E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A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3B"/>
  </w:style>
  <w:style w:type="paragraph" w:styleId="Footer">
    <w:name w:val="footer"/>
    <w:basedOn w:val="Normal"/>
    <w:link w:val="FooterChar"/>
    <w:uiPriority w:val="99"/>
    <w:unhideWhenUsed/>
    <w:rsid w:val="00615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3B"/>
  </w:style>
  <w:style w:type="character" w:customStyle="1" w:styleId="Heading1Char">
    <w:name w:val="Heading 1 Char"/>
    <w:aliases w:val="Heading 1 no page break Char"/>
    <w:basedOn w:val="DefaultParagraphFont"/>
    <w:link w:val="Heading1"/>
    <w:uiPriority w:val="9"/>
    <w:rsid w:val="00C9426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Style1">
    <w:name w:val="Style1"/>
    <w:basedOn w:val="Heading1"/>
    <w:link w:val="Style1Char"/>
    <w:rsid w:val="005805E5"/>
    <w:pPr>
      <w:pBdr>
        <w:bottom w:val="single" w:sz="4" w:space="1" w:color="auto"/>
      </w:pBdr>
      <w:ind w:left="360"/>
    </w:pPr>
  </w:style>
  <w:style w:type="character" w:customStyle="1" w:styleId="Heading2Char">
    <w:name w:val="Heading 2 Char"/>
    <w:basedOn w:val="DefaultParagraphFont"/>
    <w:link w:val="Heading2"/>
    <w:uiPriority w:val="9"/>
    <w:rsid w:val="00C9426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Style1Char">
    <w:name w:val="Style1 Char"/>
    <w:basedOn w:val="Heading1Char"/>
    <w:link w:val="Style1"/>
    <w:rsid w:val="005805E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426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C9426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C9426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9426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C942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942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942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uidelineslist">
    <w:name w:val="guidelines list"/>
    <w:basedOn w:val="Normal"/>
    <w:rsid w:val="005805E5"/>
    <w:pPr>
      <w:numPr>
        <w:numId w:val="2"/>
      </w:numPr>
      <w:spacing w:after="120" w:line="240" w:lineRule="auto"/>
      <w:ind w:left="641" w:hanging="357"/>
    </w:pPr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Italic">
    <w:name w:val="Italic"/>
    <w:rsid w:val="005805E5"/>
    <w:rPr>
      <w:i/>
    </w:rPr>
  </w:style>
  <w:style w:type="paragraph" w:customStyle="1" w:styleId="SubtleReference1">
    <w:name w:val="Subtle Reference1"/>
    <w:basedOn w:val="Normal"/>
    <w:link w:val="subtlereferenceChar"/>
    <w:rsid w:val="005805E5"/>
    <w:pPr>
      <w:numPr>
        <w:numId w:val="3"/>
      </w:numPr>
      <w:tabs>
        <w:tab w:val="left" w:pos="924"/>
      </w:tabs>
      <w:spacing w:after="0" w:line="240" w:lineRule="auto"/>
      <w:ind w:left="938"/>
      <w:jc w:val="both"/>
    </w:pPr>
    <w:rPr>
      <w:rFonts w:ascii="Times New Roman" w:eastAsia="Times New Roman" w:hAnsi="Times New Roman" w:cs="Times New Roman"/>
      <w:i/>
      <w:iCs/>
      <w:color w:val="7F7F7F"/>
      <w:sz w:val="20"/>
      <w:szCs w:val="20"/>
    </w:rPr>
  </w:style>
  <w:style w:type="character" w:customStyle="1" w:styleId="subtlereferenceChar">
    <w:name w:val="subtle reference Char"/>
    <w:link w:val="SubtleReference1"/>
    <w:rsid w:val="005805E5"/>
    <w:rPr>
      <w:rFonts w:ascii="Times New Roman" w:eastAsia="Times New Roman" w:hAnsi="Times New Roman" w:cs="Times New Roman"/>
      <w:i/>
      <w:iCs/>
      <w:color w:val="7F7F7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426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42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26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26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9426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9426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9426E"/>
    <w:rPr>
      <w:i/>
      <w:iCs/>
      <w:color w:val="auto"/>
    </w:rPr>
  </w:style>
  <w:style w:type="paragraph" w:styleId="NoSpacing">
    <w:name w:val="No Spacing"/>
    <w:uiPriority w:val="1"/>
    <w:qFormat/>
    <w:rsid w:val="00C942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426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426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26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26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94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426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9426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426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9426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426E"/>
    <w:pPr>
      <w:outlineLvl w:val="9"/>
    </w:pPr>
  </w:style>
  <w:style w:type="character" w:customStyle="1" w:styleId="Bold">
    <w:name w:val="Bold"/>
    <w:rsid w:val="00C9426E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C942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2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426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426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C77BD"/>
    <w:pPr>
      <w:tabs>
        <w:tab w:val="left" w:pos="357"/>
      </w:tabs>
      <w:spacing w:before="60" w:after="6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77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77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77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7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7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7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7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chive_x0020_Date xmlns="064772f9-3397-47c7-b469-c4f76203a6e7" xsi:nil="true"/>
    <_Status xmlns="http://schemas.microsoft.com/sharepoint/v3/fields">Not Started</_Status>
    <Effective_x0020_Date xmlns="064772f9-3397-47c7-b469-c4f76203a6e7">2018-07-02T22:00:00+00:00</Effective_x0020_Date>
    <Archived xmlns="1fed57ab-65b5-4050-a8d7-daf184c12885">false</Archived>
    <_Revision xmlns="http://schemas.microsoft.com/sharepoint/v3/fields">2</_Revision>
    <Authors xmlns="064772f9-3397-47c7-b469-c4f76203a6e7">
      <UserInfo>
        <DisplayName>i:0#.w|eortc\cfortpied</DisplayName>
        <AccountId>18664</AccountId>
        <AccountType/>
      </UserInfo>
    </Authors>
    <Owner xmlns="6DF07A32-CA69-471E-8B92-0013F00BE126">
      <UserInfo>
        <DisplayName>Statistics Department</DisplayName>
        <AccountId>1017</AccountId>
        <AccountType/>
      </UserInfo>
    </Owner>
    <Zone_x0020_2 xmlns="ec655465-1fad-42e9-bbfd-ed010db294cf">7</Zone_x0020_2>
    <Contents xmlns="064772f9-3397-47c7-b469-c4f76203a6e7" xsi:nil="true"/>
    <Section_x0020_2 xmlns="ec655465-1fad-42e9-bbfd-ed010db294cf">54</Section_x0020_2>
    <Class_x0020_2 xmlns="ec655465-1fad-42e9-bbfd-ed010db294cf">1</Class_x0020_2>
    <_dlc_DocId xmlns="6df07a32-ca69-471e-8b92-0013f00be126">EORTC2016DB2-1893760256-971</_dlc_DocId>
    <_dlc_DocIdUrl xmlns="6df07a32-ca69-471e-8b92-0013f00be126">
      <Url>http://portal2016.eortc.be/db2/References/Quality_Standard_Documents/_layouts/15/DocIdRedir.aspx?ID=EORTC2016DB2-1893760256-971</Url>
      <Description>EORTC2016DB2-1893760256-971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128787498881C84E9F8EDBAF9F04754C00FB89CF36D3F1194C820A57959162DD27" ma:contentTypeVersion="4" ma:contentTypeDescription="Default content type for &quot;Quality Procedure Development&quot;. Includes metadata necessary for management of SOPs, AFs, WINs and POLs." ma:contentTypeScope="" ma:versionID="2ef8bc7e43c19f40e1eb54e74d7b4644">
  <xsd:schema xmlns:xsd="http://www.w3.org/2001/XMLSchema" xmlns:xs="http://www.w3.org/2001/XMLSchema" xmlns:p="http://schemas.microsoft.com/office/2006/metadata/properties" xmlns:ns1="ec655465-1fad-42e9-bbfd-ed010db294cf" xmlns:ns3="064772f9-3397-47c7-b469-c4f76203a6e7" xmlns:ns4="http://schemas.microsoft.com/sharepoint/v3/fields" xmlns:ns5="6DF07A32-CA69-471E-8B92-0013F00BE126" xmlns:ns6="6df07a32-ca69-471e-8b92-0013f00be126" xmlns:ns7="1fed57ab-65b5-4050-a8d7-daf184c12885" xmlns:ns8="2b89fff0-41e3-4825-b506-35ba16e1628a" targetNamespace="http://schemas.microsoft.com/office/2006/metadata/properties" ma:root="true" ma:fieldsID="a78dbb8e8a44e24fb5320655ded35bff" ns1:_="" ns3:_="" ns4:_="" ns5:_="" ns6:_="" ns7:_="" ns8:_="">
    <xsd:import namespace="ec655465-1fad-42e9-bbfd-ed010db294cf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import namespace="1fed57ab-65b5-4050-a8d7-daf184c12885"/>
    <xsd:import namespace="2b89fff0-41e3-4825-b506-35ba16e1628a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  <xsd:element ref="ns7:Archived" minOccurs="0"/>
                <xsd:element ref="ns8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5465-1fad-42e9-bbfd-ed010db294cf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93340c87-4895-4fa9-887a-a0438dd5e53e}" ma:internalName="Class_x0020_2" ma:showField="Title" ma:web="2b89fff0-41e3-4825-b506-35ba16e1628a">
      <xsd:simpleType>
        <xsd:restriction base="dms:Lookup"/>
      </xsd:simpleType>
    </xsd:element>
    <xsd:element name="Zone_x0020_2" ma:index="1" nillable="true" ma:displayName="Zone" ma:list="{3c415d51-dd74-4baf-99cb-3b284d06b54b}" ma:internalName="Zone_x0020_2" ma:showField="Title" ma:web="2b89fff0-41e3-4825-b506-35ba16e1628a">
      <xsd:simpleType>
        <xsd:restriction base="dms:Lookup"/>
      </xsd:simpleType>
    </xsd:element>
    <xsd:element name="Section_x0020_2" ma:index="2" nillable="true" ma:displayName="Section" ma:list="{84a588f2-a894-429e-80aa-c50cbafc415a}" ma:internalName="Section_x0020_2" ma:showField="Title" ma:web="2b89fff0-41e3-4825-b506-35ba16e1628a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Archived" ma:index="22" nillable="true" ma:displayName="Archived" ma:default="0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9fff0-41e3-4825-b506-35ba16e1628a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E0C14-A3E0-4B32-9F0A-E03AEDF2F084}">
  <ds:schemaRefs>
    <ds:schemaRef ds:uri="http://purl.org/dc/terms/"/>
    <ds:schemaRef ds:uri="ec655465-1fad-42e9-bbfd-ed010db294cf"/>
    <ds:schemaRef ds:uri="http://schemas.microsoft.com/office/infopath/2007/PartnerControls"/>
    <ds:schemaRef ds:uri="http://schemas.openxmlformats.org/package/2006/metadata/core-properties"/>
    <ds:schemaRef ds:uri="2b89fff0-41e3-4825-b506-35ba16e1628a"/>
    <ds:schemaRef ds:uri="http://schemas.microsoft.com/office/2006/documentManagement/types"/>
    <ds:schemaRef ds:uri="1fed57ab-65b5-4050-a8d7-daf184c12885"/>
    <ds:schemaRef ds:uri="6DF07A32-CA69-471E-8B92-0013F00BE126"/>
    <ds:schemaRef ds:uri="http://purl.org/dc/elements/1.1/"/>
    <ds:schemaRef ds:uri="http://schemas.microsoft.com/office/2006/metadata/properties"/>
    <ds:schemaRef ds:uri="6df07a32-ca69-471e-8b92-0013f00be126"/>
    <ds:schemaRef ds:uri="http://schemas.microsoft.com/sharepoint/v3/fields"/>
    <ds:schemaRef ds:uri="064772f9-3397-47c7-b469-c4f76203a6e7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4060634-0D59-4B54-B36D-60E81A8C1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55465-1fad-42e9-bbfd-ed010db294cf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1fed57ab-65b5-4050-a8d7-daf184c12885"/>
    <ds:schemaRef ds:uri="2b89fff0-41e3-4825-b506-35ba16e162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406F82-44F9-4A82-8383-D3AFC68EE1C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158EFB5-EFBA-47ED-ACE6-84BA8CAF66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E8735CF-7705-4663-84C2-20F1AD19C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9316F814.dotm</Template>
  <TotalTime>0</TotalTime>
  <Pages>21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Analysis report template for phase II trials</vt:lpstr>
    </vt:vector>
  </TitlesOfParts>
  <Company>EORTC HQ</Company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 report template for phase II trials</dc:title>
  <dc:subject/>
  <dc:creator>Gaëlle Isaac</dc:creator>
  <cp:keywords/>
  <dc:description/>
  <cp:lastModifiedBy>Isabelle Meulders</cp:lastModifiedBy>
  <cp:revision>2</cp:revision>
  <cp:lastPrinted>2018-06-25T09:37:00Z</cp:lastPrinted>
  <dcterms:created xsi:type="dcterms:W3CDTF">2018-07-03T12:14:00Z</dcterms:created>
  <dcterms:modified xsi:type="dcterms:W3CDTF">2018-07-03T12:14:00Z</dcterms:modified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0x010100128787498881C84E9F8EDBAF9F04754C00FB89CF36D3F1194C820A57959162DD27</vt:lpwstr>
  </property>
  <property fmtid="{D5CDD505-2E9C-101B-9397-08002B2CF9AE}" pid="3" name="_dlc_DocIdItemGuid">
    <vt:lpwstr>e3f57745-93f2-4bee-8a70-06cc9bc98071</vt:lpwstr>
  </property>
</Properties>
</file>