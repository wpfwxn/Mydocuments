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46C1C" w14:textId="77777777" w:rsidR="00F15FCF" w:rsidRDefault="00F15FCF" w:rsidP="003133F6">
      <w:bookmarkStart w:id="0" w:name="_GoBack"/>
      <w:bookmarkEnd w:id="0"/>
    </w:p>
    <w:p w14:paraId="56E46C1D" w14:textId="77777777" w:rsidR="00F15FCF" w:rsidRDefault="00F15FCF" w:rsidP="003133F6"/>
    <w:p w14:paraId="56E46C1E" w14:textId="68D2FF3C" w:rsidR="00F15FCF" w:rsidRDefault="008E5E6A" w:rsidP="00F15FCF">
      <w:pPr>
        <w:jc w:val="center"/>
        <w:rPr>
          <w:b/>
          <w:sz w:val="28"/>
          <w:szCs w:val="28"/>
        </w:rPr>
      </w:pPr>
      <w:r>
        <w:rPr>
          <w:b/>
          <w:sz w:val="28"/>
          <w:szCs w:val="28"/>
        </w:rPr>
        <w:t>Checklist for Publication’s Authorsh</w:t>
      </w:r>
      <w:r w:rsidR="00812FA8">
        <w:rPr>
          <w:b/>
          <w:sz w:val="28"/>
          <w:szCs w:val="28"/>
        </w:rPr>
        <w:t>ip, Acknowledgments and Source F</w:t>
      </w:r>
      <w:r>
        <w:rPr>
          <w:b/>
          <w:sz w:val="28"/>
          <w:szCs w:val="28"/>
        </w:rPr>
        <w:t>unding</w:t>
      </w:r>
    </w:p>
    <w:p w14:paraId="56E46C1F" w14:textId="77777777" w:rsidR="00EC0B6D" w:rsidRPr="00F15FCF" w:rsidRDefault="00EC0B6D" w:rsidP="00F15FCF">
      <w:pPr>
        <w:jc w:val="center"/>
        <w:rPr>
          <w:b/>
          <w:sz w:val="28"/>
          <w:szCs w:val="28"/>
        </w:rPr>
      </w:pPr>
    </w:p>
    <w:p w14:paraId="56E46C20" w14:textId="3046D902" w:rsidR="00F15FCF" w:rsidRDefault="00DA1B0E" w:rsidP="00904490">
      <w:r w:rsidRPr="00BE679E">
        <w:rPr>
          <w:b/>
          <w:color w:val="1F497D" w:themeColor="text2"/>
          <w:sz w:val="22"/>
        </w:rPr>
        <w:t>As the study statistician or the HQ author with highest hierarchical position of no statistician is co-author, you are responsible for ensuring that the published paper conforms with EORTC POL009. This checklist is meant to help you in this task</w:t>
      </w:r>
      <w:r>
        <w:rPr>
          <w:b/>
          <w:color w:val="1F497D" w:themeColor="text2"/>
          <w:sz w:val="22"/>
        </w:rPr>
        <w:t>.</w:t>
      </w:r>
    </w:p>
    <w:p w14:paraId="56E46C21" w14:textId="77777777" w:rsidR="00F15FCF" w:rsidRDefault="00F15FCF" w:rsidP="00904490"/>
    <w:p w14:paraId="56E46C22" w14:textId="77777777" w:rsidR="008E5E6A" w:rsidRPr="0060141B" w:rsidRDefault="008E5E6A" w:rsidP="008E5E6A"/>
    <w:tbl>
      <w:tblPr>
        <w:tblW w:w="4793" w:type="pct"/>
        <w:tblInd w:w="-169" w:type="dxa"/>
        <w:tblCellMar>
          <w:top w:w="14" w:type="dxa"/>
          <w:left w:w="115" w:type="dxa"/>
          <w:bottom w:w="14" w:type="dxa"/>
          <w:right w:w="115" w:type="dxa"/>
        </w:tblCellMar>
        <w:tblLook w:val="01E0" w:firstRow="1" w:lastRow="1" w:firstColumn="1" w:lastColumn="1" w:noHBand="0" w:noVBand="0"/>
      </w:tblPr>
      <w:tblGrid>
        <w:gridCol w:w="431"/>
        <w:gridCol w:w="285"/>
        <w:gridCol w:w="2173"/>
        <w:gridCol w:w="6571"/>
      </w:tblGrid>
      <w:tr w:rsidR="008E5E6A" w:rsidRPr="005E72AE" w14:paraId="56E46C27" w14:textId="77777777" w:rsidTr="00936557">
        <w:trPr>
          <w:trHeight w:val="289"/>
        </w:trPr>
        <w:tc>
          <w:tcPr>
            <w:tcW w:w="431" w:type="dxa"/>
            <w:tcBorders>
              <w:top w:val="single" w:sz="4" w:space="0" w:color="4573B3"/>
              <w:left w:val="single" w:sz="4" w:space="0" w:color="4573B3"/>
              <w:bottom w:val="single" w:sz="4" w:space="0" w:color="4573B3"/>
              <w:right w:val="single" w:sz="4" w:space="0" w:color="4573B3"/>
            </w:tcBorders>
            <w:shd w:val="clear" w:color="auto" w:fill="F3F3F3"/>
            <w:vAlign w:val="center"/>
          </w:tcPr>
          <w:p w14:paraId="56E46C23" w14:textId="77777777" w:rsidR="008E5E6A" w:rsidRPr="005E72AE" w:rsidRDefault="008E5E6A" w:rsidP="00293A5E"/>
        </w:tc>
        <w:tc>
          <w:tcPr>
            <w:tcW w:w="285" w:type="dxa"/>
            <w:tcBorders>
              <w:left w:val="single" w:sz="4" w:space="0" w:color="4573B3"/>
              <w:right w:val="single" w:sz="4" w:space="0" w:color="4573B3"/>
            </w:tcBorders>
            <w:shd w:val="clear" w:color="auto" w:fill="auto"/>
            <w:tcMar>
              <w:left w:w="0" w:type="dxa"/>
              <w:right w:w="0" w:type="dxa"/>
            </w:tcMar>
            <w:vAlign w:val="center"/>
          </w:tcPr>
          <w:p w14:paraId="56E46C24" w14:textId="77777777" w:rsidR="008E5E6A" w:rsidRPr="005E72AE" w:rsidRDefault="008E5E6A" w:rsidP="00293A5E"/>
        </w:tc>
        <w:tc>
          <w:tcPr>
            <w:tcW w:w="2173" w:type="dxa"/>
            <w:tcBorders>
              <w:top w:val="single" w:sz="4" w:space="0" w:color="4573B3"/>
              <w:left w:val="single" w:sz="4" w:space="0" w:color="4573B3"/>
              <w:bottom w:val="single" w:sz="4" w:space="0" w:color="4573B3"/>
            </w:tcBorders>
            <w:shd w:val="clear" w:color="auto" w:fill="F3F3F3"/>
            <w:vAlign w:val="center"/>
          </w:tcPr>
          <w:p w14:paraId="56E46C25" w14:textId="77777777" w:rsidR="008E5E6A" w:rsidRPr="005E72AE" w:rsidRDefault="008E5E6A" w:rsidP="00293A5E">
            <w:r>
              <w:t>Groups involved</w:t>
            </w:r>
          </w:p>
        </w:tc>
        <w:tc>
          <w:tcPr>
            <w:tcW w:w="6571" w:type="dxa"/>
            <w:tcBorders>
              <w:top w:val="single" w:sz="4" w:space="0" w:color="4573B3"/>
              <w:bottom w:val="single" w:sz="4" w:space="0" w:color="4573B3"/>
              <w:right w:val="single" w:sz="4" w:space="0" w:color="4573B3"/>
            </w:tcBorders>
            <w:shd w:val="clear" w:color="auto" w:fill="F3F3F3"/>
            <w:vAlign w:val="center"/>
          </w:tcPr>
          <w:p w14:paraId="56E46C26" w14:textId="77777777" w:rsidR="008E5E6A" w:rsidRPr="005E72AE" w:rsidRDefault="008E5E6A" w:rsidP="00293A5E">
            <w:r>
              <w:t>Verify if the trial was set up as intergroup, if so identify all groups involved</w:t>
            </w:r>
            <w:r>
              <w:br/>
              <w:t>(information in PRISMA)</w:t>
            </w:r>
          </w:p>
        </w:tc>
      </w:tr>
      <w:tr w:rsidR="008E5E6A" w:rsidRPr="005E72AE" w14:paraId="56E46C2C" w14:textId="77777777" w:rsidTr="00936557">
        <w:trPr>
          <w:trHeight w:hRule="exact" w:val="144"/>
        </w:trPr>
        <w:tc>
          <w:tcPr>
            <w:tcW w:w="431" w:type="dxa"/>
            <w:tcBorders>
              <w:top w:val="single" w:sz="4" w:space="0" w:color="4573B3"/>
              <w:bottom w:val="single" w:sz="4" w:space="0" w:color="4573B3"/>
            </w:tcBorders>
            <w:shd w:val="clear" w:color="auto" w:fill="auto"/>
            <w:vAlign w:val="center"/>
          </w:tcPr>
          <w:p w14:paraId="56E46C28" w14:textId="77777777" w:rsidR="008E5E6A" w:rsidRPr="005E72AE" w:rsidRDefault="008E5E6A" w:rsidP="00293A5E"/>
        </w:tc>
        <w:tc>
          <w:tcPr>
            <w:tcW w:w="285" w:type="dxa"/>
            <w:tcBorders>
              <w:left w:val="nil"/>
            </w:tcBorders>
            <w:shd w:val="clear" w:color="auto" w:fill="auto"/>
            <w:vAlign w:val="center"/>
          </w:tcPr>
          <w:p w14:paraId="56E46C29" w14:textId="77777777" w:rsidR="008E5E6A" w:rsidRPr="005E72AE" w:rsidRDefault="008E5E6A" w:rsidP="00293A5E"/>
        </w:tc>
        <w:tc>
          <w:tcPr>
            <w:tcW w:w="2173" w:type="dxa"/>
            <w:tcBorders>
              <w:top w:val="single" w:sz="4" w:space="0" w:color="4573B3"/>
              <w:left w:val="nil"/>
              <w:bottom w:val="single" w:sz="4" w:space="0" w:color="4573B3"/>
            </w:tcBorders>
            <w:shd w:val="clear" w:color="auto" w:fill="auto"/>
            <w:tcMar>
              <w:top w:w="0" w:type="dxa"/>
              <w:left w:w="0" w:type="dxa"/>
              <w:bottom w:w="0" w:type="dxa"/>
              <w:right w:w="0" w:type="dxa"/>
            </w:tcMar>
            <w:vAlign w:val="center"/>
          </w:tcPr>
          <w:p w14:paraId="56E46C2A" w14:textId="77777777" w:rsidR="008E5E6A" w:rsidRPr="005E72AE" w:rsidRDefault="008E5E6A" w:rsidP="00293A5E"/>
        </w:tc>
        <w:tc>
          <w:tcPr>
            <w:tcW w:w="6571" w:type="dxa"/>
            <w:tcBorders>
              <w:top w:val="single" w:sz="4" w:space="0" w:color="4573B3"/>
              <w:bottom w:val="single" w:sz="4" w:space="0" w:color="4573B3"/>
            </w:tcBorders>
            <w:shd w:val="clear" w:color="auto" w:fill="auto"/>
            <w:tcMar>
              <w:top w:w="0" w:type="dxa"/>
              <w:left w:w="0" w:type="dxa"/>
              <w:bottom w:w="0" w:type="dxa"/>
              <w:right w:w="0" w:type="dxa"/>
            </w:tcMar>
            <w:vAlign w:val="center"/>
          </w:tcPr>
          <w:p w14:paraId="56E46C2B" w14:textId="77777777" w:rsidR="008E5E6A" w:rsidRPr="005E72AE" w:rsidRDefault="008E5E6A" w:rsidP="00293A5E"/>
        </w:tc>
      </w:tr>
      <w:tr w:rsidR="008E5E6A" w:rsidRPr="005E72AE" w14:paraId="56E46C31" w14:textId="77777777" w:rsidTr="00936557">
        <w:trPr>
          <w:trHeight w:hRule="exact" w:val="288"/>
        </w:trPr>
        <w:tc>
          <w:tcPr>
            <w:tcW w:w="431" w:type="dxa"/>
            <w:tcBorders>
              <w:top w:val="single" w:sz="4" w:space="0" w:color="4573B3"/>
              <w:left w:val="single" w:sz="4" w:space="0" w:color="4573B3"/>
              <w:bottom w:val="single" w:sz="4" w:space="0" w:color="4573B3"/>
              <w:right w:val="single" w:sz="4" w:space="0" w:color="4573B3"/>
            </w:tcBorders>
            <w:shd w:val="clear" w:color="auto" w:fill="F3F3F3"/>
            <w:vAlign w:val="center"/>
          </w:tcPr>
          <w:p w14:paraId="56E46C2D" w14:textId="77777777" w:rsidR="008E5E6A" w:rsidRPr="005E72AE" w:rsidRDefault="008E5E6A" w:rsidP="00293A5E"/>
        </w:tc>
        <w:tc>
          <w:tcPr>
            <w:tcW w:w="285" w:type="dxa"/>
            <w:tcBorders>
              <w:left w:val="single" w:sz="4" w:space="0" w:color="4573B3"/>
              <w:right w:val="single" w:sz="4" w:space="0" w:color="4573B3"/>
            </w:tcBorders>
            <w:shd w:val="clear" w:color="auto" w:fill="auto"/>
            <w:tcMar>
              <w:left w:w="0" w:type="dxa"/>
              <w:right w:w="0" w:type="dxa"/>
            </w:tcMar>
            <w:vAlign w:val="center"/>
          </w:tcPr>
          <w:p w14:paraId="56E46C2E" w14:textId="77777777" w:rsidR="008E5E6A" w:rsidRPr="005E72AE" w:rsidRDefault="008E5E6A" w:rsidP="00293A5E"/>
        </w:tc>
        <w:tc>
          <w:tcPr>
            <w:tcW w:w="2173" w:type="dxa"/>
            <w:tcBorders>
              <w:top w:val="single" w:sz="4" w:space="0" w:color="4573B3"/>
              <w:left w:val="single" w:sz="4" w:space="0" w:color="4573B3"/>
              <w:bottom w:val="single" w:sz="4" w:space="0" w:color="4573B3"/>
            </w:tcBorders>
            <w:shd w:val="clear" w:color="auto" w:fill="F3F3F3"/>
            <w:vAlign w:val="center"/>
          </w:tcPr>
          <w:p w14:paraId="56E46C2F" w14:textId="77777777" w:rsidR="008E5E6A" w:rsidRPr="009673A9" w:rsidRDefault="008E5E6A" w:rsidP="00293A5E">
            <w:r>
              <w:t>Company involved</w:t>
            </w:r>
          </w:p>
        </w:tc>
        <w:tc>
          <w:tcPr>
            <w:tcW w:w="6571" w:type="dxa"/>
            <w:tcBorders>
              <w:top w:val="single" w:sz="4" w:space="0" w:color="4573B3"/>
              <w:bottom w:val="single" w:sz="4" w:space="0" w:color="4573B3"/>
              <w:right w:val="single" w:sz="4" w:space="0" w:color="4573B3"/>
            </w:tcBorders>
            <w:shd w:val="clear" w:color="auto" w:fill="F3F3F3"/>
            <w:vAlign w:val="center"/>
          </w:tcPr>
          <w:p w14:paraId="56E46C30" w14:textId="77777777" w:rsidR="008E5E6A" w:rsidRPr="005E72AE" w:rsidRDefault="008E5E6A" w:rsidP="00293A5E">
            <w:r>
              <w:t>Identify if company is involved (information in PRISMA)</w:t>
            </w:r>
          </w:p>
        </w:tc>
      </w:tr>
    </w:tbl>
    <w:p w14:paraId="56E46C32" w14:textId="77777777" w:rsidR="008E5E6A" w:rsidRDefault="008E5E6A" w:rsidP="008E5E6A"/>
    <w:p w14:paraId="56E46C33" w14:textId="77777777" w:rsidR="008E5E6A" w:rsidRDefault="008E5E6A" w:rsidP="008E5E6A"/>
    <w:p w14:paraId="56E46C34" w14:textId="77777777" w:rsidR="008E5E6A" w:rsidRPr="008E5E6A" w:rsidRDefault="008E5E6A" w:rsidP="008E5E6A">
      <w:pPr>
        <w:rPr>
          <w:b/>
          <w:sz w:val="22"/>
        </w:rPr>
      </w:pPr>
      <w:r w:rsidRPr="008E5E6A">
        <w:rPr>
          <w:b/>
          <w:sz w:val="22"/>
        </w:rPr>
        <w:t>TITLE</w:t>
      </w:r>
    </w:p>
    <w:p w14:paraId="56E46C35" w14:textId="77777777" w:rsidR="008E5E6A" w:rsidRDefault="008E5E6A" w:rsidP="008E5E6A"/>
    <w:tbl>
      <w:tblPr>
        <w:tblW w:w="4793" w:type="pct"/>
        <w:tblInd w:w="-169" w:type="dxa"/>
        <w:tblCellMar>
          <w:top w:w="14" w:type="dxa"/>
          <w:left w:w="115" w:type="dxa"/>
          <w:bottom w:w="14" w:type="dxa"/>
          <w:right w:w="115" w:type="dxa"/>
        </w:tblCellMar>
        <w:tblLook w:val="01E0" w:firstRow="1" w:lastRow="1" w:firstColumn="1" w:lastColumn="1" w:noHBand="0" w:noVBand="0"/>
      </w:tblPr>
      <w:tblGrid>
        <w:gridCol w:w="430"/>
        <w:gridCol w:w="286"/>
        <w:gridCol w:w="2170"/>
        <w:gridCol w:w="6574"/>
      </w:tblGrid>
      <w:tr w:rsidR="008E5E6A" w:rsidRPr="005E72AE" w14:paraId="56E46C3A" w14:textId="77777777" w:rsidTr="00936557">
        <w:trPr>
          <w:trHeight w:hRule="exact" w:val="289"/>
        </w:trPr>
        <w:tc>
          <w:tcPr>
            <w:tcW w:w="430" w:type="dxa"/>
            <w:tcBorders>
              <w:top w:val="single" w:sz="4" w:space="0" w:color="4573B3"/>
              <w:left w:val="single" w:sz="4" w:space="0" w:color="4573B3"/>
              <w:bottom w:val="single" w:sz="4" w:space="0" w:color="4573B3"/>
              <w:right w:val="single" w:sz="4" w:space="0" w:color="4573B3"/>
            </w:tcBorders>
            <w:shd w:val="clear" w:color="auto" w:fill="F3F3F3"/>
            <w:vAlign w:val="center"/>
          </w:tcPr>
          <w:p w14:paraId="56E46C36" w14:textId="77777777" w:rsidR="008E5E6A" w:rsidRPr="005E72AE" w:rsidRDefault="008E5E6A" w:rsidP="00293A5E"/>
        </w:tc>
        <w:tc>
          <w:tcPr>
            <w:tcW w:w="286" w:type="dxa"/>
            <w:tcBorders>
              <w:left w:val="single" w:sz="4" w:space="0" w:color="4573B3"/>
              <w:right w:val="single" w:sz="4" w:space="0" w:color="4573B3"/>
            </w:tcBorders>
            <w:shd w:val="clear" w:color="auto" w:fill="auto"/>
            <w:tcMar>
              <w:left w:w="0" w:type="dxa"/>
              <w:right w:w="0" w:type="dxa"/>
            </w:tcMar>
            <w:vAlign w:val="center"/>
          </w:tcPr>
          <w:p w14:paraId="56E46C37" w14:textId="77777777" w:rsidR="008E5E6A" w:rsidRPr="005E72AE" w:rsidRDefault="008E5E6A" w:rsidP="00293A5E"/>
        </w:tc>
        <w:tc>
          <w:tcPr>
            <w:tcW w:w="2170" w:type="dxa"/>
            <w:tcBorders>
              <w:top w:val="single" w:sz="4" w:space="0" w:color="4573B3"/>
              <w:left w:val="single" w:sz="4" w:space="0" w:color="4573B3"/>
              <w:bottom w:val="single" w:sz="4" w:space="0" w:color="4573B3"/>
            </w:tcBorders>
            <w:shd w:val="clear" w:color="auto" w:fill="F3F3F3"/>
            <w:vAlign w:val="center"/>
          </w:tcPr>
          <w:p w14:paraId="56E46C38" w14:textId="77777777" w:rsidR="008E5E6A" w:rsidRPr="009673A9" w:rsidRDefault="008E5E6A" w:rsidP="00293A5E">
            <w:r>
              <w:t>EORTC</w:t>
            </w:r>
          </w:p>
        </w:tc>
        <w:tc>
          <w:tcPr>
            <w:tcW w:w="6574" w:type="dxa"/>
            <w:tcBorders>
              <w:top w:val="single" w:sz="4" w:space="0" w:color="4573B3"/>
              <w:bottom w:val="single" w:sz="4" w:space="0" w:color="4573B3"/>
              <w:right w:val="single" w:sz="4" w:space="0" w:color="4573B3"/>
            </w:tcBorders>
            <w:shd w:val="clear" w:color="auto" w:fill="F3F3F3"/>
            <w:vAlign w:val="center"/>
          </w:tcPr>
          <w:p w14:paraId="56E46C39" w14:textId="77777777" w:rsidR="008E5E6A" w:rsidRPr="005E72AE" w:rsidRDefault="008E5E6A" w:rsidP="00293A5E">
            <w:r>
              <w:t>Make sure “EORTC” is visible in titles and/or authors list</w:t>
            </w:r>
          </w:p>
        </w:tc>
      </w:tr>
      <w:tr w:rsidR="008E5E6A" w:rsidRPr="005E72AE" w14:paraId="56E46C3F" w14:textId="77777777" w:rsidTr="00936557">
        <w:trPr>
          <w:trHeight w:hRule="exact" w:val="144"/>
        </w:trPr>
        <w:tc>
          <w:tcPr>
            <w:tcW w:w="430" w:type="dxa"/>
            <w:tcBorders>
              <w:top w:val="single" w:sz="4" w:space="0" w:color="4573B3"/>
            </w:tcBorders>
            <w:shd w:val="clear" w:color="auto" w:fill="auto"/>
            <w:vAlign w:val="center"/>
          </w:tcPr>
          <w:p w14:paraId="56E46C3B" w14:textId="77777777" w:rsidR="008E5E6A" w:rsidRPr="005E72AE" w:rsidRDefault="008E5E6A" w:rsidP="00293A5E"/>
        </w:tc>
        <w:tc>
          <w:tcPr>
            <w:tcW w:w="286" w:type="dxa"/>
            <w:shd w:val="clear" w:color="auto" w:fill="auto"/>
            <w:vAlign w:val="center"/>
          </w:tcPr>
          <w:p w14:paraId="56E46C3C" w14:textId="77777777" w:rsidR="008E5E6A" w:rsidRPr="005E72AE" w:rsidRDefault="008E5E6A" w:rsidP="00293A5E"/>
        </w:tc>
        <w:tc>
          <w:tcPr>
            <w:tcW w:w="2170" w:type="dxa"/>
            <w:tcBorders>
              <w:top w:val="single" w:sz="4" w:space="0" w:color="4573B3"/>
              <w:bottom w:val="single" w:sz="4" w:space="0" w:color="4573B3"/>
            </w:tcBorders>
            <w:shd w:val="clear" w:color="auto" w:fill="auto"/>
            <w:tcMar>
              <w:top w:w="0" w:type="dxa"/>
              <w:left w:w="0" w:type="dxa"/>
              <w:bottom w:w="0" w:type="dxa"/>
              <w:right w:w="0" w:type="dxa"/>
            </w:tcMar>
            <w:vAlign w:val="center"/>
          </w:tcPr>
          <w:p w14:paraId="56E46C3D" w14:textId="77777777" w:rsidR="008E5E6A" w:rsidRPr="005E72AE" w:rsidRDefault="008E5E6A" w:rsidP="00293A5E"/>
        </w:tc>
        <w:tc>
          <w:tcPr>
            <w:tcW w:w="6574" w:type="dxa"/>
            <w:tcBorders>
              <w:top w:val="single" w:sz="4" w:space="0" w:color="4573B3"/>
              <w:bottom w:val="single" w:sz="4" w:space="0" w:color="4573B3"/>
            </w:tcBorders>
            <w:shd w:val="clear" w:color="auto" w:fill="auto"/>
            <w:tcMar>
              <w:top w:w="0" w:type="dxa"/>
              <w:left w:w="0" w:type="dxa"/>
              <w:bottom w:w="0" w:type="dxa"/>
              <w:right w:w="0" w:type="dxa"/>
            </w:tcMar>
            <w:vAlign w:val="center"/>
          </w:tcPr>
          <w:p w14:paraId="56E46C3E" w14:textId="77777777" w:rsidR="008E5E6A" w:rsidRPr="005E72AE" w:rsidRDefault="008E5E6A" w:rsidP="00293A5E"/>
        </w:tc>
      </w:tr>
      <w:tr w:rsidR="008E5E6A" w:rsidRPr="005E72AE" w14:paraId="56E46C44" w14:textId="77777777" w:rsidTr="00936557">
        <w:trPr>
          <w:trHeight w:hRule="exact" w:val="497"/>
        </w:trPr>
        <w:tc>
          <w:tcPr>
            <w:tcW w:w="430" w:type="dxa"/>
            <w:tcBorders>
              <w:top w:val="single" w:sz="4" w:space="0" w:color="4573B3"/>
              <w:left w:val="single" w:sz="4" w:space="0" w:color="4573B3"/>
              <w:bottom w:val="single" w:sz="4" w:space="0" w:color="4573B3"/>
              <w:right w:val="single" w:sz="4" w:space="0" w:color="4573B3"/>
            </w:tcBorders>
            <w:shd w:val="clear" w:color="auto" w:fill="F3F3F3"/>
            <w:vAlign w:val="center"/>
          </w:tcPr>
          <w:p w14:paraId="56E46C40" w14:textId="77777777" w:rsidR="008E5E6A" w:rsidRPr="005E72AE" w:rsidRDefault="008E5E6A" w:rsidP="00293A5E"/>
        </w:tc>
        <w:tc>
          <w:tcPr>
            <w:tcW w:w="286" w:type="dxa"/>
            <w:tcBorders>
              <w:left w:val="single" w:sz="4" w:space="0" w:color="4573B3"/>
              <w:right w:val="single" w:sz="4" w:space="0" w:color="4573B3"/>
            </w:tcBorders>
            <w:shd w:val="clear" w:color="auto" w:fill="auto"/>
            <w:tcMar>
              <w:left w:w="0" w:type="dxa"/>
              <w:right w:w="0" w:type="dxa"/>
            </w:tcMar>
            <w:vAlign w:val="center"/>
          </w:tcPr>
          <w:p w14:paraId="56E46C41" w14:textId="77777777" w:rsidR="008E5E6A" w:rsidRPr="005E72AE" w:rsidRDefault="008E5E6A" w:rsidP="00293A5E"/>
        </w:tc>
        <w:tc>
          <w:tcPr>
            <w:tcW w:w="2170" w:type="dxa"/>
            <w:tcBorders>
              <w:top w:val="single" w:sz="4" w:space="0" w:color="4573B3"/>
              <w:left w:val="single" w:sz="4" w:space="0" w:color="4573B3"/>
              <w:bottom w:val="single" w:sz="4" w:space="0" w:color="4573B3"/>
            </w:tcBorders>
            <w:shd w:val="clear" w:color="auto" w:fill="F3F3F3"/>
            <w:vAlign w:val="center"/>
          </w:tcPr>
          <w:p w14:paraId="56E46C42" w14:textId="77777777" w:rsidR="008E5E6A" w:rsidRPr="009673A9" w:rsidRDefault="008E5E6A" w:rsidP="00293A5E">
            <w:r>
              <w:t>Other groups</w:t>
            </w:r>
          </w:p>
        </w:tc>
        <w:tc>
          <w:tcPr>
            <w:tcW w:w="6574" w:type="dxa"/>
            <w:tcBorders>
              <w:top w:val="single" w:sz="4" w:space="0" w:color="4573B3"/>
              <w:bottom w:val="single" w:sz="4" w:space="0" w:color="4573B3"/>
              <w:right w:val="single" w:sz="4" w:space="0" w:color="4573B3"/>
            </w:tcBorders>
            <w:shd w:val="clear" w:color="auto" w:fill="F3F3F3"/>
            <w:vAlign w:val="center"/>
          </w:tcPr>
          <w:p w14:paraId="56E46C43" w14:textId="77777777" w:rsidR="008E5E6A" w:rsidRPr="005E72AE" w:rsidRDefault="008E5E6A" w:rsidP="00293A5E">
            <w:r>
              <w:t>Verify that all group names are visible in title and/or text (reference the study as intergroup study and indicate all study numbers clearly</w:t>
            </w:r>
          </w:p>
        </w:tc>
      </w:tr>
    </w:tbl>
    <w:p w14:paraId="56E46C45" w14:textId="77777777" w:rsidR="008E5E6A" w:rsidRDefault="008E5E6A" w:rsidP="008E5E6A">
      <w:pPr>
        <w:rPr>
          <w:b/>
          <w:color w:val="1F497D" w:themeColor="text2"/>
          <w:sz w:val="22"/>
        </w:rPr>
      </w:pPr>
    </w:p>
    <w:p w14:paraId="56E46C46" w14:textId="77777777" w:rsidR="008E5E6A" w:rsidRDefault="008E5E6A" w:rsidP="008E5E6A">
      <w:pPr>
        <w:rPr>
          <w:b/>
          <w:color w:val="1F497D" w:themeColor="text2"/>
          <w:sz w:val="22"/>
        </w:rPr>
      </w:pPr>
    </w:p>
    <w:p w14:paraId="56E46C47" w14:textId="77777777" w:rsidR="008E5E6A" w:rsidRPr="008E5E6A" w:rsidRDefault="008E5E6A" w:rsidP="008E5E6A">
      <w:pPr>
        <w:rPr>
          <w:b/>
          <w:sz w:val="22"/>
        </w:rPr>
      </w:pPr>
      <w:r w:rsidRPr="008E5E6A">
        <w:rPr>
          <w:b/>
          <w:sz w:val="22"/>
        </w:rPr>
        <w:t>AUTHORSHIP</w:t>
      </w:r>
    </w:p>
    <w:p w14:paraId="56E46C48" w14:textId="77777777" w:rsidR="008E5E6A" w:rsidRDefault="008E5E6A" w:rsidP="008E5E6A"/>
    <w:tbl>
      <w:tblPr>
        <w:tblW w:w="4793" w:type="pct"/>
        <w:tblInd w:w="-169" w:type="dxa"/>
        <w:tblCellMar>
          <w:top w:w="14" w:type="dxa"/>
          <w:left w:w="115" w:type="dxa"/>
          <w:bottom w:w="14" w:type="dxa"/>
          <w:right w:w="115" w:type="dxa"/>
        </w:tblCellMar>
        <w:tblLook w:val="01E0" w:firstRow="1" w:lastRow="1" w:firstColumn="1" w:lastColumn="1" w:noHBand="0" w:noVBand="0"/>
      </w:tblPr>
      <w:tblGrid>
        <w:gridCol w:w="430"/>
        <w:gridCol w:w="279"/>
        <w:gridCol w:w="8751"/>
      </w:tblGrid>
      <w:tr w:rsidR="008E5E6A" w:rsidRPr="005E72AE" w14:paraId="56E46C4C" w14:textId="77777777" w:rsidTr="00936557">
        <w:trPr>
          <w:trHeight w:hRule="exact" w:val="288"/>
        </w:trPr>
        <w:tc>
          <w:tcPr>
            <w:tcW w:w="430" w:type="dxa"/>
            <w:tcBorders>
              <w:top w:val="single" w:sz="4" w:space="0" w:color="4573B3"/>
              <w:left w:val="single" w:sz="4" w:space="0" w:color="4573B3"/>
              <w:bottom w:val="single" w:sz="4" w:space="0" w:color="4573B3"/>
              <w:right w:val="single" w:sz="4" w:space="0" w:color="4573B3"/>
            </w:tcBorders>
            <w:shd w:val="clear" w:color="auto" w:fill="F3F3F3"/>
            <w:vAlign w:val="center"/>
          </w:tcPr>
          <w:p w14:paraId="56E46C49" w14:textId="77777777" w:rsidR="008E5E6A" w:rsidRPr="005E72AE" w:rsidRDefault="008E5E6A" w:rsidP="00293A5E"/>
        </w:tc>
        <w:tc>
          <w:tcPr>
            <w:tcW w:w="279" w:type="dxa"/>
            <w:tcBorders>
              <w:left w:val="single" w:sz="4" w:space="0" w:color="4573B3"/>
              <w:right w:val="single" w:sz="4" w:space="0" w:color="4573B3"/>
            </w:tcBorders>
            <w:shd w:val="clear" w:color="auto" w:fill="auto"/>
            <w:tcMar>
              <w:left w:w="0" w:type="dxa"/>
              <w:right w:w="0" w:type="dxa"/>
            </w:tcMar>
            <w:vAlign w:val="center"/>
          </w:tcPr>
          <w:p w14:paraId="56E46C4A" w14:textId="77777777" w:rsidR="008E5E6A" w:rsidRPr="005E72AE" w:rsidRDefault="008E5E6A" w:rsidP="00293A5E"/>
        </w:tc>
        <w:tc>
          <w:tcPr>
            <w:tcW w:w="8751" w:type="dxa"/>
            <w:tcBorders>
              <w:top w:val="single" w:sz="4" w:space="0" w:color="4573B3"/>
              <w:left w:val="single" w:sz="4" w:space="0" w:color="4573B3"/>
              <w:bottom w:val="single" w:sz="4" w:space="0" w:color="4573B3"/>
              <w:right w:val="single" w:sz="4" w:space="0" w:color="4573B3"/>
            </w:tcBorders>
            <w:shd w:val="clear" w:color="auto" w:fill="F3F3F3"/>
            <w:vAlign w:val="center"/>
          </w:tcPr>
          <w:p w14:paraId="56E46C4B" w14:textId="77777777" w:rsidR="008E5E6A" w:rsidRPr="005E72AE" w:rsidRDefault="008E5E6A" w:rsidP="00293A5E">
            <w:r>
              <w:t>Check authorship rules versus protocol and/or intergroup agreement and POL009</w:t>
            </w:r>
          </w:p>
        </w:tc>
      </w:tr>
    </w:tbl>
    <w:p w14:paraId="56E46C4D" w14:textId="77777777" w:rsidR="008E5E6A" w:rsidRDefault="008E5E6A" w:rsidP="008E5E6A"/>
    <w:tbl>
      <w:tblPr>
        <w:tblW w:w="4793" w:type="pct"/>
        <w:tblInd w:w="-169" w:type="dxa"/>
        <w:tblCellMar>
          <w:top w:w="14" w:type="dxa"/>
          <w:left w:w="115" w:type="dxa"/>
          <w:bottom w:w="14" w:type="dxa"/>
          <w:right w:w="115" w:type="dxa"/>
        </w:tblCellMar>
        <w:tblLook w:val="01E0" w:firstRow="1" w:lastRow="1" w:firstColumn="1" w:lastColumn="1" w:noHBand="0" w:noVBand="0"/>
      </w:tblPr>
      <w:tblGrid>
        <w:gridCol w:w="397"/>
        <w:gridCol w:w="35"/>
        <w:gridCol w:w="228"/>
        <w:gridCol w:w="58"/>
        <w:gridCol w:w="376"/>
        <w:gridCol w:w="477"/>
        <w:gridCol w:w="2624"/>
        <w:gridCol w:w="374"/>
        <w:gridCol w:w="4891"/>
      </w:tblGrid>
      <w:tr w:rsidR="008E5E6A" w:rsidRPr="005E72AE" w14:paraId="56E46C53" w14:textId="77777777" w:rsidTr="00936557">
        <w:trPr>
          <w:trHeight w:hRule="exact" w:val="288"/>
        </w:trPr>
        <w:tc>
          <w:tcPr>
            <w:tcW w:w="432" w:type="dxa"/>
            <w:gridSpan w:val="2"/>
            <w:shd w:val="clear" w:color="auto" w:fill="auto"/>
            <w:vAlign w:val="center"/>
          </w:tcPr>
          <w:p w14:paraId="56E46C4E" w14:textId="77777777" w:rsidR="008E5E6A" w:rsidRPr="005E72AE" w:rsidRDefault="008E5E6A" w:rsidP="00293A5E"/>
        </w:tc>
        <w:tc>
          <w:tcPr>
            <w:tcW w:w="286" w:type="dxa"/>
            <w:gridSpan w:val="2"/>
            <w:tcBorders>
              <w:right w:val="single" w:sz="4" w:space="0" w:color="4F81BD" w:themeColor="accent1"/>
            </w:tcBorders>
            <w:shd w:val="clear" w:color="auto" w:fill="auto"/>
            <w:tcMar>
              <w:left w:w="0" w:type="dxa"/>
              <w:right w:w="0" w:type="dxa"/>
            </w:tcMar>
            <w:vAlign w:val="center"/>
          </w:tcPr>
          <w:p w14:paraId="56E46C4F" w14:textId="77777777" w:rsidR="008E5E6A" w:rsidRPr="005E72AE" w:rsidRDefault="008E5E6A" w:rsidP="00293A5E"/>
        </w:tc>
        <w:tc>
          <w:tcPr>
            <w:tcW w:w="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50" w14:textId="77777777" w:rsidR="008E5E6A" w:rsidRPr="009673A9" w:rsidRDefault="008E5E6A" w:rsidP="00293A5E"/>
        </w:tc>
        <w:tc>
          <w:tcPr>
            <w:tcW w:w="477" w:type="dxa"/>
            <w:tcBorders>
              <w:left w:val="single" w:sz="4" w:space="0" w:color="4F81BD" w:themeColor="accent1"/>
              <w:right w:val="single" w:sz="4" w:space="0" w:color="4F81BD" w:themeColor="accent1"/>
            </w:tcBorders>
            <w:shd w:val="clear" w:color="auto" w:fill="auto"/>
            <w:vAlign w:val="center"/>
          </w:tcPr>
          <w:p w14:paraId="56E46C51" w14:textId="77777777" w:rsidR="008E5E6A" w:rsidRPr="009673A9" w:rsidRDefault="008E5E6A" w:rsidP="00293A5E"/>
        </w:tc>
        <w:tc>
          <w:tcPr>
            <w:tcW w:w="7889"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52" w14:textId="77777777" w:rsidR="008E5E6A" w:rsidRPr="005E72AE" w:rsidRDefault="008E5E6A" w:rsidP="00293A5E">
            <w:r>
              <w:t>Make sure that first/second/ last authors conform</w:t>
            </w:r>
          </w:p>
        </w:tc>
      </w:tr>
      <w:tr w:rsidR="008E5E6A" w:rsidRPr="005E72AE" w14:paraId="56E46C58" w14:textId="77777777" w:rsidTr="00936557">
        <w:trPr>
          <w:trHeight w:hRule="exact" w:val="144"/>
        </w:trPr>
        <w:tc>
          <w:tcPr>
            <w:tcW w:w="432" w:type="dxa"/>
            <w:gridSpan w:val="2"/>
            <w:shd w:val="clear" w:color="auto" w:fill="auto"/>
            <w:vAlign w:val="center"/>
          </w:tcPr>
          <w:p w14:paraId="56E46C54" w14:textId="77777777" w:rsidR="008E5E6A" w:rsidRPr="005E72AE" w:rsidRDefault="008E5E6A" w:rsidP="00293A5E"/>
        </w:tc>
        <w:tc>
          <w:tcPr>
            <w:tcW w:w="286" w:type="dxa"/>
            <w:gridSpan w:val="2"/>
            <w:shd w:val="clear" w:color="auto" w:fill="auto"/>
            <w:vAlign w:val="center"/>
          </w:tcPr>
          <w:p w14:paraId="56E46C55" w14:textId="77777777" w:rsidR="008E5E6A" w:rsidRPr="005E72AE" w:rsidRDefault="008E5E6A" w:rsidP="00293A5E"/>
        </w:tc>
        <w:tc>
          <w:tcPr>
            <w:tcW w:w="3851" w:type="dxa"/>
            <w:gridSpan w:val="4"/>
            <w:shd w:val="clear" w:color="auto" w:fill="auto"/>
            <w:tcMar>
              <w:top w:w="0" w:type="dxa"/>
              <w:left w:w="0" w:type="dxa"/>
              <w:bottom w:w="0" w:type="dxa"/>
              <w:right w:w="0" w:type="dxa"/>
            </w:tcMar>
            <w:vAlign w:val="center"/>
          </w:tcPr>
          <w:p w14:paraId="56E46C56" w14:textId="77777777" w:rsidR="008E5E6A" w:rsidRPr="005E72AE" w:rsidRDefault="008E5E6A" w:rsidP="00293A5E"/>
        </w:tc>
        <w:tc>
          <w:tcPr>
            <w:tcW w:w="4891" w:type="dxa"/>
            <w:shd w:val="clear" w:color="auto" w:fill="auto"/>
            <w:tcMar>
              <w:top w:w="0" w:type="dxa"/>
              <w:left w:w="0" w:type="dxa"/>
              <w:bottom w:w="0" w:type="dxa"/>
              <w:right w:w="0" w:type="dxa"/>
            </w:tcMar>
            <w:vAlign w:val="center"/>
          </w:tcPr>
          <w:p w14:paraId="56E46C57" w14:textId="77777777" w:rsidR="008E5E6A" w:rsidRPr="005E72AE" w:rsidRDefault="008E5E6A" w:rsidP="00293A5E"/>
        </w:tc>
      </w:tr>
      <w:tr w:rsidR="008E5E6A" w:rsidRPr="005E72AE" w14:paraId="56E46C5E" w14:textId="77777777" w:rsidTr="00936557">
        <w:trPr>
          <w:trHeight w:hRule="exact" w:val="288"/>
        </w:trPr>
        <w:tc>
          <w:tcPr>
            <w:tcW w:w="432" w:type="dxa"/>
            <w:gridSpan w:val="2"/>
            <w:shd w:val="clear" w:color="auto" w:fill="auto"/>
            <w:vAlign w:val="center"/>
          </w:tcPr>
          <w:p w14:paraId="56E46C59" w14:textId="77777777" w:rsidR="008E5E6A" w:rsidRPr="005E72AE" w:rsidRDefault="008E5E6A" w:rsidP="00293A5E"/>
        </w:tc>
        <w:tc>
          <w:tcPr>
            <w:tcW w:w="286" w:type="dxa"/>
            <w:gridSpan w:val="2"/>
            <w:tcBorders>
              <w:right w:val="single" w:sz="4" w:space="0" w:color="4F81BD" w:themeColor="accent1"/>
            </w:tcBorders>
            <w:shd w:val="clear" w:color="auto" w:fill="auto"/>
            <w:tcMar>
              <w:left w:w="0" w:type="dxa"/>
              <w:right w:w="0" w:type="dxa"/>
            </w:tcMar>
            <w:vAlign w:val="center"/>
          </w:tcPr>
          <w:p w14:paraId="56E46C5A" w14:textId="77777777" w:rsidR="008E5E6A" w:rsidRPr="005E72AE" w:rsidRDefault="008E5E6A" w:rsidP="00293A5E"/>
        </w:tc>
        <w:tc>
          <w:tcPr>
            <w:tcW w:w="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5B" w14:textId="77777777" w:rsidR="008E5E6A" w:rsidRPr="009673A9" w:rsidRDefault="008E5E6A" w:rsidP="00293A5E"/>
        </w:tc>
        <w:tc>
          <w:tcPr>
            <w:tcW w:w="477" w:type="dxa"/>
            <w:tcBorders>
              <w:left w:val="single" w:sz="4" w:space="0" w:color="4F81BD" w:themeColor="accent1"/>
              <w:right w:val="single" w:sz="4" w:space="0" w:color="4F81BD" w:themeColor="accent1"/>
            </w:tcBorders>
            <w:shd w:val="clear" w:color="auto" w:fill="auto"/>
            <w:vAlign w:val="center"/>
          </w:tcPr>
          <w:p w14:paraId="56E46C5C" w14:textId="77777777" w:rsidR="008E5E6A" w:rsidRPr="009673A9" w:rsidRDefault="008E5E6A" w:rsidP="00293A5E"/>
        </w:tc>
        <w:tc>
          <w:tcPr>
            <w:tcW w:w="7889"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5D" w14:textId="77777777" w:rsidR="008E5E6A" w:rsidRPr="005E72AE" w:rsidRDefault="008E5E6A" w:rsidP="00293A5E">
            <w:r>
              <w:t>Make sure that all participating groups are fairly represented</w:t>
            </w:r>
          </w:p>
        </w:tc>
      </w:tr>
      <w:tr w:rsidR="008E5E6A" w:rsidRPr="005E72AE" w14:paraId="56E46C63" w14:textId="77777777" w:rsidTr="00936557">
        <w:trPr>
          <w:trHeight w:hRule="exact" w:val="144"/>
        </w:trPr>
        <w:tc>
          <w:tcPr>
            <w:tcW w:w="432" w:type="dxa"/>
            <w:gridSpan w:val="2"/>
            <w:shd w:val="clear" w:color="auto" w:fill="auto"/>
            <w:vAlign w:val="center"/>
          </w:tcPr>
          <w:p w14:paraId="56E46C5F" w14:textId="77777777" w:rsidR="008E5E6A" w:rsidRPr="005E72AE" w:rsidRDefault="008E5E6A" w:rsidP="00293A5E"/>
        </w:tc>
        <w:tc>
          <w:tcPr>
            <w:tcW w:w="286" w:type="dxa"/>
            <w:gridSpan w:val="2"/>
            <w:shd w:val="clear" w:color="auto" w:fill="auto"/>
            <w:vAlign w:val="center"/>
          </w:tcPr>
          <w:p w14:paraId="56E46C60" w14:textId="77777777" w:rsidR="008E5E6A" w:rsidRPr="005E72AE" w:rsidRDefault="008E5E6A" w:rsidP="00293A5E"/>
        </w:tc>
        <w:tc>
          <w:tcPr>
            <w:tcW w:w="3851" w:type="dxa"/>
            <w:gridSpan w:val="4"/>
            <w:shd w:val="clear" w:color="auto" w:fill="auto"/>
            <w:tcMar>
              <w:top w:w="0" w:type="dxa"/>
              <w:left w:w="0" w:type="dxa"/>
              <w:bottom w:w="0" w:type="dxa"/>
              <w:right w:w="0" w:type="dxa"/>
            </w:tcMar>
            <w:vAlign w:val="center"/>
          </w:tcPr>
          <w:p w14:paraId="56E46C61" w14:textId="77777777" w:rsidR="008E5E6A" w:rsidRPr="005E72AE" w:rsidRDefault="008E5E6A" w:rsidP="00293A5E"/>
        </w:tc>
        <w:tc>
          <w:tcPr>
            <w:tcW w:w="4891" w:type="dxa"/>
            <w:shd w:val="clear" w:color="auto" w:fill="auto"/>
            <w:tcMar>
              <w:top w:w="0" w:type="dxa"/>
              <w:left w:w="0" w:type="dxa"/>
              <w:bottom w:w="0" w:type="dxa"/>
              <w:right w:w="0" w:type="dxa"/>
            </w:tcMar>
            <w:vAlign w:val="center"/>
          </w:tcPr>
          <w:p w14:paraId="56E46C62" w14:textId="77777777" w:rsidR="008E5E6A" w:rsidRPr="005E72AE" w:rsidRDefault="008E5E6A" w:rsidP="00293A5E"/>
        </w:tc>
      </w:tr>
      <w:tr w:rsidR="008E5E6A" w:rsidRPr="005E72AE" w14:paraId="56E46C69" w14:textId="77777777" w:rsidTr="00936557">
        <w:trPr>
          <w:trHeight w:hRule="exact" w:val="635"/>
        </w:trPr>
        <w:tc>
          <w:tcPr>
            <w:tcW w:w="432" w:type="dxa"/>
            <w:gridSpan w:val="2"/>
            <w:shd w:val="clear" w:color="auto" w:fill="auto"/>
            <w:vAlign w:val="center"/>
          </w:tcPr>
          <w:p w14:paraId="56E46C64" w14:textId="77777777" w:rsidR="008E5E6A" w:rsidRPr="005E72AE" w:rsidRDefault="008E5E6A" w:rsidP="00293A5E"/>
        </w:tc>
        <w:tc>
          <w:tcPr>
            <w:tcW w:w="286" w:type="dxa"/>
            <w:gridSpan w:val="2"/>
            <w:tcBorders>
              <w:right w:val="single" w:sz="4" w:space="0" w:color="4F81BD" w:themeColor="accent1"/>
            </w:tcBorders>
            <w:shd w:val="clear" w:color="auto" w:fill="auto"/>
            <w:tcMar>
              <w:left w:w="0" w:type="dxa"/>
              <w:right w:w="0" w:type="dxa"/>
            </w:tcMar>
            <w:vAlign w:val="center"/>
          </w:tcPr>
          <w:p w14:paraId="56E46C65" w14:textId="77777777" w:rsidR="008E5E6A" w:rsidRPr="005E72AE" w:rsidRDefault="008E5E6A" w:rsidP="00293A5E"/>
        </w:tc>
        <w:tc>
          <w:tcPr>
            <w:tcW w:w="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66" w14:textId="77777777" w:rsidR="008E5E6A" w:rsidRPr="009673A9" w:rsidRDefault="008E5E6A" w:rsidP="00293A5E"/>
        </w:tc>
        <w:tc>
          <w:tcPr>
            <w:tcW w:w="477" w:type="dxa"/>
            <w:tcBorders>
              <w:left w:val="single" w:sz="4" w:space="0" w:color="4F81BD" w:themeColor="accent1"/>
              <w:right w:val="single" w:sz="4" w:space="0" w:color="4F81BD" w:themeColor="accent1"/>
            </w:tcBorders>
            <w:shd w:val="clear" w:color="auto" w:fill="auto"/>
            <w:vAlign w:val="center"/>
          </w:tcPr>
          <w:p w14:paraId="56E46C67" w14:textId="77777777" w:rsidR="008E5E6A" w:rsidRPr="009673A9" w:rsidRDefault="008E5E6A" w:rsidP="00293A5E"/>
        </w:tc>
        <w:tc>
          <w:tcPr>
            <w:tcW w:w="7889"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68" w14:textId="77777777" w:rsidR="008E5E6A" w:rsidRPr="005E72AE" w:rsidRDefault="008E5E6A" w:rsidP="00293A5E">
            <w:r>
              <w:t>Make sure order reflects,  recruitment rates (for trials) / nb of usable case (for TR/QOL analyses) per institution</w:t>
            </w:r>
          </w:p>
        </w:tc>
      </w:tr>
      <w:tr w:rsidR="008E5E6A" w:rsidRPr="005E72AE" w14:paraId="56E46C6E" w14:textId="77777777" w:rsidTr="00936557">
        <w:trPr>
          <w:trHeight w:hRule="exact" w:val="144"/>
        </w:trPr>
        <w:tc>
          <w:tcPr>
            <w:tcW w:w="432" w:type="dxa"/>
            <w:gridSpan w:val="2"/>
            <w:shd w:val="clear" w:color="auto" w:fill="auto"/>
            <w:vAlign w:val="center"/>
          </w:tcPr>
          <w:p w14:paraId="56E46C6A" w14:textId="77777777" w:rsidR="008E5E6A" w:rsidRPr="005E72AE" w:rsidRDefault="008E5E6A" w:rsidP="00293A5E"/>
        </w:tc>
        <w:tc>
          <w:tcPr>
            <w:tcW w:w="286" w:type="dxa"/>
            <w:gridSpan w:val="2"/>
            <w:shd w:val="clear" w:color="auto" w:fill="auto"/>
            <w:vAlign w:val="center"/>
          </w:tcPr>
          <w:p w14:paraId="56E46C6B" w14:textId="77777777" w:rsidR="008E5E6A" w:rsidRPr="005E72AE" w:rsidRDefault="008E5E6A" w:rsidP="00293A5E"/>
        </w:tc>
        <w:tc>
          <w:tcPr>
            <w:tcW w:w="3851" w:type="dxa"/>
            <w:gridSpan w:val="4"/>
            <w:shd w:val="clear" w:color="auto" w:fill="auto"/>
            <w:tcMar>
              <w:top w:w="0" w:type="dxa"/>
              <w:left w:w="0" w:type="dxa"/>
              <w:bottom w:w="0" w:type="dxa"/>
              <w:right w:w="0" w:type="dxa"/>
            </w:tcMar>
            <w:vAlign w:val="center"/>
          </w:tcPr>
          <w:p w14:paraId="56E46C6C" w14:textId="77777777" w:rsidR="008E5E6A" w:rsidRPr="005E72AE" w:rsidRDefault="008E5E6A" w:rsidP="00293A5E"/>
        </w:tc>
        <w:tc>
          <w:tcPr>
            <w:tcW w:w="4891" w:type="dxa"/>
            <w:shd w:val="clear" w:color="auto" w:fill="auto"/>
            <w:tcMar>
              <w:top w:w="0" w:type="dxa"/>
              <w:left w:w="0" w:type="dxa"/>
              <w:bottom w:w="0" w:type="dxa"/>
              <w:right w:w="0" w:type="dxa"/>
            </w:tcMar>
            <w:vAlign w:val="center"/>
          </w:tcPr>
          <w:p w14:paraId="56E46C6D" w14:textId="77777777" w:rsidR="008E5E6A" w:rsidRPr="005E72AE" w:rsidRDefault="008E5E6A" w:rsidP="00293A5E"/>
        </w:tc>
      </w:tr>
      <w:tr w:rsidR="008E5E6A" w:rsidRPr="005E72AE" w14:paraId="56E46C74" w14:textId="77777777" w:rsidTr="00936557">
        <w:trPr>
          <w:trHeight w:hRule="exact" w:val="499"/>
        </w:trPr>
        <w:tc>
          <w:tcPr>
            <w:tcW w:w="432" w:type="dxa"/>
            <w:gridSpan w:val="2"/>
            <w:shd w:val="clear" w:color="auto" w:fill="auto"/>
            <w:vAlign w:val="center"/>
          </w:tcPr>
          <w:p w14:paraId="56E46C6F" w14:textId="77777777" w:rsidR="008E5E6A" w:rsidRPr="005E72AE" w:rsidRDefault="008E5E6A" w:rsidP="00293A5E"/>
        </w:tc>
        <w:tc>
          <w:tcPr>
            <w:tcW w:w="286" w:type="dxa"/>
            <w:gridSpan w:val="2"/>
            <w:tcBorders>
              <w:right w:val="single" w:sz="4" w:space="0" w:color="4F81BD" w:themeColor="accent1"/>
            </w:tcBorders>
            <w:shd w:val="clear" w:color="auto" w:fill="auto"/>
            <w:tcMar>
              <w:left w:w="0" w:type="dxa"/>
              <w:right w:w="0" w:type="dxa"/>
            </w:tcMar>
            <w:vAlign w:val="center"/>
          </w:tcPr>
          <w:p w14:paraId="56E46C70" w14:textId="77777777" w:rsidR="008E5E6A" w:rsidRPr="005E72AE" w:rsidRDefault="008E5E6A" w:rsidP="00293A5E"/>
        </w:tc>
        <w:tc>
          <w:tcPr>
            <w:tcW w:w="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71" w14:textId="77777777" w:rsidR="008E5E6A" w:rsidRPr="009673A9" w:rsidRDefault="008E5E6A" w:rsidP="00293A5E"/>
        </w:tc>
        <w:tc>
          <w:tcPr>
            <w:tcW w:w="477" w:type="dxa"/>
            <w:tcBorders>
              <w:left w:val="single" w:sz="4" w:space="0" w:color="4F81BD" w:themeColor="accent1"/>
              <w:right w:val="single" w:sz="4" w:space="0" w:color="4F81BD" w:themeColor="accent1"/>
            </w:tcBorders>
            <w:shd w:val="clear" w:color="auto" w:fill="auto"/>
            <w:vAlign w:val="center"/>
          </w:tcPr>
          <w:p w14:paraId="56E46C72" w14:textId="77777777" w:rsidR="008E5E6A" w:rsidRPr="009673A9" w:rsidRDefault="008E5E6A" w:rsidP="00293A5E"/>
        </w:tc>
        <w:tc>
          <w:tcPr>
            <w:tcW w:w="7889"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73" w14:textId="77777777" w:rsidR="008E5E6A" w:rsidRPr="005E72AE" w:rsidRDefault="008E5E6A" w:rsidP="00293A5E">
            <w:r>
              <w:t>Make sure  specialty contributors (e.g. central imaging, central pathology, QOL statististician/QOL representative/ PK-PD analyst, …) are in the list as required</w:t>
            </w:r>
          </w:p>
        </w:tc>
      </w:tr>
      <w:tr w:rsidR="008E5E6A" w:rsidRPr="005E72AE" w14:paraId="56E46C79" w14:textId="77777777" w:rsidTr="00936557">
        <w:trPr>
          <w:trHeight w:hRule="exact" w:val="144"/>
        </w:trPr>
        <w:tc>
          <w:tcPr>
            <w:tcW w:w="432" w:type="dxa"/>
            <w:gridSpan w:val="2"/>
            <w:shd w:val="clear" w:color="auto" w:fill="auto"/>
            <w:vAlign w:val="center"/>
          </w:tcPr>
          <w:p w14:paraId="56E46C75" w14:textId="77777777" w:rsidR="008E5E6A" w:rsidRPr="005E72AE" w:rsidRDefault="008E5E6A" w:rsidP="00293A5E"/>
        </w:tc>
        <w:tc>
          <w:tcPr>
            <w:tcW w:w="286" w:type="dxa"/>
            <w:gridSpan w:val="2"/>
            <w:shd w:val="clear" w:color="auto" w:fill="auto"/>
            <w:vAlign w:val="center"/>
          </w:tcPr>
          <w:p w14:paraId="56E46C76" w14:textId="77777777" w:rsidR="008E5E6A" w:rsidRPr="005E72AE" w:rsidRDefault="008E5E6A" w:rsidP="00293A5E"/>
        </w:tc>
        <w:tc>
          <w:tcPr>
            <w:tcW w:w="3851" w:type="dxa"/>
            <w:gridSpan w:val="4"/>
            <w:shd w:val="clear" w:color="auto" w:fill="auto"/>
            <w:tcMar>
              <w:top w:w="0" w:type="dxa"/>
              <w:left w:w="0" w:type="dxa"/>
              <w:bottom w:w="0" w:type="dxa"/>
              <w:right w:w="0" w:type="dxa"/>
            </w:tcMar>
            <w:vAlign w:val="center"/>
          </w:tcPr>
          <w:p w14:paraId="56E46C77" w14:textId="77777777" w:rsidR="008E5E6A" w:rsidRPr="005E72AE" w:rsidRDefault="008E5E6A" w:rsidP="00293A5E"/>
        </w:tc>
        <w:tc>
          <w:tcPr>
            <w:tcW w:w="4891" w:type="dxa"/>
            <w:shd w:val="clear" w:color="auto" w:fill="auto"/>
            <w:tcMar>
              <w:top w:w="0" w:type="dxa"/>
              <w:left w:w="0" w:type="dxa"/>
              <w:bottom w:w="0" w:type="dxa"/>
              <w:right w:w="0" w:type="dxa"/>
            </w:tcMar>
            <w:vAlign w:val="center"/>
          </w:tcPr>
          <w:p w14:paraId="56E46C78" w14:textId="77777777" w:rsidR="008E5E6A" w:rsidRPr="005E72AE" w:rsidRDefault="008E5E6A" w:rsidP="00293A5E"/>
        </w:tc>
      </w:tr>
      <w:tr w:rsidR="008E5E6A" w:rsidRPr="005E72AE" w14:paraId="56E46C7F" w14:textId="77777777" w:rsidTr="00936557">
        <w:trPr>
          <w:trHeight w:hRule="exact" w:val="289"/>
        </w:trPr>
        <w:tc>
          <w:tcPr>
            <w:tcW w:w="432" w:type="dxa"/>
            <w:gridSpan w:val="2"/>
            <w:shd w:val="clear" w:color="auto" w:fill="auto"/>
            <w:vAlign w:val="center"/>
          </w:tcPr>
          <w:p w14:paraId="56E46C7A" w14:textId="77777777" w:rsidR="008E5E6A" w:rsidRPr="005E72AE" w:rsidRDefault="008E5E6A" w:rsidP="00293A5E"/>
        </w:tc>
        <w:tc>
          <w:tcPr>
            <w:tcW w:w="286" w:type="dxa"/>
            <w:gridSpan w:val="2"/>
            <w:tcBorders>
              <w:right w:val="single" w:sz="4" w:space="0" w:color="4F81BD" w:themeColor="accent1"/>
            </w:tcBorders>
            <w:shd w:val="clear" w:color="auto" w:fill="auto"/>
            <w:tcMar>
              <w:left w:w="0" w:type="dxa"/>
              <w:right w:w="0" w:type="dxa"/>
            </w:tcMar>
            <w:vAlign w:val="center"/>
          </w:tcPr>
          <w:p w14:paraId="56E46C7B" w14:textId="77777777" w:rsidR="008E5E6A" w:rsidRPr="005E72AE" w:rsidRDefault="008E5E6A" w:rsidP="00293A5E"/>
        </w:tc>
        <w:tc>
          <w:tcPr>
            <w:tcW w:w="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7C" w14:textId="77777777" w:rsidR="008E5E6A" w:rsidRPr="009673A9" w:rsidRDefault="008E5E6A" w:rsidP="00293A5E"/>
        </w:tc>
        <w:tc>
          <w:tcPr>
            <w:tcW w:w="477" w:type="dxa"/>
            <w:tcBorders>
              <w:left w:val="single" w:sz="4" w:space="0" w:color="4F81BD" w:themeColor="accent1"/>
              <w:right w:val="single" w:sz="4" w:space="0" w:color="4F81BD" w:themeColor="accent1"/>
            </w:tcBorders>
            <w:shd w:val="clear" w:color="auto" w:fill="auto"/>
            <w:vAlign w:val="center"/>
          </w:tcPr>
          <w:p w14:paraId="56E46C7D" w14:textId="77777777" w:rsidR="008E5E6A" w:rsidRPr="009673A9" w:rsidRDefault="008E5E6A" w:rsidP="00293A5E"/>
        </w:tc>
        <w:tc>
          <w:tcPr>
            <w:tcW w:w="7889"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7E" w14:textId="77777777" w:rsidR="008E5E6A" w:rsidRPr="005E72AE" w:rsidRDefault="008E5E6A" w:rsidP="00293A5E">
            <w:r>
              <w:t>Make sure EORTC staff are in the authors list as per POL009</w:t>
            </w:r>
          </w:p>
        </w:tc>
      </w:tr>
      <w:tr w:rsidR="00DA1B0E" w:rsidRPr="005E72AE" w14:paraId="2F2DCEAE" w14:textId="77777777" w:rsidTr="00936557">
        <w:trPr>
          <w:trHeight w:hRule="exact" w:val="144"/>
        </w:trPr>
        <w:tc>
          <w:tcPr>
            <w:tcW w:w="397" w:type="dxa"/>
            <w:shd w:val="clear" w:color="auto" w:fill="auto"/>
            <w:vAlign w:val="center"/>
          </w:tcPr>
          <w:p w14:paraId="0FDC3D8E" w14:textId="77777777" w:rsidR="00DA1B0E" w:rsidRPr="005E72AE" w:rsidRDefault="00DA1B0E" w:rsidP="002D1F85"/>
        </w:tc>
        <w:tc>
          <w:tcPr>
            <w:tcW w:w="263" w:type="dxa"/>
            <w:gridSpan w:val="2"/>
            <w:shd w:val="clear" w:color="auto" w:fill="auto"/>
            <w:vAlign w:val="center"/>
          </w:tcPr>
          <w:p w14:paraId="0F321DB2" w14:textId="77777777" w:rsidR="00DA1B0E" w:rsidRPr="005E72AE" w:rsidRDefault="00DA1B0E" w:rsidP="002D1F85"/>
        </w:tc>
        <w:tc>
          <w:tcPr>
            <w:tcW w:w="3535" w:type="dxa"/>
            <w:gridSpan w:val="4"/>
            <w:shd w:val="clear" w:color="auto" w:fill="auto"/>
            <w:tcMar>
              <w:top w:w="0" w:type="dxa"/>
              <w:left w:w="0" w:type="dxa"/>
              <w:bottom w:w="0" w:type="dxa"/>
              <w:right w:w="0" w:type="dxa"/>
            </w:tcMar>
            <w:vAlign w:val="center"/>
          </w:tcPr>
          <w:p w14:paraId="10A9F67B" w14:textId="77777777" w:rsidR="00DA1B0E" w:rsidRPr="005E72AE" w:rsidRDefault="00DA1B0E" w:rsidP="002D1F85"/>
        </w:tc>
        <w:tc>
          <w:tcPr>
            <w:tcW w:w="5265" w:type="dxa"/>
            <w:gridSpan w:val="2"/>
            <w:shd w:val="clear" w:color="auto" w:fill="auto"/>
            <w:tcMar>
              <w:top w:w="0" w:type="dxa"/>
              <w:left w:w="0" w:type="dxa"/>
              <w:bottom w:w="0" w:type="dxa"/>
              <w:right w:w="0" w:type="dxa"/>
            </w:tcMar>
            <w:vAlign w:val="center"/>
          </w:tcPr>
          <w:p w14:paraId="636184BA" w14:textId="77777777" w:rsidR="00DA1B0E" w:rsidRPr="005E72AE" w:rsidRDefault="00DA1B0E" w:rsidP="002D1F85"/>
        </w:tc>
      </w:tr>
      <w:tr w:rsidR="00DA1B0E" w:rsidRPr="005E72AE" w14:paraId="3DF9A841" w14:textId="77777777" w:rsidTr="00936557">
        <w:trPr>
          <w:trHeight w:hRule="exact" w:val="288"/>
        </w:trPr>
        <w:tc>
          <w:tcPr>
            <w:tcW w:w="397" w:type="dxa"/>
            <w:tcBorders>
              <w:top w:val="single" w:sz="4" w:space="0" w:color="4573B3"/>
              <w:left w:val="single" w:sz="4" w:space="0" w:color="4573B3"/>
              <w:bottom w:val="single" w:sz="4" w:space="0" w:color="4573B3"/>
              <w:right w:val="single" w:sz="4" w:space="0" w:color="4573B3"/>
            </w:tcBorders>
            <w:shd w:val="clear" w:color="auto" w:fill="F3F3F3"/>
            <w:vAlign w:val="center"/>
          </w:tcPr>
          <w:p w14:paraId="0B5EAD66" w14:textId="77777777" w:rsidR="00DA1B0E" w:rsidRPr="005E72AE" w:rsidRDefault="00DA1B0E" w:rsidP="002D1F85"/>
        </w:tc>
        <w:tc>
          <w:tcPr>
            <w:tcW w:w="263" w:type="dxa"/>
            <w:gridSpan w:val="2"/>
            <w:tcBorders>
              <w:left w:val="single" w:sz="4" w:space="0" w:color="4573B3"/>
              <w:right w:val="single" w:sz="4" w:space="0" w:color="4573B3"/>
            </w:tcBorders>
            <w:shd w:val="clear" w:color="auto" w:fill="auto"/>
            <w:tcMar>
              <w:left w:w="0" w:type="dxa"/>
              <w:right w:w="0" w:type="dxa"/>
            </w:tcMar>
            <w:vAlign w:val="center"/>
          </w:tcPr>
          <w:p w14:paraId="4A2EE0C5" w14:textId="77777777" w:rsidR="00DA1B0E" w:rsidRPr="005E72AE" w:rsidRDefault="00DA1B0E" w:rsidP="002D1F85"/>
        </w:tc>
        <w:tc>
          <w:tcPr>
            <w:tcW w:w="8800" w:type="dxa"/>
            <w:gridSpan w:val="6"/>
            <w:tcBorders>
              <w:top w:val="single" w:sz="4" w:space="0" w:color="4573B3"/>
              <w:left w:val="single" w:sz="4" w:space="0" w:color="4573B3"/>
              <w:bottom w:val="single" w:sz="4" w:space="0" w:color="4573B3"/>
              <w:right w:val="single" w:sz="4" w:space="0" w:color="4573B3"/>
            </w:tcBorders>
            <w:shd w:val="clear" w:color="auto" w:fill="F3F3F3"/>
            <w:vAlign w:val="center"/>
          </w:tcPr>
          <w:p w14:paraId="0371C0AF" w14:textId="4D9119B3" w:rsidR="00DA1B0E" w:rsidRPr="005E72AE" w:rsidRDefault="00DA1B0E" w:rsidP="00DA1B0E">
            <w:r>
              <w:t>EORTC Group Steering Committee or other body may need to review the list and approve list</w:t>
            </w:r>
          </w:p>
        </w:tc>
      </w:tr>
    </w:tbl>
    <w:p w14:paraId="56E46C80" w14:textId="52D594DA" w:rsidR="008E5E6A" w:rsidRDefault="008E5E6A" w:rsidP="008E5E6A"/>
    <w:p w14:paraId="56E46C81" w14:textId="77777777" w:rsidR="008E5E6A" w:rsidRPr="00BE679E" w:rsidRDefault="008E5E6A" w:rsidP="008E5E6A">
      <w:r w:rsidRPr="00BE679E">
        <w:t>Pharma company representatives are generally not authors except if specific central analyses were conducted in their laboratory (eg. PK/PD) in which case the person responsible for these analyses may be listed after approval of the Author of POL009.</w:t>
      </w:r>
    </w:p>
    <w:p w14:paraId="56E46C82" w14:textId="77777777" w:rsidR="008E5E6A" w:rsidRDefault="008E5E6A" w:rsidP="008E5E6A"/>
    <w:p w14:paraId="56E46C83" w14:textId="77777777" w:rsidR="008E5E6A" w:rsidRDefault="008E5E6A" w:rsidP="008E5E6A">
      <w:pPr>
        <w:rPr>
          <w:b/>
          <w:color w:val="1F497D" w:themeColor="text2"/>
          <w:sz w:val="22"/>
        </w:rPr>
      </w:pPr>
    </w:p>
    <w:p w14:paraId="56E46C84" w14:textId="77777777" w:rsidR="008E5E6A" w:rsidRDefault="008E5E6A" w:rsidP="008E5E6A">
      <w:pPr>
        <w:rPr>
          <w:b/>
          <w:color w:val="1F497D" w:themeColor="text2"/>
          <w:sz w:val="22"/>
        </w:rPr>
      </w:pPr>
    </w:p>
    <w:p w14:paraId="56E46C85" w14:textId="77777777" w:rsidR="008E5E6A" w:rsidRDefault="008E5E6A" w:rsidP="008E5E6A">
      <w:pPr>
        <w:rPr>
          <w:b/>
          <w:color w:val="1F497D" w:themeColor="text2"/>
          <w:sz w:val="22"/>
        </w:rPr>
      </w:pPr>
    </w:p>
    <w:p w14:paraId="56E46C86" w14:textId="77777777" w:rsidR="008E5E6A" w:rsidRDefault="008E5E6A" w:rsidP="008E5E6A">
      <w:pPr>
        <w:rPr>
          <w:b/>
          <w:color w:val="1F497D" w:themeColor="text2"/>
          <w:sz w:val="22"/>
        </w:rPr>
      </w:pPr>
      <w:r>
        <w:rPr>
          <w:b/>
          <w:color w:val="1F497D" w:themeColor="text2"/>
          <w:sz w:val="22"/>
        </w:rPr>
        <w:br w:type="page"/>
      </w:r>
    </w:p>
    <w:p w14:paraId="56E46C87" w14:textId="77777777" w:rsidR="008E5E6A" w:rsidRDefault="008E5E6A" w:rsidP="008E5E6A">
      <w:pPr>
        <w:rPr>
          <w:b/>
          <w:sz w:val="22"/>
        </w:rPr>
      </w:pPr>
    </w:p>
    <w:p w14:paraId="56E46C88" w14:textId="77777777" w:rsidR="008E5E6A" w:rsidRPr="008E5E6A" w:rsidRDefault="008E5E6A" w:rsidP="008E5E6A">
      <w:pPr>
        <w:rPr>
          <w:b/>
          <w:sz w:val="22"/>
        </w:rPr>
      </w:pPr>
      <w:r w:rsidRPr="008E5E6A">
        <w:rPr>
          <w:b/>
          <w:sz w:val="22"/>
        </w:rPr>
        <w:t>ACKNOWLEDGMENTS – Sources of funding</w:t>
      </w:r>
    </w:p>
    <w:p w14:paraId="56E46C89" w14:textId="77777777" w:rsidR="008E5E6A" w:rsidRPr="008E5E6A" w:rsidRDefault="008E5E6A" w:rsidP="008E5E6A">
      <w:pPr>
        <w:rPr>
          <w:b/>
          <w:sz w:val="22"/>
        </w:rPr>
      </w:pPr>
    </w:p>
    <w:p w14:paraId="56E46C8A" w14:textId="28FFDDE5" w:rsidR="008E5E6A" w:rsidRPr="00DF136C" w:rsidRDefault="008E5E6A" w:rsidP="008E5E6A">
      <w:pPr>
        <w:rPr>
          <w:b/>
          <w:color w:val="1F497D" w:themeColor="text2"/>
          <w:sz w:val="22"/>
        </w:rPr>
      </w:pPr>
      <w:r w:rsidRPr="00DF136C">
        <w:rPr>
          <w:b/>
          <w:color w:val="1F497D" w:themeColor="text2"/>
          <w:sz w:val="22"/>
        </w:rPr>
        <w:t>The acknowledgments must be validated by the Director General through the communication office. In order that they can check this, you must supply them with information regarding the study financial support.</w:t>
      </w:r>
    </w:p>
    <w:p w14:paraId="56E46C8B" w14:textId="77777777" w:rsidR="008E5E6A" w:rsidRPr="00DF136C" w:rsidRDefault="008E5E6A" w:rsidP="008E5E6A">
      <w:pPr>
        <w:rPr>
          <w:b/>
          <w:color w:val="1F497D" w:themeColor="text2"/>
          <w:sz w:val="22"/>
        </w:rPr>
      </w:pPr>
      <w:r w:rsidRPr="00DF136C">
        <w:rPr>
          <w:b/>
          <w:color w:val="1F497D" w:themeColor="text2"/>
          <w:sz w:val="22"/>
        </w:rPr>
        <w:t>Below is a list of elements that must appear in the email sent to them.</w:t>
      </w:r>
    </w:p>
    <w:p w14:paraId="56E46C8C" w14:textId="427324CF" w:rsidR="008E5E6A" w:rsidRPr="00DF136C" w:rsidRDefault="008E5E6A" w:rsidP="008E5E6A">
      <w:pPr>
        <w:rPr>
          <w:b/>
          <w:color w:val="1F497D" w:themeColor="text2"/>
          <w:sz w:val="22"/>
        </w:rPr>
      </w:pPr>
      <w:r w:rsidRPr="00DF136C">
        <w:rPr>
          <w:b/>
          <w:color w:val="1F497D" w:themeColor="text2"/>
          <w:sz w:val="22"/>
        </w:rPr>
        <w:t xml:space="preserve">Sources of information wrt financial support: Project Manager, PRISMA (study details), and </w:t>
      </w:r>
      <w:r w:rsidR="001F5303" w:rsidRPr="00DF136C">
        <w:rPr>
          <w:b/>
          <w:color w:val="1F497D" w:themeColor="text2"/>
          <w:sz w:val="22"/>
        </w:rPr>
        <w:t>SharePoint</w:t>
      </w:r>
      <w:r w:rsidRPr="00DF136C">
        <w:rPr>
          <w:b/>
          <w:color w:val="1F497D" w:themeColor="text2"/>
          <w:sz w:val="22"/>
        </w:rPr>
        <w:t xml:space="preserve"> (http://portal.eortc.be/Clinical_Trials/Contracts/default.aspx)</w:t>
      </w:r>
    </w:p>
    <w:p w14:paraId="56E46C8D" w14:textId="77777777" w:rsidR="008E5E6A" w:rsidRDefault="008E5E6A" w:rsidP="008E5E6A">
      <w:pPr>
        <w:rPr>
          <w:color w:val="1F497D" w:themeColor="text2"/>
          <w:sz w:val="22"/>
        </w:rPr>
      </w:pPr>
    </w:p>
    <w:tbl>
      <w:tblPr>
        <w:tblW w:w="4793" w:type="pct"/>
        <w:tblInd w:w="-169" w:type="dxa"/>
        <w:tblCellMar>
          <w:top w:w="14" w:type="dxa"/>
          <w:left w:w="115" w:type="dxa"/>
          <w:bottom w:w="14" w:type="dxa"/>
          <w:right w:w="115" w:type="dxa"/>
        </w:tblCellMar>
        <w:tblLook w:val="01E0" w:firstRow="1" w:lastRow="1" w:firstColumn="1" w:lastColumn="1" w:noHBand="0" w:noVBand="0"/>
      </w:tblPr>
      <w:tblGrid>
        <w:gridCol w:w="430"/>
        <w:gridCol w:w="285"/>
        <w:gridCol w:w="382"/>
        <w:gridCol w:w="486"/>
        <w:gridCol w:w="1169"/>
        <w:gridCol w:w="6708"/>
      </w:tblGrid>
      <w:tr w:rsidR="008E5E6A" w:rsidRPr="005E72AE" w14:paraId="56E46C92" w14:textId="77777777" w:rsidTr="00936557">
        <w:trPr>
          <w:trHeight w:val="289"/>
        </w:trPr>
        <w:tc>
          <w:tcPr>
            <w:tcW w:w="43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8E" w14:textId="77777777" w:rsidR="008E5E6A" w:rsidRPr="005E72AE" w:rsidRDefault="008E5E6A" w:rsidP="00293A5E"/>
        </w:tc>
        <w:tc>
          <w:tcPr>
            <w:tcW w:w="285" w:type="dxa"/>
            <w:tcBorders>
              <w:left w:val="single" w:sz="4" w:space="0" w:color="4F81BD" w:themeColor="accent1"/>
              <w:right w:val="single" w:sz="4" w:space="0" w:color="4F81BD" w:themeColor="accent1"/>
            </w:tcBorders>
            <w:shd w:val="clear" w:color="auto" w:fill="auto"/>
            <w:tcMar>
              <w:left w:w="0" w:type="dxa"/>
              <w:right w:w="0" w:type="dxa"/>
            </w:tcMar>
            <w:vAlign w:val="center"/>
          </w:tcPr>
          <w:p w14:paraId="56E46C8F" w14:textId="77777777" w:rsidR="008E5E6A" w:rsidRPr="005E72AE" w:rsidRDefault="008E5E6A" w:rsidP="00293A5E"/>
        </w:tc>
        <w:tc>
          <w:tcPr>
            <w:tcW w:w="2037" w:type="dxa"/>
            <w:gridSpan w:val="3"/>
            <w:tcBorders>
              <w:top w:val="single" w:sz="4" w:space="0" w:color="4F81BD" w:themeColor="accent1"/>
              <w:left w:val="single" w:sz="4" w:space="0" w:color="4F81BD" w:themeColor="accent1"/>
              <w:bottom w:val="single" w:sz="4" w:space="0" w:color="4F81BD" w:themeColor="accent1"/>
            </w:tcBorders>
            <w:shd w:val="clear" w:color="auto" w:fill="F3F3F3"/>
            <w:vAlign w:val="center"/>
          </w:tcPr>
          <w:p w14:paraId="56E46C90" w14:textId="77777777" w:rsidR="008E5E6A" w:rsidRPr="005E72AE" w:rsidRDefault="008E5E6A" w:rsidP="00293A5E">
            <w:r>
              <w:t>Study sponsor</w:t>
            </w:r>
          </w:p>
        </w:tc>
        <w:tc>
          <w:tcPr>
            <w:tcW w:w="6708" w:type="dxa"/>
            <w:tcBorders>
              <w:top w:val="single" w:sz="4" w:space="0" w:color="4F81BD" w:themeColor="accent1"/>
              <w:left w:val="nil"/>
              <w:bottom w:val="single" w:sz="4" w:space="0" w:color="4F81BD" w:themeColor="accent1"/>
              <w:right w:val="single" w:sz="4" w:space="0" w:color="4F81BD" w:themeColor="accent1"/>
            </w:tcBorders>
            <w:shd w:val="clear" w:color="auto" w:fill="F3F3F3"/>
            <w:vAlign w:val="center"/>
          </w:tcPr>
          <w:p w14:paraId="56E46C91" w14:textId="77777777" w:rsidR="008E5E6A" w:rsidRPr="005E72AE" w:rsidRDefault="008E5E6A" w:rsidP="00293A5E">
            <w:r>
              <w:t>EORTC / other body (which)</w:t>
            </w:r>
            <w:r w:rsidR="00CA3968">
              <w:br/>
              <w:t>(information in PRISMA)</w:t>
            </w:r>
          </w:p>
        </w:tc>
      </w:tr>
      <w:tr w:rsidR="008E5E6A" w:rsidRPr="005E72AE" w14:paraId="56E46C97" w14:textId="77777777" w:rsidTr="00936557">
        <w:trPr>
          <w:trHeight w:hRule="exact" w:val="144"/>
        </w:trPr>
        <w:tc>
          <w:tcPr>
            <w:tcW w:w="430" w:type="dxa"/>
            <w:tcBorders>
              <w:top w:val="single" w:sz="4" w:space="0" w:color="4F81BD" w:themeColor="accent1"/>
              <w:bottom w:val="single" w:sz="4" w:space="0" w:color="4F81BD" w:themeColor="accent1"/>
            </w:tcBorders>
            <w:shd w:val="clear" w:color="auto" w:fill="auto"/>
            <w:vAlign w:val="center"/>
          </w:tcPr>
          <w:p w14:paraId="56E46C93" w14:textId="77777777" w:rsidR="008E5E6A" w:rsidRPr="005E72AE" w:rsidRDefault="008E5E6A" w:rsidP="00293A5E"/>
        </w:tc>
        <w:tc>
          <w:tcPr>
            <w:tcW w:w="285" w:type="dxa"/>
            <w:shd w:val="clear" w:color="auto" w:fill="auto"/>
            <w:vAlign w:val="center"/>
          </w:tcPr>
          <w:p w14:paraId="56E46C94" w14:textId="77777777" w:rsidR="008E5E6A" w:rsidRPr="005E72AE" w:rsidRDefault="008E5E6A" w:rsidP="00293A5E"/>
        </w:tc>
        <w:tc>
          <w:tcPr>
            <w:tcW w:w="2037" w:type="dxa"/>
            <w:gridSpan w:val="3"/>
            <w:tcBorders>
              <w:top w:val="single" w:sz="4" w:space="0" w:color="4F81BD" w:themeColor="accent1"/>
              <w:bottom w:val="single" w:sz="4" w:space="0" w:color="4F81BD" w:themeColor="accent1"/>
            </w:tcBorders>
            <w:shd w:val="clear" w:color="auto" w:fill="auto"/>
            <w:tcMar>
              <w:top w:w="0" w:type="dxa"/>
              <w:left w:w="0" w:type="dxa"/>
              <w:bottom w:w="0" w:type="dxa"/>
              <w:right w:w="0" w:type="dxa"/>
            </w:tcMar>
            <w:vAlign w:val="center"/>
          </w:tcPr>
          <w:p w14:paraId="56E46C95" w14:textId="77777777" w:rsidR="008E5E6A" w:rsidRPr="005E72AE" w:rsidRDefault="008E5E6A" w:rsidP="00293A5E"/>
        </w:tc>
        <w:tc>
          <w:tcPr>
            <w:tcW w:w="6708" w:type="dxa"/>
            <w:tcBorders>
              <w:top w:val="single" w:sz="4" w:space="0" w:color="4F81BD" w:themeColor="accent1"/>
              <w:left w:val="nil"/>
              <w:bottom w:val="single" w:sz="4" w:space="0" w:color="4F81BD" w:themeColor="accent1"/>
            </w:tcBorders>
            <w:shd w:val="clear" w:color="auto" w:fill="auto"/>
            <w:tcMar>
              <w:top w:w="0" w:type="dxa"/>
              <w:left w:w="0" w:type="dxa"/>
              <w:bottom w:w="0" w:type="dxa"/>
              <w:right w:w="0" w:type="dxa"/>
            </w:tcMar>
            <w:vAlign w:val="center"/>
          </w:tcPr>
          <w:p w14:paraId="56E46C96" w14:textId="77777777" w:rsidR="008E5E6A" w:rsidRPr="005E72AE" w:rsidRDefault="008E5E6A" w:rsidP="00293A5E"/>
        </w:tc>
      </w:tr>
      <w:tr w:rsidR="008E5E6A" w:rsidRPr="005E72AE" w14:paraId="56E46C9C" w14:textId="77777777" w:rsidTr="00936557">
        <w:trPr>
          <w:trHeight w:val="289"/>
        </w:trPr>
        <w:tc>
          <w:tcPr>
            <w:tcW w:w="43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98" w14:textId="77777777" w:rsidR="008E5E6A" w:rsidRPr="005E72AE" w:rsidRDefault="008E5E6A" w:rsidP="00293A5E"/>
        </w:tc>
        <w:tc>
          <w:tcPr>
            <w:tcW w:w="285" w:type="dxa"/>
            <w:tcBorders>
              <w:left w:val="single" w:sz="4" w:space="0" w:color="4F81BD" w:themeColor="accent1"/>
              <w:right w:val="single" w:sz="4" w:space="0" w:color="4F81BD" w:themeColor="accent1"/>
            </w:tcBorders>
            <w:shd w:val="clear" w:color="auto" w:fill="auto"/>
            <w:tcMar>
              <w:left w:w="0" w:type="dxa"/>
              <w:right w:w="0" w:type="dxa"/>
            </w:tcMar>
            <w:vAlign w:val="center"/>
          </w:tcPr>
          <w:p w14:paraId="56E46C99" w14:textId="77777777" w:rsidR="008E5E6A" w:rsidRPr="005E72AE" w:rsidRDefault="008E5E6A" w:rsidP="00293A5E"/>
        </w:tc>
        <w:tc>
          <w:tcPr>
            <w:tcW w:w="2037" w:type="dxa"/>
            <w:gridSpan w:val="3"/>
            <w:tcBorders>
              <w:top w:val="single" w:sz="4" w:space="0" w:color="4F81BD" w:themeColor="accent1"/>
              <w:left w:val="single" w:sz="4" w:space="0" w:color="4F81BD" w:themeColor="accent1"/>
              <w:bottom w:val="single" w:sz="4" w:space="0" w:color="4F81BD" w:themeColor="accent1"/>
            </w:tcBorders>
            <w:shd w:val="clear" w:color="auto" w:fill="F3F3F3"/>
            <w:vAlign w:val="center"/>
          </w:tcPr>
          <w:p w14:paraId="56E46C9A" w14:textId="77777777" w:rsidR="008E5E6A" w:rsidRPr="005E72AE" w:rsidRDefault="008E5E6A" w:rsidP="00293A5E">
            <w:r>
              <w:t>Study financial set up</w:t>
            </w:r>
          </w:p>
        </w:tc>
        <w:tc>
          <w:tcPr>
            <w:tcW w:w="6708" w:type="dxa"/>
            <w:tcBorders>
              <w:top w:val="single" w:sz="4" w:space="0" w:color="4F81BD" w:themeColor="accent1"/>
              <w:left w:val="nil"/>
              <w:bottom w:val="single" w:sz="4" w:space="0" w:color="4F81BD" w:themeColor="accent1"/>
              <w:right w:val="single" w:sz="4" w:space="0" w:color="4F81BD" w:themeColor="accent1"/>
            </w:tcBorders>
            <w:shd w:val="clear" w:color="auto" w:fill="F3F3F3"/>
            <w:vAlign w:val="center"/>
          </w:tcPr>
          <w:p w14:paraId="56E46C9B" w14:textId="77777777" w:rsidR="008E5E6A" w:rsidRPr="005E72AE" w:rsidRDefault="008E5E6A" w:rsidP="00293A5E">
            <w:r>
              <w:t>Academic / With Educational Grant / Fully supported</w:t>
            </w:r>
            <w:r w:rsidR="00CA3968">
              <w:br/>
              <w:t>(information in PRISMA)</w:t>
            </w:r>
          </w:p>
        </w:tc>
      </w:tr>
      <w:tr w:rsidR="008E5E6A" w:rsidRPr="005E72AE" w14:paraId="56E46CA1" w14:textId="77777777" w:rsidTr="00936557">
        <w:trPr>
          <w:trHeight w:hRule="exact" w:val="144"/>
        </w:trPr>
        <w:tc>
          <w:tcPr>
            <w:tcW w:w="430" w:type="dxa"/>
            <w:tcBorders>
              <w:top w:val="single" w:sz="4" w:space="0" w:color="4F81BD" w:themeColor="accent1"/>
            </w:tcBorders>
            <w:shd w:val="clear" w:color="auto" w:fill="auto"/>
            <w:vAlign w:val="center"/>
          </w:tcPr>
          <w:p w14:paraId="56E46C9D" w14:textId="77777777" w:rsidR="008E5E6A" w:rsidRPr="005E72AE" w:rsidRDefault="008E5E6A" w:rsidP="00293A5E"/>
        </w:tc>
        <w:tc>
          <w:tcPr>
            <w:tcW w:w="285" w:type="dxa"/>
            <w:shd w:val="clear" w:color="auto" w:fill="auto"/>
            <w:vAlign w:val="center"/>
          </w:tcPr>
          <w:p w14:paraId="56E46C9E" w14:textId="77777777" w:rsidR="008E5E6A" w:rsidRPr="005E72AE" w:rsidRDefault="008E5E6A" w:rsidP="00293A5E"/>
        </w:tc>
        <w:tc>
          <w:tcPr>
            <w:tcW w:w="2037" w:type="dxa"/>
            <w:gridSpan w:val="3"/>
            <w:tcBorders>
              <w:top w:val="single" w:sz="4" w:space="0" w:color="4F81BD" w:themeColor="accent1"/>
            </w:tcBorders>
            <w:shd w:val="clear" w:color="auto" w:fill="auto"/>
            <w:tcMar>
              <w:top w:w="0" w:type="dxa"/>
              <w:left w:w="0" w:type="dxa"/>
              <w:bottom w:w="0" w:type="dxa"/>
              <w:right w:w="0" w:type="dxa"/>
            </w:tcMar>
            <w:vAlign w:val="center"/>
          </w:tcPr>
          <w:p w14:paraId="56E46C9F" w14:textId="77777777" w:rsidR="008E5E6A" w:rsidRPr="005E72AE" w:rsidRDefault="008E5E6A" w:rsidP="00293A5E"/>
        </w:tc>
        <w:tc>
          <w:tcPr>
            <w:tcW w:w="6708" w:type="dxa"/>
            <w:tcBorders>
              <w:top w:val="single" w:sz="4" w:space="0" w:color="4F81BD" w:themeColor="accent1"/>
            </w:tcBorders>
            <w:shd w:val="clear" w:color="auto" w:fill="auto"/>
            <w:tcMar>
              <w:top w:w="0" w:type="dxa"/>
              <w:left w:w="0" w:type="dxa"/>
              <w:bottom w:w="0" w:type="dxa"/>
              <w:right w:w="0" w:type="dxa"/>
            </w:tcMar>
            <w:vAlign w:val="center"/>
          </w:tcPr>
          <w:p w14:paraId="56E46CA0" w14:textId="77777777" w:rsidR="008E5E6A" w:rsidRPr="005E72AE" w:rsidRDefault="008E5E6A" w:rsidP="00293A5E"/>
        </w:tc>
      </w:tr>
      <w:tr w:rsidR="008E5E6A" w:rsidRPr="005E72AE" w14:paraId="56E46CA7" w14:textId="77777777" w:rsidTr="00936557">
        <w:trPr>
          <w:trHeight w:hRule="exact" w:val="289"/>
        </w:trPr>
        <w:tc>
          <w:tcPr>
            <w:tcW w:w="430" w:type="dxa"/>
            <w:shd w:val="clear" w:color="auto" w:fill="auto"/>
            <w:vAlign w:val="center"/>
          </w:tcPr>
          <w:p w14:paraId="56E46CA2" w14:textId="77777777" w:rsidR="008E5E6A" w:rsidRPr="005E72AE" w:rsidRDefault="008E5E6A" w:rsidP="00293A5E"/>
        </w:tc>
        <w:tc>
          <w:tcPr>
            <w:tcW w:w="285" w:type="dxa"/>
            <w:tcBorders>
              <w:right w:val="single" w:sz="4" w:space="0" w:color="4F81BD" w:themeColor="accent1"/>
            </w:tcBorders>
            <w:shd w:val="clear" w:color="auto" w:fill="auto"/>
            <w:tcMar>
              <w:left w:w="0" w:type="dxa"/>
              <w:right w:w="0" w:type="dxa"/>
            </w:tcMar>
            <w:vAlign w:val="center"/>
          </w:tcPr>
          <w:p w14:paraId="56E46CA3" w14:textId="77777777" w:rsidR="008E5E6A" w:rsidRPr="005E72AE" w:rsidRDefault="008E5E6A" w:rsidP="00293A5E"/>
        </w:tc>
        <w:tc>
          <w:tcPr>
            <w:tcW w:w="38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A4" w14:textId="77777777" w:rsidR="008E5E6A" w:rsidRPr="009673A9" w:rsidRDefault="008E5E6A" w:rsidP="00293A5E"/>
        </w:tc>
        <w:tc>
          <w:tcPr>
            <w:tcW w:w="486" w:type="dxa"/>
            <w:tcBorders>
              <w:left w:val="single" w:sz="4" w:space="0" w:color="4F81BD" w:themeColor="accent1"/>
              <w:right w:val="single" w:sz="4" w:space="0" w:color="4F81BD" w:themeColor="accent1"/>
            </w:tcBorders>
            <w:shd w:val="clear" w:color="auto" w:fill="auto"/>
            <w:vAlign w:val="center"/>
          </w:tcPr>
          <w:p w14:paraId="56E46CA5" w14:textId="77777777" w:rsidR="008E5E6A" w:rsidRPr="009673A9" w:rsidRDefault="008E5E6A" w:rsidP="00293A5E"/>
        </w:tc>
        <w:tc>
          <w:tcPr>
            <w:tcW w:w="787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A6" w14:textId="77777777" w:rsidR="008E5E6A" w:rsidRPr="005E72AE" w:rsidRDefault="008E5E6A" w:rsidP="00293A5E">
            <w:r>
              <w:t xml:space="preserve">If pharmaceutical involvement, identify if they provided drugs only, educational grant, or full support. </w:t>
            </w:r>
          </w:p>
        </w:tc>
      </w:tr>
      <w:tr w:rsidR="008E5E6A" w:rsidRPr="005E72AE" w14:paraId="56E46CB7" w14:textId="77777777" w:rsidTr="00936557">
        <w:trPr>
          <w:trHeight w:hRule="exact" w:val="144"/>
        </w:trPr>
        <w:tc>
          <w:tcPr>
            <w:tcW w:w="430" w:type="dxa"/>
            <w:tcBorders>
              <w:bottom w:val="single" w:sz="4" w:space="0" w:color="4F81BD" w:themeColor="accent1"/>
            </w:tcBorders>
            <w:shd w:val="clear" w:color="auto" w:fill="auto"/>
            <w:vAlign w:val="center"/>
          </w:tcPr>
          <w:p w14:paraId="56E46CB3" w14:textId="77777777" w:rsidR="008E5E6A" w:rsidRPr="005E72AE" w:rsidRDefault="008E5E6A" w:rsidP="00293A5E"/>
        </w:tc>
        <w:tc>
          <w:tcPr>
            <w:tcW w:w="285" w:type="dxa"/>
            <w:shd w:val="clear" w:color="auto" w:fill="auto"/>
            <w:vAlign w:val="center"/>
          </w:tcPr>
          <w:p w14:paraId="56E46CB4" w14:textId="77777777" w:rsidR="008E5E6A" w:rsidRPr="005E72AE" w:rsidRDefault="008E5E6A" w:rsidP="00293A5E"/>
        </w:tc>
        <w:tc>
          <w:tcPr>
            <w:tcW w:w="2037" w:type="dxa"/>
            <w:gridSpan w:val="3"/>
            <w:tcBorders>
              <w:bottom w:val="single" w:sz="4" w:space="0" w:color="4F81BD" w:themeColor="accent1"/>
            </w:tcBorders>
            <w:shd w:val="clear" w:color="auto" w:fill="auto"/>
            <w:tcMar>
              <w:top w:w="0" w:type="dxa"/>
              <w:left w:w="0" w:type="dxa"/>
              <w:bottom w:w="0" w:type="dxa"/>
              <w:right w:w="0" w:type="dxa"/>
            </w:tcMar>
            <w:vAlign w:val="center"/>
          </w:tcPr>
          <w:p w14:paraId="56E46CB5" w14:textId="77777777" w:rsidR="008E5E6A" w:rsidRPr="005E72AE" w:rsidRDefault="008E5E6A" w:rsidP="00293A5E"/>
        </w:tc>
        <w:tc>
          <w:tcPr>
            <w:tcW w:w="6708" w:type="dxa"/>
            <w:tcBorders>
              <w:bottom w:val="single" w:sz="4" w:space="0" w:color="4F81BD" w:themeColor="accent1"/>
            </w:tcBorders>
            <w:shd w:val="clear" w:color="auto" w:fill="auto"/>
            <w:tcMar>
              <w:top w:w="0" w:type="dxa"/>
              <w:left w:w="0" w:type="dxa"/>
              <w:bottom w:w="0" w:type="dxa"/>
              <w:right w:w="0" w:type="dxa"/>
            </w:tcMar>
            <w:vAlign w:val="center"/>
          </w:tcPr>
          <w:p w14:paraId="56E46CB6" w14:textId="77777777" w:rsidR="008E5E6A" w:rsidRPr="005E72AE" w:rsidRDefault="008E5E6A" w:rsidP="00293A5E"/>
        </w:tc>
      </w:tr>
      <w:tr w:rsidR="008E5E6A" w:rsidRPr="005E72AE" w14:paraId="56E46CBC" w14:textId="77777777" w:rsidTr="00936557">
        <w:trPr>
          <w:trHeight w:hRule="exact" w:val="499"/>
        </w:trPr>
        <w:tc>
          <w:tcPr>
            <w:tcW w:w="43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B8" w14:textId="77777777" w:rsidR="008E5E6A" w:rsidRPr="005E72AE" w:rsidRDefault="008E5E6A" w:rsidP="00293A5E"/>
        </w:tc>
        <w:tc>
          <w:tcPr>
            <w:tcW w:w="285" w:type="dxa"/>
            <w:tcBorders>
              <w:left w:val="single" w:sz="4" w:space="0" w:color="4F81BD" w:themeColor="accent1"/>
              <w:right w:val="single" w:sz="4" w:space="0" w:color="4F81BD" w:themeColor="accent1"/>
            </w:tcBorders>
            <w:shd w:val="clear" w:color="auto" w:fill="auto"/>
            <w:tcMar>
              <w:left w:w="0" w:type="dxa"/>
              <w:right w:w="0" w:type="dxa"/>
            </w:tcMar>
            <w:vAlign w:val="center"/>
          </w:tcPr>
          <w:p w14:paraId="56E46CB9" w14:textId="77777777" w:rsidR="008E5E6A" w:rsidRPr="005E72AE" w:rsidRDefault="008E5E6A" w:rsidP="00293A5E"/>
        </w:tc>
        <w:tc>
          <w:tcPr>
            <w:tcW w:w="2037" w:type="dxa"/>
            <w:gridSpan w:val="3"/>
            <w:tcBorders>
              <w:top w:val="single" w:sz="4" w:space="0" w:color="4F81BD" w:themeColor="accent1"/>
              <w:left w:val="single" w:sz="4" w:space="0" w:color="4F81BD" w:themeColor="accent1"/>
              <w:bottom w:val="single" w:sz="4" w:space="0" w:color="4F81BD" w:themeColor="accent1"/>
            </w:tcBorders>
            <w:shd w:val="clear" w:color="auto" w:fill="F3F3F3"/>
            <w:vAlign w:val="center"/>
          </w:tcPr>
          <w:p w14:paraId="56E46CBA" w14:textId="77777777" w:rsidR="008E5E6A" w:rsidRPr="005E72AE" w:rsidRDefault="008E5E6A" w:rsidP="00293A5E">
            <w:r>
              <w:t>If intergroup</w:t>
            </w:r>
          </w:p>
        </w:tc>
        <w:tc>
          <w:tcPr>
            <w:tcW w:w="6708" w:type="dxa"/>
            <w:tcBorders>
              <w:top w:val="single" w:sz="4" w:space="0" w:color="4F81BD" w:themeColor="accent1"/>
              <w:left w:val="nil"/>
              <w:bottom w:val="single" w:sz="4" w:space="0" w:color="4F81BD" w:themeColor="accent1"/>
              <w:right w:val="single" w:sz="4" w:space="0" w:color="4F81BD" w:themeColor="accent1"/>
            </w:tcBorders>
            <w:shd w:val="clear" w:color="auto" w:fill="F3F3F3"/>
            <w:vAlign w:val="center"/>
          </w:tcPr>
          <w:p w14:paraId="56E46CBB" w14:textId="77777777" w:rsidR="008E5E6A" w:rsidRPr="005E72AE" w:rsidRDefault="008E5E6A" w:rsidP="00293A5E">
            <w:r>
              <w:t>Make sure that each group could provide the list of financing bodies to acknowledge when they review the document</w:t>
            </w:r>
          </w:p>
        </w:tc>
      </w:tr>
      <w:tr w:rsidR="008E5E6A" w:rsidRPr="005E72AE" w14:paraId="56E46CC1" w14:textId="77777777" w:rsidTr="00936557">
        <w:trPr>
          <w:trHeight w:hRule="exact" w:val="144"/>
        </w:trPr>
        <w:tc>
          <w:tcPr>
            <w:tcW w:w="430" w:type="dxa"/>
            <w:tcBorders>
              <w:top w:val="single" w:sz="4" w:space="0" w:color="4F81BD" w:themeColor="accent1"/>
              <w:bottom w:val="single" w:sz="4" w:space="0" w:color="4F81BD" w:themeColor="accent1"/>
            </w:tcBorders>
            <w:shd w:val="clear" w:color="auto" w:fill="auto"/>
            <w:vAlign w:val="center"/>
          </w:tcPr>
          <w:p w14:paraId="56E46CBD" w14:textId="77777777" w:rsidR="008E5E6A" w:rsidRPr="005E72AE" w:rsidRDefault="008E5E6A" w:rsidP="00293A5E"/>
        </w:tc>
        <w:tc>
          <w:tcPr>
            <w:tcW w:w="285" w:type="dxa"/>
            <w:shd w:val="clear" w:color="auto" w:fill="auto"/>
            <w:vAlign w:val="center"/>
          </w:tcPr>
          <w:p w14:paraId="56E46CBE" w14:textId="77777777" w:rsidR="008E5E6A" w:rsidRPr="005E72AE" w:rsidRDefault="008E5E6A" w:rsidP="00293A5E"/>
        </w:tc>
        <w:tc>
          <w:tcPr>
            <w:tcW w:w="2037" w:type="dxa"/>
            <w:gridSpan w:val="3"/>
            <w:tcBorders>
              <w:top w:val="single" w:sz="4" w:space="0" w:color="4F81BD" w:themeColor="accent1"/>
              <w:bottom w:val="single" w:sz="4" w:space="0" w:color="4F81BD" w:themeColor="accent1"/>
            </w:tcBorders>
            <w:shd w:val="clear" w:color="auto" w:fill="auto"/>
            <w:tcMar>
              <w:top w:w="0" w:type="dxa"/>
              <w:left w:w="0" w:type="dxa"/>
              <w:bottom w:w="0" w:type="dxa"/>
              <w:right w:w="0" w:type="dxa"/>
            </w:tcMar>
            <w:vAlign w:val="center"/>
          </w:tcPr>
          <w:p w14:paraId="56E46CBF" w14:textId="77777777" w:rsidR="008E5E6A" w:rsidRPr="005E72AE" w:rsidRDefault="008E5E6A" w:rsidP="00293A5E"/>
        </w:tc>
        <w:tc>
          <w:tcPr>
            <w:tcW w:w="6708" w:type="dxa"/>
            <w:tcBorders>
              <w:top w:val="single" w:sz="4" w:space="0" w:color="4F81BD" w:themeColor="accent1"/>
              <w:left w:val="nil"/>
              <w:bottom w:val="single" w:sz="4" w:space="0" w:color="4F81BD" w:themeColor="accent1"/>
            </w:tcBorders>
            <w:shd w:val="clear" w:color="auto" w:fill="auto"/>
            <w:tcMar>
              <w:top w:w="0" w:type="dxa"/>
              <w:left w:w="0" w:type="dxa"/>
              <w:bottom w:w="0" w:type="dxa"/>
              <w:right w:w="0" w:type="dxa"/>
            </w:tcMar>
            <w:vAlign w:val="center"/>
          </w:tcPr>
          <w:p w14:paraId="56E46CC0" w14:textId="77777777" w:rsidR="008E5E6A" w:rsidRPr="005E72AE" w:rsidRDefault="008E5E6A" w:rsidP="00293A5E"/>
        </w:tc>
      </w:tr>
      <w:tr w:rsidR="008E5E6A" w:rsidRPr="005E72AE" w14:paraId="56E46CC6" w14:textId="77777777" w:rsidTr="00936557">
        <w:trPr>
          <w:trHeight w:hRule="exact" w:val="289"/>
        </w:trPr>
        <w:tc>
          <w:tcPr>
            <w:tcW w:w="43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C2" w14:textId="77777777" w:rsidR="008E5E6A" w:rsidRPr="005E72AE" w:rsidRDefault="008E5E6A" w:rsidP="00293A5E"/>
        </w:tc>
        <w:tc>
          <w:tcPr>
            <w:tcW w:w="285" w:type="dxa"/>
            <w:tcBorders>
              <w:left w:val="single" w:sz="4" w:space="0" w:color="4F81BD" w:themeColor="accent1"/>
              <w:right w:val="single" w:sz="4" w:space="0" w:color="4F81BD" w:themeColor="accent1"/>
            </w:tcBorders>
            <w:shd w:val="clear" w:color="auto" w:fill="auto"/>
            <w:tcMar>
              <w:left w:w="0" w:type="dxa"/>
              <w:right w:w="0" w:type="dxa"/>
            </w:tcMar>
            <w:vAlign w:val="center"/>
          </w:tcPr>
          <w:p w14:paraId="56E46CC3" w14:textId="77777777" w:rsidR="008E5E6A" w:rsidRPr="005E72AE" w:rsidRDefault="008E5E6A" w:rsidP="00293A5E"/>
        </w:tc>
        <w:tc>
          <w:tcPr>
            <w:tcW w:w="2037" w:type="dxa"/>
            <w:gridSpan w:val="3"/>
            <w:tcBorders>
              <w:top w:val="single" w:sz="4" w:space="0" w:color="4F81BD" w:themeColor="accent1"/>
              <w:left w:val="single" w:sz="4" w:space="0" w:color="4F81BD" w:themeColor="accent1"/>
              <w:bottom w:val="single" w:sz="4" w:space="0" w:color="4F81BD" w:themeColor="accent1"/>
            </w:tcBorders>
            <w:shd w:val="clear" w:color="auto" w:fill="F3F3F3"/>
            <w:vAlign w:val="center"/>
          </w:tcPr>
          <w:p w14:paraId="56E46CC4" w14:textId="77777777" w:rsidR="008E5E6A" w:rsidRPr="005E72AE" w:rsidRDefault="008E5E6A" w:rsidP="00293A5E">
            <w:r>
              <w:t>EORTC HQ staff</w:t>
            </w:r>
          </w:p>
        </w:tc>
        <w:tc>
          <w:tcPr>
            <w:tcW w:w="6708" w:type="dxa"/>
            <w:tcBorders>
              <w:top w:val="single" w:sz="4" w:space="0" w:color="4F81BD" w:themeColor="accent1"/>
              <w:left w:val="nil"/>
              <w:bottom w:val="single" w:sz="4" w:space="0" w:color="4F81BD" w:themeColor="accent1"/>
              <w:right w:val="single" w:sz="4" w:space="0" w:color="4F81BD" w:themeColor="accent1"/>
            </w:tcBorders>
            <w:shd w:val="clear" w:color="auto" w:fill="F3F3F3"/>
            <w:vAlign w:val="center"/>
          </w:tcPr>
          <w:p w14:paraId="56E46CC5" w14:textId="77777777" w:rsidR="008E5E6A" w:rsidRPr="005E72AE" w:rsidRDefault="008E5E6A" w:rsidP="00293A5E">
            <w:r>
              <w:t>Identify the EORTC staff authoring the publication</w:t>
            </w:r>
          </w:p>
        </w:tc>
      </w:tr>
      <w:tr w:rsidR="00DA1B0E" w:rsidRPr="005E72AE" w14:paraId="09B9BB51" w14:textId="77777777" w:rsidTr="00936557">
        <w:trPr>
          <w:trHeight w:hRule="exact" w:val="144"/>
        </w:trPr>
        <w:tc>
          <w:tcPr>
            <w:tcW w:w="430" w:type="dxa"/>
            <w:tcBorders>
              <w:top w:val="single" w:sz="4" w:space="0" w:color="4F81BD" w:themeColor="accent1"/>
              <w:bottom w:val="single" w:sz="4" w:space="0" w:color="4F81BD" w:themeColor="accent1"/>
            </w:tcBorders>
            <w:shd w:val="clear" w:color="auto" w:fill="auto"/>
            <w:vAlign w:val="center"/>
          </w:tcPr>
          <w:p w14:paraId="182C23D6" w14:textId="77777777" w:rsidR="00DA1B0E" w:rsidRPr="005E72AE" w:rsidRDefault="00DA1B0E" w:rsidP="002D1F85"/>
        </w:tc>
        <w:tc>
          <w:tcPr>
            <w:tcW w:w="285" w:type="dxa"/>
            <w:shd w:val="clear" w:color="auto" w:fill="auto"/>
            <w:vAlign w:val="center"/>
          </w:tcPr>
          <w:p w14:paraId="70677745" w14:textId="77777777" w:rsidR="00DA1B0E" w:rsidRPr="005E72AE" w:rsidRDefault="00DA1B0E" w:rsidP="002D1F85"/>
        </w:tc>
        <w:tc>
          <w:tcPr>
            <w:tcW w:w="2037" w:type="dxa"/>
            <w:gridSpan w:val="3"/>
            <w:tcBorders>
              <w:top w:val="single" w:sz="4" w:space="0" w:color="4F81BD" w:themeColor="accent1"/>
              <w:bottom w:val="single" w:sz="4" w:space="0" w:color="4F81BD" w:themeColor="accent1"/>
            </w:tcBorders>
            <w:shd w:val="clear" w:color="auto" w:fill="auto"/>
            <w:tcMar>
              <w:top w:w="0" w:type="dxa"/>
              <w:left w:w="0" w:type="dxa"/>
              <w:bottom w:w="0" w:type="dxa"/>
              <w:right w:w="0" w:type="dxa"/>
            </w:tcMar>
            <w:vAlign w:val="center"/>
          </w:tcPr>
          <w:p w14:paraId="4C578A8D" w14:textId="77777777" w:rsidR="00DA1B0E" w:rsidRPr="005E72AE" w:rsidRDefault="00DA1B0E" w:rsidP="002D1F85"/>
        </w:tc>
        <w:tc>
          <w:tcPr>
            <w:tcW w:w="6708" w:type="dxa"/>
            <w:tcBorders>
              <w:top w:val="single" w:sz="4" w:space="0" w:color="4F81BD" w:themeColor="accent1"/>
              <w:left w:val="nil"/>
              <w:bottom w:val="single" w:sz="4" w:space="0" w:color="4F81BD" w:themeColor="accent1"/>
            </w:tcBorders>
            <w:shd w:val="clear" w:color="auto" w:fill="auto"/>
            <w:tcMar>
              <w:top w:w="0" w:type="dxa"/>
              <w:left w:w="0" w:type="dxa"/>
              <w:bottom w:w="0" w:type="dxa"/>
              <w:right w:w="0" w:type="dxa"/>
            </w:tcMar>
            <w:vAlign w:val="center"/>
          </w:tcPr>
          <w:p w14:paraId="556B200F" w14:textId="77777777" w:rsidR="00DA1B0E" w:rsidRPr="005E72AE" w:rsidRDefault="00DA1B0E" w:rsidP="002D1F85"/>
        </w:tc>
      </w:tr>
      <w:tr w:rsidR="00DA1B0E" w:rsidRPr="005E72AE" w14:paraId="1F73E4FD" w14:textId="77777777" w:rsidTr="00936557">
        <w:trPr>
          <w:trHeight w:hRule="exact" w:val="545"/>
        </w:trPr>
        <w:tc>
          <w:tcPr>
            <w:tcW w:w="43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3553BA10" w14:textId="77777777" w:rsidR="00DA1B0E" w:rsidRPr="005E72AE" w:rsidRDefault="00DA1B0E" w:rsidP="002D1F85"/>
        </w:tc>
        <w:tc>
          <w:tcPr>
            <w:tcW w:w="285" w:type="dxa"/>
            <w:tcBorders>
              <w:left w:val="single" w:sz="4" w:space="0" w:color="4F81BD" w:themeColor="accent1"/>
              <w:right w:val="single" w:sz="4" w:space="0" w:color="4F81BD" w:themeColor="accent1"/>
            </w:tcBorders>
            <w:shd w:val="clear" w:color="auto" w:fill="auto"/>
            <w:tcMar>
              <w:left w:w="0" w:type="dxa"/>
              <w:right w:w="0" w:type="dxa"/>
            </w:tcMar>
            <w:vAlign w:val="center"/>
          </w:tcPr>
          <w:p w14:paraId="6815D505" w14:textId="77777777" w:rsidR="00DA1B0E" w:rsidRPr="005E72AE" w:rsidRDefault="00DA1B0E" w:rsidP="002D1F85"/>
        </w:tc>
        <w:tc>
          <w:tcPr>
            <w:tcW w:w="2037" w:type="dxa"/>
            <w:gridSpan w:val="3"/>
            <w:tcBorders>
              <w:top w:val="single" w:sz="4" w:space="0" w:color="4F81BD" w:themeColor="accent1"/>
              <w:left w:val="single" w:sz="4" w:space="0" w:color="4F81BD" w:themeColor="accent1"/>
              <w:bottom w:val="single" w:sz="4" w:space="0" w:color="4F81BD" w:themeColor="accent1"/>
            </w:tcBorders>
            <w:shd w:val="clear" w:color="auto" w:fill="F3F3F3"/>
            <w:vAlign w:val="center"/>
          </w:tcPr>
          <w:p w14:paraId="289A1F86" w14:textId="03C6729D" w:rsidR="00DA1B0E" w:rsidRPr="005E72AE" w:rsidRDefault="00DA1B0E" w:rsidP="00DA1B0E">
            <w:r>
              <w:t>EORTC Fellow</w:t>
            </w:r>
          </w:p>
        </w:tc>
        <w:tc>
          <w:tcPr>
            <w:tcW w:w="6708" w:type="dxa"/>
            <w:tcBorders>
              <w:top w:val="single" w:sz="4" w:space="0" w:color="4F81BD" w:themeColor="accent1"/>
              <w:left w:val="nil"/>
              <w:bottom w:val="single" w:sz="4" w:space="0" w:color="4F81BD" w:themeColor="accent1"/>
              <w:right w:val="single" w:sz="4" w:space="0" w:color="4F81BD" w:themeColor="accent1"/>
            </w:tcBorders>
            <w:shd w:val="clear" w:color="auto" w:fill="F3F3F3"/>
            <w:vAlign w:val="center"/>
          </w:tcPr>
          <w:p w14:paraId="3BB81113" w14:textId="0A569FF9" w:rsidR="00DA1B0E" w:rsidRPr="005E72AE" w:rsidRDefault="00DA1B0E" w:rsidP="00DA1B0E">
            <w:r>
              <w:t>Specific acknowledgement to the funding source of fellowship</w:t>
            </w:r>
            <w:r w:rsidR="00DF136C">
              <w:t xml:space="preserve"> (</w:t>
            </w:r>
            <w:r>
              <w:t>see Saïda for sources of support)</w:t>
            </w:r>
          </w:p>
        </w:tc>
      </w:tr>
      <w:tr w:rsidR="008E5E6A" w:rsidRPr="005E72AE" w14:paraId="56E46CCB" w14:textId="77777777" w:rsidTr="00936557">
        <w:trPr>
          <w:trHeight w:hRule="exact" w:val="144"/>
        </w:trPr>
        <w:tc>
          <w:tcPr>
            <w:tcW w:w="430" w:type="dxa"/>
            <w:tcBorders>
              <w:top w:val="single" w:sz="4" w:space="0" w:color="4F81BD" w:themeColor="accent1"/>
              <w:bottom w:val="single" w:sz="4" w:space="0" w:color="4F81BD" w:themeColor="accent1"/>
            </w:tcBorders>
            <w:shd w:val="clear" w:color="auto" w:fill="auto"/>
            <w:vAlign w:val="center"/>
          </w:tcPr>
          <w:p w14:paraId="56E46CC7" w14:textId="77777777" w:rsidR="008E5E6A" w:rsidRPr="005E72AE" w:rsidRDefault="008E5E6A" w:rsidP="00293A5E"/>
        </w:tc>
        <w:tc>
          <w:tcPr>
            <w:tcW w:w="285" w:type="dxa"/>
            <w:shd w:val="clear" w:color="auto" w:fill="auto"/>
            <w:vAlign w:val="center"/>
          </w:tcPr>
          <w:p w14:paraId="56E46CC8" w14:textId="77777777" w:rsidR="008E5E6A" w:rsidRPr="005E72AE" w:rsidRDefault="008E5E6A" w:rsidP="00293A5E"/>
        </w:tc>
        <w:tc>
          <w:tcPr>
            <w:tcW w:w="2037" w:type="dxa"/>
            <w:gridSpan w:val="3"/>
            <w:tcBorders>
              <w:top w:val="single" w:sz="4" w:space="0" w:color="4F81BD" w:themeColor="accent1"/>
              <w:bottom w:val="single" w:sz="4" w:space="0" w:color="4F81BD" w:themeColor="accent1"/>
            </w:tcBorders>
            <w:shd w:val="clear" w:color="auto" w:fill="auto"/>
            <w:tcMar>
              <w:top w:w="0" w:type="dxa"/>
              <w:left w:w="0" w:type="dxa"/>
              <w:bottom w:w="0" w:type="dxa"/>
              <w:right w:w="0" w:type="dxa"/>
            </w:tcMar>
            <w:vAlign w:val="center"/>
          </w:tcPr>
          <w:p w14:paraId="56E46CC9" w14:textId="77777777" w:rsidR="008E5E6A" w:rsidRPr="005E72AE" w:rsidRDefault="008E5E6A" w:rsidP="00293A5E"/>
        </w:tc>
        <w:tc>
          <w:tcPr>
            <w:tcW w:w="6708" w:type="dxa"/>
            <w:tcBorders>
              <w:top w:val="single" w:sz="4" w:space="0" w:color="4F81BD" w:themeColor="accent1"/>
              <w:left w:val="nil"/>
              <w:bottom w:val="single" w:sz="4" w:space="0" w:color="4F81BD" w:themeColor="accent1"/>
            </w:tcBorders>
            <w:shd w:val="clear" w:color="auto" w:fill="auto"/>
            <w:tcMar>
              <w:top w:w="0" w:type="dxa"/>
              <w:left w:w="0" w:type="dxa"/>
              <w:bottom w:w="0" w:type="dxa"/>
              <w:right w:w="0" w:type="dxa"/>
            </w:tcMar>
            <w:vAlign w:val="center"/>
          </w:tcPr>
          <w:p w14:paraId="56E46CCA" w14:textId="77777777" w:rsidR="008E5E6A" w:rsidRPr="005E72AE" w:rsidRDefault="008E5E6A" w:rsidP="00293A5E"/>
        </w:tc>
      </w:tr>
      <w:tr w:rsidR="008E5E6A" w:rsidRPr="005E72AE" w14:paraId="56E46CD0" w14:textId="77777777" w:rsidTr="00936557">
        <w:trPr>
          <w:trHeight w:hRule="exact" w:val="289"/>
        </w:trPr>
        <w:tc>
          <w:tcPr>
            <w:tcW w:w="43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CC" w14:textId="77777777" w:rsidR="008E5E6A" w:rsidRPr="005E72AE" w:rsidRDefault="008E5E6A" w:rsidP="00293A5E"/>
        </w:tc>
        <w:tc>
          <w:tcPr>
            <w:tcW w:w="285" w:type="dxa"/>
            <w:tcBorders>
              <w:left w:val="single" w:sz="4" w:space="0" w:color="4F81BD" w:themeColor="accent1"/>
              <w:right w:val="single" w:sz="4" w:space="0" w:color="4F81BD" w:themeColor="accent1"/>
            </w:tcBorders>
            <w:shd w:val="clear" w:color="auto" w:fill="auto"/>
            <w:tcMar>
              <w:left w:w="0" w:type="dxa"/>
              <w:right w:w="0" w:type="dxa"/>
            </w:tcMar>
            <w:vAlign w:val="center"/>
          </w:tcPr>
          <w:p w14:paraId="56E46CCD" w14:textId="77777777" w:rsidR="008E5E6A" w:rsidRPr="005E72AE" w:rsidRDefault="008E5E6A" w:rsidP="00293A5E"/>
        </w:tc>
        <w:tc>
          <w:tcPr>
            <w:tcW w:w="2037" w:type="dxa"/>
            <w:gridSpan w:val="3"/>
            <w:tcBorders>
              <w:top w:val="single" w:sz="4" w:space="0" w:color="4F81BD" w:themeColor="accent1"/>
              <w:left w:val="single" w:sz="4" w:space="0" w:color="4F81BD" w:themeColor="accent1"/>
              <w:bottom w:val="single" w:sz="4" w:space="0" w:color="4F81BD" w:themeColor="accent1"/>
            </w:tcBorders>
            <w:shd w:val="clear" w:color="auto" w:fill="F3F3F3"/>
            <w:vAlign w:val="center"/>
          </w:tcPr>
          <w:p w14:paraId="56E46CCE" w14:textId="77777777" w:rsidR="008E5E6A" w:rsidRPr="005E72AE" w:rsidRDefault="008E5E6A" w:rsidP="00293A5E">
            <w:r>
              <w:t>First author</w:t>
            </w:r>
          </w:p>
        </w:tc>
        <w:tc>
          <w:tcPr>
            <w:tcW w:w="6708" w:type="dxa"/>
            <w:tcBorders>
              <w:top w:val="single" w:sz="4" w:space="0" w:color="4F81BD" w:themeColor="accent1"/>
              <w:left w:val="nil"/>
              <w:bottom w:val="single" w:sz="4" w:space="0" w:color="4F81BD" w:themeColor="accent1"/>
              <w:right w:val="single" w:sz="4" w:space="0" w:color="4F81BD" w:themeColor="accent1"/>
            </w:tcBorders>
            <w:shd w:val="clear" w:color="auto" w:fill="F3F3F3"/>
            <w:vAlign w:val="center"/>
          </w:tcPr>
          <w:p w14:paraId="56E46CCF" w14:textId="10E59285" w:rsidR="008E5E6A" w:rsidRPr="005E72AE" w:rsidRDefault="008E5E6A" w:rsidP="00DA1B0E">
            <w:r>
              <w:t>Provide country of residence (if from EORTC</w:t>
            </w:r>
            <w:r w:rsidR="00DA1B0E">
              <w:t>, otherwise indicate not from EORTC</w:t>
            </w:r>
            <w:r>
              <w:t xml:space="preserve"> study</w:t>
            </w:r>
            <w:r w:rsidR="00CA3968">
              <w:t>)</w:t>
            </w:r>
          </w:p>
        </w:tc>
      </w:tr>
      <w:tr w:rsidR="008E5E6A" w:rsidRPr="005E72AE" w14:paraId="56E46CD5" w14:textId="77777777" w:rsidTr="00936557">
        <w:trPr>
          <w:trHeight w:hRule="exact" w:val="144"/>
        </w:trPr>
        <w:tc>
          <w:tcPr>
            <w:tcW w:w="430" w:type="dxa"/>
            <w:tcBorders>
              <w:top w:val="single" w:sz="4" w:space="0" w:color="4F81BD" w:themeColor="accent1"/>
              <w:bottom w:val="single" w:sz="4" w:space="0" w:color="4F81BD" w:themeColor="accent1"/>
            </w:tcBorders>
            <w:shd w:val="clear" w:color="auto" w:fill="auto"/>
            <w:vAlign w:val="center"/>
          </w:tcPr>
          <w:p w14:paraId="56E46CD1" w14:textId="77777777" w:rsidR="008E5E6A" w:rsidRPr="005E72AE" w:rsidRDefault="008E5E6A" w:rsidP="00293A5E"/>
        </w:tc>
        <w:tc>
          <w:tcPr>
            <w:tcW w:w="285" w:type="dxa"/>
            <w:shd w:val="clear" w:color="auto" w:fill="auto"/>
            <w:vAlign w:val="center"/>
          </w:tcPr>
          <w:p w14:paraId="56E46CD2" w14:textId="77777777" w:rsidR="008E5E6A" w:rsidRPr="005E72AE" w:rsidRDefault="008E5E6A" w:rsidP="00293A5E"/>
        </w:tc>
        <w:tc>
          <w:tcPr>
            <w:tcW w:w="2037" w:type="dxa"/>
            <w:gridSpan w:val="3"/>
            <w:tcBorders>
              <w:top w:val="single" w:sz="4" w:space="0" w:color="4F81BD" w:themeColor="accent1"/>
              <w:bottom w:val="single" w:sz="4" w:space="0" w:color="4F81BD" w:themeColor="accent1"/>
            </w:tcBorders>
            <w:shd w:val="clear" w:color="auto" w:fill="auto"/>
            <w:tcMar>
              <w:top w:w="0" w:type="dxa"/>
              <w:left w:w="0" w:type="dxa"/>
              <w:bottom w:w="0" w:type="dxa"/>
              <w:right w:w="0" w:type="dxa"/>
            </w:tcMar>
            <w:vAlign w:val="center"/>
          </w:tcPr>
          <w:p w14:paraId="56E46CD3" w14:textId="77777777" w:rsidR="008E5E6A" w:rsidRPr="005E72AE" w:rsidRDefault="008E5E6A" w:rsidP="00293A5E"/>
        </w:tc>
        <w:tc>
          <w:tcPr>
            <w:tcW w:w="6708" w:type="dxa"/>
            <w:tcBorders>
              <w:top w:val="single" w:sz="4" w:space="0" w:color="4F81BD" w:themeColor="accent1"/>
              <w:left w:val="nil"/>
              <w:bottom w:val="single" w:sz="4" w:space="0" w:color="4F81BD" w:themeColor="accent1"/>
            </w:tcBorders>
            <w:shd w:val="clear" w:color="auto" w:fill="auto"/>
            <w:tcMar>
              <w:top w:w="0" w:type="dxa"/>
              <w:left w:w="0" w:type="dxa"/>
              <w:bottom w:w="0" w:type="dxa"/>
              <w:right w:w="0" w:type="dxa"/>
            </w:tcMar>
            <w:vAlign w:val="center"/>
          </w:tcPr>
          <w:p w14:paraId="56E46CD4" w14:textId="77777777" w:rsidR="008E5E6A" w:rsidRPr="005E72AE" w:rsidRDefault="008E5E6A" w:rsidP="00293A5E"/>
        </w:tc>
      </w:tr>
      <w:tr w:rsidR="008E5E6A" w:rsidRPr="005E72AE" w14:paraId="56E46CDA" w14:textId="77777777" w:rsidTr="00936557">
        <w:trPr>
          <w:trHeight w:hRule="exact" w:val="289"/>
        </w:trPr>
        <w:tc>
          <w:tcPr>
            <w:tcW w:w="43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D6" w14:textId="77777777" w:rsidR="008E5E6A" w:rsidRPr="005E72AE" w:rsidRDefault="008E5E6A" w:rsidP="00293A5E"/>
        </w:tc>
        <w:tc>
          <w:tcPr>
            <w:tcW w:w="285" w:type="dxa"/>
            <w:tcBorders>
              <w:left w:val="single" w:sz="4" w:space="0" w:color="4F81BD" w:themeColor="accent1"/>
              <w:right w:val="single" w:sz="4" w:space="0" w:color="4F81BD" w:themeColor="accent1"/>
            </w:tcBorders>
            <w:shd w:val="clear" w:color="auto" w:fill="auto"/>
            <w:tcMar>
              <w:left w:w="0" w:type="dxa"/>
              <w:right w:w="0" w:type="dxa"/>
            </w:tcMar>
            <w:vAlign w:val="center"/>
          </w:tcPr>
          <w:p w14:paraId="56E46CD7" w14:textId="77777777" w:rsidR="008E5E6A" w:rsidRPr="005E72AE" w:rsidRDefault="008E5E6A" w:rsidP="00293A5E"/>
        </w:tc>
        <w:tc>
          <w:tcPr>
            <w:tcW w:w="2037" w:type="dxa"/>
            <w:gridSpan w:val="3"/>
            <w:tcBorders>
              <w:top w:val="single" w:sz="4" w:space="0" w:color="4F81BD" w:themeColor="accent1"/>
              <w:left w:val="single" w:sz="4" w:space="0" w:color="4F81BD" w:themeColor="accent1"/>
              <w:bottom w:val="single" w:sz="4" w:space="0" w:color="4F81BD" w:themeColor="accent1"/>
            </w:tcBorders>
            <w:shd w:val="clear" w:color="auto" w:fill="F3F3F3"/>
            <w:vAlign w:val="center"/>
          </w:tcPr>
          <w:p w14:paraId="56E46CD8" w14:textId="77777777" w:rsidR="008E5E6A" w:rsidRPr="005E72AE" w:rsidRDefault="008E5E6A" w:rsidP="00293A5E">
            <w:r>
              <w:t>Last author</w:t>
            </w:r>
          </w:p>
        </w:tc>
        <w:tc>
          <w:tcPr>
            <w:tcW w:w="6708" w:type="dxa"/>
            <w:tcBorders>
              <w:top w:val="single" w:sz="4" w:space="0" w:color="4F81BD" w:themeColor="accent1"/>
              <w:left w:val="nil"/>
              <w:bottom w:val="single" w:sz="4" w:space="0" w:color="4F81BD" w:themeColor="accent1"/>
              <w:right w:val="single" w:sz="4" w:space="0" w:color="4F81BD" w:themeColor="accent1"/>
            </w:tcBorders>
            <w:shd w:val="clear" w:color="auto" w:fill="F3F3F3"/>
            <w:vAlign w:val="center"/>
          </w:tcPr>
          <w:p w14:paraId="56E46CD9" w14:textId="1623FB6D" w:rsidR="008E5E6A" w:rsidRPr="005E72AE" w:rsidRDefault="008E5E6A" w:rsidP="00DA1B0E">
            <w:r>
              <w:t>Provide country of residence</w:t>
            </w:r>
            <w:r w:rsidR="001F5303">
              <w:t xml:space="preserve"> </w:t>
            </w:r>
            <w:r>
              <w:t xml:space="preserve">(if from EORTC, </w:t>
            </w:r>
            <w:r w:rsidR="00DA1B0E">
              <w:t xml:space="preserve">otherwise, indicate not from EORTC </w:t>
            </w:r>
            <w:r w:rsidR="00CA3968">
              <w:t>)</w:t>
            </w:r>
          </w:p>
        </w:tc>
      </w:tr>
      <w:tr w:rsidR="008E5E6A" w:rsidRPr="005E72AE" w14:paraId="56E46CDF" w14:textId="77777777" w:rsidTr="00936557">
        <w:trPr>
          <w:trHeight w:hRule="exact" w:val="144"/>
        </w:trPr>
        <w:tc>
          <w:tcPr>
            <w:tcW w:w="430" w:type="dxa"/>
            <w:tcBorders>
              <w:top w:val="single" w:sz="4" w:space="0" w:color="4F81BD" w:themeColor="accent1"/>
              <w:bottom w:val="single" w:sz="4" w:space="0" w:color="4F81BD" w:themeColor="accent1"/>
            </w:tcBorders>
            <w:shd w:val="clear" w:color="auto" w:fill="auto"/>
            <w:vAlign w:val="center"/>
          </w:tcPr>
          <w:p w14:paraId="56E46CDB" w14:textId="77777777" w:rsidR="008E5E6A" w:rsidRPr="005E72AE" w:rsidRDefault="008E5E6A" w:rsidP="00293A5E"/>
        </w:tc>
        <w:tc>
          <w:tcPr>
            <w:tcW w:w="285" w:type="dxa"/>
            <w:shd w:val="clear" w:color="auto" w:fill="auto"/>
            <w:vAlign w:val="center"/>
          </w:tcPr>
          <w:p w14:paraId="56E46CDC" w14:textId="77777777" w:rsidR="008E5E6A" w:rsidRPr="005E72AE" w:rsidRDefault="008E5E6A" w:rsidP="00293A5E"/>
        </w:tc>
        <w:tc>
          <w:tcPr>
            <w:tcW w:w="2037" w:type="dxa"/>
            <w:gridSpan w:val="3"/>
            <w:tcBorders>
              <w:top w:val="single" w:sz="4" w:space="0" w:color="4F81BD" w:themeColor="accent1"/>
              <w:bottom w:val="single" w:sz="4" w:space="0" w:color="4F81BD" w:themeColor="accent1"/>
            </w:tcBorders>
            <w:shd w:val="clear" w:color="auto" w:fill="auto"/>
            <w:tcMar>
              <w:top w:w="0" w:type="dxa"/>
              <w:left w:w="0" w:type="dxa"/>
              <w:bottom w:w="0" w:type="dxa"/>
              <w:right w:w="0" w:type="dxa"/>
            </w:tcMar>
            <w:vAlign w:val="center"/>
          </w:tcPr>
          <w:p w14:paraId="56E46CDD" w14:textId="77777777" w:rsidR="008E5E6A" w:rsidRPr="005E72AE" w:rsidRDefault="008E5E6A" w:rsidP="00293A5E"/>
        </w:tc>
        <w:tc>
          <w:tcPr>
            <w:tcW w:w="6708" w:type="dxa"/>
            <w:tcBorders>
              <w:top w:val="single" w:sz="4" w:space="0" w:color="4F81BD" w:themeColor="accent1"/>
              <w:bottom w:val="single" w:sz="4" w:space="0" w:color="4F81BD" w:themeColor="accent1"/>
            </w:tcBorders>
            <w:shd w:val="clear" w:color="auto" w:fill="auto"/>
            <w:tcMar>
              <w:top w:w="0" w:type="dxa"/>
              <w:left w:w="0" w:type="dxa"/>
              <w:bottom w:w="0" w:type="dxa"/>
              <w:right w:w="0" w:type="dxa"/>
            </w:tcMar>
            <w:vAlign w:val="center"/>
          </w:tcPr>
          <w:p w14:paraId="56E46CDE" w14:textId="77777777" w:rsidR="008E5E6A" w:rsidRPr="005E72AE" w:rsidRDefault="008E5E6A" w:rsidP="00293A5E"/>
        </w:tc>
      </w:tr>
      <w:tr w:rsidR="008E5E6A" w:rsidRPr="005E72AE" w14:paraId="56E46CE3" w14:textId="77777777" w:rsidTr="00936557">
        <w:trPr>
          <w:trHeight w:hRule="exact" w:val="289"/>
        </w:trPr>
        <w:tc>
          <w:tcPr>
            <w:tcW w:w="43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E0" w14:textId="77777777" w:rsidR="008E5E6A" w:rsidRPr="005E72AE" w:rsidRDefault="008E5E6A" w:rsidP="00293A5E"/>
        </w:tc>
        <w:tc>
          <w:tcPr>
            <w:tcW w:w="285" w:type="dxa"/>
            <w:tcBorders>
              <w:left w:val="single" w:sz="4" w:space="0" w:color="4F81BD" w:themeColor="accent1"/>
              <w:right w:val="single" w:sz="4" w:space="0" w:color="4F81BD" w:themeColor="accent1"/>
            </w:tcBorders>
            <w:shd w:val="clear" w:color="auto" w:fill="auto"/>
            <w:tcMar>
              <w:left w:w="0" w:type="dxa"/>
              <w:right w:w="0" w:type="dxa"/>
            </w:tcMar>
            <w:vAlign w:val="center"/>
          </w:tcPr>
          <w:p w14:paraId="56E46CE1" w14:textId="77777777" w:rsidR="008E5E6A" w:rsidRPr="005E72AE" w:rsidRDefault="008E5E6A" w:rsidP="00293A5E"/>
        </w:tc>
        <w:tc>
          <w:tcPr>
            <w:tcW w:w="874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3F3F3"/>
            <w:vAlign w:val="center"/>
          </w:tcPr>
          <w:p w14:paraId="56E46CE2" w14:textId="77777777" w:rsidR="008E5E6A" w:rsidRPr="00BE679E" w:rsidRDefault="008E5E6A" w:rsidP="00293A5E">
            <w:pPr>
              <w:rPr>
                <w:b/>
              </w:rPr>
            </w:pPr>
            <w:r w:rsidRPr="00BE679E">
              <w:rPr>
                <w:b/>
              </w:rPr>
              <w:t>OBTAIN VALIDATED ACNKOWLEDGMENTS FROM COMMUNICATION OFFICE</w:t>
            </w:r>
          </w:p>
        </w:tc>
      </w:tr>
    </w:tbl>
    <w:p w14:paraId="56E46CE4" w14:textId="77777777" w:rsidR="008E5E6A" w:rsidRDefault="008E5E6A" w:rsidP="008E5E6A"/>
    <w:p w14:paraId="56E46CE6" w14:textId="77777777" w:rsidR="008E5E6A" w:rsidRDefault="008E5E6A" w:rsidP="008E5E6A"/>
    <w:p w14:paraId="56E46CE7" w14:textId="77777777" w:rsidR="008E5E6A" w:rsidRDefault="008E5E6A" w:rsidP="008E5E6A"/>
    <w:p w14:paraId="56E46CE8" w14:textId="77777777" w:rsidR="008E5E6A" w:rsidRDefault="008E5E6A" w:rsidP="008E5E6A"/>
    <w:p w14:paraId="56E46CE9" w14:textId="77777777" w:rsidR="008E5E6A" w:rsidRPr="008E5E6A" w:rsidRDefault="008E5E6A" w:rsidP="008E5E6A">
      <w:pPr>
        <w:rPr>
          <w:b/>
          <w:sz w:val="22"/>
        </w:rPr>
      </w:pPr>
      <w:r w:rsidRPr="008E5E6A">
        <w:rPr>
          <w:b/>
          <w:sz w:val="22"/>
        </w:rPr>
        <w:t>ACKNOWLEDGMENTS – Contributors and patients</w:t>
      </w:r>
    </w:p>
    <w:p w14:paraId="56E46CEA" w14:textId="77777777" w:rsidR="008E5E6A" w:rsidRPr="008E5E6A" w:rsidRDefault="008E5E6A" w:rsidP="008E5E6A">
      <w:pPr>
        <w:rPr>
          <w:b/>
          <w:sz w:val="22"/>
        </w:rPr>
      </w:pPr>
    </w:p>
    <w:p w14:paraId="56E46CEB" w14:textId="5657F476" w:rsidR="008E5E6A" w:rsidRPr="005313E1" w:rsidRDefault="008E5E6A" w:rsidP="008E5E6A">
      <w:pPr>
        <w:rPr>
          <w:b/>
          <w:color w:val="1F497D" w:themeColor="text2"/>
          <w:sz w:val="22"/>
        </w:rPr>
      </w:pPr>
      <w:r w:rsidRPr="005313E1">
        <w:rPr>
          <w:b/>
          <w:color w:val="1F497D" w:themeColor="text2"/>
          <w:sz w:val="22"/>
        </w:rPr>
        <w:t xml:space="preserve">Several journals keep this information in the online appendix, this </w:t>
      </w:r>
      <w:r w:rsidR="00CC0D49" w:rsidRPr="005313E1">
        <w:rPr>
          <w:b/>
          <w:color w:val="1F497D" w:themeColor="text2"/>
          <w:sz w:val="22"/>
        </w:rPr>
        <w:t>i</w:t>
      </w:r>
      <w:r w:rsidRPr="005313E1">
        <w:rPr>
          <w:b/>
          <w:color w:val="1F497D" w:themeColor="text2"/>
          <w:sz w:val="22"/>
        </w:rPr>
        <w:t>s acceptable</w:t>
      </w:r>
    </w:p>
    <w:p w14:paraId="56E46CEC" w14:textId="77777777" w:rsidR="008E5E6A" w:rsidRDefault="008E5E6A" w:rsidP="008E5E6A"/>
    <w:tbl>
      <w:tblPr>
        <w:tblW w:w="4793" w:type="pct"/>
        <w:tblInd w:w="-169" w:type="dxa"/>
        <w:tblCellMar>
          <w:top w:w="14" w:type="dxa"/>
          <w:left w:w="115" w:type="dxa"/>
          <w:bottom w:w="14" w:type="dxa"/>
          <w:right w:w="115" w:type="dxa"/>
        </w:tblCellMar>
        <w:tblLook w:val="01E0" w:firstRow="1" w:lastRow="1" w:firstColumn="1" w:lastColumn="1" w:noHBand="0" w:noVBand="0"/>
      </w:tblPr>
      <w:tblGrid>
        <w:gridCol w:w="431"/>
        <w:gridCol w:w="285"/>
        <w:gridCol w:w="2180"/>
        <w:gridCol w:w="6564"/>
      </w:tblGrid>
      <w:tr w:rsidR="008E5E6A" w:rsidRPr="005E72AE" w14:paraId="56E46CF1" w14:textId="77777777" w:rsidTr="00936557">
        <w:trPr>
          <w:trHeight w:hRule="exact" w:val="289"/>
        </w:trPr>
        <w:tc>
          <w:tcPr>
            <w:tcW w:w="431" w:type="dxa"/>
            <w:tcBorders>
              <w:top w:val="single" w:sz="4" w:space="0" w:color="4573B3"/>
              <w:left w:val="single" w:sz="4" w:space="0" w:color="4573B3"/>
              <w:bottom w:val="single" w:sz="4" w:space="0" w:color="4573B3"/>
              <w:right w:val="single" w:sz="4" w:space="0" w:color="4573B3"/>
            </w:tcBorders>
            <w:shd w:val="clear" w:color="auto" w:fill="F3F3F3"/>
            <w:vAlign w:val="center"/>
          </w:tcPr>
          <w:p w14:paraId="56E46CED" w14:textId="77777777" w:rsidR="008E5E6A" w:rsidRPr="005E72AE" w:rsidRDefault="008E5E6A" w:rsidP="00293A5E"/>
        </w:tc>
        <w:tc>
          <w:tcPr>
            <w:tcW w:w="285" w:type="dxa"/>
            <w:tcBorders>
              <w:left w:val="single" w:sz="4" w:space="0" w:color="4573B3"/>
              <w:right w:val="single" w:sz="4" w:space="0" w:color="4573B3"/>
            </w:tcBorders>
            <w:shd w:val="clear" w:color="auto" w:fill="auto"/>
            <w:tcMar>
              <w:left w:w="0" w:type="dxa"/>
              <w:right w:w="0" w:type="dxa"/>
            </w:tcMar>
            <w:vAlign w:val="center"/>
          </w:tcPr>
          <w:p w14:paraId="56E46CEE" w14:textId="77777777" w:rsidR="008E5E6A" w:rsidRPr="005E72AE" w:rsidRDefault="008E5E6A" w:rsidP="00293A5E"/>
        </w:tc>
        <w:tc>
          <w:tcPr>
            <w:tcW w:w="2180" w:type="dxa"/>
            <w:tcBorders>
              <w:top w:val="single" w:sz="4" w:space="0" w:color="4573B3"/>
              <w:left w:val="single" w:sz="4" w:space="0" w:color="4573B3"/>
              <w:bottom w:val="single" w:sz="4" w:space="0" w:color="4573B3"/>
            </w:tcBorders>
            <w:shd w:val="clear" w:color="auto" w:fill="F3F3F3"/>
            <w:vAlign w:val="center"/>
          </w:tcPr>
          <w:p w14:paraId="56E46CEF" w14:textId="77777777" w:rsidR="008E5E6A" w:rsidRPr="005E72AE" w:rsidRDefault="008E5E6A" w:rsidP="00293A5E">
            <w:r>
              <w:t>Patients</w:t>
            </w:r>
          </w:p>
        </w:tc>
        <w:tc>
          <w:tcPr>
            <w:tcW w:w="6564" w:type="dxa"/>
            <w:tcBorders>
              <w:top w:val="single" w:sz="4" w:space="0" w:color="4573B3"/>
              <w:bottom w:val="single" w:sz="4" w:space="0" w:color="4573B3"/>
              <w:right w:val="single" w:sz="4" w:space="0" w:color="4573B3"/>
            </w:tcBorders>
            <w:shd w:val="clear" w:color="auto" w:fill="F3F3F3"/>
            <w:vAlign w:val="center"/>
          </w:tcPr>
          <w:p w14:paraId="56E46CF0" w14:textId="77777777" w:rsidR="008E5E6A" w:rsidRPr="005E72AE" w:rsidRDefault="008E5E6A" w:rsidP="00293A5E">
            <w:r>
              <w:t>Acknowledge contribution of patients</w:t>
            </w:r>
          </w:p>
        </w:tc>
      </w:tr>
      <w:tr w:rsidR="008E5E6A" w:rsidRPr="005E72AE" w14:paraId="56E46CF6" w14:textId="77777777" w:rsidTr="00936557">
        <w:trPr>
          <w:trHeight w:hRule="exact" w:val="144"/>
        </w:trPr>
        <w:tc>
          <w:tcPr>
            <w:tcW w:w="431" w:type="dxa"/>
            <w:tcBorders>
              <w:top w:val="single" w:sz="4" w:space="0" w:color="4573B3"/>
              <w:bottom w:val="single" w:sz="4" w:space="0" w:color="4573B3"/>
            </w:tcBorders>
            <w:shd w:val="clear" w:color="auto" w:fill="auto"/>
            <w:vAlign w:val="center"/>
          </w:tcPr>
          <w:p w14:paraId="56E46CF2" w14:textId="77777777" w:rsidR="008E5E6A" w:rsidRPr="005E72AE" w:rsidRDefault="008E5E6A" w:rsidP="00293A5E"/>
        </w:tc>
        <w:tc>
          <w:tcPr>
            <w:tcW w:w="285" w:type="dxa"/>
            <w:shd w:val="clear" w:color="auto" w:fill="auto"/>
            <w:vAlign w:val="center"/>
          </w:tcPr>
          <w:p w14:paraId="56E46CF3" w14:textId="77777777" w:rsidR="008E5E6A" w:rsidRPr="005E72AE" w:rsidRDefault="008E5E6A" w:rsidP="00293A5E"/>
        </w:tc>
        <w:tc>
          <w:tcPr>
            <w:tcW w:w="2180" w:type="dxa"/>
            <w:tcBorders>
              <w:top w:val="single" w:sz="4" w:space="0" w:color="4573B3"/>
              <w:bottom w:val="single" w:sz="4" w:space="0" w:color="4573B3"/>
            </w:tcBorders>
            <w:shd w:val="clear" w:color="auto" w:fill="auto"/>
            <w:tcMar>
              <w:top w:w="0" w:type="dxa"/>
              <w:left w:w="0" w:type="dxa"/>
              <w:bottom w:w="0" w:type="dxa"/>
              <w:right w:w="0" w:type="dxa"/>
            </w:tcMar>
            <w:vAlign w:val="center"/>
          </w:tcPr>
          <w:p w14:paraId="56E46CF4" w14:textId="77777777" w:rsidR="008E5E6A" w:rsidRPr="005E72AE" w:rsidRDefault="008E5E6A" w:rsidP="00293A5E"/>
        </w:tc>
        <w:tc>
          <w:tcPr>
            <w:tcW w:w="6564" w:type="dxa"/>
            <w:tcBorders>
              <w:top w:val="single" w:sz="4" w:space="0" w:color="4573B3"/>
              <w:bottom w:val="single" w:sz="4" w:space="0" w:color="4573B3"/>
            </w:tcBorders>
            <w:shd w:val="clear" w:color="auto" w:fill="auto"/>
            <w:tcMar>
              <w:top w:w="0" w:type="dxa"/>
              <w:left w:w="0" w:type="dxa"/>
              <w:bottom w:w="0" w:type="dxa"/>
              <w:right w:w="0" w:type="dxa"/>
            </w:tcMar>
            <w:vAlign w:val="center"/>
          </w:tcPr>
          <w:p w14:paraId="56E46CF5" w14:textId="77777777" w:rsidR="008E5E6A" w:rsidRPr="005E72AE" w:rsidRDefault="008E5E6A" w:rsidP="00293A5E"/>
        </w:tc>
      </w:tr>
      <w:tr w:rsidR="008E5E6A" w:rsidRPr="005E72AE" w14:paraId="56E46CFB" w14:textId="77777777" w:rsidTr="00936557">
        <w:trPr>
          <w:trHeight w:hRule="exact" w:val="497"/>
        </w:trPr>
        <w:tc>
          <w:tcPr>
            <w:tcW w:w="431" w:type="dxa"/>
            <w:tcBorders>
              <w:top w:val="single" w:sz="4" w:space="0" w:color="4573B3"/>
              <w:left w:val="single" w:sz="4" w:space="0" w:color="4573B3"/>
              <w:bottom w:val="single" w:sz="4" w:space="0" w:color="4573B3"/>
              <w:right w:val="single" w:sz="4" w:space="0" w:color="4573B3"/>
            </w:tcBorders>
            <w:shd w:val="clear" w:color="auto" w:fill="F3F3F3"/>
            <w:vAlign w:val="center"/>
          </w:tcPr>
          <w:p w14:paraId="56E46CF7" w14:textId="77777777" w:rsidR="008E5E6A" w:rsidRPr="005E72AE" w:rsidRDefault="008E5E6A" w:rsidP="00293A5E"/>
        </w:tc>
        <w:tc>
          <w:tcPr>
            <w:tcW w:w="285" w:type="dxa"/>
            <w:tcBorders>
              <w:left w:val="single" w:sz="4" w:space="0" w:color="4573B3"/>
              <w:right w:val="single" w:sz="4" w:space="0" w:color="4573B3"/>
            </w:tcBorders>
            <w:shd w:val="clear" w:color="auto" w:fill="auto"/>
            <w:tcMar>
              <w:left w:w="0" w:type="dxa"/>
              <w:right w:w="0" w:type="dxa"/>
            </w:tcMar>
            <w:vAlign w:val="center"/>
          </w:tcPr>
          <w:p w14:paraId="56E46CF8" w14:textId="77777777" w:rsidR="008E5E6A" w:rsidRPr="005E72AE" w:rsidRDefault="008E5E6A" w:rsidP="00293A5E"/>
        </w:tc>
        <w:tc>
          <w:tcPr>
            <w:tcW w:w="2180" w:type="dxa"/>
            <w:tcBorders>
              <w:top w:val="single" w:sz="4" w:space="0" w:color="4573B3"/>
              <w:left w:val="single" w:sz="4" w:space="0" w:color="4573B3"/>
              <w:bottom w:val="single" w:sz="4" w:space="0" w:color="4573B3"/>
            </w:tcBorders>
            <w:shd w:val="clear" w:color="auto" w:fill="F3F3F3"/>
            <w:vAlign w:val="center"/>
          </w:tcPr>
          <w:p w14:paraId="56E46CF9" w14:textId="77777777" w:rsidR="008E5E6A" w:rsidRPr="005E72AE" w:rsidRDefault="008E5E6A" w:rsidP="00293A5E">
            <w:r>
              <w:t>Centers and investigators</w:t>
            </w:r>
          </w:p>
        </w:tc>
        <w:tc>
          <w:tcPr>
            <w:tcW w:w="6564" w:type="dxa"/>
            <w:tcBorders>
              <w:top w:val="single" w:sz="4" w:space="0" w:color="4573B3"/>
              <w:bottom w:val="single" w:sz="4" w:space="0" w:color="4573B3"/>
              <w:right w:val="single" w:sz="4" w:space="0" w:color="4573B3"/>
            </w:tcBorders>
            <w:shd w:val="clear" w:color="auto" w:fill="F3F3F3"/>
            <w:vAlign w:val="center"/>
          </w:tcPr>
          <w:p w14:paraId="56E46CFA" w14:textId="77777777" w:rsidR="008E5E6A" w:rsidRPr="005E72AE" w:rsidRDefault="008E5E6A" w:rsidP="00293A5E">
            <w:r>
              <w:t>Acknowledge all investigators from sites who have no representative in the list of authors</w:t>
            </w:r>
          </w:p>
        </w:tc>
      </w:tr>
      <w:tr w:rsidR="008E5E6A" w:rsidRPr="005E72AE" w14:paraId="56E46D00" w14:textId="77777777" w:rsidTr="00936557">
        <w:trPr>
          <w:trHeight w:hRule="exact" w:val="144"/>
        </w:trPr>
        <w:tc>
          <w:tcPr>
            <w:tcW w:w="431" w:type="dxa"/>
            <w:tcBorders>
              <w:top w:val="single" w:sz="4" w:space="0" w:color="4573B3"/>
              <w:bottom w:val="single" w:sz="4" w:space="0" w:color="4573B3"/>
            </w:tcBorders>
            <w:shd w:val="clear" w:color="auto" w:fill="auto"/>
            <w:vAlign w:val="center"/>
          </w:tcPr>
          <w:p w14:paraId="56E46CFC" w14:textId="77777777" w:rsidR="008E5E6A" w:rsidRPr="005E72AE" w:rsidRDefault="008E5E6A" w:rsidP="00293A5E"/>
        </w:tc>
        <w:tc>
          <w:tcPr>
            <w:tcW w:w="285" w:type="dxa"/>
            <w:shd w:val="clear" w:color="auto" w:fill="auto"/>
            <w:vAlign w:val="center"/>
          </w:tcPr>
          <w:p w14:paraId="56E46CFD" w14:textId="77777777" w:rsidR="008E5E6A" w:rsidRPr="005E72AE" w:rsidRDefault="008E5E6A" w:rsidP="00293A5E"/>
        </w:tc>
        <w:tc>
          <w:tcPr>
            <w:tcW w:w="2180" w:type="dxa"/>
            <w:tcBorders>
              <w:top w:val="single" w:sz="4" w:space="0" w:color="4573B3"/>
              <w:bottom w:val="single" w:sz="4" w:space="0" w:color="4573B3"/>
            </w:tcBorders>
            <w:shd w:val="clear" w:color="auto" w:fill="auto"/>
            <w:tcMar>
              <w:top w:w="0" w:type="dxa"/>
              <w:left w:w="0" w:type="dxa"/>
              <w:bottom w:w="0" w:type="dxa"/>
              <w:right w:w="0" w:type="dxa"/>
            </w:tcMar>
            <w:vAlign w:val="center"/>
          </w:tcPr>
          <w:p w14:paraId="56E46CFE" w14:textId="77777777" w:rsidR="008E5E6A" w:rsidRPr="005E72AE" w:rsidRDefault="008E5E6A" w:rsidP="00293A5E"/>
        </w:tc>
        <w:tc>
          <w:tcPr>
            <w:tcW w:w="6564" w:type="dxa"/>
            <w:tcBorders>
              <w:top w:val="single" w:sz="4" w:space="0" w:color="4573B3"/>
              <w:bottom w:val="single" w:sz="4" w:space="0" w:color="4573B3"/>
            </w:tcBorders>
            <w:shd w:val="clear" w:color="auto" w:fill="auto"/>
            <w:tcMar>
              <w:top w:w="0" w:type="dxa"/>
              <w:left w:w="0" w:type="dxa"/>
              <w:bottom w:w="0" w:type="dxa"/>
              <w:right w:w="0" w:type="dxa"/>
            </w:tcMar>
            <w:vAlign w:val="center"/>
          </w:tcPr>
          <w:p w14:paraId="56E46CFF" w14:textId="77777777" w:rsidR="008E5E6A" w:rsidRPr="005E72AE" w:rsidRDefault="008E5E6A" w:rsidP="00293A5E"/>
        </w:tc>
      </w:tr>
      <w:tr w:rsidR="008E5E6A" w:rsidRPr="005E72AE" w14:paraId="56E46D05" w14:textId="77777777" w:rsidTr="00936557">
        <w:trPr>
          <w:trHeight w:hRule="exact" w:val="497"/>
        </w:trPr>
        <w:tc>
          <w:tcPr>
            <w:tcW w:w="431" w:type="dxa"/>
            <w:tcBorders>
              <w:top w:val="single" w:sz="4" w:space="0" w:color="4573B3"/>
              <w:left w:val="single" w:sz="4" w:space="0" w:color="4573B3"/>
              <w:bottom w:val="single" w:sz="4" w:space="0" w:color="4573B3"/>
              <w:right w:val="single" w:sz="4" w:space="0" w:color="4573B3"/>
            </w:tcBorders>
            <w:shd w:val="clear" w:color="auto" w:fill="F3F3F3"/>
            <w:vAlign w:val="center"/>
          </w:tcPr>
          <w:p w14:paraId="56E46D01" w14:textId="77777777" w:rsidR="008E5E6A" w:rsidRPr="005E72AE" w:rsidRDefault="008E5E6A" w:rsidP="00293A5E"/>
        </w:tc>
        <w:tc>
          <w:tcPr>
            <w:tcW w:w="285" w:type="dxa"/>
            <w:tcBorders>
              <w:left w:val="single" w:sz="4" w:space="0" w:color="4573B3"/>
              <w:right w:val="single" w:sz="4" w:space="0" w:color="4573B3"/>
            </w:tcBorders>
            <w:shd w:val="clear" w:color="auto" w:fill="auto"/>
            <w:tcMar>
              <w:left w:w="0" w:type="dxa"/>
              <w:right w:w="0" w:type="dxa"/>
            </w:tcMar>
            <w:vAlign w:val="center"/>
          </w:tcPr>
          <w:p w14:paraId="56E46D02" w14:textId="77777777" w:rsidR="008E5E6A" w:rsidRPr="005E72AE" w:rsidRDefault="008E5E6A" w:rsidP="00293A5E"/>
        </w:tc>
        <w:tc>
          <w:tcPr>
            <w:tcW w:w="2180" w:type="dxa"/>
            <w:tcBorders>
              <w:top w:val="single" w:sz="4" w:space="0" w:color="4573B3"/>
              <w:left w:val="single" w:sz="4" w:space="0" w:color="4573B3"/>
              <w:bottom w:val="single" w:sz="4" w:space="0" w:color="4573B3"/>
            </w:tcBorders>
            <w:shd w:val="clear" w:color="auto" w:fill="F3F3F3"/>
            <w:vAlign w:val="center"/>
          </w:tcPr>
          <w:p w14:paraId="56E46D03" w14:textId="77777777" w:rsidR="008E5E6A" w:rsidRPr="009673A9" w:rsidRDefault="008E5E6A" w:rsidP="00293A5E">
            <w:r>
              <w:t>EORTC staff</w:t>
            </w:r>
          </w:p>
        </w:tc>
        <w:tc>
          <w:tcPr>
            <w:tcW w:w="6564" w:type="dxa"/>
            <w:tcBorders>
              <w:top w:val="single" w:sz="4" w:space="0" w:color="4573B3"/>
              <w:bottom w:val="single" w:sz="4" w:space="0" w:color="4573B3"/>
              <w:right w:val="single" w:sz="4" w:space="0" w:color="4573B3"/>
            </w:tcBorders>
            <w:shd w:val="clear" w:color="auto" w:fill="F3F3F3"/>
            <w:vAlign w:val="center"/>
          </w:tcPr>
          <w:p w14:paraId="56E46D04" w14:textId="445108C4" w:rsidR="008E5E6A" w:rsidRPr="005E72AE" w:rsidRDefault="008E5E6A" w:rsidP="00DA1B0E">
            <w:r>
              <w:t>Acknowledge all HQ staff who contributed scientif</w:t>
            </w:r>
            <w:r w:rsidR="001F5303">
              <w:t>ically but do not qualify as co-</w:t>
            </w:r>
            <w:r>
              <w:t>authors</w:t>
            </w:r>
            <w:r w:rsidR="00DA1B0E">
              <w:t xml:space="preserve"> (such as  DM, CRA, PM, fellows, former staff)</w:t>
            </w:r>
          </w:p>
        </w:tc>
      </w:tr>
      <w:tr w:rsidR="008E5E6A" w:rsidRPr="005E72AE" w14:paraId="56E46D0A" w14:textId="77777777" w:rsidTr="00936557">
        <w:trPr>
          <w:trHeight w:hRule="exact" w:val="144"/>
        </w:trPr>
        <w:tc>
          <w:tcPr>
            <w:tcW w:w="431" w:type="dxa"/>
            <w:tcBorders>
              <w:top w:val="single" w:sz="4" w:space="0" w:color="4573B3"/>
              <w:bottom w:val="single" w:sz="4" w:space="0" w:color="4573B3"/>
            </w:tcBorders>
            <w:shd w:val="clear" w:color="auto" w:fill="auto"/>
            <w:vAlign w:val="center"/>
          </w:tcPr>
          <w:p w14:paraId="56E46D06" w14:textId="77777777" w:rsidR="008E5E6A" w:rsidRPr="005E72AE" w:rsidRDefault="008E5E6A" w:rsidP="00293A5E"/>
        </w:tc>
        <w:tc>
          <w:tcPr>
            <w:tcW w:w="285" w:type="dxa"/>
            <w:shd w:val="clear" w:color="auto" w:fill="auto"/>
            <w:vAlign w:val="center"/>
          </w:tcPr>
          <w:p w14:paraId="56E46D07" w14:textId="77777777" w:rsidR="008E5E6A" w:rsidRPr="005E72AE" w:rsidRDefault="008E5E6A" w:rsidP="00293A5E"/>
        </w:tc>
        <w:tc>
          <w:tcPr>
            <w:tcW w:w="2180" w:type="dxa"/>
            <w:tcBorders>
              <w:top w:val="single" w:sz="4" w:space="0" w:color="4573B3"/>
              <w:bottom w:val="single" w:sz="4" w:space="0" w:color="4573B3"/>
            </w:tcBorders>
            <w:shd w:val="clear" w:color="auto" w:fill="auto"/>
            <w:tcMar>
              <w:top w:w="0" w:type="dxa"/>
              <w:left w:w="0" w:type="dxa"/>
              <w:bottom w:w="0" w:type="dxa"/>
              <w:right w:w="0" w:type="dxa"/>
            </w:tcMar>
            <w:vAlign w:val="center"/>
          </w:tcPr>
          <w:p w14:paraId="56E46D08" w14:textId="77777777" w:rsidR="008E5E6A" w:rsidRPr="005E72AE" w:rsidRDefault="008E5E6A" w:rsidP="00293A5E"/>
        </w:tc>
        <w:tc>
          <w:tcPr>
            <w:tcW w:w="6564" w:type="dxa"/>
            <w:tcBorders>
              <w:top w:val="single" w:sz="4" w:space="0" w:color="4573B3"/>
              <w:bottom w:val="single" w:sz="4" w:space="0" w:color="4573B3"/>
            </w:tcBorders>
            <w:shd w:val="clear" w:color="auto" w:fill="auto"/>
            <w:tcMar>
              <w:top w:w="0" w:type="dxa"/>
              <w:left w:w="0" w:type="dxa"/>
              <w:bottom w:w="0" w:type="dxa"/>
              <w:right w:w="0" w:type="dxa"/>
            </w:tcMar>
            <w:vAlign w:val="center"/>
          </w:tcPr>
          <w:p w14:paraId="56E46D09" w14:textId="77777777" w:rsidR="008E5E6A" w:rsidRPr="005E72AE" w:rsidRDefault="008E5E6A" w:rsidP="00293A5E"/>
        </w:tc>
      </w:tr>
      <w:tr w:rsidR="008E5E6A" w:rsidRPr="005E72AE" w14:paraId="56E46D0F" w14:textId="77777777" w:rsidTr="00936557">
        <w:trPr>
          <w:trHeight w:hRule="exact" w:val="497"/>
        </w:trPr>
        <w:tc>
          <w:tcPr>
            <w:tcW w:w="431" w:type="dxa"/>
            <w:tcBorders>
              <w:top w:val="single" w:sz="4" w:space="0" w:color="4573B3"/>
              <w:left w:val="single" w:sz="4" w:space="0" w:color="4573B3"/>
              <w:bottom w:val="single" w:sz="4" w:space="0" w:color="4573B3"/>
              <w:right w:val="single" w:sz="4" w:space="0" w:color="4573B3"/>
            </w:tcBorders>
            <w:shd w:val="clear" w:color="auto" w:fill="F3F3F3"/>
            <w:vAlign w:val="center"/>
          </w:tcPr>
          <w:p w14:paraId="56E46D0B" w14:textId="77777777" w:rsidR="008E5E6A" w:rsidRPr="005E72AE" w:rsidRDefault="008E5E6A" w:rsidP="00293A5E"/>
        </w:tc>
        <w:tc>
          <w:tcPr>
            <w:tcW w:w="285" w:type="dxa"/>
            <w:tcBorders>
              <w:left w:val="single" w:sz="4" w:space="0" w:color="4573B3"/>
              <w:right w:val="single" w:sz="4" w:space="0" w:color="4573B3"/>
            </w:tcBorders>
            <w:shd w:val="clear" w:color="auto" w:fill="auto"/>
            <w:tcMar>
              <w:left w:w="0" w:type="dxa"/>
              <w:right w:w="0" w:type="dxa"/>
            </w:tcMar>
            <w:vAlign w:val="center"/>
          </w:tcPr>
          <w:p w14:paraId="56E46D0C" w14:textId="77777777" w:rsidR="008E5E6A" w:rsidRPr="005E72AE" w:rsidRDefault="008E5E6A" w:rsidP="00293A5E"/>
        </w:tc>
        <w:tc>
          <w:tcPr>
            <w:tcW w:w="2180" w:type="dxa"/>
            <w:tcBorders>
              <w:top w:val="single" w:sz="4" w:space="0" w:color="4573B3"/>
              <w:left w:val="single" w:sz="4" w:space="0" w:color="4573B3"/>
              <w:bottom w:val="single" w:sz="4" w:space="0" w:color="4573B3"/>
            </w:tcBorders>
            <w:shd w:val="clear" w:color="auto" w:fill="F3F3F3"/>
            <w:vAlign w:val="center"/>
          </w:tcPr>
          <w:p w14:paraId="56E46D0D" w14:textId="77777777" w:rsidR="008E5E6A" w:rsidRPr="005E72AE" w:rsidRDefault="008E5E6A" w:rsidP="00293A5E">
            <w:r>
              <w:t>Other scientific contributors</w:t>
            </w:r>
          </w:p>
        </w:tc>
        <w:tc>
          <w:tcPr>
            <w:tcW w:w="6564" w:type="dxa"/>
            <w:tcBorders>
              <w:top w:val="single" w:sz="4" w:space="0" w:color="4573B3"/>
              <w:bottom w:val="single" w:sz="4" w:space="0" w:color="4573B3"/>
              <w:right w:val="single" w:sz="4" w:space="0" w:color="4573B3"/>
            </w:tcBorders>
            <w:shd w:val="clear" w:color="auto" w:fill="F3F3F3"/>
            <w:vAlign w:val="center"/>
          </w:tcPr>
          <w:p w14:paraId="56E46D0E" w14:textId="67CB8096" w:rsidR="008E5E6A" w:rsidRPr="005E72AE" w:rsidRDefault="008E5E6A" w:rsidP="00293A5E">
            <w:r>
              <w:t>Acknowledge all scientists who contributed to the stu</w:t>
            </w:r>
            <w:r w:rsidR="001F5303">
              <w:t>dy but who do not qualify as co-</w:t>
            </w:r>
            <w:r>
              <w:t>authors, including those from Pharma, if any</w:t>
            </w:r>
          </w:p>
        </w:tc>
      </w:tr>
      <w:tr w:rsidR="008E5E6A" w:rsidRPr="005E72AE" w14:paraId="56E46D14" w14:textId="77777777" w:rsidTr="00936557">
        <w:trPr>
          <w:trHeight w:hRule="exact" w:val="144"/>
        </w:trPr>
        <w:tc>
          <w:tcPr>
            <w:tcW w:w="431" w:type="dxa"/>
            <w:tcBorders>
              <w:top w:val="single" w:sz="4" w:space="0" w:color="4573B3"/>
              <w:bottom w:val="single" w:sz="4" w:space="0" w:color="4573B3"/>
            </w:tcBorders>
            <w:shd w:val="clear" w:color="auto" w:fill="auto"/>
            <w:vAlign w:val="center"/>
          </w:tcPr>
          <w:p w14:paraId="56E46D10" w14:textId="77777777" w:rsidR="008E5E6A" w:rsidRPr="005E72AE" w:rsidRDefault="008E5E6A" w:rsidP="00293A5E"/>
        </w:tc>
        <w:tc>
          <w:tcPr>
            <w:tcW w:w="285" w:type="dxa"/>
            <w:shd w:val="clear" w:color="auto" w:fill="auto"/>
            <w:vAlign w:val="center"/>
          </w:tcPr>
          <w:p w14:paraId="56E46D11" w14:textId="77777777" w:rsidR="008E5E6A" w:rsidRPr="005E72AE" w:rsidRDefault="008E5E6A" w:rsidP="00293A5E"/>
        </w:tc>
        <w:tc>
          <w:tcPr>
            <w:tcW w:w="2180" w:type="dxa"/>
            <w:tcBorders>
              <w:top w:val="single" w:sz="4" w:space="0" w:color="4573B3"/>
              <w:bottom w:val="single" w:sz="4" w:space="0" w:color="4573B3"/>
            </w:tcBorders>
            <w:shd w:val="clear" w:color="auto" w:fill="auto"/>
            <w:tcMar>
              <w:top w:w="0" w:type="dxa"/>
              <w:left w:w="0" w:type="dxa"/>
              <w:bottom w:w="0" w:type="dxa"/>
              <w:right w:w="0" w:type="dxa"/>
            </w:tcMar>
            <w:vAlign w:val="center"/>
          </w:tcPr>
          <w:p w14:paraId="56E46D12" w14:textId="77777777" w:rsidR="008E5E6A" w:rsidRPr="005E72AE" w:rsidRDefault="008E5E6A" w:rsidP="00293A5E"/>
        </w:tc>
        <w:tc>
          <w:tcPr>
            <w:tcW w:w="6564" w:type="dxa"/>
            <w:tcBorders>
              <w:top w:val="single" w:sz="4" w:space="0" w:color="4573B3"/>
              <w:bottom w:val="single" w:sz="4" w:space="0" w:color="4573B3"/>
            </w:tcBorders>
            <w:shd w:val="clear" w:color="auto" w:fill="auto"/>
            <w:tcMar>
              <w:top w:w="0" w:type="dxa"/>
              <w:left w:w="0" w:type="dxa"/>
              <w:bottom w:w="0" w:type="dxa"/>
              <w:right w:w="0" w:type="dxa"/>
            </w:tcMar>
            <w:vAlign w:val="center"/>
          </w:tcPr>
          <w:p w14:paraId="56E46D13" w14:textId="77777777" w:rsidR="008E5E6A" w:rsidRPr="005E72AE" w:rsidRDefault="008E5E6A" w:rsidP="00293A5E"/>
        </w:tc>
      </w:tr>
      <w:tr w:rsidR="008E5E6A" w:rsidRPr="005E72AE" w14:paraId="56E46D19" w14:textId="77777777" w:rsidTr="00936557">
        <w:trPr>
          <w:trHeight w:val="499"/>
        </w:trPr>
        <w:tc>
          <w:tcPr>
            <w:tcW w:w="431" w:type="dxa"/>
            <w:tcBorders>
              <w:top w:val="single" w:sz="4" w:space="0" w:color="4573B3"/>
              <w:left w:val="single" w:sz="4" w:space="0" w:color="4573B3"/>
              <w:bottom w:val="single" w:sz="4" w:space="0" w:color="4573B3"/>
              <w:right w:val="single" w:sz="4" w:space="0" w:color="4573B3"/>
            </w:tcBorders>
            <w:shd w:val="clear" w:color="auto" w:fill="F3F3F3"/>
            <w:vAlign w:val="center"/>
          </w:tcPr>
          <w:p w14:paraId="56E46D15" w14:textId="77777777" w:rsidR="008E5E6A" w:rsidRPr="005E72AE" w:rsidRDefault="008E5E6A" w:rsidP="00293A5E"/>
        </w:tc>
        <w:tc>
          <w:tcPr>
            <w:tcW w:w="285" w:type="dxa"/>
            <w:tcBorders>
              <w:left w:val="single" w:sz="4" w:space="0" w:color="4573B3"/>
              <w:right w:val="single" w:sz="4" w:space="0" w:color="4573B3"/>
            </w:tcBorders>
            <w:shd w:val="clear" w:color="auto" w:fill="auto"/>
            <w:tcMar>
              <w:left w:w="0" w:type="dxa"/>
              <w:right w:w="0" w:type="dxa"/>
            </w:tcMar>
            <w:vAlign w:val="center"/>
          </w:tcPr>
          <w:p w14:paraId="56E46D16" w14:textId="77777777" w:rsidR="008E5E6A" w:rsidRPr="005E72AE" w:rsidRDefault="008E5E6A" w:rsidP="00293A5E"/>
        </w:tc>
        <w:tc>
          <w:tcPr>
            <w:tcW w:w="2180" w:type="dxa"/>
            <w:tcBorders>
              <w:top w:val="single" w:sz="4" w:space="0" w:color="4573B3"/>
              <w:left w:val="single" w:sz="4" w:space="0" w:color="4573B3"/>
              <w:bottom w:val="single" w:sz="4" w:space="0" w:color="4573B3"/>
            </w:tcBorders>
            <w:shd w:val="clear" w:color="auto" w:fill="F3F3F3"/>
            <w:vAlign w:val="center"/>
          </w:tcPr>
          <w:p w14:paraId="56E46D17" w14:textId="77777777" w:rsidR="008E5E6A" w:rsidRPr="005E72AE" w:rsidRDefault="008E5E6A" w:rsidP="00293A5E">
            <w:r>
              <w:t>Intergroups</w:t>
            </w:r>
          </w:p>
        </w:tc>
        <w:tc>
          <w:tcPr>
            <w:tcW w:w="6564" w:type="dxa"/>
            <w:tcBorders>
              <w:top w:val="single" w:sz="4" w:space="0" w:color="4573B3"/>
              <w:bottom w:val="single" w:sz="4" w:space="0" w:color="4573B3"/>
              <w:right w:val="single" w:sz="4" w:space="0" w:color="4573B3"/>
            </w:tcBorders>
            <w:shd w:val="clear" w:color="auto" w:fill="F3F3F3"/>
            <w:vAlign w:val="center"/>
          </w:tcPr>
          <w:p w14:paraId="56E46D18" w14:textId="132355C1" w:rsidR="008E5E6A" w:rsidRPr="005E72AE" w:rsidRDefault="008E5E6A" w:rsidP="00293A5E">
            <w:r>
              <w:t xml:space="preserve">Acknowledge all groups who contributed patients, material or support to the study. (! This is also </w:t>
            </w:r>
            <w:r w:rsidR="00821476">
              <w:t>valid</w:t>
            </w:r>
            <w:r>
              <w:t xml:space="preserve"> for TR or ancillary research if the research used patient data or material from the collaborating groups)</w:t>
            </w:r>
          </w:p>
        </w:tc>
      </w:tr>
    </w:tbl>
    <w:p w14:paraId="56E46D1A" w14:textId="77777777" w:rsidR="003133F6" w:rsidRPr="003133F6" w:rsidRDefault="003133F6" w:rsidP="003133F6"/>
    <w:sectPr w:rsidR="003133F6" w:rsidRPr="003133F6" w:rsidSect="00CF4A26">
      <w:headerReference w:type="default" r:id="rId12"/>
      <w:footerReference w:type="default" r:id="rId13"/>
      <w:headerReference w:type="first" r:id="rId14"/>
      <w:footerReference w:type="first" r:id="rId15"/>
      <w:type w:val="continuous"/>
      <w:pgSz w:w="11907" w:h="16840" w:code="9"/>
      <w:pgMar w:top="787" w:right="850" w:bottom="544" w:left="1418" w:header="567" w:footer="720" w:gutter="0"/>
      <w:paperSrc w:first="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46D1E" w14:textId="77777777" w:rsidR="00760A0D" w:rsidRDefault="00760A0D">
      <w:r>
        <w:separator/>
      </w:r>
    </w:p>
  </w:endnote>
  <w:endnote w:type="continuationSeparator" w:id="0">
    <w:p w14:paraId="56E46D1F" w14:textId="77777777" w:rsidR="00760A0D" w:rsidRDefault="0076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46D21" w14:textId="77777777" w:rsidR="00D2598A" w:rsidRPr="001C49B5" w:rsidRDefault="00C93503" w:rsidP="00C93503">
    <w:pPr>
      <w:tabs>
        <w:tab w:val="center" w:pos="4962"/>
        <w:tab w:val="right" w:pos="9923"/>
      </w:tabs>
      <w:rPr>
        <w:szCs w:val="24"/>
      </w:rPr>
    </w:pPr>
    <w:r>
      <w:rPr>
        <w:szCs w:val="24"/>
      </w:rPr>
      <w:br/>
    </w:r>
    <w:r w:rsidR="008E5E6A">
      <w:rPr>
        <w:szCs w:val="24"/>
      </w:rPr>
      <w:t>ST-007-AF-01</w:t>
    </w:r>
    <w:r w:rsidR="00D2598A" w:rsidRPr="001C49B5">
      <w:rPr>
        <w:szCs w:val="24"/>
      </w:rPr>
      <w:tab/>
      <w:t xml:space="preserve">Page </w:t>
    </w:r>
    <w:r w:rsidR="00D2598A" w:rsidRPr="001C49B5">
      <w:rPr>
        <w:szCs w:val="24"/>
      </w:rPr>
      <w:fldChar w:fldCharType="begin"/>
    </w:r>
    <w:r w:rsidR="00D2598A" w:rsidRPr="001C49B5">
      <w:rPr>
        <w:szCs w:val="24"/>
      </w:rPr>
      <w:instrText xml:space="preserve"> PAGE </w:instrText>
    </w:r>
    <w:r w:rsidR="00D2598A" w:rsidRPr="001C49B5">
      <w:rPr>
        <w:szCs w:val="24"/>
      </w:rPr>
      <w:fldChar w:fldCharType="separate"/>
    </w:r>
    <w:r w:rsidR="00CF5859">
      <w:rPr>
        <w:noProof/>
        <w:szCs w:val="24"/>
      </w:rPr>
      <w:t>2</w:t>
    </w:r>
    <w:r w:rsidR="00D2598A" w:rsidRPr="001C49B5">
      <w:rPr>
        <w:szCs w:val="24"/>
      </w:rPr>
      <w:fldChar w:fldCharType="end"/>
    </w:r>
    <w:r w:rsidR="00D2598A" w:rsidRPr="001C49B5">
      <w:rPr>
        <w:szCs w:val="24"/>
      </w:rPr>
      <w:t xml:space="preserve"> of </w:t>
    </w:r>
    <w:r w:rsidR="00D2598A" w:rsidRPr="001C49B5">
      <w:rPr>
        <w:szCs w:val="24"/>
      </w:rPr>
      <w:fldChar w:fldCharType="begin"/>
    </w:r>
    <w:r w:rsidR="00D2598A" w:rsidRPr="001C49B5">
      <w:rPr>
        <w:szCs w:val="24"/>
      </w:rPr>
      <w:instrText xml:space="preserve"> NUMPAGES </w:instrText>
    </w:r>
    <w:r w:rsidR="00D2598A" w:rsidRPr="001C49B5">
      <w:rPr>
        <w:szCs w:val="24"/>
      </w:rPr>
      <w:fldChar w:fldCharType="separate"/>
    </w:r>
    <w:r w:rsidR="00CF5859">
      <w:rPr>
        <w:noProof/>
        <w:szCs w:val="24"/>
      </w:rPr>
      <w:t>2</w:t>
    </w:r>
    <w:r w:rsidR="00D2598A" w:rsidRPr="001C49B5">
      <w:rPr>
        <w:szCs w:val="24"/>
      </w:rPr>
      <w:fldChar w:fldCharType="end"/>
    </w:r>
    <w:r w:rsidR="003F4B4B">
      <w:rPr>
        <w:szCs w:val="24"/>
      </w:rPr>
      <w:tab/>
    </w:r>
    <w:r w:rsidR="00BA7791">
      <w:rPr>
        <w:szCs w:val="24"/>
      </w:rPr>
      <w:t>Template v</w:t>
    </w:r>
    <w:r w:rsidR="003F4B4B">
      <w:rPr>
        <w:szCs w:val="24"/>
      </w:rPr>
      <w:t>ersion</w:t>
    </w:r>
    <w:r w:rsidR="00E6008B">
      <w:rPr>
        <w:szCs w:val="24"/>
      </w:rPr>
      <w:t xml:space="preserve"> </w:t>
    </w:r>
    <w:r w:rsidR="008E5E6A">
      <w:rPr>
        <w:szCs w:val="24"/>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46D2C" w14:textId="77777777" w:rsidR="00D2598A" w:rsidRPr="003133F6" w:rsidRDefault="00195D6C" w:rsidP="00C93503">
    <w:pPr>
      <w:tabs>
        <w:tab w:val="center" w:pos="4962"/>
        <w:tab w:val="right" w:pos="9923"/>
      </w:tabs>
    </w:pPr>
    <w:r>
      <w:br/>
    </w:r>
    <w:r w:rsidR="008E5E6A">
      <w:t>ST-007-AF-01</w:t>
    </w:r>
    <w:r w:rsidR="00D2598A">
      <w:tab/>
      <w:t xml:space="preserve">Page </w:t>
    </w:r>
    <w:r w:rsidR="00D2598A">
      <w:fldChar w:fldCharType="begin"/>
    </w:r>
    <w:r w:rsidR="00D2598A">
      <w:instrText xml:space="preserve"> PAGE </w:instrText>
    </w:r>
    <w:r w:rsidR="00D2598A">
      <w:fldChar w:fldCharType="separate"/>
    </w:r>
    <w:r w:rsidR="00CF5859">
      <w:rPr>
        <w:noProof/>
      </w:rPr>
      <w:t>1</w:t>
    </w:r>
    <w:r w:rsidR="00D2598A">
      <w:fldChar w:fldCharType="end"/>
    </w:r>
    <w:r w:rsidR="00D2598A">
      <w:t xml:space="preserve"> of </w:t>
    </w:r>
    <w:fldSimple w:instr=" NUMPAGES ">
      <w:r w:rsidR="00CF5859">
        <w:rPr>
          <w:noProof/>
        </w:rPr>
        <w:t>2</w:t>
      </w:r>
    </w:fldSimple>
    <w:r w:rsidR="00D2598A">
      <w:tab/>
    </w:r>
    <w:r w:rsidR="00454011">
      <w:t>Template v</w:t>
    </w:r>
    <w:r w:rsidR="00E6008B">
      <w:t xml:space="preserve">ersion </w:t>
    </w:r>
    <w:r w:rsidR="008E5E6A">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46D1C" w14:textId="77777777" w:rsidR="00760A0D" w:rsidRDefault="00760A0D">
      <w:r>
        <w:separator/>
      </w:r>
    </w:p>
  </w:footnote>
  <w:footnote w:type="continuationSeparator" w:id="0">
    <w:p w14:paraId="56E46D1D" w14:textId="77777777" w:rsidR="00760A0D" w:rsidRDefault="00760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46D20" w14:textId="77777777" w:rsidR="00D2598A" w:rsidRPr="005C6788" w:rsidRDefault="008E5E6A" w:rsidP="00C93503">
    <w:pPr>
      <w:pStyle w:val="Header"/>
      <w:tabs>
        <w:tab w:val="clear" w:pos="4320"/>
        <w:tab w:val="clear" w:pos="8640"/>
        <w:tab w:val="center" w:pos="4962"/>
        <w:tab w:val="right" w:pos="9923"/>
      </w:tabs>
      <w:rPr>
        <w:rFonts w:ascii="Arial" w:hAnsi="Arial" w:cs="Arial"/>
        <w:sz w:val="18"/>
        <w:szCs w:val="18"/>
      </w:rPr>
    </w:pPr>
    <w:r>
      <w:rPr>
        <w:szCs w:val="24"/>
      </w:rPr>
      <w:t>Checklist for publications</w:t>
    </w:r>
    <w:r w:rsidR="00D2598A" w:rsidRPr="001C49B5">
      <w:rPr>
        <w:szCs w:val="24"/>
      </w:rPr>
      <w:tab/>
    </w:r>
    <w:r w:rsidR="00D2598A" w:rsidRPr="001C49B5">
      <w:rPr>
        <w:szCs w:val="24"/>
      </w:rPr>
      <w:tab/>
      <w:t>EORTC</w:t>
    </w:r>
    <w:r w:rsidR="00195D6C">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46D22" w14:textId="77777777" w:rsidR="00EC0B6D" w:rsidRPr="0071494F" w:rsidRDefault="00EC0B6D" w:rsidP="00974F11">
    <w:pPr>
      <w:ind w:left="-142"/>
    </w:pPr>
  </w:p>
  <w:tbl>
    <w:tblPr>
      <w:tblStyle w:val="TableGrid1"/>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260"/>
    </w:tblGrid>
    <w:tr w:rsidR="00EC0B6D" w:rsidRPr="00E40213" w14:paraId="56E46D2A" w14:textId="77777777" w:rsidTr="007835C5">
      <w:tc>
        <w:tcPr>
          <w:tcW w:w="6771" w:type="dxa"/>
        </w:tcPr>
        <w:p w14:paraId="56E46D23" w14:textId="77777777" w:rsidR="00EC0B6D" w:rsidRPr="004C41A9" w:rsidRDefault="00EC0B6D" w:rsidP="000F6D0B">
          <w:r>
            <w:rPr>
              <w:noProof/>
            </w:rPr>
            <w:drawing>
              <wp:inline distT="0" distB="0" distL="0" distR="0" wp14:anchorId="56E46D2D" wp14:editId="56E46D2E">
                <wp:extent cx="2552065" cy="1240155"/>
                <wp:effectExtent l="0" t="0" r="635" b="0"/>
                <wp:docPr id="1" name="Picture 1" descr="C:\Users\Pruyskart.EORTC\AppData\Local\Microsoft\Windows\INetCache\Content.Word\EORTC Logo - 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uyskart.EORTC\AppData\Local\Microsoft\Windows\INetCache\Content.Word\EORTC Logo - The futur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52065" cy="1240155"/>
                        </a:xfrm>
                        <a:prstGeom prst="rect">
                          <a:avLst/>
                        </a:prstGeom>
                        <a:noFill/>
                        <a:ln>
                          <a:noFill/>
                        </a:ln>
                      </pic:spPr>
                    </pic:pic>
                  </a:graphicData>
                </a:graphic>
              </wp:inline>
            </w:drawing>
          </w:r>
        </w:p>
      </w:tc>
      <w:tc>
        <w:tcPr>
          <w:tcW w:w="3260" w:type="dxa"/>
          <w:vAlign w:val="center"/>
        </w:tcPr>
        <w:p w14:paraId="56E46D24" w14:textId="77777777" w:rsidR="00EC0B6D" w:rsidRPr="007835C5" w:rsidRDefault="00EC0B6D" w:rsidP="007835C5">
          <w:pPr>
            <w:spacing w:before="0" w:after="0"/>
            <w:jc w:val="right"/>
          </w:pPr>
          <w:r w:rsidRPr="007835C5">
            <w:t>Avenue E. Mounier 83/11</w:t>
          </w:r>
        </w:p>
        <w:p w14:paraId="56E46D25" w14:textId="77777777" w:rsidR="00EC0B6D" w:rsidRPr="007835C5" w:rsidRDefault="00EC0B6D" w:rsidP="007835C5">
          <w:pPr>
            <w:spacing w:before="0" w:after="0"/>
            <w:jc w:val="right"/>
          </w:pPr>
          <w:r w:rsidRPr="007835C5">
            <w:t>1200 Brussels</w:t>
          </w:r>
        </w:p>
        <w:p w14:paraId="56E46D26" w14:textId="77777777" w:rsidR="00EC0B6D" w:rsidRPr="007835C5" w:rsidRDefault="00EC0B6D" w:rsidP="007835C5">
          <w:pPr>
            <w:spacing w:before="0" w:after="0"/>
            <w:jc w:val="right"/>
          </w:pPr>
          <w:r w:rsidRPr="007835C5">
            <w:t>Belgium</w:t>
          </w:r>
        </w:p>
        <w:p w14:paraId="56E46D27" w14:textId="77777777" w:rsidR="00EC0B6D" w:rsidRPr="007835C5" w:rsidRDefault="00EC0B6D" w:rsidP="007835C5">
          <w:pPr>
            <w:spacing w:before="0" w:after="0"/>
            <w:jc w:val="right"/>
          </w:pPr>
          <w:r w:rsidRPr="007835C5">
            <w:t>Tel: +32 2 774 1611</w:t>
          </w:r>
        </w:p>
        <w:p w14:paraId="56E46D28" w14:textId="77777777" w:rsidR="00EC0B6D" w:rsidRPr="007835C5" w:rsidRDefault="00EC0B6D" w:rsidP="007835C5">
          <w:pPr>
            <w:spacing w:before="0" w:after="0"/>
            <w:jc w:val="right"/>
          </w:pPr>
          <w:r w:rsidRPr="007835C5">
            <w:t>Email: eortc@eortc.be</w:t>
          </w:r>
        </w:p>
        <w:p w14:paraId="56E46D29" w14:textId="77777777" w:rsidR="00EC0B6D" w:rsidRPr="007835C5" w:rsidRDefault="00EC0B6D" w:rsidP="007835C5">
          <w:pPr>
            <w:spacing w:before="0" w:after="0"/>
            <w:jc w:val="right"/>
            <w:rPr>
              <w:lang w:val="fr-FR"/>
            </w:rPr>
          </w:pPr>
          <w:r w:rsidRPr="007835C5">
            <w:t>www.eortc.org</w:t>
          </w:r>
        </w:p>
      </w:tc>
    </w:tr>
  </w:tbl>
  <w:p w14:paraId="56E46D2B" w14:textId="77777777" w:rsidR="00D2598A" w:rsidRPr="00E80CCE" w:rsidRDefault="00D2598A" w:rsidP="00974F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BCA704"/>
    <w:lvl w:ilvl="0">
      <w:start w:val="1"/>
      <w:numFmt w:val="decimal"/>
      <w:lvlText w:val="%1."/>
      <w:lvlJc w:val="left"/>
      <w:pPr>
        <w:tabs>
          <w:tab w:val="num" w:pos="1492"/>
        </w:tabs>
        <w:ind w:left="1492" w:hanging="360"/>
      </w:pPr>
    </w:lvl>
  </w:abstractNum>
  <w:abstractNum w:abstractNumId="1">
    <w:nsid w:val="FFFFFF7D"/>
    <w:multiLevelType w:val="singleLevel"/>
    <w:tmpl w:val="AAFAE3F2"/>
    <w:lvl w:ilvl="0">
      <w:start w:val="1"/>
      <w:numFmt w:val="decimal"/>
      <w:lvlText w:val="%1."/>
      <w:lvlJc w:val="left"/>
      <w:pPr>
        <w:tabs>
          <w:tab w:val="num" w:pos="1209"/>
        </w:tabs>
        <w:ind w:left="1209" w:hanging="360"/>
      </w:pPr>
    </w:lvl>
  </w:abstractNum>
  <w:abstractNum w:abstractNumId="2">
    <w:nsid w:val="FFFFFF7E"/>
    <w:multiLevelType w:val="singleLevel"/>
    <w:tmpl w:val="4256701E"/>
    <w:lvl w:ilvl="0">
      <w:start w:val="1"/>
      <w:numFmt w:val="decimal"/>
      <w:lvlText w:val="%1."/>
      <w:lvlJc w:val="left"/>
      <w:pPr>
        <w:tabs>
          <w:tab w:val="num" w:pos="926"/>
        </w:tabs>
        <w:ind w:left="926" w:hanging="360"/>
      </w:pPr>
    </w:lvl>
  </w:abstractNum>
  <w:abstractNum w:abstractNumId="3">
    <w:nsid w:val="FFFFFF7F"/>
    <w:multiLevelType w:val="singleLevel"/>
    <w:tmpl w:val="07AA7414"/>
    <w:lvl w:ilvl="0">
      <w:start w:val="1"/>
      <w:numFmt w:val="decimal"/>
      <w:lvlText w:val="%1."/>
      <w:lvlJc w:val="left"/>
      <w:pPr>
        <w:tabs>
          <w:tab w:val="num" w:pos="643"/>
        </w:tabs>
        <w:ind w:left="643" w:hanging="360"/>
      </w:pPr>
    </w:lvl>
  </w:abstractNum>
  <w:abstractNum w:abstractNumId="4">
    <w:nsid w:val="FFFFFF80"/>
    <w:multiLevelType w:val="singleLevel"/>
    <w:tmpl w:val="A954AC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4681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37267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372D3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0B6B5BA"/>
    <w:lvl w:ilvl="0">
      <w:start w:val="1"/>
      <w:numFmt w:val="decimal"/>
      <w:lvlText w:val="%1."/>
      <w:lvlJc w:val="left"/>
      <w:pPr>
        <w:tabs>
          <w:tab w:val="num" w:pos="360"/>
        </w:tabs>
        <w:ind w:left="360" w:hanging="360"/>
      </w:pPr>
    </w:lvl>
  </w:abstractNum>
  <w:abstractNum w:abstractNumId="9">
    <w:nsid w:val="FFFFFF89"/>
    <w:multiLevelType w:val="singleLevel"/>
    <w:tmpl w:val="DDB85BE0"/>
    <w:lvl w:ilvl="0">
      <w:start w:val="1"/>
      <w:numFmt w:val="bullet"/>
      <w:lvlText w:val=""/>
      <w:lvlJc w:val="left"/>
      <w:pPr>
        <w:tabs>
          <w:tab w:val="num" w:pos="360"/>
        </w:tabs>
        <w:ind w:left="360" w:hanging="360"/>
      </w:pPr>
      <w:rPr>
        <w:rFonts w:ascii="Symbol" w:hAnsi="Symbol" w:hint="default"/>
      </w:rPr>
    </w:lvl>
  </w:abstractNum>
  <w:abstractNum w:abstractNumId="10">
    <w:nsid w:val="21DA62A3"/>
    <w:multiLevelType w:val="singleLevel"/>
    <w:tmpl w:val="DD661BA8"/>
    <w:lvl w:ilvl="0">
      <w:start w:val="1"/>
      <w:numFmt w:val="bullet"/>
      <w:lvlText w:val=""/>
      <w:lvlJc w:val="left"/>
      <w:pPr>
        <w:tabs>
          <w:tab w:val="num" w:pos="360"/>
        </w:tabs>
        <w:ind w:left="360" w:hanging="360"/>
      </w:pPr>
      <w:rPr>
        <w:rFonts w:ascii="Symbol" w:hAnsi="Symbol" w:hint="default"/>
      </w:rPr>
    </w:lvl>
  </w:abstractNum>
  <w:abstractNum w:abstractNumId="11">
    <w:nsid w:val="2D9F6A56"/>
    <w:multiLevelType w:val="hybridMultilevel"/>
    <w:tmpl w:val="66C070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D80891"/>
    <w:multiLevelType w:val="singleLevel"/>
    <w:tmpl w:val="BC2A4702"/>
    <w:lvl w:ilvl="0">
      <w:start w:val="1"/>
      <w:numFmt w:val="bullet"/>
      <w:pStyle w:val="guidelineslist"/>
      <w:lvlText w:val=""/>
      <w:lvlJc w:val="left"/>
      <w:pPr>
        <w:tabs>
          <w:tab w:val="num" w:pos="360"/>
        </w:tabs>
        <w:ind w:left="360" w:hanging="360"/>
      </w:pPr>
      <w:rPr>
        <w:rFonts w:ascii="Symbol" w:hAnsi="Symbol" w:hint="default"/>
      </w:rPr>
    </w:lvl>
  </w:abstractNum>
  <w:abstractNum w:abstractNumId="13">
    <w:nsid w:val="366863C0"/>
    <w:multiLevelType w:val="singleLevel"/>
    <w:tmpl w:val="8DCA23CA"/>
    <w:lvl w:ilvl="0">
      <w:start w:val="1"/>
      <w:numFmt w:val="bullet"/>
      <w:lvlText w:val=""/>
      <w:lvlJc w:val="left"/>
      <w:pPr>
        <w:tabs>
          <w:tab w:val="num" w:pos="360"/>
        </w:tabs>
        <w:ind w:left="360" w:hanging="360"/>
      </w:pPr>
      <w:rPr>
        <w:rFonts w:ascii="Wingdings" w:hAnsi="Wingdings" w:hint="default"/>
      </w:rPr>
    </w:lvl>
  </w:abstractNum>
  <w:abstractNum w:abstractNumId="14">
    <w:nsid w:val="4ED20E2D"/>
    <w:multiLevelType w:val="singleLevel"/>
    <w:tmpl w:val="B4141100"/>
    <w:lvl w:ilvl="0">
      <w:start w:val="1"/>
      <w:numFmt w:val="upperLetter"/>
      <w:lvlText w:val="%1."/>
      <w:lvlJc w:val="left"/>
      <w:pPr>
        <w:tabs>
          <w:tab w:val="num" w:pos="425"/>
        </w:tabs>
        <w:ind w:left="425" w:hanging="425"/>
      </w:pPr>
    </w:lvl>
  </w:abstractNum>
  <w:abstractNum w:abstractNumId="15">
    <w:nsid w:val="64B671B7"/>
    <w:multiLevelType w:val="multilevel"/>
    <w:tmpl w:val="99A27664"/>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418"/>
        </w:tabs>
        <w:ind w:left="1418" w:hanging="1418"/>
      </w:pPr>
    </w:lvl>
    <w:lvl w:ilvl="4">
      <w:start w:val="1"/>
      <w:numFmt w:val="decimal"/>
      <w:pStyle w:val="Heading5"/>
      <w:lvlText w:val="%1.%2.%3.%4.%5"/>
      <w:lvlJc w:val="left"/>
      <w:pPr>
        <w:tabs>
          <w:tab w:val="num" w:pos="1701"/>
        </w:tabs>
        <w:ind w:left="1701" w:hanging="1701"/>
      </w:pPr>
    </w:lvl>
    <w:lvl w:ilvl="5">
      <w:start w:val="1"/>
      <w:numFmt w:val="decimal"/>
      <w:pStyle w:val="Heading6"/>
      <w:lvlText w:val="%1.%2.%3.%4.%5.%6"/>
      <w:lvlJc w:val="left"/>
      <w:pPr>
        <w:tabs>
          <w:tab w:val="num" w:pos="1985"/>
        </w:tabs>
        <w:ind w:left="1985" w:hanging="1985"/>
      </w:pPr>
    </w:lvl>
    <w:lvl w:ilvl="6">
      <w:start w:val="1"/>
      <w:numFmt w:val="decimal"/>
      <w:pStyle w:val="Heading7"/>
      <w:lvlText w:val="%1.%2.%3.%4.%5.%6.%7"/>
      <w:lvlJc w:val="left"/>
      <w:pPr>
        <w:tabs>
          <w:tab w:val="num" w:pos="2268"/>
        </w:tabs>
        <w:ind w:left="2268" w:hanging="2268"/>
      </w:pPr>
    </w:lvl>
    <w:lvl w:ilvl="7">
      <w:start w:val="1"/>
      <w:numFmt w:val="decimal"/>
      <w:pStyle w:val="Heading8"/>
      <w:lvlText w:val="%1.%2.%3.%4.%5.%6.%7.%8"/>
      <w:lvlJc w:val="left"/>
      <w:pPr>
        <w:tabs>
          <w:tab w:val="num" w:pos="2880"/>
        </w:tabs>
        <w:ind w:left="2552" w:hanging="2552"/>
      </w:pPr>
    </w:lvl>
    <w:lvl w:ilvl="8">
      <w:start w:val="1"/>
      <w:numFmt w:val="decimal"/>
      <w:pStyle w:val="Heading9"/>
      <w:lvlText w:val="%1.%2.%3.%4.%5.%6.%7.%8.%9"/>
      <w:lvlJc w:val="left"/>
      <w:pPr>
        <w:tabs>
          <w:tab w:val="num" w:pos="3240"/>
        </w:tabs>
        <w:ind w:left="2835" w:hanging="2835"/>
      </w:pPr>
    </w:lvl>
  </w:abstractNum>
  <w:abstractNum w:abstractNumId="16">
    <w:nsid w:val="753A0B33"/>
    <w:multiLevelType w:val="singleLevel"/>
    <w:tmpl w:val="25048A94"/>
    <w:lvl w:ilvl="0">
      <w:start w:val="1"/>
      <w:numFmt w:val="bullet"/>
      <w:pStyle w:val="guidelines"/>
      <w:lvlText w:val=""/>
      <w:lvlJc w:val="left"/>
      <w:pPr>
        <w:tabs>
          <w:tab w:val="num" w:pos="360"/>
        </w:tabs>
        <w:ind w:left="360" w:hanging="360"/>
      </w:pPr>
      <w:rPr>
        <w:rFonts w:ascii="Wingdings" w:hAnsi="Wingdings" w:hint="default"/>
      </w:rPr>
    </w:lvl>
  </w:abstractNum>
  <w:num w:numId="1">
    <w:abstractNumId w:val="15"/>
  </w:num>
  <w:num w:numId="2">
    <w:abstractNumId w:val="10"/>
  </w:num>
  <w:num w:numId="3">
    <w:abstractNumId w:val="12"/>
  </w:num>
  <w:num w:numId="4">
    <w:abstractNumId w:val="16"/>
  </w:num>
  <w:num w:numId="5">
    <w:abstractNumId w:val="13"/>
  </w:num>
  <w:num w:numId="6">
    <w:abstractNumId w:val="1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enforcement="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A0D"/>
    <w:rsid w:val="0002676C"/>
    <w:rsid w:val="00095498"/>
    <w:rsid w:val="000C6493"/>
    <w:rsid w:val="000D4224"/>
    <w:rsid w:val="000F68F7"/>
    <w:rsid w:val="00105031"/>
    <w:rsid w:val="00170F4E"/>
    <w:rsid w:val="00195D6C"/>
    <w:rsid w:val="001E2817"/>
    <w:rsid w:val="001F5303"/>
    <w:rsid w:val="001F61C7"/>
    <w:rsid w:val="00205E0B"/>
    <w:rsid w:val="00216C75"/>
    <w:rsid w:val="00224752"/>
    <w:rsid w:val="002371AE"/>
    <w:rsid w:val="00301614"/>
    <w:rsid w:val="003041AE"/>
    <w:rsid w:val="003133F6"/>
    <w:rsid w:val="00314373"/>
    <w:rsid w:val="003464C3"/>
    <w:rsid w:val="003B6378"/>
    <w:rsid w:val="003F4B4B"/>
    <w:rsid w:val="00415F98"/>
    <w:rsid w:val="00451C16"/>
    <w:rsid w:val="00453DEB"/>
    <w:rsid w:val="00454011"/>
    <w:rsid w:val="00466DE3"/>
    <w:rsid w:val="004D6049"/>
    <w:rsid w:val="004E54DB"/>
    <w:rsid w:val="00512C4E"/>
    <w:rsid w:val="005313E1"/>
    <w:rsid w:val="00533812"/>
    <w:rsid w:val="005338E2"/>
    <w:rsid w:val="00590621"/>
    <w:rsid w:val="005A50A7"/>
    <w:rsid w:val="005B669B"/>
    <w:rsid w:val="00614A4B"/>
    <w:rsid w:val="00660DD3"/>
    <w:rsid w:val="00675DD1"/>
    <w:rsid w:val="00685B12"/>
    <w:rsid w:val="00685DB0"/>
    <w:rsid w:val="006A637B"/>
    <w:rsid w:val="006A7C9F"/>
    <w:rsid w:val="006C0E01"/>
    <w:rsid w:val="006F47F6"/>
    <w:rsid w:val="00721546"/>
    <w:rsid w:val="00760A0D"/>
    <w:rsid w:val="007835C5"/>
    <w:rsid w:val="007B5155"/>
    <w:rsid w:val="007C3CF3"/>
    <w:rsid w:val="00812FA8"/>
    <w:rsid w:val="00821476"/>
    <w:rsid w:val="00856CC1"/>
    <w:rsid w:val="00882430"/>
    <w:rsid w:val="008E5E6A"/>
    <w:rsid w:val="00904490"/>
    <w:rsid w:val="00936557"/>
    <w:rsid w:val="0095516B"/>
    <w:rsid w:val="00974F11"/>
    <w:rsid w:val="009A0B23"/>
    <w:rsid w:val="009C22DF"/>
    <w:rsid w:val="009D48F9"/>
    <w:rsid w:val="00A13040"/>
    <w:rsid w:val="00A13FD4"/>
    <w:rsid w:val="00A53DB4"/>
    <w:rsid w:val="00A65D36"/>
    <w:rsid w:val="00A66F55"/>
    <w:rsid w:val="00B263D1"/>
    <w:rsid w:val="00B27D2F"/>
    <w:rsid w:val="00B853BE"/>
    <w:rsid w:val="00B92315"/>
    <w:rsid w:val="00B92FB5"/>
    <w:rsid w:val="00BA7791"/>
    <w:rsid w:val="00BC02C2"/>
    <w:rsid w:val="00BF5CEC"/>
    <w:rsid w:val="00C0163E"/>
    <w:rsid w:val="00C14970"/>
    <w:rsid w:val="00C54D99"/>
    <w:rsid w:val="00C93503"/>
    <w:rsid w:val="00C93D32"/>
    <w:rsid w:val="00CA0A51"/>
    <w:rsid w:val="00CA3968"/>
    <w:rsid w:val="00CA4093"/>
    <w:rsid w:val="00CC0D49"/>
    <w:rsid w:val="00CF4A26"/>
    <w:rsid w:val="00CF5859"/>
    <w:rsid w:val="00CF679D"/>
    <w:rsid w:val="00D06A1C"/>
    <w:rsid w:val="00D2598A"/>
    <w:rsid w:val="00D519BC"/>
    <w:rsid w:val="00D62EB0"/>
    <w:rsid w:val="00D72834"/>
    <w:rsid w:val="00D72D16"/>
    <w:rsid w:val="00DA1B0E"/>
    <w:rsid w:val="00DA79E2"/>
    <w:rsid w:val="00DF136C"/>
    <w:rsid w:val="00E50992"/>
    <w:rsid w:val="00E6008B"/>
    <w:rsid w:val="00EC0B6D"/>
    <w:rsid w:val="00F15FCF"/>
    <w:rsid w:val="00F324D4"/>
    <w:rsid w:val="00F461F2"/>
    <w:rsid w:val="00F87854"/>
    <w:rsid w:val="00FA76AC"/>
    <w:rsid w:val="00FB4535"/>
    <w:rsid w:val="00FD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6E4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header" w:locked="0"/>
    <w:lsdException w:name="caption" w:locked="0" w:qFormat="1"/>
    <w:lsdException w:name="table of figures" w:locked="0"/>
    <w:lsdException w:name="Title" w:locked="0" w:qFormat="1"/>
    <w:lsdException w:name="Default Paragraph Font" w:locked="0"/>
    <w:lsdException w:name="Subtitle" w:locked="0" w:qFormat="1"/>
    <w:lsdException w:name="Hyperlink" w:locked="0"/>
    <w:lsdException w:name="Strong" w:qFormat="1"/>
    <w:lsdException w:name="Emphasis" w:qFormat="1"/>
    <w:lsdException w:name="HTML Top of Form" w:locked="0"/>
    <w:lsdException w:name="HTML Bottom of Form" w:locked="0"/>
    <w:lsdException w:name="Normal Table" w:locked="0"/>
    <w:lsdException w:name="No List" w:locked="0"/>
    <w:lsdException w:name="Table Grid" w:locked="0"/>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3133F6"/>
  </w:style>
  <w:style w:type="paragraph" w:styleId="Heading1">
    <w:name w:val="heading 1"/>
    <w:next w:val="Normal"/>
    <w:qFormat/>
    <w:rsid w:val="00FB4535"/>
    <w:pPr>
      <w:keepNext/>
      <w:numPr>
        <w:numId w:val="1"/>
      </w:numPr>
      <w:spacing w:before="240" w:after="120"/>
      <w:outlineLvl w:val="0"/>
    </w:pPr>
    <w:rPr>
      <w:b/>
      <w:kern w:val="40"/>
      <w:sz w:val="40"/>
    </w:rPr>
  </w:style>
  <w:style w:type="paragraph" w:styleId="Heading2">
    <w:name w:val="heading 2"/>
    <w:next w:val="Normal"/>
    <w:qFormat/>
    <w:rsid w:val="00FB4535"/>
    <w:pPr>
      <w:keepNext/>
      <w:numPr>
        <w:ilvl w:val="1"/>
        <w:numId w:val="1"/>
      </w:numPr>
      <w:spacing w:before="240" w:after="120"/>
      <w:outlineLvl w:val="1"/>
    </w:pPr>
    <w:rPr>
      <w:b/>
      <w:sz w:val="32"/>
    </w:rPr>
  </w:style>
  <w:style w:type="paragraph" w:styleId="Heading3">
    <w:name w:val="heading 3"/>
    <w:next w:val="Normal"/>
    <w:qFormat/>
    <w:rsid w:val="00FB4535"/>
    <w:pPr>
      <w:keepNext/>
      <w:numPr>
        <w:ilvl w:val="2"/>
        <w:numId w:val="1"/>
      </w:numPr>
      <w:spacing w:before="240" w:after="120"/>
      <w:outlineLvl w:val="2"/>
    </w:pPr>
    <w:rPr>
      <w:b/>
      <w:sz w:val="28"/>
    </w:rPr>
  </w:style>
  <w:style w:type="paragraph" w:styleId="Heading4">
    <w:name w:val="heading 4"/>
    <w:next w:val="Normal"/>
    <w:qFormat/>
    <w:rsid w:val="00FB4535"/>
    <w:pPr>
      <w:keepNext/>
      <w:numPr>
        <w:ilvl w:val="3"/>
        <w:numId w:val="1"/>
      </w:numPr>
      <w:spacing w:before="240" w:after="120"/>
      <w:outlineLvl w:val="3"/>
    </w:pPr>
    <w:rPr>
      <w:b/>
      <w:sz w:val="24"/>
    </w:rPr>
  </w:style>
  <w:style w:type="paragraph" w:styleId="Heading5">
    <w:name w:val="heading 5"/>
    <w:next w:val="Normal"/>
    <w:qFormat/>
    <w:rsid w:val="00FB4535"/>
    <w:pPr>
      <w:numPr>
        <w:ilvl w:val="4"/>
        <w:numId w:val="1"/>
      </w:numPr>
      <w:spacing w:before="240" w:after="120"/>
      <w:outlineLvl w:val="4"/>
    </w:pPr>
    <w:rPr>
      <w:b/>
      <w:i/>
      <w:sz w:val="24"/>
    </w:rPr>
  </w:style>
  <w:style w:type="paragraph" w:styleId="Heading6">
    <w:name w:val="heading 6"/>
    <w:basedOn w:val="Heading5"/>
    <w:next w:val="Normal"/>
    <w:qFormat/>
    <w:pPr>
      <w:numPr>
        <w:ilvl w:val="5"/>
      </w:numPr>
      <w:outlineLvl w:val="5"/>
    </w:p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tabs>
        <w:tab w:val="clear" w:pos="2880"/>
        <w:tab w:val="num" w:pos="2552"/>
      </w:tabs>
      <w:outlineLvl w:val="7"/>
    </w:pPr>
  </w:style>
  <w:style w:type="paragraph" w:styleId="Heading9">
    <w:name w:val="heading 9"/>
    <w:basedOn w:val="Heading8"/>
    <w:next w:val="Normal"/>
    <w:qFormat/>
    <w:pPr>
      <w:numPr>
        <w:ilvl w:val="8"/>
      </w:numPr>
      <w:tabs>
        <w:tab w:val="clear" w:pos="3240"/>
        <w:tab w:val="num" w:pos="2835"/>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ii">
    <w:name w:val="List iii"/>
    <w:basedOn w:val="Listii"/>
    <w:rsid w:val="003041AE"/>
    <w:pPr>
      <w:ind w:left="1077"/>
    </w:pPr>
  </w:style>
  <w:style w:type="paragraph" w:customStyle="1" w:styleId="Listii">
    <w:name w:val="List ii"/>
    <w:basedOn w:val="List1"/>
    <w:rsid w:val="003041AE"/>
    <w:pPr>
      <w:ind w:left="717"/>
    </w:pPr>
  </w:style>
  <w:style w:type="paragraph" w:customStyle="1" w:styleId="List1">
    <w:name w:val="List1"/>
    <w:basedOn w:val="Normal"/>
    <w:pPr>
      <w:tabs>
        <w:tab w:val="num" w:pos="360"/>
      </w:tabs>
      <w:ind w:left="357" w:hanging="357"/>
    </w:pPr>
  </w:style>
  <w:style w:type="paragraph" w:styleId="Title">
    <w:name w:val="Title"/>
    <w:basedOn w:val="Normal"/>
    <w:qFormat/>
    <w:rsid w:val="00FB4535"/>
    <w:pPr>
      <w:spacing w:before="240" w:after="60"/>
      <w:jc w:val="center"/>
    </w:pPr>
    <w:rPr>
      <w:rFonts w:cs="Arial"/>
      <w:b/>
      <w:bCs/>
      <w:kern w:val="28"/>
      <w:sz w:val="32"/>
      <w:szCs w:val="32"/>
    </w:rPr>
  </w:style>
  <w:style w:type="paragraph" w:styleId="TableofFigures">
    <w:name w:val="table of figures"/>
    <w:basedOn w:val="Normal"/>
    <w:next w:val="Normal"/>
    <w:semiHidden/>
    <w:locked/>
    <w:pPr>
      <w:ind w:left="480" w:hanging="480"/>
    </w:pPr>
  </w:style>
  <w:style w:type="paragraph" w:customStyle="1" w:styleId="guidelines">
    <w:name w:val="guidelines"/>
    <w:pPr>
      <w:numPr>
        <w:numId w:val="4"/>
      </w:numPr>
      <w:spacing w:after="120"/>
    </w:pPr>
    <w:rPr>
      <w:i/>
      <w:sz w:val="24"/>
    </w:rPr>
  </w:style>
  <w:style w:type="paragraph" w:customStyle="1" w:styleId="guidelineslist">
    <w:name w:val="guidelines list"/>
    <w:basedOn w:val="guidelines"/>
    <w:pPr>
      <w:numPr>
        <w:numId w:val="3"/>
      </w:numPr>
      <w:ind w:left="641" w:hanging="357"/>
    </w:pPr>
  </w:style>
  <w:style w:type="paragraph" w:customStyle="1" w:styleId="Appendix">
    <w:name w:val="Appendix"/>
    <w:next w:val="Normal"/>
    <w:rsid w:val="00FB4535"/>
    <w:pPr>
      <w:pageBreakBefore/>
      <w:spacing w:after="120"/>
      <w:jc w:val="center"/>
    </w:pPr>
    <w:rPr>
      <w:b/>
      <w:noProof/>
      <w:sz w:val="40"/>
    </w:rPr>
  </w:style>
  <w:style w:type="character" w:styleId="Hyperlink">
    <w:name w:val="Hyperlink"/>
    <w:basedOn w:val="DefaultParagraphFont"/>
    <w:rPr>
      <w:color w:val="0000FF"/>
      <w:u w:val="single"/>
    </w:rPr>
  </w:style>
  <w:style w:type="paragraph" w:customStyle="1" w:styleId="Normal10">
    <w:name w:val="Normal 10"/>
    <w:basedOn w:val="Normal"/>
    <w:rsid w:val="003041AE"/>
  </w:style>
  <w:style w:type="paragraph" w:styleId="Subtitle">
    <w:name w:val="Subtitle"/>
    <w:basedOn w:val="Normal"/>
    <w:qFormat/>
    <w:rsid w:val="00FB4535"/>
    <w:pPr>
      <w:spacing w:after="60"/>
      <w:jc w:val="center"/>
      <w:outlineLvl w:val="1"/>
    </w:pPr>
    <w:rPr>
      <w:rFonts w:cs="Arial"/>
      <w:szCs w:val="24"/>
    </w:rPr>
  </w:style>
  <w:style w:type="table" w:styleId="TableGrid">
    <w:name w:val="Table Grid"/>
    <w:basedOn w:val="TableNormal"/>
    <w:rsid w:val="00105031"/>
    <w:pPr>
      <w:tabs>
        <w:tab w:val="left" w:pos="357"/>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wered">
    <w:name w:val="Lowered"/>
    <w:rsid w:val="005A50A7"/>
    <w:rPr>
      <w:vertAlign w:val="subscript"/>
    </w:rPr>
  </w:style>
  <w:style w:type="character" w:customStyle="1" w:styleId="Raised">
    <w:name w:val="Raised"/>
    <w:rsid w:val="005A50A7"/>
    <w:rPr>
      <w:vertAlign w:val="superscript"/>
    </w:rPr>
  </w:style>
  <w:style w:type="character" w:customStyle="1" w:styleId="Bold">
    <w:name w:val="Bold"/>
    <w:rsid w:val="005A50A7"/>
    <w:rPr>
      <w:b/>
    </w:rPr>
  </w:style>
  <w:style w:type="character" w:customStyle="1" w:styleId="Italic">
    <w:name w:val="Italic"/>
    <w:rsid w:val="005A50A7"/>
    <w:rPr>
      <w:i/>
    </w:rPr>
  </w:style>
  <w:style w:type="character" w:customStyle="1" w:styleId="Underline">
    <w:name w:val="Underline"/>
    <w:rsid w:val="005A50A7"/>
    <w:rPr>
      <w:u w:val="single"/>
    </w:rPr>
  </w:style>
  <w:style w:type="paragraph" w:customStyle="1" w:styleId="Normal9">
    <w:name w:val="Normal 9"/>
    <w:basedOn w:val="Normal"/>
    <w:rsid w:val="006A637B"/>
    <w:rPr>
      <w:sz w:val="18"/>
    </w:rPr>
  </w:style>
  <w:style w:type="table" w:customStyle="1" w:styleId="Tablesimple">
    <w:name w:val="Table simple"/>
    <w:basedOn w:val="TableNormal"/>
    <w:rsid w:val="00105031"/>
    <w:pPr>
      <w:spacing w:before="60" w:after="60"/>
    </w:pPr>
    <w:tblPr/>
  </w:style>
  <w:style w:type="paragraph" w:customStyle="1" w:styleId="Centered">
    <w:name w:val="Centered"/>
    <w:basedOn w:val="Normal"/>
    <w:rsid w:val="006A637B"/>
    <w:pPr>
      <w:jc w:val="center"/>
    </w:pPr>
  </w:style>
  <w:style w:type="paragraph" w:styleId="Caption">
    <w:name w:val="caption"/>
    <w:basedOn w:val="Normal"/>
    <w:next w:val="Normal"/>
    <w:qFormat/>
    <w:rsid w:val="00FD20D3"/>
    <w:pPr>
      <w:ind w:left="851" w:hanging="851"/>
    </w:pPr>
    <w:rPr>
      <w:bCs/>
    </w:rPr>
  </w:style>
  <w:style w:type="paragraph" w:styleId="Header">
    <w:name w:val="header"/>
    <w:basedOn w:val="Normal"/>
    <w:rsid w:val="00B27D2F"/>
    <w:pPr>
      <w:tabs>
        <w:tab w:val="center" w:pos="4320"/>
        <w:tab w:val="right" w:pos="8640"/>
      </w:tabs>
    </w:pPr>
  </w:style>
  <w:style w:type="character" w:styleId="PageNumber">
    <w:name w:val="page number"/>
    <w:basedOn w:val="DefaultParagraphFont"/>
    <w:locked/>
    <w:rsid w:val="00B27D2F"/>
  </w:style>
  <w:style w:type="paragraph" w:styleId="Footer">
    <w:name w:val="footer"/>
    <w:basedOn w:val="Normal"/>
    <w:locked/>
    <w:rsid w:val="00FB4535"/>
    <w:pPr>
      <w:tabs>
        <w:tab w:val="center" w:pos="4320"/>
        <w:tab w:val="right" w:pos="8640"/>
      </w:tabs>
    </w:pPr>
  </w:style>
  <w:style w:type="paragraph" w:styleId="BalloonText">
    <w:name w:val="Balloon Text"/>
    <w:basedOn w:val="Normal"/>
    <w:semiHidden/>
    <w:locked/>
    <w:rsid w:val="00FA76AC"/>
    <w:rPr>
      <w:rFonts w:ascii="Tahoma" w:hAnsi="Tahoma" w:cs="Tahoma"/>
      <w:sz w:val="16"/>
      <w:szCs w:val="16"/>
    </w:rPr>
  </w:style>
  <w:style w:type="table" w:customStyle="1" w:styleId="TableGrid1">
    <w:name w:val="Table Grid1"/>
    <w:basedOn w:val="TableNormal"/>
    <w:next w:val="TableGrid"/>
    <w:uiPriority w:val="59"/>
    <w:rsid w:val="00EC0B6D"/>
    <w:pPr>
      <w:tabs>
        <w:tab w:val="left" w:pos="357"/>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locked/>
    <w:rsid w:val="00CA3968"/>
    <w:rPr>
      <w:sz w:val="16"/>
      <w:szCs w:val="16"/>
    </w:rPr>
  </w:style>
  <w:style w:type="paragraph" w:styleId="CommentText">
    <w:name w:val="annotation text"/>
    <w:basedOn w:val="Normal"/>
    <w:link w:val="CommentTextChar"/>
    <w:locked/>
    <w:rsid w:val="00CA3968"/>
  </w:style>
  <w:style w:type="character" w:customStyle="1" w:styleId="CommentTextChar">
    <w:name w:val="Comment Text Char"/>
    <w:basedOn w:val="DefaultParagraphFont"/>
    <w:link w:val="CommentText"/>
    <w:rsid w:val="00CA3968"/>
  </w:style>
  <w:style w:type="paragraph" w:styleId="CommentSubject">
    <w:name w:val="annotation subject"/>
    <w:basedOn w:val="CommentText"/>
    <w:next w:val="CommentText"/>
    <w:link w:val="CommentSubjectChar"/>
    <w:locked/>
    <w:rsid w:val="00CA3968"/>
    <w:rPr>
      <w:b/>
      <w:bCs/>
    </w:rPr>
  </w:style>
  <w:style w:type="character" w:customStyle="1" w:styleId="CommentSubjectChar">
    <w:name w:val="Comment Subject Char"/>
    <w:basedOn w:val="CommentTextChar"/>
    <w:link w:val="CommentSubject"/>
    <w:rsid w:val="00CA39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header" w:locked="0"/>
    <w:lsdException w:name="caption" w:locked="0" w:qFormat="1"/>
    <w:lsdException w:name="table of figures" w:locked="0"/>
    <w:lsdException w:name="Title" w:locked="0" w:qFormat="1"/>
    <w:lsdException w:name="Default Paragraph Font" w:locked="0"/>
    <w:lsdException w:name="Subtitle" w:locked="0" w:qFormat="1"/>
    <w:lsdException w:name="Hyperlink" w:locked="0"/>
    <w:lsdException w:name="Strong" w:qFormat="1"/>
    <w:lsdException w:name="Emphasis" w:qFormat="1"/>
    <w:lsdException w:name="HTML Top of Form" w:locked="0"/>
    <w:lsdException w:name="HTML Bottom of Form" w:locked="0"/>
    <w:lsdException w:name="Normal Table" w:locked="0"/>
    <w:lsdException w:name="No List" w:locked="0"/>
    <w:lsdException w:name="Table Grid" w:locked="0"/>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3133F6"/>
  </w:style>
  <w:style w:type="paragraph" w:styleId="Heading1">
    <w:name w:val="heading 1"/>
    <w:next w:val="Normal"/>
    <w:qFormat/>
    <w:rsid w:val="00FB4535"/>
    <w:pPr>
      <w:keepNext/>
      <w:numPr>
        <w:numId w:val="1"/>
      </w:numPr>
      <w:spacing w:before="240" w:after="120"/>
      <w:outlineLvl w:val="0"/>
    </w:pPr>
    <w:rPr>
      <w:b/>
      <w:kern w:val="40"/>
      <w:sz w:val="40"/>
    </w:rPr>
  </w:style>
  <w:style w:type="paragraph" w:styleId="Heading2">
    <w:name w:val="heading 2"/>
    <w:next w:val="Normal"/>
    <w:qFormat/>
    <w:rsid w:val="00FB4535"/>
    <w:pPr>
      <w:keepNext/>
      <w:numPr>
        <w:ilvl w:val="1"/>
        <w:numId w:val="1"/>
      </w:numPr>
      <w:spacing w:before="240" w:after="120"/>
      <w:outlineLvl w:val="1"/>
    </w:pPr>
    <w:rPr>
      <w:b/>
      <w:sz w:val="32"/>
    </w:rPr>
  </w:style>
  <w:style w:type="paragraph" w:styleId="Heading3">
    <w:name w:val="heading 3"/>
    <w:next w:val="Normal"/>
    <w:qFormat/>
    <w:rsid w:val="00FB4535"/>
    <w:pPr>
      <w:keepNext/>
      <w:numPr>
        <w:ilvl w:val="2"/>
        <w:numId w:val="1"/>
      </w:numPr>
      <w:spacing w:before="240" w:after="120"/>
      <w:outlineLvl w:val="2"/>
    </w:pPr>
    <w:rPr>
      <w:b/>
      <w:sz w:val="28"/>
    </w:rPr>
  </w:style>
  <w:style w:type="paragraph" w:styleId="Heading4">
    <w:name w:val="heading 4"/>
    <w:next w:val="Normal"/>
    <w:qFormat/>
    <w:rsid w:val="00FB4535"/>
    <w:pPr>
      <w:keepNext/>
      <w:numPr>
        <w:ilvl w:val="3"/>
        <w:numId w:val="1"/>
      </w:numPr>
      <w:spacing w:before="240" w:after="120"/>
      <w:outlineLvl w:val="3"/>
    </w:pPr>
    <w:rPr>
      <w:b/>
      <w:sz w:val="24"/>
    </w:rPr>
  </w:style>
  <w:style w:type="paragraph" w:styleId="Heading5">
    <w:name w:val="heading 5"/>
    <w:next w:val="Normal"/>
    <w:qFormat/>
    <w:rsid w:val="00FB4535"/>
    <w:pPr>
      <w:numPr>
        <w:ilvl w:val="4"/>
        <w:numId w:val="1"/>
      </w:numPr>
      <w:spacing w:before="240" w:after="120"/>
      <w:outlineLvl w:val="4"/>
    </w:pPr>
    <w:rPr>
      <w:b/>
      <w:i/>
      <w:sz w:val="24"/>
    </w:rPr>
  </w:style>
  <w:style w:type="paragraph" w:styleId="Heading6">
    <w:name w:val="heading 6"/>
    <w:basedOn w:val="Heading5"/>
    <w:next w:val="Normal"/>
    <w:qFormat/>
    <w:pPr>
      <w:numPr>
        <w:ilvl w:val="5"/>
      </w:numPr>
      <w:outlineLvl w:val="5"/>
    </w:p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tabs>
        <w:tab w:val="clear" w:pos="2880"/>
        <w:tab w:val="num" w:pos="2552"/>
      </w:tabs>
      <w:outlineLvl w:val="7"/>
    </w:pPr>
  </w:style>
  <w:style w:type="paragraph" w:styleId="Heading9">
    <w:name w:val="heading 9"/>
    <w:basedOn w:val="Heading8"/>
    <w:next w:val="Normal"/>
    <w:qFormat/>
    <w:pPr>
      <w:numPr>
        <w:ilvl w:val="8"/>
      </w:numPr>
      <w:tabs>
        <w:tab w:val="clear" w:pos="3240"/>
        <w:tab w:val="num" w:pos="2835"/>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ii">
    <w:name w:val="List iii"/>
    <w:basedOn w:val="Listii"/>
    <w:rsid w:val="003041AE"/>
    <w:pPr>
      <w:ind w:left="1077"/>
    </w:pPr>
  </w:style>
  <w:style w:type="paragraph" w:customStyle="1" w:styleId="Listii">
    <w:name w:val="List ii"/>
    <w:basedOn w:val="List1"/>
    <w:rsid w:val="003041AE"/>
    <w:pPr>
      <w:ind w:left="717"/>
    </w:pPr>
  </w:style>
  <w:style w:type="paragraph" w:customStyle="1" w:styleId="List1">
    <w:name w:val="List1"/>
    <w:basedOn w:val="Normal"/>
    <w:pPr>
      <w:tabs>
        <w:tab w:val="num" w:pos="360"/>
      </w:tabs>
      <w:ind w:left="357" w:hanging="357"/>
    </w:pPr>
  </w:style>
  <w:style w:type="paragraph" w:styleId="Title">
    <w:name w:val="Title"/>
    <w:basedOn w:val="Normal"/>
    <w:qFormat/>
    <w:rsid w:val="00FB4535"/>
    <w:pPr>
      <w:spacing w:before="240" w:after="60"/>
      <w:jc w:val="center"/>
    </w:pPr>
    <w:rPr>
      <w:rFonts w:cs="Arial"/>
      <w:b/>
      <w:bCs/>
      <w:kern w:val="28"/>
      <w:sz w:val="32"/>
      <w:szCs w:val="32"/>
    </w:rPr>
  </w:style>
  <w:style w:type="paragraph" w:styleId="TableofFigures">
    <w:name w:val="table of figures"/>
    <w:basedOn w:val="Normal"/>
    <w:next w:val="Normal"/>
    <w:semiHidden/>
    <w:locked/>
    <w:pPr>
      <w:ind w:left="480" w:hanging="480"/>
    </w:pPr>
  </w:style>
  <w:style w:type="paragraph" w:customStyle="1" w:styleId="guidelines">
    <w:name w:val="guidelines"/>
    <w:pPr>
      <w:numPr>
        <w:numId w:val="4"/>
      </w:numPr>
      <w:spacing w:after="120"/>
    </w:pPr>
    <w:rPr>
      <w:i/>
      <w:sz w:val="24"/>
    </w:rPr>
  </w:style>
  <w:style w:type="paragraph" w:customStyle="1" w:styleId="guidelineslist">
    <w:name w:val="guidelines list"/>
    <w:basedOn w:val="guidelines"/>
    <w:pPr>
      <w:numPr>
        <w:numId w:val="3"/>
      </w:numPr>
      <w:ind w:left="641" w:hanging="357"/>
    </w:pPr>
  </w:style>
  <w:style w:type="paragraph" w:customStyle="1" w:styleId="Appendix">
    <w:name w:val="Appendix"/>
    <w:next w:val="Normal"/>
    <w:rsid w:val="00FB4535"/>
    <w:pPr>
      <w:pageBreakBefore/>
      <w:spacing w:after="120"/>
      <w:jc w:val="center"/>
    </w:pPr>
    <w:rPr>
      <w:b/>
      <w:noProof/>
      <w:sz w:val="40"/>
    </w:rPr>
  </w:style>
  <w:style w:type="character" w:styleId="Hyperlink">
    <w:name w:val="Hyperlink"/>
    <w:basedOn w:val="DefaultParagraphFont"/>
    <w:rPr>
      <w:color w:val="0000FF"/>
      <w:u w:val="single"/>
    </w:rPr>
  </w:style>
  <w:style w:type="paragraph" w:customStyle="1" w:styleId="Normal10">
    <w:name w:val="Normal 10"/>
    <w:basedOn w:val="Normal"/>
    <w:rsid w:val="003041AE"/>
  </w:style>
  <w:style w:type="paragraph" w:styleId="Subtitle">
    <w:name w:val="Subtitle"/>
    <w:basedOn w:val="Normal"/>
    <w:qFormat/>
    <w:rsid w:val="00FB4535"/>
    <w:pPr>
      <w:spacing w:after="60"/>
      <w:jc w:val="center"/>
      <w:outlineLvl w:val="1"/>
    </w:pPr>
    <w:rPr>
      <w:rFonts w:cs="Arial"/>
      <w:szCs w:val="24"/>
    </w:rPr>
  </w:style>
  <w:style w:type="table" w:styleId="TableGrid">
    <w:name w:val="Table Grid"/>
    <w:basedOn w:val="TableNormal"/>
    <w:rsid w:val="00105031"/>
    <w:pPr>
      <w:tabs>
        <w:tab w:val="left" w:pos="357"/>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wered">
    <w:name w:val="Lowered"/>
    <w:rsid w:val="005A50A7"/>
    <w:rPr>
      <w:vertAlign w:val="subscript"/>
    </w:rPr>
  </w:style>
  <w:style w:type="character" w:customStyle="1" w:styleId="Raised">
    <w:name w:val="Raised"/>
    <w:rsid w:val="005A50A7"/>
    <w:rPr>
      <w:vertAlign w:val="superscript"/>
    </w:rPr>
  </w:style>
  <w:style w:type="character" w:customStyle="1" w:styleId="Bold">
    <w:name w:val="Bold"/>
    <w:rsid w:val="005A50A7"/>
    <w:rPr>
      <w:b/>
    </w:rPr>
  </w:style>
  <w:style w:type="character" w:customStyle="1" w:styleId="Italic">
    <w:name w:val="Italic"/>
    <w:rsid w:val="005A50A7"/>
    <w:rPr>
      <w:i/>
    </w:rPr>
  </w:style>
  <w:style w:type="character" w:customStyle="1" w:styleId="Underline">
    <w:name w:val="Underline"/>
    <w:rsid w:val="005A50A7"/>
    <w:rPr>
      <w:u w:val="single"/>
    </w:rPr>
  </w:style>
  <w:style w:type="paragraph" w:customStyle="1" w:styleId="Normal9">
    <w:name w:val="Normal 9"/>
    <w:basedOn w:val="Normal"/>
    <w:rsid w:val="006A637B"/>
    <w:rPr>
      <w:sz w:val="18"/>
    </w:rPr>
  </w:style>
  <w:style w:type="table" w:customStyle="1" w:styleId="Tablesimple">
    <w:name w:val="Table simple"/>
    <w:basedOn w:val="TableNormal"/>
    <w:rsid w:val="00105031"/>
    <w:pPr>
      <w:spacing w:before="60" w:after="60"/>
    </w:pPr>
    <w:tblPr/>
  </w:style>
  <w:style w:type="paragraph" w:customStyle="1" w:styleId="Centered">
    <w:name w:val="Centered"/>
    <w:basedOn w:val="Normal"/>
    <w:rsid w:val="006A637B"/>
    <w:pPr>
      <w:jc w:val="center"/>
    </w:pPr>
  </w:style>
  <w:style w:type="paragraph" w:styleId="Caption">
    <w:name w:val="caption"/>
    <w:basedOn w:val="Normal"/>
    <w:next w:val="Normal"/>
    <w:qFormat/>
    <w:rsid w:val="00FD20D3"/>
    <w:pPr>
      <w:ind w:left="851" w:hanging="851"/>
    </w:pPr>
    <w:rPr>
      <w:bCs/>
    </w:rPr>
  </w:style>
  <w:style w:type="paragraph" w:styleId="Header">
    <w:name w:val="header"/>
    <w:basedOn w:val="Normal"/>
    <w:rsid w:val="00B27D2F"/>
    <w:pPr>
      <w:tabs>
        <w:tab w:val="center" w:pos="4320"/>
        <w:tab w:val="right" w:pos="8640"/>
      </w:tabs>
    </w:pPr>
  </w:style>
  <w:style w:type="character" w:styleId="PageNumber">
    <w:name w:val="page number"/>
    <w:basedOn w:val="DefaultParagraphFont"/>
    <w:locked/>
    <w:rsid w:val="00B27D2F"/>
  </w:style>
  <w:style w:type="paragraph" w:styleId="Footer">
    <w:name w:val="footer"/>
    <w:basedOn w:val="Normal"/>
    <w:locked/>
    <w:rsid w:val="00FB4535"/>
    <w:pPr>
      <w:tabs>
        <w:tab w:val="center" w:pos="4320"/>
        <w:tab w:val="right" w:pos="8640"/>
      </w:tabs>
    </w:pPr>
  </w:style>
  <w:style w:type="paragraph" w:styleId="BalloonText">
    <w:name w:val="Balloon Text"/>
    <w:basedOn w:val="Normal"/>
    <w:semiHidden/>
    <w:locked/>
    <w:rsid w:val="00FA76AC"/>
    <w:rPr>
      <w:rFonts w:ascii="Tahoma" w:hAnsi="Tahoma" w:cs="Tahoma"/>
      <w:sz w:val="16"/>
      <w:szCs w:val="16"/>
    </w:rPr>
  </w:style>
  <w:style w:type="table" w:customStyle="1" w:styleId="TableGrid1">
    <w:name w:val="Table Grid1"/>
    <w:basedOn w:val="TableNormal"/>
    <w:next w:val="TableGrid"/>
    <w:uiPriority w:val="59"/>
    <w:rsid w:val="00EC0B6D"/>
    <w:pPr>
      <w:tabs>
        <w:tab w:val="left" w:pos="357"/>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locked/>
    <w:rsid w:val="00CA3968"/>
    <w:rPr>
      <w:sz w:val="16"/>
      <w:szCs w:val="16"/>
    </w:rPr>
  </w:style>
  <w:style w:type="paragraph" w:styleId="CommentText">
    <w:name w:val="annotation text"/>
    <w:basedOn w:val="Normal"/>
    <w:link w:val="CommentTextChar"/>
    <w:locked/>
    <w:rsid w:val="00CA3968"/>
  </w:style>
  <w:style w:type="character" w:customStyle="1" w:styleId="CommentTextChar">
    <w:name w:val="Comment Text Char"/>
    <w:basedOn w:val="DefaultParagraphFont"/>
    <w:link w:val="CommentText"/>
    <w:rsid w:val="00CA3968"/>
  </w:style>
  <w:style w:type="paragraph" w:styleId="CommentSubject">
    <w:name w:val="annotation subject"/>
    <w:basedOn w:val="CommentText"/>
    <w:next w:val="CommentText"/>
    <w:link w:val="CommentSubjectChar"/>
    <w:locked/>
    <w:rsid w:val="00CA3968"/>
    <w:rPr>
      <w:b/>
      <w:bCs/>
    </w:rPr>
  </w:style>
  <w:style w:type="character" w:customStyle="1" w:styleId="CommentSubjectChar">
    <w:name w:val="Comment Subject Char"/>
    <w:basedOn w:val="CommentTextChar"/>
    <w:link w:val="CommentSubject"/>
    <w:rsid w:val="00CA39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K:\Template%2097\Headquarters\AF%20portrai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lass_x0020_2 xmlns="1fed57ab-65b5-4050-a8d7-daf184c12885">1</Class_x0020_2>
    <Archive_x0020_Date xmlns="064772f9-3397-47c7-b469-c4f76203a6e7" xsi:nil="true"/>
    <_Status xmlns="http://schemas.microsoft.com/sharepoint/v3/fields">Not Started</_Status>
    <Section_x0020_2 xmlns="1fed57ab-65b5-4050-a8d7-daf184c12885">55</Section_x0020_2>
    <Effective_x0020_Date xmlns="064772f9-3397-47c7-b469-c4f76203a6e7" xsi:nil="true"/>
    <Zone_x0020_2 xmlns="1fed57ab-65b5-4050-a8d7-daf184c12885">7</Zone_x0020_2>
    <_Revision xmlns="http://schemas.microsoft.com/sharepoint/v3/fields">1</_Revision>
    <Authors xmlns="064772f9-3397-47c7-b469-c4f76203a6e7">
      <UserInfo>
        <DisplayName>EORTC\lcollette</DisplayName>
        <AccountId>62</AccountId>
        <AccountType/>
      </UserInfo>
    </Authors>
    <Owner xmlns="6DF07A32-CA69-471E-8B92-0013F00BE126">
      <UserInfo>
        <DisplayName>Statistics Department</DisplayName>
        <AccountId>731</AccountId>
        <AccountType/>
      </UserInfo>
    </Owner>
    <Contents xmlns="064772f9-3397-47c7-b469-c4f76203a6e7" xsi:nil="true"/>
    <_dlc_DocId xmlns="6df07a32-ca69-471e-8b92-0013f00be126">EORTC-784-521</_dlc_DocId>
    <_dlc_DocIdUrl xmlns="6df07a32-ca69-471e-8b92-0013f00be126">
      <Url>http://portal.eortc.be/References/Quality_Standard_Documents/_layouts/DocIdRedir.aspx?ID=EORTC-784-521</Url>
      <Description>EORTC-784-521</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SOP Document" ma:contentTypeID="0x010100F9CA73C0DE719C44876A72B2B824071100661E978018217E46B20FFEA178E5726F" ma:contentTypeVersion="5" ma:contentTypeDescription="Default content type for &quot;Quality Procedure Development&quot;. Includes metadata necessary for management of SOPs, AFs, WINs and POLs." ma:contentTypeScope="" ma:versionID="e6ae4ecc74659e0a860e5b93ae41699f">
  <xsd:schema xmlns:xsd="http://www.w3.org/2001/XMLSchema" xmlns:xs="http://www.w3.org/2001/XMLSchema" xmlns:p="http://schemas.microsoft.com/office/2006/metadata/properties" xmlns:ns1="1fed57ab-65b5-4050-a8d7-daf184c12885" xmlns:ns3="064772f9-3397-47c7-b469-c4f76203a6e7" xmlns:ns4="http://schemas.microsoft.com/sharepoint/v3/fields" xmlns:ns5="6DF07A32-CA69-471E-8B92-0013F00BE126" xmlns:ns6="6df07a32-ca69-471e-8b92-0013f00be126" targetNamespace="http://schemas.microsoft.com/office/2006/metadata/properties" ma:root="true" ma:fieldsID="353156a948e61a1c3eed10606c89e46b" ns1:_="" ns3:_="" ns4:_="" ns5:_="" ns6:_="">
    <xsd:import namespace="1fed57ab-65b5-4050-a8d7-daf184c12885"/>
    <xsd:import namespace="064772f9-3397-47c7-b469-c4f76203a6e7"/>
    <xsd:import namespace="http://schemas.microsoft.com/sharepoint/v3/fields"/>
    <xsd:import namespace="6DF07A32-CA69-471E-8B92-0013F00BE126"/>
    <xsd:import namespace="6df07a32-ca69-471e-8b92-0013f00be126"/>
    <xsd:element name="properties">
      <xsd:complexType>
        <xsd:sequence>
          <xsd:element name="documentManagement">
            <xsd:complexType>
              <xsd:all>
                <xsd:element ref="ns1:Class_x0020_2" minOccurs="0"/>
                <xsd:element ref="ns1:Zone_x0020_2" minOccurs="0"/>
                <xsd:element ref="ns1:Section_x0020_2" minOccurs="0"/>
                <xsd:element ref="ns3:Contents" minOccurs="0"/>
                <xsd:element ref="ns4:_Status" minOccurs="0"/>
                <xsd:element ref="ns3:Effective_x0020_Date" minOccurs="0"/>
                <xsd:element ref="ns3:Archive_x0020_Date" minOccurs="0"/>
                <xsd:element ref="ns4:_Revision" minOccurs="0"/>
                <xsd:element ref="ns5:Owner" minOccurs="0"/>
                <xsd:element ref="ns3:Authors" minOccurs="0"/>
                <xsd:element ref="ns6:_dlc_DocIdPersistId" minOccurs="0"/>
                <xsd:element ref="ns6:_dlc_DocId" minOccurs="0"/>
                <xsd:element ref="ns6:_dlc_DocId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ed57ab-65b5-4050-a8d7-daf184c12885" elementFormDefault="qualified">
    <xsd:import namespace="http://schemas.microsoft.com/office/2006/documentManagement/types"/>
    <xsd:import namespace="http://schemas.microsoft.com/office/infopath/2007/PartnerControls"/>
    <xsd:element name="Class_x0020_2" ma:index="0" nillable="true" ma:displayName="Class" ma:list="{204a96ac-2a99-4d74-adc9-532a515a9fad}" ma:internalName="Class_x0020_2" ma:showField="Title">
      <xsd:simpleType>
        <xsd:restriction base="dms:Lookup"/>
      </xsd:simpleType>
    </xsd:element>
    <xsd:element name="Zone_x0020_2" ma:index="1" nillable="true" ma:displayName="Zone" ma:list="{54c214a5-4cd1-4ff0-9aa3-69b1182e02e5}" ma:internalName="Zone_x0020_2" ma:showField="Title">
      <xsd:simpleType>
        <xsd:restriction base="dms:Lookup"/>
      </xsd:simpleType>
    </xsd:element>
    <xsd:element name="Section_x0020_2" ma:index="2" nillable="true" ma:displayName="Section" ma:list="{91773483-d19d-4804-99a4-2c5d31fbf93d}" ma:internalName="Section_x0020_2"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64772f9-3397-47c7-b469-c4f76203a6e7" elementFormDefault="qualified">
    <xsd:import namespace="http://schemas.microsoft.com/office/2006/documentManagement/types"/>
    <xsd:import namespace="http://schemas.microsoft.com/office/infopath/2007/PartnerControls"/>
    <xsd:element name="Contents" ma:index="5" nillable="true" ma:displayName="Contents" ma:description="A short text description of the contents/purpose" ma:internalName="Contents">
      <xsd:simpleType>
        <xsd:restriction base="dms:Note">
          <xsd:maxLength value="255"/>
        </xsd:restriction>
      </xsd:simpleType>
    </xsd:element>
    <xsd:element name="Effective_x0020_Date" ma:index="7" nillable="true" ma:displayName="Effective Date" ma:description="Date the document version becomes effective." ma:format="DateOnly" ma:internalName="Effective_x0020_Date">
      <xsd:simpleType>
        <xsd:restriction base="dms:DateTime"/>
      </xsd:simpleType>
    </xsd:element>
    <xsd:element name="Archive_x0020_Date" ma:index="8" nillable="true" ma:displayName="Archive Date" ma:description="Date the document version is archived." ma:format="DateOnly" ma:internalName="Archive_x0020_Date">
      <xsd:simpleType>
        <xsd:restriction base="dms:DateTime"/>
      </xsd:simpleType>
    </xsd:element>
    <xsd:element name="Authors" ma:index="12" nillable="true" ma:displayName="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6"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element name="_Revision" ma:index="10"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F07A32-CA69-471E-8B92-0013F00BE126" elementFormDefault="qualified">
    <xsd:import namespace="http://schemas.microsoft.com/office/2006/documentManagement/types"/>
    <xsd:import namespace="http://schemas.microsoft.com/office/infopath/2007/PartnerControls"/>
    <xsd:element name="Owner" ma:index="11" nillable="true" ma:displayName="Owner" ma:description="Owner of this document" ma:list="UserInfo" ma:SearchPeopleOnly="false"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f07a32-ca69-471e-8b92-0013f00be126" elementFormDefault="qualified">
    <xsd:import namespace="http://schemas.microsoft.com/office/2006/documentManagement/types"/>
    <xsd:import namespace="http://schemas.microsoft.com/office/infopath/2007/PartnerControls"/>
    <xsd:element name="_dlc_DocIdPersistId" ma:index="13" nillable="true" ma:displayName="Persist ID" ma:description="Keep ID on add." ma:hidden="true" ma:internalName="_dlc_DocIdPersistId" ma:readOnly="true">
      <xsd:simpleType>
        <xsd:restriction base="dms:Boolean"/>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4" ma:displayName="Title"/>
        <xsd:element ref="dc:subject" minOccurs="0" maxOccurs="1"/>
        <xsd:element ref="dc:description" minOccurs="0" maxOccurs="1" ma:index="9"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C8577B-5837-4AF9-96F0-B7BF0B3C5871}">
  <ds:schemaRefs>
    <ds:schemaRef ds:uri="064772f9-3397-47c7-b469-c4f76203a6e7"/>
    <ds:schemaRef ds:uri="http://schemas.microsoft.com/office/2006/documentManagement/types"/>
    <ds:schemaRef ds:uri="1fed57ab-65b5-4050-a8d7-daf184c12885"/>
    <ds:schemaRef ds:uri="http://purl.org/dc/terms/"/>
    <ds:schemaRef ds:uri="6df07a32-ca69-471e-8b92-0013f00be126"/>
    <ds:schemaRef ds:uri="http://purl.org/dc/elements/1.1/"/>
    <ds:schemaRef ds:uri="http://schemas.microsoft.com/office/infopath/2007/PartnerControls"/>
    <ds:schemaRef ds:uri="http://schemas.microsoft.com/sharepoint/v3/fields"/>
    <ds:schemaRef ds:uri="http://purl.org/dc/dcmitype/"/>
    <ds:schemaRef ds:uri="http://schemas.openxmlformats.org/package/2006/metadata/core-properties"/>
    <ds:schemaRef ds:uri="6DF07A32-CA69-471E-8B92-0013F00BE126"/>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6835031-0947-4C43-8564-3D98910B0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ed57ab-65b5-4050-a8d7-daf184c12885"/>
    <ds:schemaRef ds:uri="064772f9-3397-47c7-b469-c4f76203a6e7"/>
    <ds:schemaRef ds:uri="http://schemas.microsoft.com/sharepoint/v3/fields"/>
    <ds:schemaRef ds:uri="6DF07A32-CA69-471E-8B92-0013F00BE126"/>
    <ds:schemaRef ds:uri="6df07a32-ca69-471e-8b92-0013f00be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477228-406B-4BB6-874A-6C7C606F2876}">
  <ds:schemaRefs>
    <ds:schemaRef ds:uri="http://schemas.microsoft.com/sharepoint/events"/>
  </ds:schemaRefs>
</ds:datastoreItem>
</file>

<file path=customXml/itemProps4.xml><?xml version="1.0" encoding="utf-8"?>
<ds:datastoreItem xmlns:ds="http://schemas.openxmlformats.org/officeDocument/2006/customXml" ds:itemID="{37A2EFFD-2019-4C7B-8481-62F0BAD85D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AF portrait template.dotx</Template>
  <TotalTime>0</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Checklist for publications</vt:lpstr>
    </vt:vector>
  </TitlesOfParts>
  <Company>EORTC Data Center</Company>
  <LinksUpToDate>false</LinksUpToDate>
  <CharactersWithSpaces>3952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for publications</dc:title>
  <dc:subject>(Protocol number)</dc:subject>
  <dc:creator>Marie-Laure Couvreur</dc:creator>
  <cp:lastModifiedBy>Marie-Laure Couvreur</cp:lastModifiedBy>
  <cp:revision>2</cp:revision>
  <cp:lastPrinted>2016-03-18T14:44:00Z</cp:lastPrinted>
  <dcterms:created xsi:type="dcterms:W3CDTF">2016-03-22T11:37:00Z</dcterms:created>
  <dcterms:modified xsi:type="dcterms:W3CDTF">2016-03-22T11:37:00Z</dcterms:modified>
  <cp:category>Version: (DRAFT or version number)</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0x010100F9CA73C0DE719C44876A72B2B824071100661E978018217E46B20FFEA178E5726F</vt:lpwstr>
  </property>
  <property fmtid="{D5CDD505-2E9C-101B-9397-08002B2CF9AE}" pid="3" name="_dlc_DocIdItemGuid">
    <vt:lpwstr>71f6696c-00bb-40ba-b7fd-fdc2be6fa10b</vt:lpwstr>
  </property>
</Properties>
</file>