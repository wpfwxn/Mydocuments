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FB00E" w14:textId="71E32424" w:rsidR="00A27097" w:rsidRDefault="00A205FF" w:rsidP="00A27097">
      <w:pPr>
        <w:pStyle w:val="Title"/>
        <w:spacing w:before="600"/>
        <w:outlineLvl w:val="0"/>
      </w:pPr>
      <w:bookmarkStart w:id="0" w:name="_GoBack"/>
      <w:bookmarkEnd w:id="0"/>
      <w:r>
        <w:t xml:space="preserve">Data Sharing </w:t>
      </w:r>
      <w:r w:rsidR="00A27097">
        <w:br/>
      </w:r>
      <w:r w:rsidR="00836692">
        <w:t>Approval form</w:t>
      </w:r>
    </w:p>
    <w:p w14:paraId="0511EDA5" w14:textId="77777777" w:rsidR="00A27097" w:rsidRDefault="00A27097" w:rsidP="00A27097">
      <w:pPr>
        <w:pStyle w:val="Title"/>
        <w:spacing w:before="600"/>
        <w:outlineLvl w:val="0"/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2802"/>
        <w:gridCol w:w="6945"/>
      </w:tblGrid>
      <w:tr w:rsidR="00A27097" w:rsidRPr="00F14DBB" w14:paraId="65C79F39" w14:textId="77777777" w:rsidTr="00AC1BF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7D47" w14:textId="053BBCDD" w:rsidR="00A27097" w:rsidRPr="00F14DBB" w:rsidRDefault="00A205FF" w:rsidP="00A205FF">
            <w:pPr>
              <w:pStyle w:val="Code"/>
              <w:tabs>
                <w:tab w:val="left" w:pos="357"/>
              </w:tabs>
              <w:spacing w:before="24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ERP</w:t>
            </w:r>
            <w:r w:rsidR="00A27097" w:rsidRPr="00F14DBB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D853" w14:textId="77777777" w:rsidR="00A27097" w:rsidRPr="00F14DBB" w:rsidRDefault="00A27097" w:rsidP="00757AEC">
            <w:pPr>
              <w:pStyle w:val="Code"/>
              <w:tabs>
                <w:tab w:val="left" w:pos="357"/>
              </w:tabs>
              <w:spacing w:before="24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543737" w:rsidRPr="00F14DBB" w14:paraId="1B71BB7F" w14:textId="77777777" w:rsidTr="00AC1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</w:tcPr>
          <w:p w14:paraId="576CAEE1" w14:textId="5A7D36C3" w:rsidR="00543737" w:rsidRPr="00F14DBB" w:rsidRDefault="00973D7B" w:rsidP="00262AD0">
            <w:pPr>
              <w:pStyle w:val="Code"/>
              <w:tabs>
                <w:tab w:val="left" w:pos="357"/>
              </w:tabs>
              <w:spacing w:before="24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Data release timing</w:t>
            </w:r>
          </w:p>
        </w:tc>
        <w:tc>
          <w:tcPr>
            <w:tcW w:w="6945" w:type="dxa"/>
            <w:tcBorders>
              <w:bottom w:val="single" w:sz="4" w:space="0" w:color="auto"/>
              <w:right w:val="single" w:sz="4" w:space="0" w:color="auto"/>
            </w:tcBorders>
          </w:tcPr>
          <w:p w14:paraId="3F7FAA59" w14:textId="027C1007" w:rsidR="00543737" w:rsidRPr="00685A5C" w:rsidRDefault="00543737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  <w:r w:rsidRPr="00685A5C">
              <w:rPr>
                <w:bCs/>
                <w:sz w:val="24"/>
                <w:szCs w:val="24"/>
              </w:rPr>
              <w:sym w:font="Monotype Sorts" w:char="F06F"/>
            </w:r>
            <w:r w:rsidRPr="00685A5C">
              <w:rPr>
                <w:bCs/>
                <w:sz w:val="24"/>
                <w:szCs w:val="24"/>
              </w:rPr>
              <w:t xml:space="preserve"> </w:t>
            </w:r>
            <w:r w:rsidR="00973D7B">
              <w:rPr>
                <w:bCs/>
                <w:sz w:val="24"/>
                <w:szCs w:val="24"/>
              </w:rPr>
              <w:t>Immediate</w:t>
            </w:r>
          </w:p>
          <w:p w14:paraId="6D8665DF" w14:textId="79B2692E" w:rsidR="00543737" w:rsidRDefault="00543737" w:rsidP="00543737">
            <w:pPr>
              <w:tabs>
                <w:tab w:val="left" w:pos="357"/>
              </w:tabs>
              <w:spacing w:before="60" w:after="60"/>
              <w:rPr>
                <w:bCs/>
                <w:i/>
                <w:sz w:val="24"/>
                <w:szCs w:val="24"/>
              </w:rPr>
            </w:pPr>
            <w:r w:rsidRPr="00685A5C">
              <w:rPr>
                <w:bCs/>
                <w:sz w:val="24"/>
                <w:szCs w:val="24"/>
              </w:rPr>
              <w:sym w:font="Monotype Sorts" w:char="F06F"/>
            </w:r>
            <w:r w:rsidRPr="00685A5C">
              <w:rPr>
                <w:bCs/>
                <w:sz w:val="24"/>
                <w:szCs w:val="24"/>
              </w:rPr>
              <w:t xml:space="preserve"> </w:t>
            </w:r>
            <w:r w:rsidR="00973D7B">
              <w:rPr>
                <w:bCs/>
                <w:sz w:val="24"/>
                <w:szCs w:val="24"/>
              </w:rPr>
              <w:t xml:space="preserve">Delayed </w:t>
            </w:r>
            <w:r w:rsidRPr="00685A5C">
              <w:rPr>
                <w:bCs/>
                <w:i/>
                <w:sz w:val="24"/>
                <w:szCs w:val="24"/>
              </w:rPr>
              <w:t>(please specify below)</w:t>
            </w:r>
          </w:p>
          <w:p w14:paraId="2C05167C" w14:textId="77777777" w:rsidR="00973D7B" w:rsidRDefault="00973D7B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</w:p>
          <w:p w14:paraId="245BA5B8" w14:textId="77777777" w:rsidR="001B7695" w:rsidRDefault="00543737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  <w:r w:rsidRPr="00685A5C">
              <w:rPr>
                <w:bCs/>
                <w:sz w:val="24"/>
                <w:szCs w:val="24"/>
              </w:rPr>
              <w:t>Specify</w:t>
            </w:r>
            <w:r w:rsidR="001B7695">
              <w:rPr>
                <w:bCs/>
                <w:sz w:val="24"/>
                <w:szCs w:val="24"/>
              </w:rPr>
              <w:t xml:space="preserve"> (possibly per study)</w:t>
            </w:r>
            <w:r w:rsidRPr="00685A5C">
              <w:rPr>
                <w:bCs/>
                <w:sz w:val="24"/>
                <w:szCs w:val="24"/>
              </w:rPr>
              <w:t>:</w:t>
            </w:r>
          </w:p>
          <w:p w14:paraId="5A3C6697" w14:textId="7CE73754" w:rsidR="00543737" w:rsidRDefault="00543737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</w:p>
          <w:p w14:paraId="449902CE" w14:textId="77777777" w:rsidR="001B7695" w:rsidRDefault="001B7695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</w:p>
          <w:p w14:paraId="3D0D65CA" w14:textId="77777777" w:rsidR="001B7695" w:rsidRDefault="001B7695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</w:p>
          <w:p w14:paraId="4606BEC3" w14:textId="77777777" w:rsidR="001B7695" w:rsidRDefault="001B7695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</w:p>
          <w:p w14:paraId="0BD12A84" w14:textId="77777777" w:rsidR="001B7695" w:rsidRDefault="001B7695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</w:p>
          <w:p w14:paraId="7258BE1A" w14:textId="77777777" w:rsidR="001B7695" w:rsidRDefault="001B7695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</w:p>
          <w:p w14:paraId="5181D578" w14:textId="77777777" w:rsidR="001B7695" w:rsidRDefault="001B7695" w:rsidP="00F14DBB">
            <w:pPr>
              <w:tabs>
                <w:tab w:val="left" w:pos="357"/>
              </w:tabs>
              <w:spacing w:before="60" w:after="60"/>
              <w:rPr>
                <w:bCs/>
                <w:sz w:val="24"/>
                <w:szCs w:val="24"/>
              </w:rPr>
            </w:pPr>
          </w:p>
          <w:p w14:paraId="7F7DE2C6" w14:textId="6E0479E1" w:rsidR="00973D7B" w:rsidRPr="00F14DBB" w:rsidRDefault="00973D7B" w:rsidP="00F14DBB">
            <w:pPr>
              <w:tabs>
                <w:tab w:val="left" w:pos="357"/>
              </w:tabs>
              <w:spacing w:before="60" w:after="60"/>
              <w:rPr>
                <w:rFonts w:ascii="Verdana" w:hAnsi="Verdana"/>
                <w:color w:val="000000"/>
                <w:sz w:val="26"/>
                <w:szCs w:val="26"/>
              </w:rPr>
            </w:pPr>
          </w:p>
        </w:tc>
      </w:tr>
    </w:tbl>
    <w:p w14:paraId="78C70CEB" w14:textId="77777777" w:rsidR="00A27097" w:rsidRDefault="00A27097" w:rsidP="00A27097"/>
    <w:p w14:paraId="5A389D00" w14:textId="77777777" w:rsidR="00973D7B" w:rsidRDefault="00973D7B" w:rsidP="00A27097"/>
    <w:p w14:paraId="48EBE34A" w14:textId="77777777" w:rsidR="00973D7B" w:rsidRDefault="00973D7B" w:rsidP="00A27097"/>
    <w:p w14:paraId="074792FA" w14:textId="77777777" w:rsidR="00A27097" w:rsidRDefault="00A27097" w:rsidP="00A27097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1985"/>
        <w:gridCol w:w="1842"/>
        <w:gridCol w:w="2268"/>
      </w:tblGrid>
      <w:tr w:rsidR="00A27097" w:rsidRPr="00F14DBB" w14:paraId="0F5B2816" w14:textId="77777777" w:rsidTr="00AC1BF0">
        <w:tc>
          <w:tcPr>
            <w:tcW w:w="3652" w:type="dxa"/>
          </w:tcPr>
          <w:p w14:paraId="5FDE412F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C778309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  <w:r w:rsidRPr="00F14DBB">
              <w:rPr>
                <w:sz w:val="24"/>
                <w:szCs w:val="24"/>
              </w:rPr>
              <w:t>Name</w:t>
            </w:r>
          </w:p>
        </w:tc>
        <w:tc>
          <w:tcPr>
            <w:tcW w:w="1842" w:type="dxa"/>
            <w:shd w:val="clear" w:color="auto" w:fill="auto"/>
          </w:tcPr>
          <w:p w14:paraId="3FEADDBD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  <w:r w:rsidRPr="00F14DBB">
              <w:rPr>
                <w:sz w:val="24"/>
                <w:szCs w:val="24"/>
              </w:rPr>
              <w:t>Date of approval</w:t>
            </w:r>
          </w:p>
        </w:tc>
        <w:tc>
          <w:tcPr>
            <w:tcW w:w="2268" w:type="dxa"/>
            <w:shd w:val="clear" w:color="auto" w:fill="auto"/>
          </w:tcPr>
          <w:p w14:paraId="30498409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  <w:r w:rsidRPr="00F14DBB">
              <w:rPr>
                <w:sz w:val="24"/>
                <w:szCs w:val="24"/>
              </w:rPr>
              <w:t>Signature</w:t>
            </w:r>
          </w:p>
        </w:tc>
      </w:tr>
      <w:tr w:rsidR="00A27097" w:rsidRPr="00F14DBB" w14:paraId="63B11FB5" w14:textId="77777777" w:rsidTr="00AC1BF0">
        <w:tc>
          <w:tcPr>
            <w:tcW w:w="3652" w:type="dxa"/>
          </w:tcPr>
          <w:p w14:paraId="371D8D2A" w14:textId="7B78267B" w:rsidR="00A27097" w:rsidRPr="00F14DBB" w:rsidRDefault="00A205FF" w:rsidP="00A205FF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Sharing Coordinator</w:t>
            </w:r>
          </w:p>
        </w:tc>
        <w:tc>
          <w:tcPr>
            <w:tcW w:w="1985" w:type="dxa"/>
          </w:tcPr>
          <w:p w14:paraId="03BD4E71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1076F1C9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3E26705B" w14:textId="77777777" w:rsidR="00A27097" w:rsidRPr="00F14DBB" w:rsidRDefault="00A27097" w:rsidP="00F14DBB">
            <w:pPr>
              <w:tabs>
                <w:tab w:val="left" w:pos="357"/>
              </w:tabs>
              <w:spacing w:before="60" w:after="60" w:line="480" w:lineRule="auto"/>
              <w:rPr>
                <w:sz w:val="24"/>
                <w:szCs w:val="24"/>
              </w:rPr>
            </w:pPr>
          </w:p>
        </w:tc>
      </w:tr>
    </w:tbl>
    <w:p w14:paraId="7F351AC0" w14:textId="77777777" w:rsidR="003133F6" w:rsidRPr="003133F6" w:rsidRDefault="003133F6" w:rsidP="003133F6"/>
    <w:p w14:paraId="46D39450" w14:textId="728651B2" w:rsidR="00FD20D3" w:rsidRPr="003133F6" w:rsidRDefault="00FD20D3" w:rsidP="003133F6"/>
    <w:sectPr w:rsidR="00FD20D3" w:rsidRPr="003133F6" w:rsidSect="0088283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544" w:right="544" w:bottom="544" w:left="1418" w:header="720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E60A3" w14:textId="77777777" w:rsidR="00166A64" w:rsidRDefault="00166A64">
      <w:r>
        <w:separator/>
      </w:r>
    </w:p>
  </w:endnote>
  <w:endnote w:type="continuationSeparator" w:id="0">
    <w:p w14:paraId="4BA97F58" w14:textId="77777777" w:rsidR="00166A64" w:rsidRDefault="0016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720BB" w14:textId="77777777" w:rsidR="006A3382" w:rsidRDefault="006A3382" w:rsidP="006A3382">
    <w:pPr>
      <w:tabs>
        <w:tab w:val="center" w:pos="4820"/>
        <w:tab w:val="right" w:pos="9923"/>
      </w:tabs>
    </w:pPr>
  </w:p>
  <w:p w14:paraId="01DF5A50" w14:textId="2E21E5DA" w:rsidR="00CA0A51" w:rsidRPr="006A3382" w:rsidRDefault="006A3382" w:rsidP="006A3382">
    <w:pPr>
      <w:tabs>
        <w:tab w:val="center" w:pos="4820"/>
        <w:tab w:val="right" w:pos="9923"/>
      </w:tabs>
    </w:pPr>
    <w:r>
      <w:t>ST-005-AF-02</w:t>
    </w:r>
    <w:r>
      <w:tab/>
      <w:t xml:space="preserve">Page </w:t>
    </w:r>
    <w:r w:rsidR="00FF155E">
      <w:fldChar w:fldCharType="begin"/>
    </w:r>
    <w:r w:rsidR="00FF155E">
      <w:instrText xml:space="preserve"> PAGE </w:instrText>
    </w:r>
    <w:r w:rsidR="00FF155E">
      <w:fldChar w:fldCharType="separate"/>
    </w:r>
    <w:r w:rsidR="00C03416">
      <w:rPr>
        <w:noProof/>
      </w:rPr>
      <w:t>2</w:t>
    </w:r>
    <w:r w:rsidR="00FF155E">
      <w:rPr>
        <w:noProof/>
      </w:rPr>
      <w:fldChar w:fldCharType="end"/>
    </w:r>
    <w:r>
      <w:t xml:space="preserve"> of </w:t>
    </w:r>
    <w:r w:rsidR="002A0CE0">
      <w:fldChar w:fldCharType="begin"/>
    </w:r>
    <w:r w:rsidR="002A0CE0">
      <w:instrText xml:space="preserve"> NUMPAGES </w:instrText>
    </w:r>
    <w:r w:rsidR="002A0CE0">
      <w:fldChar w:fldCharType="separate"/>
    </w:r>
    <w:r w:rsidR="008F66B5">
      <w:rPr>
        <w:noProof/>
      </w:rPr>
      <w:t>1</w:t>
    </w:r>
    <w:r w:rsidR="002A0CE0">
      <w:rPr>
        <w:noProof/>
      </w:rPr>
      <w:fldChar w:fldCharType="end"/>
    </w:r>
    <w:r>
      <w:tab/>
    </w:r>
    <w:r w:rsidR="00C03416">
      <w:t>Template version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4F686" w14:textId="77777777" w:rsidR="00CA0A51" w:rsidRDefault="00CA0A51" w:rsidP="00CA0A51">
    <w:pPr>
      <w:tabs>
        <w:tab w:val="right" w:pos="9923"/>
      </w:tabs>
    </w:pPr>
  </w:p>
  <w:p w14:paraId="2C52439B" w14:textId="7991800E" w:rsidR="00CA0A51" w:rsidRPr="003133F6" w:rsidRDefault="00FF155E" w:rsidP="00D22A34">
    <w:pPr>
      <w:tabs>
        <w:tab w:val="center" w:pos="4820"/>
        <w:tab w:val="right" w:pos="9923"/>
      </w:tabs>
    </w:pPr>
    <w:r>
      <w:t>ST-00</w:t>
    </w:r>
    <w:r w:rsidR="00973D7B">
      <w:t>8</w:t>
    </w:r>
    <w:r w:rsidR="00A27097">
      <w:t>-AF-0</w:t>
    </w:r>
    <w:r w:rsidR="00973D7B">
      <w:t>1</w:t>
    </w:r>
    <w:r w:rsidR="00973D7B">
      <w:tab/>
    </w:r>
    <w:r w:rsidR="00973D7B">
      <w:tab/>
    </w:r>
    <w:r w:rsidR="00CA0A51"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A0CE0">
      <w:rPr>
        <w:noProof/>
      </w:rPr>
      <w:t>1</w:t>
    </w:r>
    <w:r>
      <w:rPr>
        <w:noProof/>
      </w:rPr>
      <w:fldChar w:fldCharType="end"/>
    </w:r>
    <w:r w:rsidR="00CA0A51">
      <w:t xml:space="preserve"> of </w:t>
    </w:r>
    <w:r w:rsidR="002A0CE0">
      <w:fldChar w:fldCharType="begin"/>
    </w:r>
    <w:r w:rsidR="002A0CE0">
      <w:instrText xml:space="preserve"> NUMPAGES </w:instrText>
    </w:r>
    <w:r w:rsidR="002A0CE0">
      <w:fldChar w:fldCharType="separate"/>
    </w:r>
    <w:r w:rsidR="002A0CE0">
      <w:rPr>
        <w:noProof/>
      </w:rPr>
      <w:t>1</w:t>
    </w:r>
    <w:r w:rsidR="002A0CE0">
      <w:rPr>
        <w:noProof/>
      </w:rPr>
      <w:fldChar w:fldCharType="end"/>
    </w:r>
    <w:r w:rsidR="00CA0A51">
      <w:tab/>
    </w:r>
    <w:r w:rsidR="00C03416">
      <w:t xml:space="preserve">Template version </w:t>
    </w:r>
    <w:r w:rsidR="00973D7B"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7E20C" w14:textId="77777777" w:rsidR="00166A64" w:rsidRDefault="00166A64">
      <w:r>
        <w:separator/>
      </w:r>
    </w:p>
  </w:footnote>
  <w:footnote w:type="continuationSeparator" w:id="0">
    <w:p w14:paraId="081C15F6" w14:textId="77777777" w:rsidR="00166A64" w:rsidRDefault="00166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2AB80" w14:textId="77777777" w:rsidR="00CA0A51" w:rsidRPr="001C49B5" w:rsidRDefault="006A3382" w:rsidP="0088283B">
    <w:pPr>
      <w:pStyle w:val="Header"/>
      <w:tabs>
        <w:tab w:val="clear" w:pos="8640"/>
        <w:tab w:val="right" w:pos="9923"/>
      </w:tabs>
      <w:rPr>
        <w:szCs w:val="24"/>
      </w:rPr>
    </w:pPr>
    <w:r>
      <w:rPr>
        <w:szCs w:val="24"/>
      </w:rPr>
      <w:t>Final Analysis Report: Approval Form</w:t>
    </w:r>
    <w:r w:rsidR="00CA0A51" w:rsidRPr="001C49B5">
      <w:rPr>
        <w:szCs w:val="24"/>
      </w:rPr>
      <w:tab/>
    </w:r>
    <w:r w:rsidR="00CA0A51" w:rsidRPr="001C49B5">
      <w:rPr>
        <w:szCs w:val="24"/>
      </w:rPr>
      <w:tab/>
      <w:t>EORTC</w:t>
    </w:r>
  </w:p>
  <w:p w14:paraId="532A222B" w14:textId="77777777" w:rsidR="00CA0A51" w:rsidRPr="005C6788" w:rsidRDefault="00CA0A51" w:rsidP="00974F11">
    <w:pPr>
      <w:pStyle w:val="Header"/>
      <w:tabs>
        <w:tab w:val="clear" w:pos="8640"/>
        <w:tab w:val="right" w:pos="10490"/>
      </w:tabs>
      <w:rPr>
        <w:rFonts w:ascii="Arial" w:hAnsi="Arial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56A3F" w14:textId="77777777" w:rsidR="00C03416" w:rsidRPr="00E80CCE" w:rsidRDefault="00CA0A51" w:rsidP="00C03416">
    <w:pPr>
      <w:ind w:left="-142"/>
    </w:pPr>
    <w:r>
      <w:t xml:space="preserve"> </w:t>
    </w:r>
    <w:r w:rsidR="0088283B">
      <w:t xml:space="preserve"> </w:t>
    </w: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C03416" w:rsidRPr="00E40213" w14:paraId="2E459E0D" w14:textId="77777777" w:rsidTr="00465FAA">
      <w:tc>
        <w:tcPr>
          <w:tcW w:w="6771" w:type="dxa"/>
        </w:tcPr>
        <w:p w14:paraId="7689F93B" w14:textId="77777777" w:rsidR="00C03416" w:rsidRPr="004C41A9" w:rsidRDefault="00C03416" w:rsidP="00465FAA">
          <w:r>
            <w:rPr>
              <w:noProof/>
            </w:rPr>
            <w:drawing>
              <wp:inline distT="0" distB="0" distL="0" distR="0" wp14:anchorId="3FCD1664" wp14:editId="39E0C09D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262B4080" w14:textId="77777777" w:rsidR="00C03416" w:rsidRPr="007835C5" w:rsidRDefault="00C03416" w:rsidP="00465FAA">
          <w:pPr>
            <w:spacing w:before="0" w:after="0"/>
            <w:jc w:val="right"/>
          </w:pPr>
          <w:r w:rsidRPr="007835C5">
            <w:t xml:space="preserve">Avenue E. </w:t>
          </w:r>
          <w:proofErr w:type="spellStart"/>
          <w:r w:rsidRPr="007835C5">
            <w:t>Mounier</w:t>
          </w:r>
          <w:proofErr w:type="spellEnd"/>
          <w:r w:rsidRPr="007835C5">
            <w:t xml:space="preserve"> 83/11</w:t>
          </w:r>
        </w:p>
        <w:p w14:paraId="64562FE9" w14:textId="77777777" w:rsidR="00C03416" w:rsidRPr="007835C5" w:rsidRDefault="00C03416" w:rsidP="00465FAA">
          <w:pPr>
            <w:spacing w:before="0" w:after="0"/>
            <w:jc w:val="right"/>
          </w:pPr>
          <w:r w:rsidRPr="007835C5">
            <w:t>1200 Brussels</w:t>
          </w:r>
        </w:p>
        <w:p w14:paraId="5978ED70" w14:textId="77777777" w:rsidR="00C03416" w:rsidRPr="007835C5" w:rsidRDefault="00C03416" w:rsidP="00465FAA">
          <w:pPr>
            <w:spacing w:before="0" w:after="0"/>
            <w:jc w:val="right"/>
          </w:pPr>
          <w:r w:rsidRPr="007835C5">
            <w:t>Belgium</w:t>
          </w:r>
        </w:p>
        <w:p w14:paraId="0F39BBD4" w14:textId="77777777" w:rsidR="00C03416" w:rsidRPr="007835C5" w:rsidRDefault="00C03416" w:rsidP="00465FAA">
          <w:pPr>
            <w:spacing w:before="0" w:after="0"/>
            <w:jc w:val="right"/>
          </w:pPr>
          <w:r w:rsidRPr="007835C5">
            <w:t>Tel: +32 2 774 1611</w:t>
          </w:r>
        </w:p>
        <w:p w14:paraId="34E77B33" w14:textId="77777777" w:rsidR="00C03416" w:rsidRPr="007835C5" w:rsidRDefault="00C03416" w:rsidP="00465FAA">
          <w:pPr>
            <w:spacing w:before="0" w:after="0"/>
            <w:jc w:val="right"/>
          </w:pPr>
          <w:r w:rsidRPr="007835C5">
            <w:t>Email: eortc@eortc.be</w:t>
          </w:r>
        </w:p>
        <w:p w14:paraId="2F6E1C6F" w14:textId="77777777" w:rsidR="00C03416" w:rsidRPr="007835C5" w:rsidRDefault="00C03416" w:rsidP="00465FAA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2282DC17" w14:textId="77E09BC9" w:rsidR="00CA0A51" w:rsidRPr="00E80CCE" w:rsidRDefault="00CA0A51" w:rsidP="00C03416">
    <w:pPr>
      <w:ind w:left="-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97"/>
    <w:rsid w:val="00017258"/>
    <w:rsid w:val="00095498"/>
    <w:rsid w:val="000F58D7"/>
    <w:rsid w:val="000F68F7"/>
    <w:rsid w:val="00105031"/>
    <w:rsid w:val="00166A64"/>
    <w:rsid w:val="001B7695"/>
    <w:rsid w:val="001D0E2C"/>
    <w:rsid w:val="001F61C7"/>
    <w:rsid w:val="00216C75"/>
    <w:rsid w:val="00224752"/>
    <w:rsid w:val="002371AE"/>
    <w:rsid w:val="00262AD0"/>
    <w:rsid w:val="002A0CE0"/>
    <w:rsid w:val="002D78F1"/>
    <w:rsid w:val="00301614"/>
    <w:rsid w:val="003041AE"/>
    <w:rsid w:val="003133F6"/>
    <w:rsid w:val="00314373"/>
    <w:rsid w:val="003613CA"/>
    <w:rsid w:val="003B6378"/>
    <w:rsid w:val="003D5F1E"/>
    <w:rsid w:val="00433C15"/>
    <w:rsid w:val="00453DEB"/>
    <w:rsid w:val="004A1D01"/>
    <w:rsid w:val="004D6049"/>
    <w:rsid w:val="004E54DB"/>
    <w:rsid w:val="00512C4E"/>
    <w:rsid w:val="00524908"/>
    <w:rsid w:val="005338E2"/>
    <w:rsid w:val="00543737"/>
    <w:rsid w:val="00590621"/>
    <w:rsid w:val="005A50A7"/>
    <w:rsid w:val="005D531A"/>
    <w:rsid w:val="005E572B"/>
    <w:rsid w:val="00614A4B"/>
    <w:rsid w:val="00675DD1"/>
    <w:rsid w:val="00685A5C"/>
    <w:rsid w:val="00685B12"/>
    <w:rsid w:val="006A3382"/>
    <w:rsid w:val="006A637B"/>
    <w:rsid w:val="006C0E01"/>
    <w:rsid w:val="006E3D3C"/>
    <w:rsid w:val="006F47F6"/>
    <w:rsid w:val="007128D8"/>
    <w:rsid w:val="00721546"/>
    <w:rsid w:val="00757AEC"/>
    <w:rsid w:val="00771D0B"/>
    <w:rsid w:val="007A5812"/>
    <w:rsid w:val="007C3CF3"/>
    <w:rsid w:val="00836692"/>
    <w:rsid w:val="00851180"/>
    <w:rsid w:val="00856CC1"/>
    <w:rsid w:val="00882430"/>
    <w:rsid w:val="0088283B"/>
    <w:rsid w:val="008F11DE"/>
    <w:rsid w:val="008F66B5"/>
    <w:rsid w:val="00907A90"/>
    <w:rsid w:val="0095516B"/>
    <w:rsid w:val="0097238A"/>
    <w:rsid w:val="00973D7B"/>
    <w:rsid w:val="00974F11"/>
    <w:rsid w:val="009A0B23"/>
    <w:rsid w:val="009C22DF"/>
    <w:rsid w:val="009D48F9"/>
    <w:rsid w:val="00A13040"/>
    <w:rsid w:val="00A13FD4"/>
    <w:rsid w:val="00A205FF"/>
    <w:rsid w:val="00A27097"/>
    <w:rsid w:val="00A53DB4"/>
    <w:rsid w:val="00A65D36"/>
    <w:rsid w:val="00AC1BF0"/>
    <w:rsid w:val="00B277CA"/>
    <w:rsid w:val="00B27D2F"/>
    <w:rsid w:val="00B461F3"/>
    <w:rsid w:val="00B92315"/>
    <w:rsid w:val="00B92FB5"/>
    <w:rsid w:val="00BC3E0B"/>
    <w:rsid w:val="00BF567F"/>
    <w:rsid w:val="00C03416"/>
    <w:rsid w:val="00C11D6C"/>
    <w:rsid w:val="00C54D99"/>
    <w:rsid w:val="00C62EE7"/>
    <w:rsid w:val="00C65BB8"/>
    <w:rsid w:val="00CA0A51"/>
    <w:rsid w:val="00CA4093"/>
    <w:rsid w:val="00CB5B73"/>
    <w:rsid w:val="00CC4FBB"/>
    <w:rsid w:val="00CD3B2D"/>
    <w:rsid w:val="00CF679D"/>
    <w:rsid w:val="00D22A34"/>
    <w:rsid w:val="00D62EB0"/>
    <w:rsid w:val="00D70292"/>
    <w:rsid w:val="00D72D16"/>
    <w:rsid w:val="00DC61B7"/>
    <w:rsid w:val="00E50992"/>
    <w:rsid w:val="00E6679D"/>
    <w:rsid w:val="00EF7BDC"/>
    <w:rsid w:val="00F14DBB"/>
    <w:rsid w:val="00F324D4"/>
    <w:rsid w:val="00F46BBF"/>
    <w:rsid w:val="00F87854"/>
    <w:rsid w:val="00FA76AC"/>
    <w:rsid w:val="00FB4535"/>
    <w:rsid w:val="00FB7E9B"/>
    <w:rsid w:val="00FD20D3"/>
    <w:rsid w:val="00FE02E7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  <w14:docId w14:val="647C3E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A27097"/>
    <w:pPr>
      <w:spacing w:before="480" w:after="240"/>
      <w:jc w:val="center"/>
    </w:pPr>
    <w:rPr>
      <w:rFonts w:ascii="Courier New" w:hAnsi="Courier New"/>
      <w:b/>
      <w:sz w:val="36"/>
    </w:rPr>
  </w:style>
  <w:style w:type="table" w:customStyle="1" w:styleId="TableGrid1">
    <w:name w:val="Table Grid1"/>
    <w:basedOn w:val="TableNormal"/>
    <w:next w:val="TableGrid"/>
    <w:uiPriority w:val="59"/>
    <w:rsid w:val="00C03416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A27097"/>
    <w:pPr>
      <w:spacing w:before="480" w:after="240"/>
      <w:jc w:val="center"/>
    </w:pPr>
    <w:rPr>
      <w:rFonts w:ascii="Courier New" w:hAnsi="Courier New"/>
      <w:b/>
      <w:sz w:val="36"/>
    </w:rPr>
  </w:style>
  <w:style w:type="table" w:customStyle="1" w:styleId="TableGrid1">
    <w:name w:val="Table Grid1"/>
    <w:basedOn w:val="TableNormal"/>
    <w:next w:val="TableGrid"/>
    <w:uiPriority w:val="59"/>
    <w:rsid w:val="00C03416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>Not Started</_Status>
    <Owner xmlns="6DF07A32-CA69-471E-8B92-0013F00BE126">
      <UserInfo>
        <DisplayName>Statistics Department</DisplayName>
        <AccountId>731</AccountId>
        <AccountType/>
      </UserInfo>
    </Owner>
    <_dlc_DocId xmlns="6df07a32-ca69-471e-8b92-0013f00be126">EORTC-662-75</_dlc_DocId>
    <_dlc_DocIdUrl xmlns="6df07a32-ca69-471e-8b92-0013f00be126">
      <Url>http://portal.eortc.be/References/Quality_Standard_Documents/_layouts/DocIdRedir.aspx?ID=EORTC-662-75</Url>
      <Description>EORTC-662-75</Description>
    </_dlc_DocIdUrl>
    <Archive_x0020_Date xmlns="064772f9-3397-47c7-b469-c4f76203a6e7" xsi:nil="true"/>
    <Effective_x0020_Date xmlns="064772f9-3397-47c7-b469-c4f76203a6e7" xsi:nil="true"/>
    <_Revision xmlns="http://schemas.microsoft.com/sharepoint/v3/fields">2</_Revision>
    <Authors xmlns="064772f9-3397-47c7-b469-c4f76203a6e7">
      <UserInfo>
        <DisplayName>EORTC\cfortpied</DisplayName>
        <AccountId>56</AccountId>
        <AccountType/>
      </UserInfo>
    </Authors>
    <Contents xmlns="064772f9-3397-47c7-b469-c4f76203a6e7" xsi:nil="true"/>
    <_dlc_DocIdPersistId xmlns="6df07a32-ca69-471e-8b92-0013f00be126">false</_dlc_DocIdPersistId>
    <Class_x0020_2 xmlns="1fed57ab-65b5-4050-a8d7-daf184c12885">1</Class_x0020_2>
    <Section_x0020_2 xmlns="1fed57ab-65b5-4050-a8d7-daf184c12885">54</Section_x0020_2>
    <Zone_x0020_2 xmlns="1fed57ab-65b5-4050-a8d7-daf184c12885">7</Zone_x0020_2>
    <Archived xmlns="1fed57ab-65b5-4050-a8d7-daf184c12885">false</Archived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B16B6-FF09-44E7-99DA-FFA9F349C0E1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6DF07A32-CA69-471E-8B92-0013F00BE126"/>
    <ds:schemaRef ds:uri="http://purl.org/dc/dcmitype/"/>
    <ds:schemaRef ds:uri="6df07a32-ca69-471e-8b92-0013f00be126"/>
    <ds:schemaRef ds:uri="http://schemas.microsoft.com/sharepoint/v3/fields"/>
    <ds:schemaRef ds:uri="http://schemas.microsoft.com/office/infopath/2007/PartnerControls"/>
    <ds:schemaRef ds:uri="http://www.w3.org/XML/1998/namespace"/>
    <ds:schemaRef ds:uri="064772f9-3397-47c7-b469-c4f76203a6e7"/>
    <ds:schemaRef ds:uri="1fed57ab-65b5-4050-a8d7-daf184c1288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4B6C9C5-96C9-41A9-B4D0-D8C9AD2A346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AA8D195-B048-43D9-A0FE-631BDFF18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C2EE7F-8413-407A-A37E-A94590489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DB81FFA0.dotm</Template>
  <TotalTime>0</TotalTime>
  <Pages>1</Pages>
  <Words>28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 Approval Form</vt:lpstr>
    </vt:vector>
  </TitlesOfParts>
  <Company>EORTC Data Center</Company>
  <LinksUpToDate>false</LinksUpToDate>
  <CharactersWithSpaces>215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 Approval Form</dc:title>
  <dc:subject>(Protocol number)</dc:subject>
  <dc:creator>MLCOUVREUR</dc:creator>
  <cp:lastModifiedBy>Marie-Laure Couvreur</cp:lastModifiedBy>
  <cp:revision>2</cp:revision>
  <cp:lastPrinted>2016-04-20T09:32:00Z</cp:lastPrinted>
  <dcterms:created xsi:type="dcterms:W3CDTF">2016-09-30T13:34:00Z</dcterms:created>
  <dcterms:modified xsi:type="dcterms:W3CDTF">2016-09-30T13:34:00Z</dcterms:modified>
  <cp:category>Version: (DRAFT or version number)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86da31f2-243c-48d8-8e29-8fff0b6ab71c</vt:lpwstr>
  </property>
  <property fmtid="{D5CDD505-2E9C-101B-9397-08002B2CF9AE}" pid="4" name="TMF_x0020_Artifact">
    <vt:lpwstr/>
  </property>
  <property fmtid="{D5CDD505-2E9C-101B-9397-08002B2CF9AE}" pid="5" name="TMF Artifact">
    <vt:lpwstr/>
  </property>
  <property fmtid="{D5CDD505-2E9C-101B-9397-08002B2CF9AE}" pid="6" name="URL">
    <vt:lpwstr/>
  </property>
  <property fmtid="{D5CDD505-2E9C-101B-9397-08002B2CF9AE}" pid="7" name="xd_Signature">
    <vt:bool>false</vt:bool>
  </property>
  <property fmtid="{D5CDD505-2E9C-101B-9397-08002B2CF9AE}" pid="8" name="DocumentSetDescription">
    <vt:lpwstr/>
  </property>
  <property fmtid="{D5CDD505-2E9C-101B-9397-08002B2CF9AE}" pid="9" name="xd_ProgID">
    <vt:lpwstr/>
  </property>
  <property fmtid="{D5CDD505-2E9C-101B-9397-08002B2CF9AE}" pid="10" name="_Version">
    <vt:lpwstr/>
  </property>
  <property fmtid="{D5CDD505-2E9C-101B-9397-08002B2CF9AE}" pid="11" name="TemplateUrl">
    <vt:lpwstr/>
  </property>
  <property fmtid="{D5CDD505-2E9C-101B-9397-08002B2CF9AE}" pid="12" name="Order">
    <vt:r8>27400</vt:r8>
  </property>
  <property fmtid="{D5CDD505-2E9C-101B-9397-08002B2CF9AE}" pid="13" name="Section">
    <vt:lpwstr>54</vt:lpwstr>
  </property>
  <property fmtid="{D5CDD505-2E9C-101B-9397-08002B2CF9AE}" pid="14" name="Class">
    <vt:lpwstr>1</vt:lpwstr>
  </property>
  <property fmtid="{D5CDD505-2E9C-101B-9397-08002B2CF9AE}" pid="15" name="Zone">
    <vt:lpwstr>7</vt:lpwstr>
  </property>
</Properties>
</file>